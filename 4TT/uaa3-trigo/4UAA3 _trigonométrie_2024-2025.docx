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Arial" w:eastAsiaTheme="minorHAnsi" w:hAnsi="Arial" w:cs="Arial"/>
          <w:b/>
          <w:caps/>
          <w:color w:val="000000" w:themeColor="text1"/>
          <w:sz w:val="24"/>
          <w:szCs w:val="32"/>
          <w:u w:val="single"/>
          <w:lang w:val="fr-FR" w:eastAsia="en-US"/>
        </w:rPr>
        <w:id w:val="-1065641219"/>
        <w:docPartObj>
          <w:docPartGallery w:val="Cover Pages"/>
          <w:docPartUnique/>
        </w:docPartObj>
      </w:sdtPr>
      <w:sdtEndPr>
        <w:rPr>
          <w:rFonts w:cstheme="minorBidi"/>
          <w:b w:val="0"/>
          <w:caps w:val="0"/>
          <w:color w:val="auto"/>
          <w:szCs w:val="22"/>
          <w:u w:val="none"/>
          <w:lang w:val="fr-BE"/>
        </w:rPr>
      </w:sdtEndPr>
      <w:sdtContent>
        <w:p w14:paraId="21FF5E1F" w14:textId="77777777" w:rsidR="00E419F4" w:rsidRDefault="00E419F4" w:rsidP="00602965">
          <w:pPr>
            <w:pStyle w:val="Sansinterligne"/>
            <w:jc w:val="center"/>
            <w:rPr>
              <w:rFonts w:ascii="Arial" w:eastAsiaTheme="minorHAnsi" w:hAnsi="Arial" w:cs="Arial"/>
              <w:sz w:val="24"/>
              <w:lang w:eastAsia="en-US"/>
            </w:rPr>
          </w:pPr>
        </w:p>
        <w:p w14:paraId="07FAA6E3" w14:textId="74EDC632" w:rsidR="003C7207" w:rsidRPr="00602965" w:rsidRDefault="00A42CEF" w:rsidP="00602965">
          <w:pPr>
            <w:pStyle w:val="Sansinterligne"/>
            <w:jc w:val="center"/>
            <w:rPr>
              <w:rFonts w:ascii="Lucida Calligraphy" w:hAnsi="Lucida Calligraphy" w:cs="Arial"/>
              <w:b/>
              <w:sz w:val="56"/>
              <w:szCs w:val="68"/>
            </w:rPr>
          </w:pPr>
          <w:r>
            <w:rPr>
              <w:rFonts w:ascii="Lucida Calligraphy" w:hAnsi="Lucida Calligraphy" w:cs="Arial"/>
              <w:b/>
              <w:sz w:val="56"/>
              <w:szCs w:val="68"/>
            </w:rPr>
            <w:t>4</w:t>
          </w:r>
          <w:r w:rsidR="003C7207" w:rsidRPr="00602965">
            <w:rPr>
              <w:rFonts w:ascii="Lucida Calligraphy" w:hAnsi="Lucida Calligraphy" w:cs="Arial"/>
              <w:b/>
              <w:sz w:val="56"/>
              <w:szCs w:val="68"/>
            </w:rPr>
            <w:t>UAA</w:t>
          </w:r>
          <w:r>
            <w:rPr>
              <w:rFonts w:ascii="Lucida Calligraphy" w:hAnsi="Lucida Calligraphy" w:cs="Arial"/>
              <w:b/>
              <w:sz w:val="56"/>
              <w:szCs w:val="68"/>
            </w:rPr>
            <w:t>3</w:t>
          </w:r>
        </w:p>
        <w:p w14:paraId="207D93A9" w14:textId="7A1786CC" w:rsidR="00C204FC" w:rsidRPr="003C7207" w:rsidRDefault="00A42CEF" w:rsidP="004F1CA0">
          <w:pPr>
            <w:pStyle w:val="Pagedegarde"/>
            <w:rPr>
              <w:rFonts w:ascii="Lucida Calligraphy" w:hAnsi="Lucida Calligraphy" w:cs="Arial"/>
              <w:sz w:val="68"/>
              <w:szCs w:val="68"/>
            </w:rPr>
          </w:pPr>
          <w:commentRangeStart w:id="0"/>
          <w:r>
            <w:rPr>
              <w:rFonts w:ascii="Lucida Calligraphy" w:hAnsi="Lucida Calligraphy" w:cs="Arial"/>
              <w:sz w:val="68"/>
              <w:szCs w:val="68"/>
            </w:rPr>
            <w:t>Trigonométrie</w:t>
          </w:r>
          <w:commentRangeEnd w:id="0"/>
          <w:r w:rsidR="00EF2502">
            <w:rPr>
              <w:rStyle w:val="Marquedecommentaire"/>
              <w:rFonts w:eastAsiaTheme="minorHAnsi"/>
              <w:b w:val="0"/>
              <w:u w:val="none"/>
              <w:lang w:eastAsia="en-US"/>
            </w:rPr>
            <w:commentReference w:id="0"/>
          </w:r>
        </w:p>
        <w:p w14:paraId="1CA7EFCE" w14:textId="77777777" w:rsidR="00602965" w:rsidRDefault="00602965" w:rsidP="00602965">
          <w:pPr>
            <w:pStyle w:val="Normal1"/>
            <w:spacing w:after="160" w:line="240" w:lineRule="auto"/>
            <w:ind w:left="0"/>
            <w:contextualSpacing w:val="0"/>
            <w:jc w:val="both"/>
            <w:rPr>
              <w:rFonts w:ascii="Arial" w:hAnsi="Arial" w:cs="Arial"/>
              <w:sz w:val="2"/>
            </w:rPr>
          </w:pPr>
        </w:p>
        <w:p w14:paraId="792ED837" w14:textId="77777777" w:rsidR="007605CD" w:rsidRDefault="007605CD" w:rsidP="007605CD">
          <w:pPr>
            <w:jc w:val="center"/>
            <w:rPr>
              <w:i/>
              <w:szCs w:val="24"/>
            </w:rPr>
          </w:pPr>
          <w:r>
            <w:rPr>
              <w:i/>
              <w:szCs w:val="24"/>
            </w:rPr>
            <w:t xml:space="preserve">Les Grecs ont enrichi la trigonométrie en établissant des tables de mesures de cordes et d’angles dans un cercle de référence. </w:t>
          </w:r>
          <w:commentRangeStart w:id="1"/>
          <w:r>
            <w:rPr>
              <w:i/>
              <w:szCs w:val="24"/>
            </w:rPr>
            <w:t>Eratosthène</w:t>
          </w:r>
          <w:commentRangeEnd w:id="1"/>
          <w:r w:rsidR="00E7509B">
            <w:rPr>
              <w:rStyle w:val="Marquedecommentaire"/>
            </w:rPr>
            <w:commentReference w:id="1"/>
          </w:r>
          <w:r>
            <w:rPr>
              <w:i/>
              <w:szCs w:val="24"/>
            </w:rPr>
            <w:t xml:space="preserve"> et Aristarque (environ 250 avant J.-C.) les ont utilisées, l’un pour évaluer la circonférence de la Terre, l’autre la distance Terre-Lune et la distance Terre-</w:t>
          </w:r>
          <w:commentRangeStart w:id="2"/>
          <w:r>
            <w:rPr>
              <w:i/>
              <w:szCs w:val="24"/>
            </w:rPr>
            <w:t>Soleil</w:t>
          </w:r>
          <w:commentRangeEnd w:id="2"/>
          <w:r w:rsidR="00E7509B">
            <w:rPr>
              <w:rStyle w:val="Marquedecommentaire"/>
            </w:rPr>
            <w:commentReference w:id="2"/>
          </w:r>
          <w:r>
            <w:rPr>
              <w:i/>
              <w:szCs w:val="24"/>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4"/>
            <w:gridCol w:w="5166"/>
          </w:tblGrid>
          <w:tr w:rsidR="00597C05" w14:paraId="02318E89" w14:textId="77777777" w:rsidTr="007605CD">
            <w:tc>
              <w:tcPr>
                <w:tcW w:w="3904" w:type="dxa"/>
              </w:tcPr>
              <w:p w14:paraId="2D41F83E" w14:textId="77777777" w:rsidR="009A2489" w:rsidRDefault="009A2489" w:rsidP="00602965">
                <w:pPr>
                  <w:jc w:val="center"/>
                  <w:rPr>
                    <w:szCs w:val="24"/>
                  </w:rPr>
                </w:pPr>
                <w:r>
                  <w:rPr>
                    <w:noProof/>
                    <w:lang w:eastAsia="fr-BE"/>
                  </w:rPr>
                  <w:drawing>
                    <wp:inline distT="0" distB="0" distL="0" distR="0" wp14:anchorId="3E7BDCC3" wp14:editId="0A2450CE">
                      <wp:extent cx="1383683" cy="1371600"/>
                      <wp:effectExtent l="0" t="0" r="698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04144" cy="1391883"/>
                              </a:xfrm>
                              <a:prstGeom prst="rect">
                                <a:avLst/>
                              </a:prstGeom>
                            </pic:spPr>
                          </pic:pic>
                        </a:graphicData>
                      </a:graphic>
                    </wp:inline>
                  </w:drawing>
                </w:r>
              </w:p>
              <w:p w14:paraId="737F4C39" w14:textId="1BFC5515" w:rsidR="00597C05" w:rsidRDefault="00597C05" w:rsidP="00602965">
                <w:pPr>
                  <w:jc w:val="center"/>
                  <w:rPr>
                    <w:szCs w:val="24"/>
                  </w:rPr>
                </w:pPr>
                <w:r w:rsidRPr="00597C05">
                  <w:rPr>
                    <w:sz w:val="16"/>
                    <w:szCs w:val="24"/>
                  </w:rPr>
                  <w:t>ERATOSTHENE</w:t>
                </w:r>
              </w:p>
            </w:tc>
            <w:tc>
              <w:tcPr>
                <w:tcW w:w="5166" w:type="dxa"/>
              </w:tcPr>
              <w:p w14:paraId="759C2482" w14:textId="3D4DCBF3" w:rsidR="009A2489" w:rsidRDefault="009A2489" w:rsidP="00602965">
                <w:pPr>
                  <w:jc w:val="center"/>
                  <w:rPr>
                    <w:szCs w:val="24"/>
                  </w:rPr>
                </w:pPr>
                <w:r>
                  <w:rPr>
                    <w:noProof/>
                    <w:lang w:eastAsia="fr-BE"/>
                  </w:rPr>
                  <w:drawing>
                    <wp:inline distT="0" distB="0" distL="0" distR="0" wp14:anchorId="6C9600F1" wp14:editId="5542093D">
                      <wp:extent cx="1962844" cy="15367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4436" cy="1561433"/>
                              </a:xfrm>
                              <a:prstGeom prst="rect">
                                <a:avLst/>
                              </a:prstGeom>
                            </pic:spPr>
                          </pic:pic>
                        </a:graphicData>
                      </a:graphic>
                    </wp:inline>
                  </w:drawing>
                </w:r>
              </w:p>
            </w:tc>
          </w:tr>
          <w:tr w:rsidR="00597C05" w14:paraId="3F8FB736" w14:textId="77777777" w:rsidTr="007605CD">
            <w:tc>
              <w:tcPr>
                <w:tcW w:w="3904" w:type="dxa"/>
              </w:tcPr>
              <w:p w14:paraId="3A58CD5D" w14:textId="77777777" w:rsidR="009A2489" w:rsidRDefault="009A2489" w:rsidP="00602965">
                <w:pPr>
                  <w:jc w:val="center"/>
                  <w:rPr>
                    <w:szCs w:val="24"/>
                  </w:rPr>
                </w:pPr>
                <w:r>
                  <w:rPr>
                    <w:noProof/>
                    <w:lang w:eastAsia="fr-BE"/>
                  </w:rPr>
                  <w:drawing>
                    <wp:inline distT="0" distB="0" distL="0" distR="0" wp14:anchorId="15205266" wp14:editId="4CD7AA5E">
                      <wp:extent cx="1271268" cy="1333500"/>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0380" cy="1374527"/>
                              </a:xfrm>
                              <a:prstGeom prst="rect">
                                <a:avLst/>
                              </a:prstGeom>
                            </pic:spPr>
                          </pic:pic>
                        </a:graphicData>
                      </a:graphic>
                    </wp:inline>
                  </w:drawing>
                </w:r>
              </w:p>
              <w:p w14:paraId="4235C243" w14:textId="77FAE564" w:rsidR="00597C05" w:rsidRDefault="00597C05" w:rsidP="00602965">
                <w:pPr>
                  <w:jc w:val="center"/>
                  <w:rPr>
                    <w:szCs w:val="24"/>
                  </w:rPr>
                </w:pPr>
                <w:r w:rsidRPr="00597C05">
                  <w:rPr>
                    <w:sz w:val="16"/>
                    <w:szCs w:val="24"/>
                  </w:rPr>
                  <w:t>ARISTARQUE</w:t>
                </w:r>
              </w:p>
            </w:tc>
            <w:tc>
              <w:tcPr>
                <w:tcW w:w="5166" w:type="dxa"/>
              </w:tcPr>
              <w:p w14:paraId="236A496E" w14:textId="7806F574" w:rsidR="009A2489" w:rsidRDefault="009A2489" w:rsidP="00602965">
                <w:pPr>
                  <w:jc w:val="center"/>
                  <w:rPr>
                    <w:szCs w:val="24"/>
                  </w:rPr>
                </w:pPr>
                <w:r>
                  <w:rPr>
                    <w:noProof/>
                    <w:lang w:eastAsia="fr-BE"/>
                  </w:rPr>
                  <w:drawing>
                    <wp:inline distT="0" distB="0" distL="0" distR="0" wp14:anchorId="3E035CD3" wp14:editId="0C66C6E8">
                      <wp:extent cx="3137214" cy="1549400"/>
                      <wp:effectExtent l="0" t="0" r="635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8735" cy="1579784"/>
                              </a:xfrm>
                              <a:prstGeom prst="rect">
                                <a:avLst/>
                              </a:prstGeom>
                            </pic:spPr>
                          </pic:pic>
                        </a:graphicData>
                      </a:graphic>
                    </wp:inline>
                  </w:drawing>
                </w:r>
              </w:p>
            </w:tc>
          </w:tr>
        </w:tbl>
        <w:p w14:paraId="28D122EF" w14:textId="77777777" w:rsidR="00E419F4" w:rsidRPr="00E419F4" w:rsidRDefault="00E419F4" w:rsidP="00E419F4">
          <w:pPr>
            <w:jc w:val="center"/>
            <w:rPr>
              <w:i/>
              <w:sz w:val="14"/>
              <w:szCs w:val="24"/>
            </w:rPr>
          </w:pPr>
        </w:p>
        <w:p w14:paraId="4B0BC152" w14:textId="2C0EF447" w:rsidR="0085057D" w:rsidRPr="006A721C" w:rsidRDefault="0085057D" w:rsidP="0085057D">
          <w:pPr>
            <w:pStyle w:val="Titre1"/>
            <w:numPr>
              <w:ilvl w:val="0"/>
              <w:numId w:val="0"/>
            </w:numPr>
            <w:rPr>
              <w:rFonts w:cs="Arial"/>
            </w:rPr>
          </w:pPr>
          <w:r w:rsidRPr="006A721C">
            <w:rPr>
              <w:rFonts w:cs="Arial"/>
            </w:rPr>
            <w:t>Compétences à développer dans ce chapitre</w:t>
          </w:r>
          <w:r w:rsidR="00F40BC7" w:rsidRPr="00F40BC7">
            <w:rPr>
              <w:rFonts w:cs="Arial"/>
              <w:u w:val="none"/>
            </w:rPr>
            <w:t> :</w:t>
          </w:r>
        </w:p>
        <w:p w14:paraId="124C3B7A" w14:textId="1FCE58C6" w:rsidR="00C11BD3" w:rsidRDefault="00C11BD3" w:rsidP="00C11BD3">
          <w:pPr>
            <w:pStyle w:val="Titre4"/>
          </w:pPr>
          <w:r>
            <w:t>CONNAITRE</w:t>
          </w:r>
        </w:p>
        <w:p w14:paraId="49ACD26A" w14:textId="77777777" w:rsidR="00597C05" w:rsidRPr="00597C05" w:rsidRDefault="00597C05" w:rsidP="00C06385">
          <w:pPr>
            <w:pStyle w:val="Paragraphedeliste"/>
            <w:numPr>
              <w:ilvl w:val="0"/>
              <w:numId w:val="4"/>
            </w:numPr>
            <w:autoSpaceDE w:val="0"/>
            <w:autoSpaceDN w:val="0"/>
            <w:adjustRightInd w:val="0"/>
            <w:spacing w:after="0"/>
            <w:rPr>
              <w:rFonts w:cs="Arial"/>
              <w:color w:val="000000"/>
              <w:szCs w:val="24"/>
            </w:rPr>
          </w:pPr>
          <w:r>
            <w:t xml:space="preserve">Représenter sur un cercle trigonométrique un point correspondant à un angle ainsi que ses nombres trigonométriques. </w:t>
          </w:r>
        </w:p>
        <w:p w14:paraId="2954B61A" w14:textId="77777777" w:rsidR="00597C05" w:rsidRPr="00597C05" w:rsidRDefault="00597C05" w:rsidP="00C06385">
          <w:pPr>
            <w:pStyle w:val="Paragraphedeliste"/>
            <w:numPr>
              <w:ilvl w:val="0"/>
              <w:numId w:val="4"/>
            </w:numPr>
            <w:autoSpaceDE w:val="0"/>
            <w:autoSpaceDN w:val="0"/>
            <w:adjustRightInd w:val="0"/>
            <w:spacing w:after="0"/>
            <w:rPr>
              <w:rFonts w:cs="Arial"/>
              <w:color w:val="000000"/>
              <w:szCs w:val="24"/>
            </w:rPr>
          </w:pPr>
          <w:r>
            <w:t xml:space="preserve">Établir le lien entre triangles semblables et nombres trigonométriques. </w:t>
          </w:r>
        </w:p>
        <w:p w14:paraId="503CEC8D" w14:textId="6FEF47DF" w:rsidR="009A616B" w:rsidRPr="00597C05" w:rsidRDefault="00597C05" w:rsidP="00C06385">
          <w:pPr>
            <w:pStyle w:val="Paragraphedeliste"/>
            <w:numPr>
              <w:ilvl w:val="0"/>
              <w:numId w:val="4"/>
            </w:numPr>
            <w:autoSpaceDE w:val="0"/>
            <w:autoSpaceDN w:val="0"/>
            <w:adjustRightInd w:val="0"/>
            <w:spacing w:after="0"/>
            <w:rPr>
              <w:rFonts w:cs="Arial"/>
              <w:color w:val="000000"/>
              <w:szCs w:val="24"/>
            </w:rPr>
          </w:pPr>
          <w:r w:rsidRPr="00990A1D">
            <w:t xml:space="preserve">Interpréter géométriquement les relations principales. </w:t>
          </w:r>
        </w:p>
        <w:p w14:paraId="4F1897F5" w14:textId="77777777" w:rsidR="00C11BD3" w:rsidRDefault="00C11BD3" w:rsidP="00C11BD3">
          <w:pPr>
            <w:pStyle w:val="Titre4"/>
          </w:pPr>
          <w:r w:rsidRPr="006A721C">
            <w:t>APPLIQUER</w:t>
          </w:r>
        </w:p>
        <w:p w14:paraId="13335B56" w14:textId="77777777" w:rsidR="00597C05" w:rsidRPr="00597C05" w:rsidRDefault="00597C05" w:rsidP="00597C05">
          <w:pPr>
            <w:pStyle w:val="Paragraphedeliste"/>
            <w:numPr>
              <w:ilvl w:val="0"/>
              <w:numId w:val="3"/>
            </w:numPr>
            <w:ind w:left="284" w:hanging="284"/>
            <w:rPr>
              <w:rFonts w:cs="Arial"/>
            </w:rPr>
          </w:pPr>
          <w:r w:rsidRPr="00597C05">
            <w:rPr>
              <w:lang w:val="fr-FR"/>
            </w:rPr>
            <w:t xml:space="preserve">Calculer l’amplitude d’un angle avec calculatrice. </w:t>
          </w:r>
        </w:p>
        <w:p w14:paraId="1A1D6CE7" w14:textId="77777777" w:rsidR="00597C05" w:rsidRPr="00597C05" w:rsidRDefault="00597C05" w:rsidP="00597C05">
          <w:pPr>
            <w:pStyle w:val="Paragraphedeliste"/>
            <w:numPr>
              <w:ilvl w:val="0"/>
              <w:numId w:val="3"/>
            </w:numPr>
            <w:ind w:left="284" w:hanging="284"/>
            <w:rPr>
              <w:rFonts w:cs="Arial"/>
            </w:rPr>
          </w:pPr>
          <w:r w:rsidRPr="00597C05">
            <w:rPr>
              <w:lang w:val="fr-FR"/>
            </w:rPr>
            <w:t xml:space="preserve">Calculer la longueur d’un côté d’un triangle avec calculatrice. </w:t>
          </w:r>
        </w:p>
        <w:p w14:paraId="6B8D99BF" w14:textId="75E7AC43" w:rsidR="00597C05" w:rsidRPr="00597C05" w:rsidRDefault="00597C05" w:rsidP="00597C05">
          <w:pPr>
            <w:pStyle w:val="Paragraphedeliste"/>
            <w:numPr>
              <w:ilvl w:val="0"/>
              <w:numId w:val="3"/>
            </w:numPr>
            <w:ind w:left="284" w:hanging="284"/>
            <w:rPr>
              <w:rFonts w:cs="Arial"/>
            </w:rPr>
          </w:pPr>
          <w:r w:rsidRPr="00597C05">
            <w:rPr>
              <w:lang w:val="fr-FR"/>
            </w:rPr>
            <w:t xml:space="preserve">Calculer l’aire d’un triangle avec calculatrice. </w:t>
          </w:r>
        </w:p>
        <w:p w14:paraId="62A2AB21" w14:textId="77777777" w:rsidR="0085057D" w:rsidRPr="006A721C" w:rsidRDefault="0085057D" w:rsidP="0085057D">
          <w:pPr>
            <w:pStyle w:val="Titre4"/>
          </w:pPr>
          <w:r w:rsidRPr="006A721C">
            <w:t>TRANSFÉRER</w:t>
          </w:r>
        </w:p>
        <w:p w14:paraId="583A6281" w14:textId="77777777" w:rsidR="00597C05" w:rsidRPr="00597C05" w:rsidRDefault="00597C05" w:rsidP="00597C05">
          <w:pPr>
            <w:pStyle w:val="Paragraphedeliste"/>
            <w:numPr>
              <w:ilvl w:val="0"/>
              <w:numId w:val="3"/>
            </w:numPr>
            <w:ind w:left="284" w:hanging="284"/>
            <w:rPr>
              <w:rFonts w:cs="Arial"/>
            </w:rPr>
          </w:pPr>
          <w:r w:rsidRPr="00597C05">
            <w:rPr>
              <w:lang w:val="fr-FR"/>
            </w:rPr>
            <w:t xml:space="preserve">Utiliser les relations trigonométriques pour traiter une application géométrique, topographique, physique, … </w:t>
          </w:r>
        </w:p>
        <w:p w14:paraId="0D52A4C1" w14:textId="77777777" w:rsidR="00CB3D0E" w:rsidRDefault="00597C05" w:rsidP="00597C05">
          <w:pPr>
            <w:pStyle w:val="Paragraphedeliste"/>
            <w:numPr>
              <w:ilvl w:val="0"/>
              <w:numId w:val="3"/>
            </w:numPr>
            <w:ind w:left="284" w:hanging="284"/>
            <w:rPr>
              <w:lang w:val="fr-FR"/>
            </w:rPr>
          </w:pPr>
          <w:r w:rsidRPr="00597C05">
            <w:rPr>
              <w:lang w:val="fr-FR"/>
            </w:rPr>
            <w:t xml:space="preserve">Calculer une distance inaccessible dans le plan ou dans l’espace. </w:t>
          </w:r>
        </w:p>
        <w:p w14:paraId="64E22867" w14:textId="1003A423" w:rsidR="004661D1" w:rsidRPr="00C204FC" w:rsidRDefault="00357F4C" w:rsidP="004661D1">
          <w:pPr>
            <w:pStyle w:val="Titre0"/>
            <w:rPr>
              <w:rFonts w:cs="Arial"/>
            </w:rPr>
          </w:pPr>
          <w:r>
            <w:rPr>
              <w:rFonts w:cs="Arial"/>
            </w:rPr>
            <w:lastRenderedPageBreak/>
            <w:t xml:space="preserve">RAPPEL : </w:t>
          </w:r>
          <w:r w:rsidR="004661D1">
            <w:rPr>
              <w:rFonts w:cs="Arial"/>
            </w:rPr>
            <w:t xml:space="preserve">triangle </w:t>
          </w:r>
          <w:commentRangeStart w:id="3"/>
          <w:r w:rsidR="004661D1">
            <w:rPr>
              <w:rFonts w:cs="Arial"/>
            </w:rPr>
            <w:t>rectangle</w:t>
          </w:r>
          <w:commentRangeEnd w:id="3"/>
          <w:r w:rsidR="00EF2502">
            <w:rPr>
              <w:rStyle w:val="Marquedecommentaire"/>
              <w:rFonts w:eastAsiaTheme="minorHAnsi" w:cstheme="minorBidi"/>
              <w:b w:val="0"/>
              <w:caps w:val="0"/>
              <w:color w:val="auto"/>
              <w:u w:val="none"/>
              <w:lang w:val="fr-BE"/>
            </w:rPr>
            <w:commentReference w:id="3"/>
          </w:r>
          <w:r>
            <w:rPr>
              <w:rFonts w:cs="Arial"/>
            </w:rPr>
            <w:t xml:space="preserve"> </w:t>
          </w:r>
        </w:p>
        <w:p w14:paraId="117F5ECC" w14:textId="7B388C27" w:rsidR="00CB2182" w:rsidRDefault="00CB2182" w:rsidP="00CB2182">
          <w:pPr>
            <w:rPr>
              <w:lang w:val="fr-FR"/>
            </w:rPr>
          </w:pPr>
          <w:r>
            <w:rPr>
              <w:lang w:val="fr-FR"/>
            </w:rPr>
            <w:t>En 3</w:t>
          </w:r>
          <w:r w:rsidRPr="00CB2182">
            <w:rPr>
              <w:vertAlign w:val="superscript"/>
              <w:lang w:val="fr-FR"/>
            </w:rPr>
            <w:t>ème</w:t>
          </w:r>
          <w:r>
            <w:rPr>
              <w:lang w:val="fr-FR"/>
            </w:rPr>
            <w:t xml:space="preserve"> année, tu as appris à </w:t>
          </w:r>
          <w:r w:rsidR="000313B5">
            <w:rPr>
              <w:lang w:val="fr-FR"/>
            </w:rPr>
            <w:t xml:space="preserve">résoudre des triangles rectangles. Pour réactiver tes connaissances, tu trouveras ci-dessous toute la théorie relative à cette matière. </w:t>
          </w:r>
        </w:p>
        <w:p w14:paraId="748FDD8B" w14:textId="7D97E253" w:rsidR="00B34AE1" w:rsidRDefault="00C605DF" w:rsidP="00B34AE1">
          <w:pPr>
            <w:pStyle w:val="Titre1"/>
            <w:rPr>
              <w:lang w:val="fr-FR"/>
            </w:rPr>
          </w:pPr>
          <w:r>
            <w:rPr>
              <w:lang w:val="fr-FR"/>
            </w:rPr>
            <w:t>Vocabulaire et notations</w:t>
          </w:r>
        </w:p>
        <w:p w14:paraId="604C2FC0" w14:textId="191C271E" w:rsidR="004661D1" w:rsidRDefault="00B34AE1" w:rsidP="000815AE">
          <w:pPr>
            <w:rPr>
              <w:lang w:val="fr-FR"/>
            </w:rPr>
          </w:pPr>
          <w:r w:rsidRPr="00DE445A">
            <w:t xml:space="preserve">Un triangle rectangle est un </w:t>
          </w:r>
          <w:r w:rsidRPr="00512D8D">
            <w:rPr>
              <w:u w:val="single"/>
            </w:rPr>
            <w:t>polygone</w:t>
          </w:r>
          <w:r w:rsidRPr="00DE445A">
            <w:t xml:space="preserve"> à 3 côtés dont 2 de ceux-ci forment un </w:t>
          </w:r>
          <w:r w:rsidRPr="00512D8D">
            <w:rPr>
              <w:u w:val="single"/>
            </w:rPr>
            <w:t>angle droit</w:t>
          </w:r>
          <w:r w:rsidRPr="00DE445A">
            <w:t xml:space="preserve">. Le côté opposé à l’angle droit s’appelle </w:t>
          </w:r>
          <w:r w:rsidRPr="00512D8D">
            <w:rPr>
              <w:u w:val="single"/>
            </w:rPr>
            <w:t>l’hypoténuse</w:t>
          </w:r>
          <w:r w:rsidRPr="00B34AE1">
            <w:t>.</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5484"/>
          </w:tblGrid>
          <w:tr w:rsidR="004661D1" w14:paraId="361EBF69" w14:textId="77777777" w:rsidTr="00B34AE1">
            <w:trPr>
              <w:jc w:val="center"/>
            </w:trPr>
            <w:tc>
              <w:tcPr>
                <w:tcW w:w="3576" w:type="dxa"/>
              </w:tcPr>
              <w:p w14:paraId="546741EF" w14:textId="2646C0AA" w:rsidR="004661D1" w:rsidRDefault="004661D1" w:rsidP="008D15ED">
                <w:pPr>
                  <w:jc w:val="center"/>
                  <w:rPr>
                    <w:lang w:val="fr-FR"/>
                  </w:rPr>
                </w:pPr>
                <w:r w:rsidRPr="001D567E">
                  <w:rPr>
                    <w:noProof/>
                    <w:lang w:eastAsia="fr-BE"/>
                  </w:rPr>
                  <w:drawing>
                    <wp:inline distT="0" distB="0" distL="0" distR="0" wp14:anchorId="035A0E5B" wp14:editId="04D23FBF">
                      <wp:extent cx="1369235" cy="1066800"/>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001" b="3960"/>
                              <a:stretch/>
                            </pic:blipFill>
                            <pic:spPr bwMode="auto">
                              <a:xfrm>
                                <a:off x="0" y="0"/>
                                <a:ext cx="1398869" cy="1089888"/>
                              </a:xfrm>
                              <a:prstGeom prst="rect">
                                <a:avLst/>
                              </a:prstGeom>
                              <a:ln>
                                <a:noFill/>
                              </a:ln>
                              <a:extLst>
                                <a:ext uri="{53640926-AAD7-44D8-BBD7-CCE9431645EC}">
                                  <a14:shadowObscured xmlns:a14="http://schemas.microsoft.com/office/drawing/2010/main"/>
                                </a:ext>
                              </a:extLst>
                            </pic:spPr>
                          </pic:pic>
                        </a:graphicData>
                      </a:graphic>
                    </wp:inline>
                  </w:drawing>
                </w:r>
              </w:p>
            </w:tc>
            <w:tc>
              <w:tcPr>
                <w:tcW w:w="5484" w:type="dxa"/>
              </w:tcPr>
              <w:p w14:paraId="2B8042B9" w14:textId="77777777" w:rsidR="00B34AE1" w:rsidRPr="00B34AE1" w:rsidRDefault="00B34AE1" w:rsidP="00C06385">
                <w:pPr>
                  <w:pStyle w:val="Paragraphedeliste"/>
                  <w:numPr>
                    <w:ilvl w:val="0"/>
                    <w:numId w:val="6"/>
                  </w:numPr>
                  <w:ind w:left="714" w:hanging="357"/>
                  <w:contextualSpacing w:val="0"/>
                  <w:rPr>
                    <w:rFonts w:eastAsiaTheme="minorEastAsia"/>
                  </w:rPr>
                </w:pPr>
                <m:oMath>
                  <m:r>
                    <w:rPr>
                      <w:rFonts w:ascii="Cambria Math" w:hAnsi="Cambria Math"/>
                    </w:rPr>
                    <m:t>a</m:t>
                  </m:r>
                </m:oMath>
                <w:r>
                  <w:t xml:space="preserve"> est l’</w:t>
                </w:r>
                <w:r w:rsidRPr="00B34AE1">
                  <w:rPr>
                    <w:b/>
                    <w:u w:val="single"/>
                  </w:rPr>
                  <w:t>hypoténuse</w:t>
                </w:r>
                <w:r>
                  <w:t>.</w:t>
                </w:r>
              </w:p>
              <w:p w14:paraId="728C8DCB" w14:textId="77777777" w:rsidR="00B34AE1" w:rsidRPr="00B34AE1" w:rsidRDefault="00B34AE1" w:rsidP="00C06385">
                <w:pPr>
                  <w:pStyle w:val="Paragraphedeliste"/>
                  <w:numPr>
                    <w:ilvl w:val="0"/>
                    <w:numId w:val="6"/>
                  </w:numPr>
                  <w:ind w:left="714" w:hanging="357"/>
                  <w:contextualSpacing w:val="0"/>
                  <w:rPr>
                    <w:lang w:val="fr-FR"/>
                  </w:rPr>
                </w:pPr>
                <m:oMath>
                  <m:r>
                    <w:rPr>
                      <w:rFonts w:ascii="Cambria Math" w:hAnsi="Cambria Math"/>
                    </w:rPr>
                    <m:t>b</m:t>
                  </m:r>
                </m:oMath>
                <w:r>
                  <w:t xml:space="preserve"> est le </w:t>
                </w:r>
                <w:r w:rsidRPr="00B34AE1">
                  <w:rPr>
                    <w:b/>
                    <w:u w:val="single"/>
                  </w:rPr>
                  <w:t>côté</w:t>
                </w:r>
                <w:r>
                  <w:t xml:space="preserve"> de l’angle droit </w:t>
                </w:r>
                <w:r w:rsidRPr="00B34AE1">
                  <w:rPr>
                    <w:b/>
                    <w:u w:val="single"/>
                  </w:rPr>
                  <w:t>adjacent</w:t>
                </w:r>
                <w:r>
                  <w:t xml:space="preserve"> à </w:t>
                </w:r>
                <m:oMath>
                  <m:r>
                    <w:rPr>
                      <w:rFonts w:ascii="Cambria Math" w:hAnsi="Cambria Math"/>
                    </w:rPr>
                    <m:t>γ</m:t>
                  </m:r>
                </m:oMath>
                <w:r w:rsidRPr="00B34AE1">
                  <w:rPr>
                    <w:rFonts w:eastAsiaTheme="minorEastAsia"/>
                  </w:rPr>
                  <w:t xml:space="preserve"> et </w:t>
                </w:r>
                <w:r w:rsidRPr="00B34AE1">
                  <w:rPr>
                    <w:rFonts w:eastAsiaTheme="minorEastAsia"/>
                    <w:b/>
                    <w:u w:val="single"/>
                  </w:rPr>
                  <w:t>opposé</w:t>
                </w:r>
                <w:r w:rsidRPr="00B34AE1">
                  <w:rPr>
                    <w:rFonts w:eastAsiaTheme="minorEastAsia"/>
                  </w:rPr>
                  <w:t xml:space="preserve"> à </w:t>
                </w:r>
                <m:oMath>
                  <m:r>
                    <w:rPr>
                      <w:rFonts w:ascii="Cambria Math" w:eastAsiaTheme="minorEastAsia" w:hAnsi="Cambria Math"/>
                    </w:rPr>
                    <m:t>β</m:t>
                  </m:r>
                </m:oMath>
                <w:r>
                  <w:rPr>
                    <w:rFonts w:eastAsiaTheme="minorEastAsia"/>
                  </w:rPr>
                  <w:t>.</w:t>
                </w:r>
              </w:p>
              <w:p w14:paraId="18595501" w14:textId="1DD55179" w:rsidR="004661D1" w:rsidRPr="008D15ED" w:rsidRDefault="00B34AE1" w:rsidP="00C06385">
                <w:pPr>
                  <w:pStyle w:val="Paragraphedeliste"/>
                  <w:numPr>
                    <w:ilvl w:val="0"/>
                    <w:numId w:val="6"/>
                  </w:numPr>
                  <w:ind w:left="714" w:hanging="357"/>
                  <w:contextualSpacing w:val="0"/>
                  <w:rPr>
                    <w:lang w:val="fr-FR"/>
                  </w:rPr>
                </w:pPr>
                <m:oMath>
                  <m:r>
                    <w:rPr>
                      <w:rFonts w:ascii="Cambria Math" w:hAnsi="Cambria Math"/>
                    </w:rPr>
                    <m:t>c</m:t>
                  </m:r>
                </m:oMath>
                <w:r>
                  <w:t xml:space="preserve"> est le </w:t>
                </w:r>
                <w:r w:rsidRPr="00B34AE1">
                  <w:rPr>
                    <w:b/>
                    <w:u w:val="single"/>
                  </w:rPr>
                  <w:t>côté</w:t>
                </w:r>
                <w:r>
                  <w:t xml:space="preserve"> de l’angle droit </w:t>
                </w:r>
                <w:r w:rsidRPr="00B34AE1">
                  <w:rPr>
                    <w:b/>
                    <w:u w:val="single"/>
                  </w:rPr>
                  <w:t>adjacent</w:t>
                </w:r>
                <w:r>
                  <w:t xml:space="preserve"> à </w:t>
                </w:r>
                <m:oMath>
                  <m:r>
                    <w:rPr>
                      <w:rFonts w:ascii="Cambria Math" w:eastAsiaTheme="minorEastAsia" w:hAnsi="Cambria Math"/>
                    </w:rPr>
                    <m:t>β</m:t>
                  </m:r>
                </m:oMath>
                <w:r>
                  <w:t xml:space="preserve"> </w:t>
                </w:r>
                <w:r w:rsidRPr="00B34AE1">
                  <w:rPr>
                    <w:rFonts w:eastAsiaTheme="minorEastAsia"/>
                  </w:rPr>
                  <w:t xml:space="preserve">et </w:t>
                </w:r>
                <w:r w:rsidRPr="00B34AE1">
                  <w:rPr>
                    <w:rFonts w:eastAsiaTheme="minorEastAsia"/>
                    <w:b/>
                    <w:u w:val="single"/>
                  </w:rPr>
                  <w:t>opposé</w:t>
                </w:r>
                <w:r w:rsidRPr="00B34AE1">
                  <w:rPr>
                    <w:rFonts w:eastAsiaTheme="minorEastAsia"/>
                  </w:rPr>
                  <w:t xml:space="preserve"> à </w:t>
                </w:r>
                <m:oMath>
                  <m:r>
                    <w:rPr>
                      <w:rFonts w:ascii="Cambria Math" w:hAnsi="Cambria Math"/>
                    </w:rPr>
                    <m:t>γ</m:t>
                  </m:r>
                </m:oMath>
                <w:r w:rsidRPr="00B34AE1">
                  <w:rPr>
                    <w:rFonts w:eastAsiaTheme="minorEastAsia"/>
                  </w:rPr>
                  <w:t>.</w:t>
                </w:r>
              </w:p>
            </w:tc>
          </w:tr>
        </w:tbl>
        <w:p w14:paraId="7567EA83" w14:textId="0FE3DE6F" w:rsidR="00B34AE1" w:rsidRPr="00DE445A" w:rsidRDefault="00B34AE1" w:rsidP="00B34AE1">
          <w:r w:rsidRPr="00B34AE1">
            <w:rPr>
              <w:i/>
              <w:u w:val="single"/>
              <w:lang w:val="fr-FR"/>
            </w:rPr>
            <w:t>Remarque</w:t>
          </w:r>
          <w:r w:rsidR="00C605DF">
            <w:rPr>
              <w:i/>
              <w:lang w:val="fr-FR"/>
            </w:rPr>
            <w:t> </w:t>
          </w:r>
          <w:r w:rsidR="008D15ED" w:rsidRPr="008D15ED">
            <w:rPr>
              <w:i/>
              <w:lang w:val="fr-FR"/>
            </w:rPr>
            <w:t xml:space="preserve">: </w:t>
          </w:r>
          <w:r>
            <w:t>Par</w:t>
          </w:r>
          <w:r w:rsidRPr="00DE445A">
            <w:t xml:space="preserve"> facilité, nous utiliserons toujours les notations suivantes</w:t>
          </w:r>
          <w:r w:rsidR="00C605DF">
            <w:t> </w:t>
          </w:r>
          <w:r w:rsidRPr="00DE445A">
            <w:t>:</w:t>
          </w:r>
        </w:p>
        <w:p w14:paraId="7CB5AFA9" w14:textId="55933FD4" w:rsidR="00B34AE1" w:rsidRPr="00DE445A" w:rsidRDefault="00B34AE1" w:rsidP="00C06385">
          <w:pPr>
            <w:pStyle w:val="Paragraphedeliste"/>
            <w:numPr>
              <w:ilvl w:val="0"/>
              <w:numId w:val="7"/>
            </w:numPr>
            <w:contextualSpacing w:val="0"/>
          </w:pPr>
          <w:r w:rsidRPr="00DE445A">
            <w:t>Des lettres majuscules pour l</w:t>
          </w:r>
          <w:r>
            <w:t>es sommets du triangle (</w:t>
          </w:r>
          <m:oMath>
            <m:r>
              <w:rPr>
                <w:rFonts w:ascii="Cambria Math" w:hAnsi="Cambria Math"/>
              </w:rPr>
              <m:t>A</m:t>
            </m:r>
          </m:oMath>
          <w:r w:rsidR="00CA501C">
            <w:t>,</w:t>
          </w:r>
          <m:oMath>
            <m:r>
              <w:rPr>
                <w:rFonts w:ascii="Cambria Math" w:hAnsi="Cambria Math"/>
              </w:rPr>
              <m:t>B</m:t>
            </m:r>
          </m:oMath>
          <w:r w:rsidR="00CA501C">
            <w:t>,</w:t>
          </w:r>
          <m:oMath>
            <m:r>
              <w:rPr>
                <w:rFonts w:ascii="Cambria Math" w:hAnsi="Cambria Math"/>
              </w:rPr>
              <m:t>C</m:t>
            </m:r>
          </m:oMath>
          <w:r w:rsidRPr="00DE445A">
            <w:t>)</w:t>
          </w:r>
        </w:p>
        <w:p w14:paraId="6120DFED" w14:textId="647BB2AC" w:rsidR="00B34AE1" w:rsidRPr="00DE445A" w:rsidRDefault="00B34AE1" w:rsidP="00C06385">
          <w:pPr>
            <w:pStyle w:val="Paragraphedeliste"/>
            <w:numPr>
              <w:ilvl w:val="0"/>
              <w:numId w:val="7"/>
            </w:numPr>
            <w:contextualSpacing w:val="0"/>
          </w:pPr>
          <w:r w:rsidRPr="00DE445A">
            <w:t>Des lettres minuscules pour les mesures des côtés (</w:t>
          </w:r>
          <m:oMath>
            <m:r>
              <w:rPr>
                <w:rFonts w:ascii="Cambria Math" w:eastAsiaTheme="minorEastAsia" w:hAnsi="Cambria Math"/>
              </w:rPr>
              <m:t xml:space="preserve">a </m:t>
            </m:r>
          </m:oMath>
          <w:r w:rsidR="00C52754">
            <w:rPr>
              <w:rFonts w:eastAsiaTheme="minorEastAsia"/>
            </w:rPr>
            <w:t xml:space="preserve">pour le côté </w:t>
          </w:r>
          <m:oMath>
            <m:r>
              <w:rPr>
                <w:rFonts w:ascii="Cambria Math" w:eastAsiaTheme="minorEastAsia" w:hAnsi="Cambria Math"/>
              </w:rPr>
              <m:t>[BC]</m:t>
            </m:r>
          </m:oMath>
          <w:r w:rsidRPr="00DE445A">
            <w:t>,</w:t>
          </w:r>
          <m:oMath>
            <m:r>
              <w:rPr>
                <w:rFonts w:ascii="Cambria Math" w:hAnsi="Cambria Math"/>
              </w:rPr>
              <m:t xml:space="preserve">b </m:t>
            </m:r>
          </m:oMath>
          <w:r w:rsidR="00C52754">
            <w:rPr>
              <w:rFonts w:eastAsiaTheme="minorEastAsia"/>
            </w:rPr>
            <w:t xml:space="preserve">pour le côté </w:t>
          </w:r>
          <m:oMath>
            <m:r>
              <w:rPr>
                <w:rFonts w:ascii="Cambria Math" w:eastAsiaTheme="minorEastAsia" w:hAnsi="Cambria Math"/>
              </w:rPr>
              <m:t>[AC]</m:t>
            </m:r>
          </m:oMath>
          <w:r w:rsidRPr="00DE445A">
            <w:t>,</w:t>
          </w:r>
          <m:oMath>
            <m:r>
              <w:rPr>
                <w:rFonts w:ascii="Cambria Math" w:hAnsi="Cambria Math"/>
              </w:rPr>
              <m:t xml:space="preserve">c </m:t>
            </m:r>
          </m:oMath>
          <w:r w:rsidR="00C52754">
            <w:rPr>
              <w:rFonts w:eastAsiaTheme="minorEastAsia"/>
            </w:rPr>
            <w:t xml:space="preserve">pour le côté </w:t>
          </w:r>
          <m:oMath>
            <m:r>
              <w:rPr>
                <w:rFonts w:ascii="Cambria Math" w:eastAsiaTheme="minorEastAsia" w:hAnsi="Cambria Math"/>
              </w:rPr>
              <m:t>[AB]</m:t>
            </m:r>
          </m:oMath>
          <w:r w:rsidRPr="00DE445A">
            <w:t xml:space="preserve">) </w:t>
          </w:r>
        </w:p>
        <w:p w14:paraId="453B78EA" w14:textId="1D6CBA92" w:rsidR="00B34AE1" w:rsidRDefault="00B34AE1" w:rsidP="00C06385">
          <w:pPr>
            <w:pStyle w:val="Paragraphedeliste"/>
            <w:numPr>
              <w:ilvl w:val="0"/>
              <w:numId w:val="7"/>
            </w:numPr>
            <w:contextualSpacing w:val="0"/>
          </w:pPr>
          <w:r w:rsidRPr="00DE445A">
            <w:t>Des lettres grecques pour les amplitudes des angles (</w:t>
          </w:r>
          <m:oMath>
            <m:r>
              <w:rPr>
                <w:rFonts w:ascii="Cambria Math" w:hAnsi="Cambria Math"/>
              </w:rPr>
              <m:t>α</m:t>
            </m:r>
          </m:oMath>
          <w:r w:rsidR="00C52754">
            <w:rPr>
              <w:rFonts w:eastAsiaTheme="minorEastAsia"/>
            </w:rPr>
            <w:t xml:space="preserve"> pour l’angle </w:t>
          </w:r>
          <m:oMath>
            <m:acc>
              <m:accPr>
                <m:ctrlPr>
                  <w:rPr>
                    <w:rFonts w:ascii="Cambria Math" w:eastAsiaTheme="minorEastAsia" w:hAnsi="Cambria Math"/>
                    <w:i/>
                  </w:rPr>
                </m:ctrlPr>
              </m:accPr>
              <m:e>
                <m:r>
                  <w:rPr>
                    <w:rFonts w:ascii="Cambria Math" w:eastAsiaTheme="minorEastAsia" w:hAnsi="Cambria Math"/>
                  </w:rPr>
                  <m:t>BAC</m:t>
                </m:r>
              </m:e>
            </m:acc>
            <m:r>
              <w:rPr>
                <w:rFonts w:ascii="Cambria Math" w:eastAsiaTheme="minorEastAsia" w:hAnsi="Cambria Math"/>
              </w:rPr>
              <m:t>, β</m:t>
            </m:r>
          </m:oMath>
          <w:r w:rsidR="00C52754">
            <w:rPr>
              <w:rFonts w:eastAsiaTheme="minorEastAsia"/>
            </w:rPr>
            <w:t xml:space="preserve"> pour l’angle </w:t>
          </w:r>
          <m:oMath>
            <m:acc>
              <m:accPr>
                <m:ctrlPr>
                  <w:rPr>
                    <w:rFonts w:ascii="Cambria Math" w:eastAsiaTheme="minorEastAsia" w:hAnsi="Cambria Math"/>
                    <w:i/>
                  </w:rPr>
                </m:ctrlPr>
              </m:accPr>
              <m:e>
                <m:r>
                  <w:rPr>
                    <w:rFonts w:ascii="Cambria Math" w:eastAsiaTheme="minorEastAsia" w:hAnsi="Cambria Math"/>
                  </w:rPr>
                  <m:t>ABC</m:t>
                </m:r>
              </m:e>
            </m:acc>
            <m:r>
              <w:rPr>
                <w:rFonts w:ascii="Cambria Math" w:eastAsiaTheme="minorEastAsia" w:hAnsi="Cambria Math"/>
              </w:rPr>
              <m:t>, γ</m:t>
            </m:r>
          </m:oMath>
          <w:r w:rsidR="00C52754">
            <w:rPr>
              <w:rFonts w:eastAsiaTheme="minorEastAsia"/>
            </w:rPr>
            <w:t xml:space="preserve"> pour l’angle </w:t>
          </w:r>
          <m:oMath>
            <m:acc>
              <m:accPr>
                <m:ctrlPr>
                  <w:rPr>
                    <w:rFonts w:ascii="Cambria Math" w:eastAsiaTheme="minorEastAsia" w:hAnsi="Cambria Math"/>
                    <w:i/>
                  </w:rPr>
                </m:ctrlPr>
              </m:accPr>
              <m:e>
                <m:r>
                  <w:rPr>
                    <w:rFonts w:ascii="Cambria Math" w:eastAsiaTheme="minorEastAsia" w:hAnsi="Cambria Math"/>
                  </w:rPr>
                  <m:t>ACB</m:t>
                </m:r>
              </m:e>
            </m:acc>
          </m:oMath>
          <w:r w:rsidRPr="00DE445A">
            <w:t>)</w:t>
          </w:r>
        </w:p>
        <w:p w14:paraId="645D8A4F" w14:textId="7E73D27B" w:rsidR="008F0FB8" w:rsidRDefault="008F0FB8" w:rsidP="008F0FB8">
          <w:r w:rsidRPr="00376B69">
            <w:t xml:space="preserve">Dans un triangle rectangle, la somme des 2 angles aigus vaut toujours 90°. En effet, comme la somme des angles d’un triangle vaut 180° et que l’un des angles est droit (90°), la somme des deux autres </w:t>
          </w:r>
          <w:r>
            <w:t>angles</w:t>
          </w:r>
          <w:r w:rsidRPr="00376B69">
            <w:t xml:space="preserve"> vaut également 90°.</w:t>
          </w:r>
        </w:p>
        <w:p w14:paraId="1BE95927" w14:textId="3EA586F6" w:rsidR="004661D1" w:rsidRDefault="009E10A6" w:rsidP="009E10A6">
          <w:pPr>
            <w:pStyle w:val="Titre1"/>
            <w:rPr>
              <w:lang w:val="fr-FR"/>
            </w:rPr>
          </w:pPr>
          <w:r>
            <w:rPr>
              <w:lang w:val="fr-FR"/>
            </w:rPr>
            <w:t>Théorème de Pythagore</w:t>
          </w:r>
        </w:p>
        <w:p w14:paraId="3CCB16A4" w14:textId="77777777" w:rsidR="009E10A6" w:rsidRDefault="009E10A6" w:rsidP="009E10A6">
          <w:pPr>
            <w:pStyle w:val="Titre4"/>
          </w:pPr>
          <w:r w:rsidRPr="00DE445A">
            <w:t>Dans tout triangle rectangle, le carré de la mesure de l’hypoténuse est égal à la somme des carrés des mesures des 2 autres côtés.</w:t>
          </w:r>
        </w:p>
        <w:p w14:paraId="56307754" w14:textId="4F69E428" w:rsidR="009E10A6" w:rsidRPr="00DE445A" w:rsidRDefault="00000000" w:rsidP="0051669D">
          <w:pPr>
            <w:pStyle w:val="Titre4"/>
          </w:pPr>
          <m:oMathPara>
            <m:oMath>
              <m:sSup>
                <m:sSupPr>
                  <m:ctrlPr>
                    <w:rPr>
                      <w:rFonts w:ascii="Cambria Math" w:hAnsi="Cambria Math"/>
                    </w:rPr>
                  </m:ctrlPr>
                </m:sSupPr>
                <m:e>
                  <m:r>
                    <m:rPr>
                      <m:sty m:val="bi"/>
                    </m:rPr>
                    <w:rPr>
                      <w:rFonts w:ascii="Cambria Math" w:hAnsi="Cambria Math"/>
                    </w:rPr>
                    <m:t>a</m:t>
                  </m:r>
                </m:e>
                <m:sup>
                  <m:r>
                    <m:rPr>
                      <m:sty m:val="b"/>
                    </m:rPr>
                    <w:rPr>
                      <w:rFonts w:ascii="Cambria Math" w:hAnsi="Cambria Math"/>
                    </w:rPr>
                    <m:t>2</m:t>
                  </m:r>
                </m:sup>
              </m:sSup>
              <m:r>
                <m:rPr>
                  <m:sty m:val="b"/>
                </m:rPr>
                <w:rPr>
                  <w:rFonts w:ascii="Cambria Math" w:hAnsi="Cambria Math"/>
                </w:rPr>
                <m:t xml:space="preserve">= </m:t>
              </m:r>
              <m:sSup>
                <m:sSupPr>
                  <m:ctrlPr>
                    <w:rPr>
                      <w:rFonts w:ascii="Cambria Math" w:eastAsiaTheme="minorEastAsia" w:hAnsi="Cambria Math"/>
                    </w:rPr>
                  </m:ctrlPr>
                </m:sSupPr>
                <m:e>
                  <m:r>
                    <m:rPr>
                      <m:sty m:val="bi"/>
                    </m:rPr>
                    <w:rPr>
                      <w:rFonts w:ascii="Cambria Math" w:eastAsiaTheme="minorEastAsia" w:hAnsi="Cambria Math"/>
                    </w:rPr>
                    <m:t>b</m:t>
                  </m:r>
                  <m:ctrlPr>
                    <w:rPr>
                      <w:rFonts w:ascii="Cambria Math" w:hAnsi="Cambria Math"/>
                    </w:rPr>
                  </m:ctrlPr>
                </m:e>
                <m:sup>
                  <m:r>
                    <m:rPr>
                      <m:sty m:val="b"/>
                    </m:rPr>
                    <w:rPr>
                      <w:rFonts w:ascii="Cambria Math" w:eastAsiaTheme="minorEastAsia" w:hAnsi="Cambria Math"/>
                    </w:rPr>
                    <m:t>2</m:t>
                  </m:r>
                </m:sup>
              </m:sSup>
              <m:r>
                <m:rPr>
                  <m:sty m:val="b"/>
                </m:rPr>
                <w:rPr>
                  <w:rFonts w:ascii="Cambria Math" w:eastAsiaTheme="minorEastAsia" w:hAnsi="Cambria Math"/>
                </w:rPr>
                <m:t>+</m:t>
              </m:r>
              <m:r>
                <m:rPr>
                  <m:sty m:val="bi"/>
                </m:rPr>
                <w:rPr>
                  <w:rFonts w:ascii="Cambria Math" w:eastAsiaTheme="minorEastAsia" w:hAnsi="Cambria Math"/>
                </w:rPr>
                <m:t>c</m:t>
              </m:r>
              <m:r>
                <m:rPr>
                  <m:sty m:val="b"/>
                </m:rPr>
                <w:rPr>
                  <w:rFonts w:ascii="Cambria Math" w:eastAsiaTheme="minorEastAsia" w:hAnsi="Cambria Math"/>
                </w:rPr>
                <m:t>²</m:t>
              </m:r>
            </m:oMath>
          </m:oMathPara>
        </w:p>
        <w:p w14:paraId="620DEF54" w14:textId="5224D208" w:rsidR="004661D1" w:rsidRDefault="009E10A6" w:rsidP="009E10A6">
          <w:pPr>
            <w:pStyle w:val="Titre1"/>
            <w:rPr>
              <w:lang w:val="fr-FR"/>
            </w:rPr>
          </w:pPr>
          <w:r>
            <w:rPr>
              <w:lang w:val="fr-FR"/>
            </w:rPr>
            <w:t>Nombres trigonométriques</w:t>
          </w:r>
          <w:r w:rsidR="009A6F5E">
            <w:rPr>
              <w:lang w:val="fr-FR"/>
            </w:rPr>
            <w:t xml:space="preserve"> </w:t>
          </w:r>
        </w:p>
        <w:p w14:paraId="5EA9948B" w14:textId="77777777" w:rsidR="009E10A6" w:rsidRDefault="009E10A6" w:rsidP="009E10A6">
          <w:pPr>
            <w:pStyle w:val="Titre4"/>
          </w:pPr>
          <w:r w:rsidRPr="00DA1BFC">
            <w:t>Le sinus d’un angle aigu d’un triangle rectangle est le rapport entre la mesure du côté opposé à cet angle et la mesure de l’hypoténuse.</w:t>
          </w:r>
        </w:p>
        <w:tbl>
          <w:tblPr>
            <w:tblStyle w:val="Grilledutableau"/>
            <w:tblW w:w="0" w:type="auto"/>
            <w:tblLook w:val="04A0" w:firstRow="1" w:lastRow="0" w:firstColumn="1" w:lastColumn="0" w:noHBand="0" w:noVBand="1"/>
          </w:tblPr>
          <w:tblGrid>
            <w:gridCol w:w="4530"/>
            <w:gridCol w:w="4530"/>
          </w:tblGrid>
          <w:tr w:rsidR="009E10A6" w14:paraId="00A3A0C9" w14:textId="77777777" w:rsidTr="009E10A6">
            <w:tc>
              <w:tcPr>
                <w:tcW w:w="4530" w:type="dxa"/>
              </w:tcPr>
              <w:p w14:paraId="02AF0A11" w14:textId="13F2C8C5" w:rsidR="009E10A6" w:rsidRDefault="00000000" w:rsidP="009E10A6">
                <w:pPr>
                  <w:rPr>
                    <w:lang w:val="fr-FR"/>
                  </w:rPr>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(β)</m:t>
                        </m:r>
                      </m:e>
                    </m:func>
                    <m:r>
                      <w:rPr>
                        <w:rFonts w:ascii="Cambria Math" w:hAnsi="Cambria Math"/>
                      </w:rPr>
                      <m:t xml:space="preserve">= </m:t>
                    </m:r>
                    <m:f>
                      <m:fPr>
                        <m:ctrlPr>
                          <w:rPr>
                            <w:rFonts w:ascii="Cambria Math" w:hAnsi="Cambria Math"/>
                            <w:i/>
                          </w:rPr>
                        </m:ctrlPr>
                      </m:fPr>
                      <m:num>
                        <m:r>
                          <w:rPr>
                            <w:rFonts w:ascii="Cambria Math" w:hAnsi="Cambria Math"/>
                          </w:rPr>
                          <m:t>b</m:t>
                        </m:r>
                      </m:num>
                      <m:den>
                        <m:r>
                          <w:rPr>
                            <w:rFonts w:ascii="Cambria Math" w:hAnsi="Cambria Math"/>
                          </w:rPr>
                          <m:t>a</m:t>
                        </m:r>
                      </m:den>
                    </m:f>
                  </m:oMath>
                </m:oMathPara>
              </w:p>
            </w:tc>
            <w:tc>
              <w:tcPr>
                <w:tcW w:w="4530" w:type="dxa"/>
              </w:tcPr>
              <w:p w14:paraId="1021ED92" w14:textId="5D413183" w:rsidR="009E10A6" w:rsidRDefault="00000000" w:rsidP="009E10A6">
                <w:pPr>
                  <w:rPr>
                    <w:lang w:val="fr-FR"/>
                  </w:rPr>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(γ)</m:t>
                        </m:r>
                      </m:e>
                    </m:func>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a</m:t>
                        </m:r>
                      </m:den>
                    </m:f>
                  </m:oMath>
                </m:oMathPara>
              </w:p>
            </w:tc>
          </w:tr>
        </w:tbl>
        <w:p w14:paraId="3D7ACF10" w14:textId="77777777" w:rsidR="009E10A6" w:rsidRPr="008F0FB8" w:rsidRDefault="009E10A6" w:rsidP="009E10A6">
          <w:pPr>
            <w:rPr>
              <w:sz w:val="2"/>
              <w:lang w:val="fr-FR"/>
            </w:rPr>
          </w:pPr>
        </w:p>
        <w:p w14:paraId="1B426FB9" w14:textId="77777777" w:rsidR="009E10A6" w:rsidRDefault="009E10A6" w:rsidP="009E10A6">
          <w:pPr>
            <w:pStyle w:val="Titre4"/>
          </w:pPr>
          <w:r w:rsidRPr="00DA1BFC">
            <w:t>Le cosinus d’un angle aigu d’un triangle rectangle est le rapport entre la mesure du côté adjacent à cet angle et la mesure de l’hypoténuse.</w:t>
          </w:r>
        </w:p>
        <w:tbl>
          <w:tblPr>
            <w:tblStyle w:val="Grilledutableau"/>
            <w:tblW w:w="0" w:type="auto"/>
            <w:tblLook w:val="04A0" w:firstRow="1" w:lastRow="0" w:firstColumn="1" w:lastColumn="0" w:noHBand="0" w:noVBand="1"/>
          </w:tblPr>
          <w:tblGrid>
            <w:gridCol w:w="4530"/>
            <w:gridCol w:w="4530"/>
          </w:tblGrid>
          <w:tr w:rsidR="009E10A6" w14:paraId="04A1A844" w14:textId="77777777" w:rsidTr="00AC2F75">
            <w:tc>
              <w:tcPr>
                <w:tcW w:w="4530" w:type="dxa"/>
              </w:tcPr>
              <w:p w14:paraId="47DB2D27" w14:textId="5DEE4B7C" w:rsidR="009E10A6" w:rsidRDefault="00000000" w:rsidP="009E10A6">
                <w:pPr>
                  <w:tabs>
                    <w:tab w:val="left" w:pos="1680"/>
                  </w:tabs>
                  <w:rPr>
                    <w:lang w:val="fr-FR"/>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(β)</m:t>
                        </m:r>
                      </m:e>
                    </m:func>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a</m:t>
                        </m:r>
                      </m:den>
                    </m:f>
                  </m:oMath>
                </m:oMathPara>
              </w:p>
            </w:tc>
            <w:tc>
              <w:tcPr>
                <w:tcW w:w="4530" w:type="dxa"/>
              </w:tcPr>
              <w:p w14:paraId="3E6004B7" w14:textId="43FE41A3" w:rsidR="009E10A6" w:rsidRDefault="00000000" w:rsidP="00AC2F75">
                <w:pPr>
                  <w:rPr>
                    <w:lang w:val="fr-FR"/>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r>
                      <w:rPr>
                        <w:rFonts w:ascii="Cambria Math" w:hAnsi="Cambria Math"/>
                      </w:rPr>
                      <m:t xml:space="preserve">= </m:t>
                    </m:r>
                    <m:f>
                      <m:fPr>
                        <m:ctrlPr>
                          <w:rPr>
                            <w:rFonts w:ascii="Cambria Math" w:hAnsi="Cambria Math"/>
                            <w:i/>
                          </w:rPr>
                        </m:ctrlPr>
                      </m:fPr>
                      <m:num>
                        <m:r>
                          <w:rPr>
                            <w:rFonts w:ascii="Cambria Math" w:hAnsi="Cambria Math"/>
                          </w:rPr>
                          <m:t>b</m:t>
                        </m:r>
                      </m:num>
                      <m:den>
                        <m:r>
                          <w:rPr>
                            <w:rFonts w:ascii="Cambria Math" w:hAnsi="Cambria Math"/>
                          </w:rPr>
                          <m:t>a</m:t>
                        </m:r>
                      </m:den>
                    </m:f>
                  </m:oMath>
                </m:oMathPara>
              </w:p>
            </w:tc>
          </w:tr>
        </w:tbl>
        <w:p w14:paraId="5059ACAE" w14:textId="77777777" w:rsidR="009E10A6" w:rsidRPr="008F0FB8" w:rsidRDefault="009E10A6" w:rsidP="009E10A6">
          <w:pPr>
            <w:rPr>
              <w:sz w:val="2"/>
              <w:lang w:val="fr-FR"/>
            </w:rPr>
          </w:pPr>
        </w:p>
        <w:p w14:paraId="15A46E57" w14:textId="77777777" w:rsidR="009E10A6" w:rsidRDefault="009E10A6" w:rsidP="009E10A6">
          <w:pPr>
            <w:pStyle w:val="Titre4"/>
          </w:pPr>
          <w:r w:rsidRPr="00DA1BFC">
            <w:lastRenderedPageBreak/>
            <w:t>La tangente d’un angle aigu d’un triangle rectangle est le rapport entre la mesure du côté opposé à cet angle et la mesure du côté adjacent à cet angle.</w:t>
          </w:r>
        </w:p>
        <w:tbl>
          <w:tblPr>
            <w:tblStyle w:val="Grilledutableau"/>
            <w:tblW w:w="0" w:type="auto"/>
            <w:tblLook w:val="04A0" w:firstRow="1" w:lastRow="0" w:firstColumn="1" w:lastColumn="0" w:noHBand="0" w:noVBand="1"/>
          </w:tblPr>
          <w:tblGrid>
            <w:gridCol w:w="4530"/>
            <w:gridCol w:w="4530"/>
          </w:tblGrid>
          <w:tr w:rsidR="009E10A6" w14:paraId="36D18024" w14:textId="77777777" w:rsidTr="00AC2F75">
            <w:tc>
              <w:tcPr>
                <w:tcW w:w="4530" w:type="dxa"/>
              </w:tcPr>
              <w:p w14:paraId="44F1F9AA" w14:textId="453B52FB" w:rsidR="009E10A6" w:rsidRDefault="00000000" w:rsidP="00AC2F75">
                <w:pPr>
                  <w:rPr>
                    <w:lang w:val="fr-FR"/>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 xml:space="preserve">= </m:t>
                    </m:r>
                    <m:f>
                      <m:fPr>
                        <m:ctrlPr>
                          <w:rPr>
                            <w:rFonts w:ascii="Cambria Math" w:hAnsi="Cambria Math"/>
                            <w:i/>
                          </w:rPr>
                        </m:ctrlPr>
                      </m:fPr>
                      <m:num>
                        <m:r>
                          <w:rPr>
                            <w:rFonts w:ascii="Cambria Math" w:hAnsi="Cambria Math"/>
                          </w:rPr>
                          <m:t>b</m:t>
                        </m:r>
                      </m:num>
                      <m:den>
                        <m:r>
                          <w:rPr>
                            <w:rFonts w:ascii="Cambria Math" w:hAnsi="Cambria Math"/>
                          </w:rPr>
                          <m:t>c</m:t>
                        </m:r>
                      </m:den>
                    </m:f>
                  </m:oMath>
                </m:oMathPara>
              </w:p>
            </w:tc>
            <w:tc>
              <w:tcPr>
                <w:tcW w:w="4530" w:type="dxa"/>
              </w:tcPr>
              <w:p w14:paraId="1203CCB9" w14:textId="0212B720" w:rsidR="009E10A6" w:rsidRDefault="00000000" w:rsidP="00AC2F75">
                <w:pPr>
                  <w:rPr>
                    <w:lang w:val="fr-FR"/>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(γ)</m:t>
                        </m:r>
                      </m:e>
                    </m:func>
                    <m:r>
                      <w:rPr>
                        <w:rFonts w:ascii="Cambria Math" w:hAnsi="Cambria Math"/>
                      </w:rPr>
                      <m:t xml:space="preserve">= </m:t>
                    </m:r>
                    <m:f>
                      <m:fPr>
                        <m:ctrlPr>
                          <w:rPr>
                            <w:rFonts w:ascii="Cambria Math" w:hAnsi="Cambria Math"/>
                            <w:i/>
                          </w:rPr>
                        </m:ctrlPr>
                      </m:fPr>
                      <m:num>
                        <m:r>
                          <w:rPr>
                            <w:rFonts w:ascii="Cambria Math" w:hAnsi="Cambria Math"/>
                          </w:rPr>
                          <m:t>c</m:t>
                        </m:r>
                      </m:num>
                      <m:den>
                        <m:r>
                          <w:rPr>
                            <w:rFonts w:ascii="Cambria Math" w:hAnsi="Cambria Math"/>
                          </w:rPr>
                          <m:t>b</m:t>
                        </m:r>
                      </m:den>
                    </m:f>
                  </m:oMath>
                </m:oMathPara>
              </w:p>
            </w:tc>
          </w:tr>
        </w:tbl>
        <w:p w14:paraId="6A86AC6B" w14:textId="77777777" w:rsidR="009A6F5E" w:rsidRDefault="009A6F5E" w:rsidP="00C05E80">
          <w:pPr>
            <w:spacing w:line="259" w:lineRule="auto"/>
            <w:jc w:val="left"/>
            <w:rPr>
              <w:i/>
              <w:u w:val="single"/>
              <w:lang w:val="fr-FR"/>
            </w:rPr>
          </w:pPr>
        </w:p>
        <w:p w14:paraId="0CED8E9F" w14:textId="086536E9" w:rsidR="008F0FB8" w:rsidRPr="00C463C3" w:rsidRDefault="004F53FC" w:rsidP="00C463C3">
          <w:pPr>
            <w:spacing w:line="259" w:lineRule="auto"/>
            <w:jc w:val="left"/>
            <w:rPr>
              <w:i/>
              <w:u w:val="single"/>
              <w:lang w:val="fr-FR"/>
            </w:rPr>
          </w:pPr>
          <w:r w:rsidRPr="004F53FC">
            <w:rPr>
              <w:i/>
              <w:u w:val="single"/>
              <w:lang w:val="fr-FR"/>
            </w:rPr>
            <w:t>Remarques</w:t>
          </w:r>
          <w:r w:rsidR="00C605DF">
            <w:rPr>
              <w:i/>
              <w:lang w:val="fr-FR"/>
            </w:rPr>
            <w:t> </w:t>
          </w:r>
          <w:r w:rsidR="00CE4F55" w:rsidRPr="00CE4F55">
            <w:rPr>
              <w:i/>
              <w:lang w:val="fr-FR"/>
            </w:rPr>
            <w:t>:</w:t>
          </w:r>
        </w:p>
        <w:p w14:paraId="1085130D" w14:textId="1F3363B1" w:rsidR="008F0FB8" w:rsidRPr="00376B69" w:rsidRDefault="008F0FB8" w:rsidP="00C06385">
          <w:pPr>
            <w:pStyle w:val="Paragraphedeliste"/>
            <w:numPr>
              <w:ilvl w:val="0"/>
              <w:numId w:val="8"/>
            </w:numPr>
            <w:ind w:left="714" w:hanging="357"/>
            <w:contextualSpacing w:val="0"/>
          </w:pPr>
          <w:r w:rsidRPr="00376B69">
            <w:t>Les formules de trigonométrie vues dans ce chapitre ne s’appliquent qu’aux angles aigus du triangle rectangle, jamais à 90°</w:t>
          </w:r>
          <w:r w:rsidR="00C605DF">
            <w:t> </w:t>
          </w:r>
          <w:r w:rsidRPr="00376B69">
            <w:t>!</w:t>
          </w:r>
          <w:r>
            <w:t xml:space="preserve"> </w:t>
          </w:r>
        </w:p>
        <w:p w14:paraId="5C38906B" w14:textId="1AD3CB7D" w:rsidR="008F0FB8" w:rsidRPr="00376B69" w:rsidRDefault="008F0FB8" w:rsidP="00C06385">
          <w:pPr>
            <w:pStyle w:val="Paragraphedeliste"/>
            <w:numPr>
              <w:ilvl w:val="0"/>
              <w:numId w:val="8"/>
            </w:numPr>
            <w:spacing w:line="259" w:lineRule="auto"/>
            <w:ind w:left="714" w:hanging="357"/>
            <w:contextualSpacing w:val="0"/>
            <w:jc w:val="left"/>
            <w:rPr>
              <w:lang w:val="fr-FR"/>
            </w:rPr>
          </w:pPr>
          <w:r w:rsidRPr="00376B69">
            <w:rPr>
              <w:lang w:val="fr-FR"/>
            </w:rPr>
            <w:t>Moyen mnémotechnique pour retenir ces 3 formules</w:t>
          </w:r>
          <w:r w:rsidR="00C605DF">
            <w:rPr>
              <w:lang w:val="fr-FR"/>
            </w:rPr>
            <w:t> </w:t>
          </w:r>
          <w:r w:rsidRPr="00376B69">
            <w:rPr>
              <w:lang w:val="fr-FR"/>
            </w:rPr>
            <w:t xml:space="preserve">: </w:t>
          </w:r>
          <w:r w:rsidRPr="00376B69">
            <w:rPr>
              <w:b/>
              <w:lang w:val="fr-FR"/>
            </w:rPr>
            <w:t>Sohcahtoa</w:t>
          </w:r>
        </w:p>
        <w:p w14:paraId="010949A4" w14:textId="77777777" w:rsidR="008F0FB8" w:rsidRPr="00376B69" w:rsidRDefault="008F0FB8" w:rsidP="008F0FB8">
          <w:pPr>
            <w:spacing w:line="259" w:lineRule="auto"/>
            <w:jc w:val="center"/>
            <w:rPr>
              <w:lang w:val="fr-FR"/>
            </w:rPr>
          </w:pPr>
          <w:r w:rsidRPr="00376B69">
            <w:rPr>
              <w:noProof/>
              <w:lang w:eastAsia="fr-BE"/>
            </w:rPr>
            <w:drawing>
              <wp:inline distT="0" distB="0" distL="0" distR="0" wp14:anchorId="24724E52" wp14:editId="503352AA">
                <wp:extent cx="5251450" cy="1790241"/>
                <wp:effectExtent l="0" t="0" r="635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1678" cy="1797137"/>
                        </a:xfrm>
                        <a:prstGeom prst="rect">
                          <a:avLst/>
                        </a:prstGeom>
                      </pic:spPr>
                    </pic:pic>
                  </a:graphicData>
                </a:graphic>
              </wp:inline>
            </w:drawing>
          </w:r>
        </w:p>
        <w:p w14:paraId="0A9D1E57" w14:textId="20671A38" w:rsidR="004F53FC" w:rsidRPr="008F0FB8" w:rsidRDefault="008F0FB8">
          <w:pPr>
            <w:pStyle w:val="Paragraphedeliste"/>
            <w:numPr>
              <w:ilvl w:val="0"/>
              <w:numId w:val="24"/>
            </w:numPr>
          </w:pPr>
          <w:r w:rsidRPr="00376B69">
            <w:t>Les calculs doivent se faire en une seule fois sur la calculatrice afin d’éviter d’importantes erreurs d’arrondis.</w:t>
          </w:r>
        </w:p>
        <w:p w14:paraId="2DCB000E" w14:textId="77777777" w:rsidR="000938D3" w:rsidRDefault="000938D3" w:rsidP="000938D3">
          <w:pPr>
            <w:pStyle w:val="Titre1"/>
          </w:pPr>
          <w:r>
            <w:t>Nombres trigonométriques des angles particuliers</w:t>
          </w:r>
        </w:p>
        <w:p w14:paraId="5FCDE8E2" w14:textId="02C1423D" w:rsidR="000938D3" w:rsidRDefault="000938D3" w:rsidP="000938D3">
          <w:r>
            <w:t xml:space="preserve">Les valeurs du cosinus, du sinus et de la tangente des angles ci-dessous sont très souvent utilisées et doivent être connues. </w:t>
          </w:r>
        </w:p>
        <w:p w14:paraId="700C955D" w14:textId="40626A71" w:rsidR="000938D3" w:rsidRPr="000938D3" w:rsidRDefault="000938D3" w:rsidP="000938D3">
          <w:pPr>
            <w:jc w:val="center"/>
          </w:pPr>
          <w:r>
            <w:rPr>
              <w:noProof/>
              <w:lang w:eastAsia="fr-BE"/>
            </w:rPr>
            <w:drawing>
              <wp:inline distT="0" distB="0" distL="0" distR="0" wp14:anchorId="36612722" wp14:editId="4827219C">
                <wp:extent cx="3942429" cy="1491343"/>
                <wp:effectExtent l="0" t="0" r="1270" b="0"/>
                <wp:docPr id="1956477574" name="Image 195647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5640" cy="1500123"/>
                        </a:xfrm>
                        <a:prstGeom prst="rect">
                          <a:avLst/>
                        </a:prstGeom>
                      </pic:spPr>
                    </pic:pic>
                  </a:graphicData>
                </a:graphic>
              </wp:inline>
            </w:drawing>
          </w:r>
        </w:p>
        <w:p w14:paraId="45866B1D" w14:textId="77777777" w:rsidR="000938D3" w:rsidRDefault="000938D3">
          <w:pPr>
            <w:spacing w:after="160" w:line="259" w:lineRule="auto"/>
            <w:jc w:val="left"/>
            <w:rPr>
              <w:rFonts w:eastAsiaTheme="majorEastAsia" w:cstheme="majorBidi"/>
              <w:sz w:val="28"/>
              <w:szCs w:val="32"/>
              <w:u w:val="single"/>
              <w:lang w:val="fr-FR"/>
            </w:rPr>
          </w:pPr>
          <w:r>
            <w:rPr>
              <w:lang w:val="fr-FR"/>
            </w:rPr>
            <w:br w:type="page"/>
          </w:r>
        </w:p>
        <w:p w14:paraId="32E9A924" w14:textId="4B16D216" w:rsidR="004F53FC" w:rsidRDefault="004F53FC" w:rsidP="004F53FC">
          <w:pPr>
            <w:pStyle w:val="Titre1"/>
            <w:rPr>
              <w:lang w:val="fr-FR"/>
            </w:rPr>
          </w:pPr>
          <w:r>
            <w:rPr>
              <w:lang w:val="fr-FR"/>
            </w:rPr>
            <w:lastRenderedPageBreak/>
            <w:t>Exercices</w:t>
          </w:r>
        </w:p>
        <w:p w14:paraId="72901D41" w14:textId="77777777" w:rsidR="009A6F5E" w:rsidRPr="004C5828" w:rsidRDefault="009A6F5E" w:rsidP="009A6F5E">
          <w:pPr>
            <w:rPr>
              <w:rFonts w:cs="Arial"/>
              <w:i/>
              <w:szCs w:val="24"/>
              <w:u w:val="single"/>
              <w:lang w:val="fr-FR"/>
            </w:rPr>
          </w:pPr>
          <w:r>
            <w:rPr>
              <w:rFonts w:cs="Arial"/>
              <w:i/>
              <w:szCs w:val="24"/>
              <w:lang w:val="fr-FR"/>
            </w:rPr>
            <w:t xml:space="preserve">Consigne : si nécessaire, arrondis tes réponses au centième près pour tous les exercices suivants. </w:t>
          </w:r>
        </w:p>
        <w:p w14:paraId="4CA7DBC7" w14:textId="0430B6F5" w:rsidR="004F53FC" w:rsidRPr="004C5828" w:rsidRDefault="00D25F4E" w:rsidP="00C06385">
          <w:pPr>
            <w:pStyle w:val="Paragraphedeliste"/>
            <w:numPr>
              <w:ilvl w:val="0"/>
              <w:numId w:val="9"/>
            </w:numPr>
            <w:contextualSpacing w:val="0"/>
            <w:rPr>
              <w:rFonts w:cs="Arial"/>
              <w:szCs w:val="24"/>
              <w:lang w:val="fr-FR"/>
            </w:rPr>
          </w:pPr>
          <w:r w:rsidRPr="004C5828">
            <w:rPr>
              <w:rFonts w:cs="Arial"/>
              <w:szCs w:val="24"/>
              <w:lang w:val="fr-FR"/>
            </w:rPr>
            <w:t>Dans chaque situation, calcule ce qui est demandé</w:t>
          </w:r>
          <w:r w:rsidR="00C605DF">
            <w:rPr>
              <w:rFonts w:cs="Arial"/>
              <w:szCs w:val="24"/>
              <w:lang w:val="fr-FR"/>
            </w:rPr>
            <w:t> </w:t>
          </w:r>
          <w:r w:rsidRPr="004C5828">
            <w:rPr>
              <w:rFonts w:cs="Arial"/>
              <w:szCs w:val="24"/>
              <w:lang w:val="fr-FR"/>
            </w:rPr>
            <w:t>:</w:t>
          </w:r>
        </w:p>
        <w:p w14:paraId="0BB7CD37" w14:textId="5BD90EF3" w:rsidR="00D25F4E" w:rsidRPr="004C5828" w:rsidRDefault="00D25F4E" w:rsidP="00C06385">
          <w:pPr>
            <w:pStyle w:val="Paragraphedeliste"/>
            <w:numPr>
              <w:ilvl w:val="0"/>
              <w:numId w:val="10"/>
            </w:numPr>
            <w:contextualSpacing w:val="0"/>
            <w:rPr>
              <w:rFonts w:cs="Arial"/>
              <w:szCs w:val="24"/>
              <w:lang w:val="fr-FR"/>
            </w:rPr>
          </w:pPr>
          <w:r w:rsidRPr="004C5828">
            <w:rPr>
              <w:rFonts w:cs="Arial"/>
              <w:szCs w:val="24"/>
            </w:rPr>
            <w:t xml:space="preserve">Soit le triangle </w:t>
          </w:r>
          <m:oMath>
            <m:r>
              <w:rPr>
                <w:rFonts w:ascii="Cambria Math" w:hAnsi="Cambria Math" w:cs="Arial"/>
                <w:szCs w:val="24"/>
              </w:rPr>
              <m:t>ABC</m:t>
            </m:r>
          </m:oMath>
          <w:r w:rsidR="00976BE0">
            <w:rPr>
              <w:rFonts w:eastAsiaTheme="minorEastAsia" w:cs="Arial"/>
              <w:szCs w:val="24"/>
            </w:rPr>
            <w:t xml:space="preserve"> rectangle en </w:t>
          </w:r>
          <m:oMath>
            <m:r>
              <w:rPr>
                <w:rFonts w:ascii="Cambria Math" w:eastAsiaTheme="minorEastAsia" w:hAnsi="Cambria Math" w:cs="Arial"/>
                <w:szCs w:val="24"/>
              </w:rPr>
              <m:t>A</m:t>
            </m:r>
          </m:oMath>
          <w:r w:rsidRPr="004C5828">
            <w:rPr>
              <w:rFonts w:cs="Arial"/>
              <w:szCs w:val="24"/>
            </w:rPr>
            <w:t>. Que vaut</w:t>
          </w:r>
          <w:r w:rsidR="004C5828">
            <w:rPr>
              <w:rFonts w:cs="Arial"/>
              <w:szCs w:val="24"/>
            </w:rPr>
            <w:t xml:space="preserve"> </w:t>
          </w:r>
          <m:oMath>
            <m:acc>
              <m:accPr>
                <m:chr m:val="̅"/>
                <m:ctrlPr>
                  <w:rPr>
                    <w:rFonts w:ascii="Cambria Math" w:hAnsi="Cambria Math" w:cs="Arial"/>
                    <w:i/>
                    <w:szCs w:val="24"/>
                  </w:rPr>
                </m:ctrlPr>
              </m:accPr>
              <m:e>
                <m:r>
                  <w:rPr>
                    <w:rFonts w:ascii="Cambria Math" w:hAnsi="Cambria Math" w:cs="Arial"/>
                    <w:szCs w:val="24"/>
                  </w:rPr>
                  <m:t>BC</m:t>
                </m:r>
              </m:e>
            </m:acc>
          </m:oMath>
          <w:r w:rsidRPr="004C5828">
            <w:rPr>
              <w:rFonts w:cs="Arial"/>
              <w:szCs w:val="24"/>
            </w:rPr>
            <w:t xml:space="preserve">, que vaut </w:t>
          </w:r>
          <m:oMath>
            <m:r>
              <w:rPr>
                <w:rFonts w:ascii="Cambria Math" w:hAnsi="Cambria Math" w:cs="Arial"/>
                <w:szCs w:val="24"/>
              </w:rPr>
              <m:t>β</m:t>
            </m:r>
          </m:oMath>
          <w:r w:rsidRPr="004C5828">
            <w:rPr>
              <w:rFonts w:cs="Arial"/>
              <w:szCs w:val="24"/>
            </w:rPr>
            <w:t xml:space="preserve"> et que vaut </w:t>
          </w:r>
          <m:oMath>
            <m:r>
              <w:rPr>
                <w:rFonts w:ascii="Cambria Math" w:hAnsi="Cambria Math" w:cs="Arial"/>
                <w:szCs w:val="24"/>
              </w:rPr>
              <m:t>γ</m:t>
            </m:r>
          </m:oMath>
          <w:r w:rsidRPr="004C5828">
            <w:rPr>
              <w:rFonts w:cs="Arial"/>
              <w:szCs w:val="24"/>
            </w:rPr>
            <w:t xml:space="preserve"> sachant que</w:t>
          </w:r>
          <w:r w:rsidR="004C5828">
            <w:rPr>
              <w:rFonts w:cs="Arial"/>
              <w:szCs w:val="24"/>
            </w:rPr>
            <w:t xml:space="preserve"> </w:t>
          </w:r>
          <m:oMath>
            <m:acc>
              <m:accPr>
                <m:chr m:val="̅"/>
                <m:ctrlPr>
                  <w:rPr>
                    <w:rFonts w:ascii="Cambria Math" w:hAnsi="Cambria Math" w:cs="Arial"/>
                    <w:i/>
                    <w:szCs w:val="24"/>
                  </w:rPr>
                </m:ctrlPr>
              </m:accPr>
              <m:e>
                <m:r>
                  <w:rPr>
                    <w:rFonts w:ascii="Cambria Math" w:hAnsi="Cambria Math" w:cs="Arial"/>
                    <w:szCs w:val="24"/>
                  </w:rPr>
                  <m:t>AB</m:t>
                </m:r>
              </m:e>
            </m:acc>
            <m:r>
              <w:rPr>
                <w:rFonts w:ascii="Cambria Math" w:hAnsi="Cambria Math" w:cs="Arial"/>
                <w:szCs w:val="24"/>
              </w:rPr>
              <m:t>=4</m:t>
            </m:r>
          </m:oMath>
          <w:r w:rsidR="00976BE0">
            <w:rPr>
              <w:rFonts w:cs="Arial"/>
              <w:szCs w:val="24"/>
            </w:rPr>
            <w:t xml:space="preserve"> et</w:t>
          </w:r>
          <w:r w:rsidR="004C5828">
            <w:rPr>
              <w:rFonts w:cs="Arial"/>
              <w:szCs w:val="24"/>
            </w:rPr>
            <w:t xml:space="preserve"> </w:t>
          </w:r>
          <m:oMath>
            <m:acc>
              <m:accPr>
                <m:chr m:val="̅"/>
                <m:ctrlPr>
                  <w:rPr>
                    <w:rFonts w:ascii="Cambria Math" w:hAnsi="Cambria Math" w:cs="Arial"/>
                    <w:i/>
                    <w:szCs w:val="24"/>
                  </w:rPr>
                </m:ctrlPr>
              </m:accPr>
              <m:e>
                <m:r>
                  <w:rPr>
                    <w:rFonts w:ascii="Cambria Math" w:hAnsi="Cambria Math" w:cs="Arial"/>
                    <w:szCs w:val="24"/>
                  </w:rPr>
                  <m:t>AC</m:t>
                </m:r>
              </m:e>
            </m:acc>
            <m:r>
              <w:rPr>
                <w:rFonts w:ascii="Cambria Math" w:hAnsi="Cambria Math" w:cs="Arial"/>
                <w:szCs w:val="24"/>
              </w:rPr>
              <m:t>=7</m:t>
            </m:r>
          </m:oMath>
          <w:r w:rsidR="00C605DF">
            <w:rPr>
              <w:rFonts w:cs="Arial"/>
              <w:szCs w:val="24"/>
            </w:rPr>
            <w:t> </w:t>
          </w:r>
          <w:r w:rsidR="004C5828">
            <w:rPr>
              <w:rFonts w:eastAsiaTheme="minorEastAsia" w:cs="Arial"/>
              <w:szCs w:val="24"/>
            </w:rPr>
            <w:t>?</w:t>
          </w:r>
        </w:p>
        <w:p w14:paraId="3973A008" w14:textId="1D8003AA" w:rsidR="00D25F4E" w:rsidRPr="004C5828" w:rsidRDefault="00D25F4E" w:rsidP="00C06385">
          <w:pPr>
            <w:pStyle w:val="Paragraphedeliste"/>
            <w:numPr>
              <w:ilvl w:val="0"/>
              <w:numId w:val="10"/>
            </w:numPr>
            <w:spacing w:after="240"/>
            <w:ind w:left="714" w:hanging="357"/>
            <w:contextualSpacing w:val="0"/>
            <w:rPr>
              <w:rFonts w:cs="Arial"/>
              <w:szCs w:val="24"/>
              <w:lang w:val="fr-FR"/>
            </w:rPr>
          </w:pPr>
          <w:r w:rsidRPr="004C5828">
            <w:rPr>
              <w:rFonts w:cs="Arial"/>
              <w:szCs w:val="24"/>
            </w:rPr>
            <w:t xml:space="preserve">Soit le triangle </w:t>
          </w:r>
          <m:oMath>
            <m:r>
              <w:rPr>
                <w:rFonts w:ascii="Cambria Math" w:hAnsi="Cambria Math" w:cs="Arial"/>
                <w:szCs w:val="24"/>
              </w:rPr>
              <m:t>ABC</m:t>
            </m:r>
          </m:oMath>
          <w:r w:rsidR="000313B5">
            <w:rPr>
              <w:rFonts w:eastAsiaTheme="minorEastAsia" w:cs="Arial"/>
              <w:szCs w:val="24"/>
            </w:rPr>
            <w:t xml:space="preserve"> rectangle en </w:t>
          </w:r>
          <m:oMath>
            <m:r>
              <w:rPr>
                <w:rFonts w:ascii="Cambria Math" w:eastAsiaTheme="minorEastAsia" w:hAnsi="Cambria Math" w:cs="Arial"/>
                <w:szCs w:val="24"/>
              </w:rPr>
              <m:t>C</m:t>
            </m:r>
          </m:oMath>
          <w:r w:rsidRPr="004C5828">
            <w:rPr>
              <w:rFonts w:cs="Arial"/>
              <w:szCs w:val="24"/>
            </w:rPr>
            <w:t xml:space="preserve">. Que vaut </w:t>
          </w:r>
          <m:oMath>
            <m:r>
              <w:rPr>
                <w:rFonts w:ascii="Cambria Math" w:hAnsi="Cambria Math" w:cs="Arial"/>
                <w:szCs w:val="24"/>
              </w:rPr>
              <m:t xml:space="preserve">β, </m:t>
            </m:r>
          </m:oMath>
          <w:r w:rsidR="000313B5">
            <w:rPr>
              <w:rFonts w:eastAsiaTheme="minorEastAsia" w:cs="Arial"/>
              <w:szCs w:val="24"/>
            </w:rPr>
            <w:t xml:space="preserve">que vaut </w:t>
          </w:r>
          <m:oMath>
            <m:r>
              <w:rPr>
                <w:rFonts w:ascii="Cambria Math" w:hAnsi="Cambria Math" w:cs="Arial"/>
                <w:szCs w:val="24"/>
              </w:rPr>
              <m:t>b</m:t>
            </m:r>
          </m:oMath>
          <w:r w:rsidRPr="004C5828">
            <w:rPr>
              <w:rFonts w:cs="Arial"/>
              <w:szCs w:val="24"/>
            </w:rPr>
            <w:t xml:space="preserve"> et que vaut </w:t>
          </w:r>
          <m:oMath>
            <m:r>
              <w:rPr>
                <w:rFonts w:ascii="Cambria Math" w:hAnsi="Cambria Math" w:cs="Arial"/>
                <w:szCs w:val="24"/>
              </w:rPr>
              <m:t>a</m:t>
            </m:r>
          </m:oMath>
          <w:r w:rsidRPr="004C5828">
            <w:rPr>
              <w:rFonts w:cs="Arial"/>
              <w:szCs w:val="24"/>
            </w:rPr>
            <w:t xml:space="preserve"> sachant que </w:t>
          </w:r>
          <m:oMath>
            <m:r>
              <w:rPr>
                <w:rFonts w:ascii="Cambria Math" w:hAnsi="Cambria Math" w:cs="Arial"/>
                <w:szCs w:val="24"/>
              </w:rPr>
              <m:t>c=9</m:t>
            </m:r>
          </m:oMath>
          <w:r w:rsidR="004C5828">
            <w:rPr>
              <w:rFonts w:cs="Arial"/>
              <w:szCs w:val="24"/>
            </w:rPr>
            <w:t xml:space="preserve"> et </w:t>
          </w:r>
          <m:oMath>
            <m:r>
              <w:rPr>
                <w:rFonts w:ascii="Cambria Math" w:hAnsi="Cambria Math" w:cs="Arial"/>
                <w:szCs w:val="24"/>
              </w:rPr>
              <m:t>α=18° </m:t>
            </m:r>
          </m:oMath>
          <w:r w:rsidR="004C5828">
            <w:rPr>
              <w:rFonts w:eastAsiaTheme="minorEastAsia" w:cs="Arial"/>
              <w:szCs w:val="24"/>
            </w:rPr>
            <w:t>?</w:t>
          </w:r>
        </w:p>
        <w:p w14:paraId="28C37A61" w14:textId="0D2A4EA7" w:rsidR="00D25F4E" w:rsidRPr="004C5828" w:rsidRDefault="00D25F4E" w:rsidP="00C06385">
          <w:pPr>
            <w:pStyle w:val="Paragraphedeliste"/>
            <w:numPr>
              <w:ilvl w:val="0"/>
              <w:numId w:val="9"/>
            </w:numPr>
            <w:spacing w:after="240"/>
            <w:ind w:left="357" w:hanging="357"/>
            <w:contextualSpacing w:val="0"/>
            <w:rPr>
              <w:rFonts w:cs="Arial"/>
              <w:szCs w:val="24"/>
              <w:lang w:val="fr-FR"/>
            </w:rPr>
          </w:pPr>
          <w:r w:rsidRPr="004C5828">
            <w:rPr>
              <w:rFonts w:cs="Arial"/>
              <w:szCs w:val="24"/>
            </w:rPr>
            <w:t>Une éch</w:t>
          </w:r>
          <w:r w:rsidR="008927C0">
            <w:rPr>
              <w:rFonts w:cs="Arial"/>
              <w:szCs w:val="24"/>
            </w:rPr>
            <w:t xml:space="preserve">elle de 4,25 m de hauteur </w:t>
          </w:r>
          <w:r w:rsidRPr="004C5828">
            <w:rPr>
              <w:rFonts w:cs="Arial"/>
              <w:szCs w:val="24"/>
            </w:rPr>
            <w:t>placée contre un mur fai</w:t>
          </w:r>
          <w:r w:rsidR="008927C0">
            <w:rPr>
              <w:rFonts w:cs="Arial"/>
              <w:szCs w:val="24"/>
            </w:rPr>
            <w:t xml:space="preserve">t avec le sol un angle de 65°. </w:t>
          </w:r>
          <w:r w:rsidRPr="004C5828">
            <w:rPr>
              <w:rFonts w:cs="Arial"/>
              <w:szCs w:val="24"/>
            </w:rPr>
            <w:t>Quelle est la distance entre le pied du mur et celui de l’échelle</w:t>
          </w:r>
          <w:r w:rsidR="00C605DF">
            <w:rPr>
              <w:rFonts w:cs="Arial"/>
              <w:szCs w:val="24"/>
            </w:rPr>
            <w:t> </w:t>
          </w:r>
          <w:r w:rsidRPr="004C5828">
            <w:rPr>
              <w:rFonts w:cs="Arial"/>
              <w:szCs w:val="24"/>
            </w:rPr>
            <w:t>?</w:t>
          </w:r>
        </w:p>
        <w:p w14:paraId="4D9FD6CB" w14:textId="536CE16B" w:rsidR="004F53FC" w:rsidRDefault="004F53FC" w:rsidP="004C5828">
          <w:pPr>
            <w:rPr>
              <w:rFonts w:cs="Arial"/>
              <w:i/>
              <w:szCs w:val="24"/>
              <w:lang w:val="fr-FR"/>
            </w:rPr>
          </w:pPr>
          <w:r w:rsidRPr="004C5828">
            <w:rPr>
              <w:rFonts w:cs="Arial"/>
              <w:i/>
              <w:szCs w:val="24"/>
              <w:u w:val="single"/>
              <w:lang w:val="fr-FR"/>
            </w:rPr>
            <w:t>Exercices supplémentaires</w:t>
          </w:r>
          <w:r w:rsidR="00C605DF">
            <w:rPr>
              <w:rFonts w:cs="Arial"/>
              <w:i/>
              <w:szCs w:val="24"/>
              <w:lang w:val="fr-FR"/>
            </w:rPr>
            <w:t> </w:t>
          </w:r>
          <w:r w:rsidR="004C5828" w:rsidRPr="004C5828">
            <w:rPr>
              <w:rFonts w:cs="Arial"/>
              <w:i/>
              <w:szCs w:val="24"/>
              <w:lang w:val="fr-FR"/>
            </w:rPr>
            <w:t>:</w:t>
          </w:r>
        </w:p>
        <w:p w14:paraId="56CC8F47" w14:textId="7EF4447C" w:rsidR="00224B9D" w:rsidRPr="004C5828" w:rsidRDefault="00224B9D" w:rsidP="004C5828">
          <w:pPr>
            <w:rPr>
              <w:rFonts w:cs="Arial"/>
              <w:i/>
              <w:szCs w:val="24"/>
              <w:u w:val="single"/>
              <w:lang w:val="fr-FR"/>
            </w:rPr>
          </w:pPr>
          <w:r>
            <w:rPr>
              <w:rFonts w:cs="Arial"/>
              <w:i/>
              <w:szCs w:val="24"/>
              <w:lang w:val="fr-FR"/>
            </w:rPr>
            <w:t>Consigne</w:t>
          </w:r>
          <w:r w:rsidR="00C605DF">
            <w:rPr>
              <w:rFonts w:cs="Arial"/>
              <w:i/>
              <w:szCs w:val="24"/>
              <w:lang w:val="fr-FR"/>
            </w:rPr>
            <w:t> </w:t>
          </w:r>
          <w:r>
            <w:rPr>
              <w:rFonts w:cs="Arial"/>
              <w:i/>
              <w:szCs w:val="24"/>
              <w:lang w:val="fr-FR"/>
            </w:rPr>
            <w:t xml:space="preserve">: si nécessaire, arrondis tes réponses au centième près pour tous les exercices suivants. </w:t>
          </w:r>
        </w:p>
        <w:p w14:paraId="4E2FAAE1" w14:textId="65ED0B18" w:rsidR="004F53FC" w:rsidRPr="004C5828" w:rsidRDefault="00D25F4E" w:rsidP="00C06385">
          <w:pPr>
            <w:pStyle w:val="Paragraphedeliste"/>
            <w:numPr>
              <w:ilvl w:val="0"/>
              <w:numId w:val="11"/>
            </w:numPr>
            <w:contextualSpacing w:val="0"/>
            <w:rPr>
              <w:rFonts w:cs="Arial"/>
              <w:szCs w:val="24"/>
              <w:lang w:val="fr-FR"/>
            </w:rPr>
          </w:pPr>
          <w:r w:rsidRPr="004C5828">
            <w:rPr>
              <w:rFonts w:cs="Arial"/>
              <w:szCs w:val="24"/>
              <w:lang w:val="fr-FR"/>
            </w:rPr>
            <w:t>Dans chaque situation, calcule ce qui est demandé</w:t>
          </w:r>
          <w:r w:rsidR="00C605DF">
            <w:rPr>
              <w:rFonts w:cs="Arial"/>
              <w:szCs w:val="24"/>
              <w:lang w:val="fr-FR"/>
            </w:rPr>
            <w:t> </w:t>
          </w:r>
          <w:r w:rsidRPr="004C5828">
            <w:rPr>
              <w:rFonts w:cs="Arial"/>
              <w:szCs w:val="24"/>
              <w:lang w:val="fr-FR"/>
            </w:rPr>
            <w:t>:</w:t>
          </w:r>
        </w:p>
        <w:p w14:paraId="7548CA04" w14:textId="2357922B" w:rsidR="00D25F4E" w:rsidRPr="004C5828" w:rsidRDefault="00D25F4E" w:rsidP="00C06385">
          <w:pPr>
            <w:numPr>
              <w:ilvl w:val="0"/>
              <w:numId w:val="12"/>
            </w:numPr>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rectangle en </w:t>
          </w:r>
          <m:oMath>
            <m:r>
              <w:rPr>
                <w:rFonts w:ascii="Cambria Math" w:hAnsi="Cambria Math" w:cs="Arial"/>
                <w:szCs w:val="24"/>
              </w:rPr>
              <m:t>B</m:t>
            </m:r>
          </m:oMath>
          <w:r w:rsidRPr="004C5828">
            <w:rPr>
              <w:rFonts w:cs="Arial"/>
              <w:szCs w:val="24"/>
            </w:rPr>
            <w:t>. Que vaut</w:t>
          </w:r>
          <w:r w:rsidR="00AC2F75">
            <w:rPr>
              <w:rFonts w:cs="Arial"/>
              <w:szCs w:val="24"/>
            </w:rPr>
            <w:t xml:space="preserve"> </w:t>
          </w:r>
          <m:oMath>
            <m:acc>
              <m:accPr>
                <m:chr m:val="̅"/>
                <m:ctrlPr>
                  <w:rPr>
                    <w:rFonts w:ascii="Cambria Math" w:hAnsi="Cambria Math" w:cs="Arial"/>
                    <w:i/>
                    <w:szCs w:val="24"/>
                  </w:rPr>
                </m:ctrlPr>
              </m:accPr>
              <m:e>
                <m:r>
                  <w:rPr>
                    <w:rFonts w:ascii="Cambria Math" w:hAnsi="Cambria Math" w:cs="Arial"/>
                    <w:szCs w:val="24"/>
                  </w:rPr>
                  <m:t>AB</m:t>
                </m:r>
              </m:e>
            </m:acc>
          </m:oMath>
          <w:r w:rsidRPr="004C5828">
            <w:rPr>
              <w:rFonts w:cs="Arial"/>
              <w:szCs w:val="24"/>
            </w:rPr>
            <w:t xml:space="preserve"> sachant que </w:t>
          </w:r>
          <m:oMath>
            <m:acc>
              <m:accPr>
                <m:chr m:val="̅"/>
                <m:ctrlPr>
                  <w:rPr>
                    <w:rFonts w:ascii="Cambria Math" w:hAnsi="Cambria Math" w:cs="Arial"/>
                    <w:i/>
                    <w:szCs w:val="24"/>
                  </w:rPr>
                </m:ctrlPr>
              </m:accPr>
              <m:e>
                <m:r>
                  <w:rPr>
                    <w:rFonts w:ascii="Cambria Math" w:hAnsi="Cambria Math" w:cs="Arial"/>
                    <w:szCs w:val="24"/>
                  </w:rPr>
                  <m:t>AC</m:t>
                </m:r>
              </m:e>
            </m:acc>
            <m:r>
              <w:rPr>
                <w:rFonts w:ascii="Cambria Math" w:hAnsi="Cambria Math" w:cs="Arial"/>
                <w:szCs w:val="24"/>
              </w:rPr>
              <m:t>=3</m:t>
            </m:r>
          </m:oMath>
          <w:r w:rsidR="00AC2F75">
            <w:rPr>
              <w:rFonts w:cs="Arial"/>
              <w:szCs w:val="24"/>
            </w:rPr>
            <w:t xml:space="preserve"> et </w:t>
          </w:r>
          <m:oMath>
            <m:r>
              <w:rPr>
                <w:rFonts w:ascii="Cambria Math" w:hAnsi="Cambria Math" w:cs="Arial"/>
                <w:szCs w:val="24"/>
              </w:rPr>
              <m:t>α=32° </m:t>
            </m:r>
          </m:oMath>
          <w:r w:rsidR="00703626">
            <w:rPr>
              <w:rFonts w:eastAsiaTheme="minorEastAsia" w:cs="Arial"/>
              <w:szCs w:val="24"/>
            </w:rPr>
            <w:t>?</w:t>
          </w:r>
        </w:p>
        <w:p w14:paraId="7E799DBD" w14:textId="1F8CC70C" w:rsidR="00D25F4E" w:rsidRPr="004C5828" w:rsidRDefault="00D25F4E" w:rsidP="00C06385">
          <w:pPr>
            <w:numPr>
              <w:ilvl w:val="0"/>
              <w:numId w:val="12"/>
            </w:numPr>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rectangle en </w:t>
          </w:r>
          <m:oMath>
            <m:r>
              <w:rPr>
                <w:rFonts w:ascii="Cambria Math" w:hAnsi="Cambria Math" w:cs="Arial"/>
                <w:szCs w:val="24"/>
              </w:rPr>
              <m:t>A</m:t>
            </m:r>
          </m:oMath>
          <w:r w:rsidRPr="004C5828">
            <w:rPr>
              <w:rFonts w:cs="Arial"/>
              <w:szCs w:val="24"/>
            </w:rPr>
            <w:t xml:space="preserve">. Que vaut </w:t>
          </w:r>
          <m:oMath>
            <m:r>
              <w:rPr>
                <w:rFonts w:ascii="Cambria Math" w:hAnsi="Cambria Math" w:cs="Arial"/>
                <w:szCs w:val="24"/>
              </w:rPr>
              <m:t>b</m:t>
            </m:r>
          </m:oMath>
          <w:r w:rsidR="00AC2F75">
            <w:rPr>
              <w:rFonts w:cs="Arial"/>
              <w:szCs w:val="24"/>
            </w:rPr>
            <w:t xml:space="preserve"> sachant que </w:t>
          </w:r>
          <m:oMath>
            <m:r>
              <w:rPr>
                <w:rFonts w:ascii="Cambria Math" w:hAnsi="Cambria Math" w:cs="Arial"/>
                <w:szCs w:val="24"/>
              </w:rPr>
              <m:t>c=8</m:t>
            </m:r>
          </m:oMath>
          <w:r w:rsidR="00AC2F75">
            <w:rPr>
              <w:rFonts w:cs="Arial"/>
              <w:szCs w:val="24"/>
            </w:rPr>
            <w:t xml:space="preserve"> et </w:t>
          </w:r>
          <m:oMath>
            <m:r>
              <w:rPr>
                <w:rFonts w:ascii="Cambria Math" w:hAnsi="Cambria Math" w:cs="Arial"/>
                <w:szCs w:val="24"/>
              </w:rPr>
              <m:t>γ=43° </m:t>
            </m:r>
          </m:oMath>
          <w:r w:rsidR="00703626">
            <w:rPr>
              <w:rFonts w:eastAsiaTheme="minorEastAsia" w:cs="Arial"/>
              <w:szCs w:val="24"/>
            </w:rPr>
            <w:t>?</w:t>
          </w:r>
        </w:p>
        <w:p w14:paraId="7CEC6315" w14:textId="448D3C1A" w:rsidR="00D25F4E" w:rsidRPr="004C5828" w:rsidRDefault="00D25F4E" w:rsidP="00C06385">
          <w:pPr>
            <w:numPr>
              <w:ilvl w:val="0"/>
              <w:numId w:val="12"/>
            </w:numPr>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rectangle en </w:t>
          </w:r>
          <m:oMath>
            <m:r>
              <w:rPr>
                <w:rFonts w:ascii="Cambria Math" w:hAnsi="Cambria Math" w:cs="Arial"/>
                <w:szCs w:val="24"/>
              </w:rPr>
              <m:t>A</m:t>
            </m:r>
          </m:oMath>
          <w:r w:rsidRPr="004C5828">
            <w:rPr>
              <w:rFonts w:cs="Arial"/>
              <w:szCs w:val="24"/>
            </w:rPr>
            <w:t xml:space="preserve">. Que vaut </w:t>
          </w:r>
          <m:oMath>
            <m:acc>
              <m:accPr>
                <m:chr m:val="̅"/>
                <m:ctrlPr>
                  <w:rPr>
                    <w:rFonts w:ascii="Cambria Math" w:hAnsi="Cambria Math" w:cs="Arial"/>
                    <w:i/>
                    <w:szCs w:val="24"/>
                  </w:rPr>
                </m:ctrlPr>
              </m:accPr>
              <m:e>
                <m:r>
                  <w:rPr>
                    <w:rFonts w:ascii="Cambria Math" w:hAnsi="Cambria Math" w:cs="Arial"/>
                    <w:szCs w:val="24"/>
                  </w:rPr>
                  <m:t>AB</m:t>
                </m:r>
              </m:e>
            </m:acc>
          </m:oMath>
          <w:r w:rsidRPr="004C5828">
            <w:rPr>
              <w:rFonts w:cs="Arial"/>
              <w:szCs w:val="24"/>
            </w:rPr>
            <w:t xml:space="preserve"> sachant que </w:t>
          </w:r>
          <m:oMath>
            <m:acc>
              <m:accPr>
                <m:chr m:val="̅"/>
                <m:ctrlPr>
                  <w:rPr>
                    <w:rFonts w:ascii="Cambria Math" w:hAnsi="Cambria Math" w:cs="Arial"/>
                    <w:i/>
                    <w:szCs w:val="24"/>
                  </w:rPr>
                </m:ctrlPr>
              </m:accPr>
              <m:e>
                <m:r>
                  <w:rPr>
                    <w:rFonts w:ascii="Cambria Math" w:hAnsi="Cambria Math" w:cs="Arial"/>
                    <w:szCs w:val="24"/>
                  </w:rPr>
                  <m:t>BC</m:t>
                </m:r>
              </m:e>
            </m:acc>
            <m:r>
              <w:rPr>
                <w:rFonts w:ascii="Cambria Math" w:hAnsi="Cambria Math" w:cs="Arial"/>
                <w:szCs w:val="24"/>
              </w:rPr>
              <m:t>=7</m:t>
            </m:r>
          </m:oMath>
          <w:r w:rsidR="00AC2F75">
            <w:rPr>
              <w:rFonts w:cs="Arial"/>
              <w:szCs w:val="24"/>
            </w:rPr>
            <w:t xml:space="preserve"> et </w:t>
          </w:r>
          <m:oMath>
            <m:r>
              <w:rPr>
                <w:rFonts w:ascii="Cambria Math" w:hAnsi="Cambria Math" w:cs="Arial"/>
                <w:szCs w:val="24"/>
              </w:rPr>
              <m:t>γ=28° </m:t>
            </m:r>
          </m:oMath>
          <w:r w:rsidR="00703626">
            <w:rPr>
              <w:rFonts w:eastAsiaTheme="minorEastAsia" w:cs="Arial"/>
              <w:szCs w:val="24"/>
            </w:rPr>
            <w:t>?</w:t>
          </w:r>
        </w:p>
        <w:p w14:paraId="4B9DDB8B" w14:textId="4A32B01F" w:rsidR="00D25F4E" w:rsidRPr="004C5828" w:rsidRDefault="00D25F4E" w:rsidP="00C06385">
          <w:pPr>
            <w:numPr>
              <w:ilvl w:val="0"/>
              <w:numId w:val="12"/>
            </w:numPr>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Que vaut </w:t>
          </w:r>
          <m:oMath>
            <m:r>
              <w:rPr>
                <w:rFonts w:ascii="Cambria Math" w:hAnsi="Cambria Math" w:cs="Arial"/>
                <w:szCs w:val="24"/>
              </w:rPr>
              <m:t>c</m:t>
            </m:r>
          </m:oMath>
          <w:r w:rsidRPr="004C5828">
            <w:rPr>
              <w:rFonts w:cs="Arial"/>
              <w:szCs w:val="24"/>
            </w:rPr>
            <w:t xml:space="preserve"> et que vaut </w:t>
          </w:r>
          <m:oMath>
            <m:r>
              <w:rPr>
                <w:rFonts w:ascii="Cambria Math" w:hAnsi="Cambria Math" w:cs="Arial"/>
                <w:szCs w:val="24"/>
              </w:rPr>
              <m:t>a</m:t>
            </m:r>
          </m:oMath>
          <w:r w:rsidR="00AC2F75">
            <w:rPr>
              <w:rFonts w:cs="Arial"/>
              <w:szCs w:val="24"/>
            </w:rPr>
            <w:t xml:space="preserve"> sachant que </w:t>
          </w:r>
          <m:oMath>
            <m:r>
              <w:rPr>
                <w:rFonts w:ascii="Cambria Math" w:hAnsi="Cambria Math" w:cs="Arial"/>
                <w:szCs w:val="24"/>
              </w:rPr>
              <m:t>b=3</m:t>
            </m:r>
          </m:oMath>
          <w:r w:rsidR="00AC2F75">
            <w:rPr>
              <w:rFonts w:cs="Arial"/>
              <w:szCs w:val="24"/>
            </w:rPr>
            <w:t xml:space="preserve"> et </w:t>
          </w:r>
          <m:oMath>
            <m:r>
              <w:rPr>
                <w:rFonts w:ascii="Cambria Math" w:hAnsi="Cambria Math" w:cs="Arial"/>
                <w:szCs w:val="24"/>
              </w:rPr>
              <m:t>γ=90°</m:t>
            </m:r>
          </m:oMath>
          <w:r w:rsidR="00AC2F75">
            <w:rPr>
              <w:rFonts w:cs="Arial"/>
              <w:szCs w:val="24"/>
            </w:rPr>
            <w:t xml:space="preserve"> et </w:t>
          </w:r>
          <m:oMath>
            <m:r>
              <w:rPr>
                <w:rFonts w:ascii="Cambria Math" w:hAnsi="Cambria Math" w:cs="Arial"/>
                <w:szCs w:val="24"/>
              </w:rPr>
              <m:t>α=20° </m:t>
            </m:r>
          </m:oMath>
          <w:r w:rsidR="00703626">
            <w:rPr>
              <w:rFonts w:cs="Arial"/>
              <w:szCs w:val="24"/>
            </w:rPr>
            <w:t>?</w:t>
          </w:r>
        </w:p>
        <w:p w14:paraId="46CC66C4" w14:textId="05EE1689" w:rsidR="00D25F4E" w:rsidRPr="004C5828" w:rsidRDefault="00D25F4E" w:rsidP="00C06385">
          <w:pPr>
            <w:numPr>
              <w:ilvl w:val="0"/>
              <w:numId w:val="12"/>
            </w:numPr>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Que vaut </w:t>
          </w:r>
          <m:oMath>
            <m:r>
              <w:rPr>
                <w:rFonts w:ascii="Cambria Math" w:hAnsi="Cambria Math" w:cs="Arial"/>
                <w:szCs w:val="24"/>
              </w:rPr>
              <m:t>c</m:t>
            </m:r>
          </m:oMath>
          <w:r w:rsidRPr="004C5828">
            <w:rPr>
              <w:rFonts w:cs="Arial"/>
              <w:szCs w:val="24"/>
            </w:rPr>
            <w:t xml:space="preserve"> et que vaut </w:t>
          </w:r>
          <m:oMath>
            <m:r>
              <w:rPr>
                <w:rFonts w:ascii="Cambria Math" w:hAnsi="Cambria Math" w:cs="Arial"/>
                <w:szCs w:val="24"/>
              </w:rPr>
              <m:t>b</m:t>
            </m:r>
          </m:oMath>
          <w:r w:rsidR="00AC2F75">
            <w:rPr>
              <w:rFonts w:cs="Arial"/>
              <w:szCs w:val="24"/>
            </w:rPr>
            <w:t xml:space="preserve"> sachant que </w:t>
          </w:r>
          <m:oMath>
            <m:r>
              <w:rPr>
                <w:rFonts w:ascii="Cambria Math" w:hAnsi="Cambria Math" w:cs="Arial"/>
                <w:szCs w:val="24"/>
              </w:rPr>
              <m:t>a=2</m:t>
            </m:r>
          </m:oMath>
          <w:r w:rsidR="00AC2F75">
            <w:rPr>
              <w:rFonts w:cs="Arial"/>
              <w:szCs w:val="24"/>
            </w:rPr>
            <w:t xml:space="preserve"> et </w:t>
          </w:r>
          <m:oMath>
            <m:r>
              <w:rPr>
                <w:rFonts w:ascii="Cambria Math" w:hAnsi="Cambria Math" w:cs="Arial"/>
                <w:szCs w:val="24"/>
              </w:rPr>
              <m:t>β=90°</m:t>
            </m:r>
          </m:oMath>
          <w:r w:rsidR="00AC2F75">
            <w:rPr>
              <w:rFonts w:cs="Arial"/>
              <w:szCs w:val="24"/>
            </w:rPr>
            <w:t xml:space="preserve"> et </w:t>
          </w:r>
          <m:oMath>
            <m:r>
              <w:rPr>
                <w:rFonts w:ascii="Cambria Math" w:hAnsi="Cambria Math" w:cs="Arial"/>
                <w:szCs w:val="24"/>
              </w:rPr>
              <m:t>α=26°</m:t>
            </m:r>
          </m:oMath>
          <w:r w:rsidR="00C605DF">
            <w:rPr>
              <w:rFonts w:cs="Arial"/>
              <w:szCs w:val="24"/>
            </w:rPr>
            <w:t> </w:t>
          </w:r>
          <w:r w:rsidR="00703626">
            <w:rPr>
              <w:rFonts w:cs="Arial"/>
              <w:szCs w:val="24"/>
            </w:rPr>
            <w:t>?</w:t>
          </w:r>
        </w:p>
        <w:p w14:paraId="5551AA4F" w14:textId="3ED2A3A5" w:rsidR="00D25F4E" w:rsidRDefault="00D25F4E" w:rsidP="00C06385">
          <w:pPr>
            <w:numPr>
              <w:ilvl w:val="0"/>
              <w:numId w:val="12"/>
            </w:numPr>
            <w:spacing w:after="240"/>
            <w:ind w:left="714" w:hanging="357"/>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Que vaut </w:t>
          </w:r>
          <m:oMath>
            <m:r>
              <w:rPr>
                <w:rFonts w:ascii="Cambria Math" w:hAnsi="Cambria Math" w:cs="Arial"/>
                <w:szCs w:val="24"/>
              </w:rPr>
              <m:t>b</m:t>
            </m:r>
          </m:oMath>
          <w:r w:rsidRPr="004C5828">
            <w:rPr>
              <w:rFonts w:cs="Arial"/>
              <w:szCs w:val="24"/>
            </w:rPr>
            <w:t xml:space="preserve">, que vaut </w:t>
          </w:r>
          <m:oMath>
            <m:r>
              <w:rPr>
                <w:rFonts w:ascii="Cambria Math" w:hAnsi="Cambria Math" w:cs="Arial"/>
                <w:szCs w:val="24"/>
              </w:rPr>
              <m:t>γ</m:t>
            </m:r>
          </m:oMath>
          <w:r w:rsidR="00AC2F75">
            <w:rPr>
              <w:rFonts w:cs="Arial"/>
              <w:szCs w:val="24"/>
            </w:rPr>
            <w:t xml:space="preserve"> et que vaut </w:t>
          </w:r>
          <m:oMath>
            <m:r>
              <w:rPr>
                <w:rFonts w:ascii="Cambria Math" w:hAnsi="Cambria Math" w:cs="Arial"/>
                <w:szCs w:val="24"/>
              </w:rPr>
              <m:t>α</m:t>
            </m:r>
          </m:oMath>
          <w:r w:rsidR="00AC2F75">
            <w:rPr>
              <w:rFonts w:cs="Arial"/>
              <w:szCs w:val="24"/>
            </w:rPr>
            <w:t xml:space="preserve"> sachant que </w:t>
          </w:r>
          <m:oMath>
            <m:r>
              <w:rPr>
                <w:rFonts w:ascii="Cambria Math" w:hAnsi="Cambria Math" w:cs="Arial"/>
                <w:szCs w:val="24"/>
              </w:rPr>
              <m:t>a=10</m:t>
            </m:r>
          </m:oMath>
          <w:r w:rsidR="00AC2F75">
            <w:rPr>
              <w:rFonts w:cs="Arial"/>
              <w:szCs w:val="24"/>
            </w:rPr>
            <w:t xml:space="preserve">, </w:t>
          </w:r>
          <m:oMath>
            <m:r>
              <w:rPr>
                <w:rFonts w:ascii="Cambria Math" w:hAnsi="Cambria Math" w:cs="Arial"/>
                <w:szCs w:val="24"/>
              </w:rPr>
              <m:t>c=7</m:t>
            </m:r>
          </m:oMath>
          <w:r w:rsidR="00AC2F75">
            <w:rPr>
              <w:rFonts w:cs="Arial"/>
              <w:szCs w:val="24"/>
            </w:rPr>
            <w:t xml:space="preserve"> et </w:t>
          </w:r>
          <m:oMath>
            <m:r>
              <w:rPr>
                <w:rFonts w:ascii="Cambria Math" w:hAnsi="Cambria Math" w:cs="Arial"/>
                <w:szCs w:val="24"/>
              </w:rPr>
              <m:t>β=90° </m:t>
            </m:r>
          </m:oMath>
          <w:r w:rsidR="00703626">
            <w:rPr>
              <w:rFonts w:cs="Arial"/>
              <w:szCs w:val="24"/>
            </w:rPr>
            <w:t>?</w:t>
          </w:r>
        </w:p>
        <w:p w14:paraId="331EE187" w14:textId="5064126B" w:rsidR="00C05E80" w:rsidRDefault="00C05E80" w:rsidP="00C06385">
          <w:pPr>
            <w:pStyle w:val="Paragraphedeliste"/>
            <w:numPr>
              <w:ilvl w:val="0"/>
              <w:numId w:val="11"/>
            </w:numPr>
            <w:spacing w:before="240"/>
            <w:ind w:left="357" w:hanging="357"/>
            <w:contextualSpacing w:val="0"/>
            <w:rPr>
              <w:rFonts w:cs="Arial"/>
              <w:szCs w:val="24"/>
              <w:lang w:val="fr-FR"/>
            </w:rPr>
          </w:pPr>
          <w:r w:rsidRPr="004C5828">
            <w:rPr>
              <w:rFonts w:cs="Arial"/>
              <w:szCs w:val="24"/>
              <w:lang w:val="fr-FR"/>
            </w:rPr>
            <w:t>Résous les triangles suivants</w:t>
          </w:r>
          <w:r w:rsidR="000938D3">
            <w:rPr>
              <w:rFonts w:cs="Arial"/>
              <w:szCs w:val="24"/>
              <w:lang w:val="fr-FR"/>
            </w:rPr>
            <w:t>.</w:t>
          </w:r>
        </w:p>
        <w:p w14:paraId="42BED33B" w14:textId="281877FF" w:rsidR="00C05E80" w:rsidRPr="00703626" w:rsidRDefault="00C05E80" w:rsidP="00C05E80">
          <w:pPr>
            <w:rPr>
              <w:rFonts w:cs="Arial"/>
              <w:szCs w:val="24"/>
              <w:lang w:val="fr-FR"/>
            </w:rPr>
          </w:pPr>
          <w:r w:rsidRPr="00703626">
            <w:rPr>
              <w:rFonts w:cs="Arial"/>
              <w:i/>
              <w:szCs w:val="24"/>
              <w:u w:val="single"/>
              <w:lang w:val="fr-FR"/>
            </w:rPr>
            <w:t>Remarque</w:t>
          </w:r>
          <w:r w:rsidR="00C605DF">
            <w:rPr>
              <w:rFonts w:cs="Arial"/>
              <w:i/>
              <w:szCs w:val="24"/>
              <w:lang w:val="fr-FR"/>
            </w:rPr>
            <w:t> </w:t>
          </w:r>
          <w:r w:rsidRPr="00703626">
            <w:rPr>
              <w:rFonts w:cs="Arial"/>
              <w:i/>
              <w:szCs w:val="24"/>
              <w:lang w:val="fr-FR"/>
            </w:rPr>
            <w:t>:</w:t>
          </w:r>
          <w:r>
            <w:rPr>
              <w:rFonts w:cs="Arial"/>
              <w:szCs w:val="24"/>
              <w:lang w:val="fr-FR"/>
            </w:rPr>
            <w:t xml:space="preserve"> Résoudre un triangle, c’est </w:t>
          </w:r>
          <w:r w:rsidR="00BE6EDD">
            <w:rPr>
              <w:rFonts w:cs="Arial"/>
              <w:szCs w:val="24"/>
              <w:lang w:val="fr-FR"/>
            </w:rPr>
            <w:t xml:space="preserve">calculer les amplitudes de tous ses angles et les longueurs de tous ses côtés. </w:t>
          </w:r>
        </w:p>
        <w:p w14:paraId="2DBA5A72" w14:textId="4DC0470E" w:rsidR="00C05E80" w:rsidRPr="004C5828" w:rsidRDefault="00C05E80" w:rsidP="00C06385">
          <w:pPr>
            <w:pStyle w:val="Paragraphedeliste"/>
            <w:numPr>
              <w:ilvl w:val="0"/>
              <w:numId w:val="13"/>
            </w:numPr>
            <w:contextualSpacing w:val="0"/>
            <w:jc w:val="left"/>
            <w:rPr>
              <w:rFonts w:cs="Arial"/>
              <w:szCs w:val="24"/>
            </w:rPr>
          </w:pPr>
          <w:r w:rsidRPr="004C5828">
            <w:rPr>
              <w:rFonts w:cs="Arial"/>
              <w:szCs w:val="24"/>
            </w:rPr>
            <w:t xml:space="preserve">Soit le triangle </w:t>
          </w:r>
          <m:oMath>
            <m:r>
              <w:rPr>
                <w:rFonts w:ascii="Cambria Math" w:hAnsi="Cambria Math" w:cs="Arial"/>
                <w:szCs w:val="24"/>
              </w:rPr>
              <m:t>ABC</m:t>
            </m:r>
          </m:oMath>
          <w:r>
            <w:rPr>
              <w:rFonts w:cs="Arial"/>
              <w:szCs w:val="24"/>
            </w:rPr>
            <w:t xml:space="preserve">. On donne </w:t>
          </w:r>
          <m:oMath>
            <m:r>
              <w:rPr>
                <w:rFonts w:ascii="Cambria Math" w:hAnsi="Cambria Math" w:cs="Arial"/>
                <w:szCs w:val="24"/>
              </w:rPr>
              <m:t>α=20° </m:t>
            </m:r>
          </m:oMath>
          <w:r>
            <w:rPr>
              <w:rFonts w:cs="Arial"/>
              <w:szCs w:val="24"/>
            </w:rPr>
            <w:t xml:space="preserve">; </w:t>
          </w:r>
          <m:oMath>
            <m:r>
              <w:rPr>
                <w:rFonts w:ascii="Cambria Math" w:hAnsi="Cambria Math" w:cs="Arial"/>
                <w:szCs w:val="24"/>
              </w:rPr>
              <m:t>a=4</m:t>
            </m:r>
          </m:oMath>
          <w:r>
            <w:rPr>
              <w:rFonts w:eastAsiaTheme="minorEastAsia" w:cs="Arial"/>
              <w:szCs w:val="24"/>
            </w:rPr>
            <w:t>,</w:t>
          </w:r>
          <w:r w:rsidRPr="004C5828">
            <w:rPr>
              <w:rFonts w:cs="Arial"/>
              <w:szCs w:val="24"/>
            </w:rPr>
            <w:t xml:space="preserve"> </w:t>
          </w:r>
          <m:oMath>
            <m:r>
              <w:rPr>
                <w:rFonts w:ascii="Cambria Math" w:hAnsi="Cambria Math" w:cs="Arial"/>
                <w:i/>
                <w:szCs w:val="24"/>
              </w:rPr>
              <w:sym w:font="Symbol" w:char="F062"/>
            </m:r>
            <m:r>
              <w:rPr>
                <w:rFonts w:ascii="Cambria Math" w:hAnsi="Cambria Math" w:cs="Arial"/>
                <w:szCs w:val="24"/>
              </w:rPr>
              <m:t>=90°</m:t>
            </m:r>
          </m:oMath>
        </w:p>
        <w:p w14:paraId="612CA359" w14:textId="21547A1E" w:rsidR="00C05E80" w:rsidRPr="004C5828" w:rsidRDefault="00C05E80" w:rsidP="00C06385">
          <w:pPr>
            <w:pStyle w:val="Paragraphedeliste"/>
            <w:numPr>
              <w:ilvl w:val="0"/>
              <w:numId w:val="13"/>
            </w:numPr>
            <w:contextualSpacing w:val="0"/>
            <w:jc w:val="left"/>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On donne </w:t>
          </w:r>
          <m:oMath>
            <m:r>
              <w:rPr>
                <w:rFonts w:ascii="Cambria Math" w:hAnsi="Cambria Math" w:cs="Arial"/>
                <w:i/>
                <w:szCs w:val="24"/>
              </w:rPr>
              <w:sym w:font="Symbol" w:char="F062"/>
            </m:r>
            <m:r>
              <w:rPr>
                <w:rFonts w:ascii="Cambria Math" w:hAnsi="Cambria Math" w:cs="Arial"/>
                <w:szCs w:val="24"/>
              </w:rPr>
              <m:t>=37° </m:t>
            </m:r>
          </m:oMath>
          <w:r>
            <w:rPr>
              <w:rFonts w:cs="Arial"/>
              <w:szCs w:val="24"/>
            </w:rPr>
            <w:t xml:space="preserve">; </w:t>
          </w:r>
          <m:oMath>
            <m:r>
              <w:rPr>
                <w:rFonts w:ascii="Cambria Math" w:hAnsi="Cambria Math" w:cs="Arial"/>
                <w:szCs w:val="24"/>
              </w:rPr>
              <m:t>γ=90° </m:t>
            </m:r>
          </m:oMath>
          <w:r>
            <w:rPr>
              <w:rFonts w:cs="Arial"/>
              <w:szCs w:val="24"/>
            </w:rPr>
            <w:t xml:space="preserve">; </w:t>
          </w:r>
          <m:oMath>
            <m:r>
              <w:rPr>
                <w:rFonts w:ascii="Cambria Math" w:hAnsi="Cambria Math" w:cs="Arial"/>
                <w:szCs w:val="24"/>
              </w:rPr>
              <m:t>c=13</m:t>
            </m:r>
          </m:oMath>
        </w:p>
        <w:p w14:paraId="088388AB" w14:textId="40DD8905" w:rsidR="00C05E80" w:rsidRPr="004C5828" w:rsidRDefault="00C05E80" w:rsidP="00C06385">
          <w:pPr>
            <w:pStyle w:val="Paragraphedeliste"/>
            <w:numPr>
              <w:ilvl w:val="0"/>
              <w:numId w:val="13"/>
            </w:numPr>
            <w:contextualSpacing w:val="0"/>
            <w:jc w:val="left"/>
            <w:rPr>
              <w:rFonts w:cs="Arial"/>
              <w:szCs w:val="24"/>
            </w:rPr>
          </w:pPr>
          <w:r w:rsidRPr="004C5828">
            <w:rPr>
              <w:rFonts w:cs="Arial"/>
              <w:szCs w:val="24"/>
            </w:rPr>
            <w:t xml:space="preserve">Soit le triangle </w:t>
          </w:r>
          <m:oMath>
            <m:r>
              <w:rPr>
                <w:rFonts w:ascii="Cambria Math" w:hAnsi="Cambria Math" w:cs="Arial"/>
                <w:szCs w:val="24"/>
              </w:rPr>
              <m:t>ABC</m:t>
            </m:r>
          </m:oMath>
          <w:r>
            <w:rPr>
              <w:rFonts w:cs="Arial"/>
              <w:szCs w:val="24"/>
            </w:rPr>
            <w:t xml:space="preserve">. On donne </w:t>
          </w:r>
          <m:oMath>
            <m:r>
              <w:rPr>
                <w:rFonts w:ascii="Cambria Math" w:hAnsi="Cambria Math" w:cs="Arial"/>
                <w:szCs w:val="24"/>
              </w:rPr>
              <m:t>γ=90° </m:t>
            </m:r>
          </m:oMath>
          <w:r>
            <w:rPr>
              <w:rFonts w:cs="Arial"/>
              <w:szCs w:val="24"/>
            </w:rPr>
            <w:t xml:space="preserve">; </w:t>
          </w:r>
          <m:oMath>
            <m:r>
              <w:rPr>
                <w:rFonts w:ascii="Cambria Math" w:hAnsi="Cambria Math" w:cs="Arial"/>
                <w:szCs w:val="24"/>
              </w:rPr>
              <m:t>a=24</m:t>
            </m:r>
          </m:oMath>
          <w:r>
            <w:rPr>
              <w:rFonts w:eastAsiaTheme="minorEastAsia" w:cs="Arial"/>
              <w:szCs w:val="24"/>
            </w:rPr>
            <w:t>,</w:t>
          </w:r>
          <w:r>
            <w:rPr>
              <w:rFonts w:cs="Arial"/>
              <w:szCs w:val="24"/>
            </w:rPr>
            <w:t xml:space="preserve"> </w:t>
          </w:r>
          <m:oMath>
            <m:r>
              <w:rPr>
                <w:rFonts w:ascii="Cambria Math" w:hAnsi="Cambria Math" w:cs="Arial"/>
                <w:szCs w:val="24"/>
              </w:rPr>
              <m:t>b=36</m:t>
            </m:r>
          </m:oMath>
        </w:p>
        <w:p w14:paraId="391EBAD9" w14:textId="0DDE6088" w:rsidR="00C05E80" w:rsidRPr="000A7D82" w:rsidRDefault="00C05E80" w:rsidP="00C06385">
          <w:pPr>
            <w:pStyle w:val="Paragraphedeliste"/>
            <w:numPr>
              <w:ilvl w:val="0"/>
              <w:numId w:val="13"/>
            </w:numPr>
            <w:spacing w:after="240"/>
            <w:ind w:left="714" w:hanging="357"/>
            <w:contextualSpacing w:val="0"/>
            <w:jc w:val="left"/>
            <w:rPr>
              <w:rFonts w:cs="Arial"/>
              <w:szCs w:val="24"/>
            </w:rPr>
          </w:pPr>
          <w:r w:rsidRPr="004C5828">
            <w:rPr>
              <w:rFonts w:cs="Arial"/>
              <w:szCs w:val="24"/>
            </w:rPr>
            <w:t xml:space="preserve">Soit le triangle </w:t>
          </w:r>
          <m:oMath>
            <m:r>
              <w:rPr>
                <w:rFonts w:ascii="Cambria Math" w:hAnsi="Cambria Math" w:cs="Arial"/>
                <w:szCs w:val="24"/>
              </w:rPr>
              <m:t>ABC</m:t>
            </m:r>
          </m:oMath>
          <w:r w:rsidRPr="004C5828">
            <w:rPr>
              <w:rFonts w:cs="Arial"/>
              <w:szCs w:val="24"/>
            </w:rPr>
            <w:t xml:space="preserve">. On donne </w:t>
          </w:r>
          <m:oMath>
            <m:r>
              <w:rPr>
                <w:rFonts w:ascii="Cambria Math" w:hAnsi="Cambria Math" w:cs="Arial"/>
                <w:i/>
                <w:szCs w:val="24"/>
              </w:rPr>
              <w:sym w:font="Symbol" w:char="F062"/>
            </m:r>
            <m:r>
              <w:rPr>
                <w:rFonts w:ascii="Cambria Math" w:hAnsi="Cambria Math" w:cs="Arial"/>
                <w:szCs w:val="24"/>
              </w:rPr>
              <m:t>=90° </m:t>
            </m:r>
          </m:oMath>
          <w:r>
            <w:rPr>
              <w:rFonts w:cs="Arial"/>
              <w:szCs w:val="24"/>
            </w:rPr>
            <w:t xml:space="preserve">; </w:t>
          </w:r>
          <m:oMath>
            <m:r>
              <w:rPr>
                <w:rFonts w:ascii="Cambria Math" w:hAnsi="Cambria Math" w:cs="Arial"/>
                <w:szCs w:val="24"/>
              </w:rPr>
              <m:t>b=31</m:t>
            </m:r>
          </m:oMath>
          <w:r>
            <w:rPr>
              <w:rFonts w:eastAsiaTheme="minorEastAsia" w:cs="Arial"/>
              <w:szCs w:val="24"/>
            </w:rPr>
            <w:t>,</w:t>
          </w:r>
          <w:r>
            <w:rPr>
              <w:rFonts w:cs="Arial"/>
              <w:szCs w:val="24"/>
            </w:rPr>
            <w:t xml:space="preserve"> </w:t>
          </w:r>
          <m:oMath>
            <m:r>
              <w:rPr>
                <w:rFonts w:ascii="Cambria Math" w:hAnsi="Cambria Math" w:cs="Arial"/>
                <w:szCs w:val="24"/>
              </w:rPr>
              <m:t>a=10</m:t>
            </m:r>
          </m:oMath>
        </w:p>
        <w:p w14:paraId="3CA0DA10" w14:textId="11873E0D" w:rsidR="00C05E80" w:rsidRPr="004C5828" w:rsidRDefault="00C05E80" w:rsidP="00C06385">
          <w:pPr>
            <w:pStyle w:val="Paragraphedeliste"/>
            <w:numPr>
              <w:ilvl w:val="0"/>
              <w:numId w:val="11"/>
            </w:numPr>
            <w:contextualSpacing w:val="0"/>
            <w:rPr>
              <w:rFonts w:cs="Arial"/>
              <w:szCs w:val="24"/>
              <w:lang w:val="fr-FR"/>
            </w:rPr>
          </w:pPr>
          <w:r w:rsidRPr="004C5828">
            <w:rPr>
              <w:rFonts w:cs="Arial"/>
              <w:szCs w:val="24"/>
            </w:rPr>
            <w:t>Dans une grande surface, un escalator mesure 17 m et fait un angle de 33,4° avec l’horizontale. Quelle est la différence de hauteur entre les deux étages</w:t>
          </w:r>
          <w:r w:rsidR="00C605DF">
            <w:rPr>
              <w:rFonts w:cs="Arial"/>
              <w:szCs w:val="24"/>
            </w:rPr>
            <w:t> </w:t>
          </w:r>
          <w:r w:rsidRPr="004C5828">
            <w:rPr>
              <w:rFonts w:cs="Arial"/>
              <w:szCs w:val="24"/>
            </w:rPr>
            <w:t>?</w:t>
          </w:r>
        </w:p>
        <w:p w14:paraId="01DA61B2" w14:textId="79AA3613" w:rsidR="00C05E80" w:rsidRPr="00224B9D" w:rsidRDefault="008F3C21" w:rsidP="00933BBF">
          <w:pPr>
            <w:pStyle w:val="Paragraphedeliste"/>
            <w:numPr>
              <w:ilvl w:val="0"/>
              <w:numId w:val="11"/>
            </w:numPr>
            <w:spacing w:after="0"/>
            <w:contextualSpacing w:val="0"/>
            <w:rPr>
              <w:rFonts w:cs="Arial"/>
              <w:i/>
              <w:szCs w:val="24"/>
              <w:u w:val="single"/>
            </w:rPr>
          </w:pPr>
          <w:r w:rsidRPr="00224B9D">
            <w:rPr>
              <w:rFonts w:cs="Arial"/>
              <w:szCs w:val="24"/>
            </w:rPr>
            <w:t>Un poteau vertical projette sur le sol une ombre de 32,17 m lorsque le soleil s’est élevé de 23° au-dessus de l’horizon. Quelle est la hauteur du poteau</w:t>
          </w:r>
          <w:r w:rsidR="00C605DF">
            <w:rPr>
              <w:rFonts w:cs="Arial"/>
              <w:szCs w:val="24"/>
            </w:rPr>
            <w:t> </w:t>
          </w:r>
          <w:r w:rsidRPr="00224B9D">
            <w:rPr>
              <w:rFonts w:cs="Arial"/>
              <w:szCs w:val="24"/>
            </w:rPr>
            <w:t>?</w:t>
          </w:r>
        </w:p>
        <w:p w14:paraId="31CA0F75" w14:textId="77777777" w:rsidR="002A7E2E" w:rsidRDefault="002A7E2E" w:rsidP="00364CED">
          <w:pPr>
            <w:spacing w:after="0"/>
            <w:rPr>
              <w:rFonts w:cs="Arial"/>
              <w:i/>
              <w:szCs w:val="24"/>
              <w:u w:val="single"/>
            </w:rPr>
          </w:pPr>
        </w:p>
        <w:p w14:paraId="2E6FB860" w14:textId="77777777" w:rsidR="000938D3" w:rsidRDefault="000938D3">
          <w:pPr>
            <w:spacing w:after="160" w:line="259" w:lineRule="auto"/>
            <w:jc w:val="left"/>
            <w:rPr>
              <w:rFonts w:cs="Arial"/>
              <w:i/>
              <w:szCs w:val="24"/>
              <w:u w:val="single"/>
            </w:rPr>
          </w:pPr>
          <w:r>
            <w:rPr>
              <w:rFonts w:cs="Arial"/>
              <w:i/>
              <w:szCs w:val="24"/>
              <w:u w:val="single"/>
            </w:rPr>
            <w:br w:type="page"/>
          </w:r>
        </w:p>
        <w:p w14:paraId="7EDE266B" w14:textId="2A237C99" w:rsidR="00682557" w:rsidRDefault="00682557" w:rsidP="00C05E80">
          <w:pPr>
            <w:rPr>
              <w:rFonts w:cs="Arial"/>
              <w:i/>
              <w:szCs w:val="24"/>
            </w:rPr>
          </w:pPr>
          <w:r w:rsidRPr="00224B9D">
            <w:rPr>
              <w:rFonts w:cs="Arial"/>
              <w:i/>
              <w:szCs w:val="24"/>
              <w:u w:val="single"/>
            </w:rPr>
            <w:lastRenderedPageBreak/>
            <w:t>Solutions</w:t>
          </w:r>
          <w:r w:rsidR="00C605DF">
            <w:rPr>
              <w:rFonts w:cs="Arial"/>
              <w:i/>
              <w:szCs w:val="24"/>
            </w:rPr>
            <w:t> </w:t>
          </w:r>
          <w:r w:rsidRPr="00224B9D">
            <w:rPr>
              <w:rFonts w:cs="Arial"/>
              <w:i/>
              <w:szCs w:val="24"/>
            </w:rPr>
            <w:t>:</w:t>
          </w:r>
        </w:p>
        <w:p w14:paraId="31E2A0E3" w14:textId="689AFFFF" w:rsidR="00C05E80" w:rsidRPr="00C05E80" w:rsidRDefault="00C05E80">
          <w:pPr>
            <w:pStyle w:val="Paragraphedeliste"/>
            <w:numPr>
              <w:ilvl w:val="0"/>
              <w:numId w:val="27"/>
            </w:numPr>
            <w:contextualSpacing w:val="0"/>
            <w:rPr>
              <w:rFonts w:cs="Arial"/>
              <w:i/>
              <w:szCs w:val="24"/>
            </w:rPr>
          </w:pPr>
        </w:p>
        <w:tbl>
          <w:tblPr>
            <w:tblStyle w:val="Grilledutableau"/>
            <w:tblW w:w="0" w:type="auto"/>
            <w:tblLook w:val="04A0" w:firstRow="1" w:lastRow="0" w:firstColumn="1" w:lastColumn="0" w:noHBand="0" w:noVBand="1"/>
          </w:tblPr>
          <w:tblGrid>
            <w:gridCol w:w="1555"/>
            <w:gridCol w:w="1417"/>
            <w:gridCol w:w="1559"/>
            <w:gridCol w:w="1418"/>
            <w:gridCol w:w="1417"/>
            <w:gridCol w:w="1694"/>
          </w:tblGrid>
          <w:tr w:rsidR="00682557" w14:paraId="1F27582E" w14:textId="77777777" w:rsidTr="000A7D82">
            <w:trPr>
              <w:trHeight w:hRule="exact" w:val="340"/>
            </w:trPr>
            <w:tc>
              <w:tcPr>
                <w:tcW w:w="1555" w:type="dxa"/>
                <w:vAlign w:val="center"/>
              </w:tcPr>
              <w:p w14:paraId="051865E3" w14:textId="33EEA50A" w:rsidR="00682557" w:rsidRDefault="00682557" w:rsidP="00364CED">
                <w:pPr>
                  <w:spacing w:after="240"/>
                  <w:jc w:val="center"/>
                  <w:rPr>
                    <w:rFonts w:cs="Arial"/>
                    <w:szCs w:val="24"/>
                  </w:rPr>
                </w:pPr>
                <w:r>
                  <w:rPr>
                    <w:rFonts w:cs="Arial"/>
                    <w:szCs w:val="24"/>
                  </w:rPr>
                  <w:t>a)</w:t>
                </w:r>
              </w:p>
            </w:tc>
            <w:tc>
              <w:tcPr>
                <w:tcW w:w="1417" w:type="dxa"/>
                <w:vAlign w:val="center"/>
              </w:tcPr>
              <w:p w14:paraId="1409674C" w14:textId="653E374A" w:rsidR="00682557" w:rsidRDefault="00682557" w:rsidP="00364CED">
                <w:pPr>
                  <w:spacing w:after="240"/>
                  <w:jc w:val="center"/>
                  <w:rPr>
                    <w:rFonts w:cs="Arial"/>
                    <w:szCs w:val="24"/>
                  </w:rPr>
                </w:pPr>
                <w:r>
                  <w:rPr>
                    <w:rFonts w:cs="Arial"/>
                    <w:szCs w:val="24"/>
                  </w:rPr>
                  <w:t>b)</w:t>
                </w:r>
              </w:p>
            </w:tc>
            <w:tc>
              <w:tcPr>
                <w:tcW w:w="1559" w:type="dxa"/>
                <w:vAlign w:val="center"/>
              </w:tcPr>
              <w:p w14:paraId="47CC7A11" w14:textId="1EDBF6BD" w:rsidR="00682557" w:rsidRDefault="00682557" w:rsidP="00364CED">
                <w:pPr>
                  <w:spacing w:after="240"/>
                  <w:jc w:val="center"/>
                  <w:rPr>
                    <w:rFonts w:cs="Arial"/>
                    <w:szCs w:val="24"/>
                  </w:rPr>
                </w:pPr>
                <w:r>
                  <w:rPr>
                    <w:rFonts w:cs="Arial"/>
                    <w:szCs w:val="24"/>
                  </w:rPr>
                  <w:t>c)</w:t>
                </w:r>
              </w:p>
            </w:tc>
            <w:tc>
              <w:tcPr>
                <w:tcW w:w="1418" w:type="dxa"/>
                <w:vAlign w:val="center"/>
              </w:tcPr>
              <w:p w14:paraId="0A73C581" w14:textId="779576DD" w:rsidR="00682557" w:rsidRDefault="00682557" w:rsidP="00364CED">
                <w:pPr>
                  <w:spacing w:after="240"/>
                  <w:jc w:val="center"/>
                  <w:rPr>
                    <w:rFonts w:cs="Arial"/>
                    <w:szCs w:val="24"/>
                  </w:rPr>
                </w:pPr>
                <w:r>
                  <w:rPr>
                    <w:rFonts w:cs="Arial"/>
                    <w:szCs w:val="24"/>
                  </w:rPr>
                  <w:t>d)</w:t>
                </w:r>
              </w:p>
            </w:tc>
            <w:tc>
              <w:tcPr>
                <w:tcW w:w="1417" w:type="dxa"/>
                <w:vAlign w:val="center"/>
              </w:tcPr>
              <w:p w14:paraId="166CABD9" w14:textId="3BFE040E" w:rsidR="00682557" w:rsidRDefault="00682557" w:rsidP="00364CED">
                <w:pPr>
                  <w:spacing w:after="240"/>
                  <w:jc w:val="center"/>
                  <w:rPr>
                    <w:rFonts w:cs="Arial"/>
                    <w:szCs w:val="24"/>
                  </w:rPr>
                </w:pPr>
                <w:r>
                  <w:rPr>
                    <w:rFonts w:cs="Arial"/>
                    <w:szCs w:val="24"/>
                  </w:rPr>
                  <w:t>e)</w:t>
                </w:r>
              </w:p>
            </w:tc>
            <w:tc>
              <w:tcPr>
                <w:tcW w:w="1694" w:type="dxa"/>
                <w:vAlign w:val="center"/>
              </w:tcPr>
              <w:p w14:paraId="62097055" w14:textId="47B2DAFA" w:rsidR="00682557" w:rsidRDefault="00682557" w:rsidP="00364CED">
                <w:pPr>
                  <w:spacing w:after="240"/>
                  <w:jc w:val="center"/>
                  <w:rPr>
                    <w:rFonts w:cs="Arial"/>
                    <w:szCs w:val="24"/>
                  </w:rPr>
                </w:pPr>
                <w:r>
                  <w:rPr>
                    <w:rFonts w:cs="Arial"/>
                    <w:szCs w:val="24"/>
                  </w:rPr>
                  <w:t>f)</w:t>
                </w:r>
              </w:p>
            </w:tc>
          </w:tr>
          <w:tr w:rsidR="00682557" w14:paraId="2C402596" w14:textId="77777777" w:rsidTr="00EA641C">
            <w:tc>
              <w:tcPr>
                <w:tcW w:w="1555" w:type="dxa"/>
                <w:vAlign w:val="center"/>
              </w:tcPr>
              <w:p w14:paraId="436E9462" w14:textId="17FB4430" w:rsidR="00682557" w:rsidRDefault="00000000" w:rsidP="00682557">
                <w:pPr>
                  <w:spacing w:after="240"/>
                  <w:rPr>
                    <w:rFonts w:cs="Arial"/>
                    <w:szCs w:val="24"/>
                  </w:rPr>
                </w:pPr>
                <m:oMathPara>
                  <m:oMath>
                    <m:bar>
                      <m:barPr>
                        <m:pos m:val="top"/>
                        <m:ctrlPr>
                          <w:rPr>
                            <w:rFonts w:ascii="Cambria Math" w:hAnsi="Cambria Math" w:cs="Arial"/>
                            <w:i/>
                            <w:sz w:val="22"/>
                          </w:rPr>
                        </m:ctrlPr>
                      </m:barPr>
                      <m:e>
                        <m:r>
                          <w:rPr>
                            <w:rFonts w:ascii="Cambria Math" w:hAnsi="Cambria Math" w:cs="Arial"/>
                            <w:sz w:val="22"/>
                          </w:rPr>
                          <m:t>AB</m:t>
                        </m:r>
                      </m:e>
                    </m:bar>
                    <m:r>
                      <w:rPr>
                        <w:rFonts w:ascii="Cambria Math" w:hAnsi="Cambria Math" w:cs="Arial"/>
                        <w:sz w:val="22"/>
                      </w:rPr>
                      <m:t>≈2,54</m:t>
                    </m:r>
                  </m:oMath>
                </m:oMathPara>
              </w:p>
            </w:tc>
            <w:tc>
              <w:tcPr>
                <w:tcW w:w="1417" w:type="dxa"/>
                <w:vAlign w:val="center"/>
              </w:tcPr>
              <w:p w14:paraId="043F4BDF" w14:textId="55BE888F" w:rsidR="00682557" w:rsidRDefault="00682557" w:rsidP="00682557">
                <w:pPr>
                  <w:spacing w:after="240"/>
                  <w:rPr>
                    <w:rFonts w:cs="Arial"/>
                    <w:szCs w:val="24"/>
                  </w:rPr>
                </w:pPr>
                <m:oMathPara>
                  <m:oMath>
                    <m:r>
                      <w:rPr>
                        <w:rFonts w:ascii="Cambria Math" w:hAnsi="Cambria Math" w:cs="Arial"/>
                        <w:sz w:val="22"/>
                      </w:rPr>
                      <m:t>b≈8,58</m:t>
                    </m:r>
                  </m:oMath>
                </m:oMathPara>
              </w:p>
            </w:tc>
            <w:tc>
              <w:tcPr>
                <w:tcW w:w="1559" w:type="dxa"/>
                <w:vAlign w:val="center"/>
              </w:tcPr>
              <w:p w14:paraId="0B4E5C71" w14:textId="2E84A79D" w:rsidR="00682557" w:rsidRDefault="00000000" w:rsidP="00682557">
                <w:pPr>
                  <w:spacing w:after="240"/>
                  <w:rPr>
                    <w:rFonts w:cs="Arial"/>
                    <w:szCs w:val="24"/>
                  </w:rPr>
                </w:pPr>
                <m:oMathPara>
                  <m:oMath>
                    <m:bar>
                      <m:barPr>
                        <m:pos m:val="top"/>
                        <m:ctrlPr>
                          <w:rPr>
                            <w:rFonts w:ascii="Cambria Math" w:hAnsi="Cambria Math" w:cs="Arial"/>
                            <w:i/>
                            <w:sz w:val="22"/>
                          </w:rPr>
                        </m:ctrlPr>
                      </m:barPr>
                      <m:e>
                        <m:r>
                          <w:rPr>
                            <w:rFonts w:ascii="Cambria Math" w:hAnsi="Cambria Math" w:cs="Arial"/>
                            <w:sz w:val="22"/>
                          </w:rPr>
                          <m:t>AB</m:t>
                        </m:r>
                      </m:e>
                    </m:bar>
                    <m:r>
                      <w:rPr>
                        <w:rFonts w:ascii="Cambria Math" w:hAnsi="Cambria Math" w:cs="Arial"/>
                        <w:sz w:val="22"/>
                      </w:rPr>
                      <m:t>≈</m:t>
                    </m:r>
                    <m:r>
                      <w:rPr>
                        <w:rFonts w:ascii="Cambria Math" w:hAnsi="Cambria Math" w:cs="Arial"/>
                        <w:sz w:val="22"/>
                        <w:lang w:val="en-US"/>
                      </w:rPr>
                      <m:t>3,29</m:t>
                    </m:r>
                  </m:oMath>
                </m:oMathPara>
              </w:p>
            </w:tc>
            <w:tc>
              <w:tcPr>
                <w:tcW w:w="1418" w:type="dxa"/>
                <w:vAlign w:val="center"/>
              </w:tcPr>
              <w:p w14:paraId="15D0C6F3" w14:textId="60ADB8DC" w:rsidR="00682557" w:rsidRPr="00682557" w:rsidRDefault="00682557" w:rsidP="00682557">
                <w:pPr>
                  <w:spacing w:after="0"/>
                  <w:jc w:val="left"/>
                  <w:rPr>
                    <w:rFonts w:cs="Arial"/>
                    <w:sz w:val="22"/>
                    <w:lang w:val="en-US"/>
                  </w:rPr>
                </w:pPr>
                <m:oMathPara>
                  <m:oMathParaPr>
                    <m:jc m:val="left"/>
                  </m:oMathParaPr>
                  <m:oMath>
                    <m:r>
                      <w:rPr>
                        <w:rFonts w:ascii="Cambria Math" w:hAnsi="Cambria Math" w:cs="Arial"/>
                        <w:sz w:val="22"/>
                        <w:lang w:val="en-US"/>
                      </w:rPr>
                      <m:t>c</m:t>
                    </m:r>
                    <m:r>
                      <w:rPr>
                        <w:rFonts w:ascii="Cambria Math" w:hAnsi="Cambria Math" w:cs="Arial"/>
                        <w:sz w:val="22"/>
                      </w:rPr>
                      <m:t>≈</m:t>
                    </m:r>
                    <m:r>
                      <w:rPr>
                        <w:rFonts w:ascii="Cambria Math" w:hAnsi="Cambria Math" w:cs="Arial"/>
                        <w:sz w:val="22"/>
                        <w:lang w:val="en-US"/>
                      </w:rPr>
                      <m:t>3,19</m:t>
                    </m:r>
                  </m:oMath>
                </m:oMathPara>
              </w:p>
              <w:p w14:paraId="583D17E4" w14:textId="2CE02E8F" w:rsidR="00682557" w:rsidRPr="00682557" w:rsidRDefault="00682557" w:rsidP="00682557">
                <w:pPr>
                  <w:spacing w:after="0"/>
                  <w:jc w:val="left"/>
                  <w:rPr>
                    <w:rFonts w:cs="Arial"/>
                    <w:sz w:val="22"/>
                    <w:lang w:val="en-US"/>
                  </w:rPr>
                </w:pPr>
                <m:oMathPara>
                  <m:oMathParaPr>
                    <m:jc m:val="left"/>
                  </m:oMathParaPr>
                  <m:oMath>
                    <m:r>
                      <w:rPr>
                        <w:rFonts w:ascii="Cambria Math" w:hAnsi="Cambria Math" w:cs="Arial"/>
                        <w:sz w:val="22"/>
                        <w:lang w:val="en-US"/>
                      </w:rPr>
                      <m:t>a</m:t>
                    </m:r>
                    <m:r>
                      <w:rPr>
                        <w:rFonts w:ascii="Cambria Math" w:hAnsi="Cambria Math" w:cs="Arial"/>
                        <w:sz w:val="22"/>
                      </w:rPr>
                      <m:t>≈</m:t>
                    </m:r>
                    <m:r>
                      <w:rPr>
                        <w:rFonts w:ascii="Cambria Math" w:hAnsi="Cambria Math" w:cs="Arial"/>
                        <w:sz w:val="22"/>
                        <w:lang w:val="en-US"/>
                      </w:rPr>
                      <m:t>1,09</m:t>
                    </m:r>
                  </m:oMath>
                </m:oMathPara>
              </w:p>
            </w:tc>
            <w:tc>
              <w:tcPr>
                <w:tcW w:w="1417" w:type="dxa"/>
                <w:vAlign w:val="center"/>
              </w:tcPr>
              <w:p w14:paraId="1BF1CC3F" w14:textId="361FCE4C" w:rsidR="00682557" w:rsidRPr="00682557" w:rsidRDefault="00682557" w:rsidP="00682557">
                <w:pPr>
                  <w:spacing w:after="0"/>
                  <w:jc w:val="center"/>
                  <w:rPr>
                    <w:rFonts w:cs="Arial"/>
                    <w:sz w:val="22"/>
                    <w:lang w:val="en-US"/>
                  </w:rPr>
                </w:pPr>
                <m:oMathPara>
                  <m:oMathParaPr>
                    <m:jc m:val="left"/>
                  </m:oMathParaPr>
                  <m:oMath>
                    <m:r>
                      <w:rPr>
                        <w:rFonts w:ascii="Cambria Math" w:hAnsi="Cambria Math" w:cs="Arial"/>
                        <w:sz w:val="22"/>
                        <w:lang w:val="en-US"/>
                      </w:rPr>
                      <m:t>b</m:t>
                    </m:r>
                    <m:r>
                      <w:rPr>
                        <w:rFonts w:ascii="Cambria Math" w:hAnsi="Cambria Math" w:cs="Arial"/>
                        <w:sz w:val="22"/>
                      </w:rPr>
                      <m:t>≈</m:t>
                    </m:r>
                    <m:r>
                      <w:rPr>
                        <w:rFonts w:ascii="Cambria Math" w:hAnsi="Cambria Math" w:cs="Arial"/>
                        <w:sz w:val="22"/>
                        <w:lang w:val="en-US"/>
                      </w:rPr>
                      <m:t>8,56</m:t>
                    </m:r>
                  </m:oMath>
                </m:oMathPara>
              </w:p>
              <w:p w14:paraId="3ACA728D" w14:textId="07BC6313" w:rsidR="00682557" w:rsidRPr="00682557" w:rsidRDefault="00682557" w:rsidP="00682557">
                <w:pPr>
                  <w:spacing w:after="0"/>
                  <w:jc w:val="center"/>
                  <w:rPr>
                    <w:rFonts w:cs="Arial"/>
                    <w:szCs w:val="24"/>
                  </w:rPr>
                </w:pPr>
                <m:oMathPara>
                  <m:oMathParaPr>
                    <m:jc m:val="left"/>
                  </m:oMathParaPr>
                  <m:oMath>
                    <m:r>
                      <w:rPr>
                        <w:rFonts w:ascii="Cambria Math" w:hAnsi="Cambria Math" w:cs="Arial"/>
                        <w:sz w:val="22"/>
                        <w:lang w:val="en-US"/>
                      </w:rPr>
                      <m:t>a</m:t>
                    </m:r>
                    <m:r>
                      <w:rPr>
                        <w:rFonts w:ascii="Cambria Math" w:hAnsi="Cambria Math" w:cs="Arial"/>
                        <w:sz w:val="22"/>
                      </w:rPr>
                      <m:t>≈</m:t>
                    </m:r>
                    <m:r>
                      <w:rPr>
                        <w:rFonts w:ascii="Cambria Math" w:hAnsi="Cambria Math" w:cs="Arial"/>
                        <w:sz w:val="22"/>
                        <w:lang w:val="en-US"/>
                      </w:rPr>
                      <m:t>2,78</m:t>
                    </m:r>
                  </m:oMath>
                </m:oMathPara>
              </w:p>
            </w:tc>
            <w:tc>
              <w:tcPr>
                <w:tcW w:w="1694" w:type="dxa"/>
                <w:vAlign w:val="center"/>
              </w:tcPr>
              <w:p w14:paraId="1F635994" w14:textId="5EAAD622" w:rsidR="00682557" w:rsidRPr="00682557" w:rsidRDefault="00682557" w:rsidP="00682557">
                <w:pPr>
                  <w:spacing w:after="0"/>
                  <w:rPr>
                    <w:rFonts w:cs="Arial"/>
                    <w:sz w:val="22"/>
                    <w:lang w:val="en-US"/>
                  </w:rPr>
                </w:pPr>
                <m:oMathPara>
                  <m:oMathParaPr>
                    <m:jc m:val="left"/>
                  </m:oMathParaPr>
                  <m:oMath>
                    <m:r>
                      <w:rPr>
                        <w:rFonts w:ascii="Cambria Math" w:hAnsi="Cambria Math" w:cs="Arial"/>
                        <w:sz w:val="22"/>
                        <w:lang w:val="en-US"/>
                      </w:rPr>
                      <m:t>b</m:t>
                    </m:r>
                    <m:r>
                      <w:rPr>
                        <w:rFonts w:ascii="Cambria Math" w:hAnsi="Cambria Math" w:cs="Arial"/>
                        <w:sz w:val="22"/>
                      </w:rPr>
                      <m:t>≈</m:t>
                    </m:r>
                    <m:r>
                      <w:rPr>
                        <w:rFonts w:ascii="Cambria Math" w:hAnsi="Cambria Math" w:cs="Arial"/>
                        <w:sz w:val="22"/>
                        <w:lang w:val="en-US"/>
                      </w:rPr>
                      <m:t>12,21</m:t>
                    </m:r>
                  </m:oMath>
                </m:oMathPara>
              </w:p>
              <w:p w14:paraId="0B97B386" w14:textId="299C57A9" w:rsidR="00682557" w:rsidRPr="00682557" w:rsidRDefault="00682557" w:rsidP="00682557">
                <w:pPr>
                  <w:spacing w:after="0"/>
                  <w:rPr>
                    <w:rFonts w:cs="Arial"/>
                    <w:sz w:val="22"/>
                    <w:lang w:val="en-US"/>
                  </w:rPr>
                </w:pPr>
                <m:oMathPara>
                  <m:oMathParaPr>
                    <m:jc m:val="left"/>
                  </m:oMathParaPr>
                  <m:oMath>
                    <m:r>
                      <w:rPr>
                        <w:rFonts w:ascii="Cambria Math" w:hAnsi="Cambria Math" w:cs="Arial"/>
                        <w:sz w:val="22"/>
                      </w:rPr>
                      <m:t>α≈</m:t>
                    </m:r>
                    <m:r>
                      <w:rPr>
                        <w:rFonts w:ascii="Cambria Math" w:hAnsi="Cambria Math" w:cs="Arial"/>
                        <w:sz w:val="22"/>
                        <w:lang w:val="en-US"/>
                      </w:rPr>
                      <m:t>55,01°</m:t>
                    </m:r>
                  </m:oMath>
                </m:oMathPara>
              </w:p>
              <w:p w14:paraId="03995435" w14:textId="1AE7C05F" w:rsidR="00682557" w:rsidRPr="00682557" w:rsidRDefault="00682557" w:rsidP="00682557">
                <w:pPr>
                  <w:spacing w:after="0"/>
                  <w:rPr>
                    <w:rFonts w:cs="Arial"/>
                    <w:szCs w:val="24"/>
                  </w:rPr>
                </w:pPr>
                <m:oMathPara>
                  <m:oMathParaPr>
                    <m:jc m:val="left"/>
                  </m:oMathParaPr>
                  <m:oMath>
                    <m:r>
                      <w:rPr>
                        <w:rFonts w:ascii="Cambria Math" w:hAnsi="Cambria Math" w:cs="Arial"/>
                        <w:sz w:val="22"/>
                      </w:rPr>
                      <m:t>γ≈</m:t>
                    </m:r>
                    <m:r>
                      <w:rPr>
                        <w:rFonts w:ascii="Cambria Math" w:hAnsi="Cambria Math" w:cs="Arial"/>
                        <w:sz w:val="22"/>
                        <w:lang w:val="en-US"/>
                      </w:rPr>
                      <m:t>34,99°</m:t>
                    </m:r>
                  </m:oMath>
                </m:oMathPara>
              </w:p>
            </w:tc>
          </w:tr>
        </w:tbl>
        <w:p w14:paraId="7E14CA82" w14:textId="7B41F1E9" w:rsidR="000A7D82" w:rsidRDefault="000A7D82" w:rsidP="000A7D82">
          <w:pPr>
            <w:spacing w:after="0"/>
            <w:rPr>
              <w:rFonts w:cs="Arial"/>
              <w:i/>
              <w:szCs w:val="24"/>
              <w:u w:val="single"/>
            </w:rPr>
          </w:pPr>
        </w:p>
        <w:p w14:paraId="2BEA7813" w14:textId="3DD22ACD" w:rsidR="00C05E80" w:rsidRPr="00C05E80" w:rsidRDefault="00C05E80">
          <w:pPr>
            <w:pStyle w:val="Paragraphedeliste"/>
            <w:numPr>
              <w:ilvl w:val="0"/>
              <w:numId w:val="27"/>
            </w:numPr>
            <w:contextualSpacing w:val="0"/>
            <w:rPr>
              <w:rFonts w:cs="Arial"/>
              <w:i/>
              <w:szCs w:val="24"/>
            </w:rPr>
          </w:pPr>
        </w:p>
        <w:tbl>
          <w:tblPr>
            <w:tblStyle w:val="Grilledutableau"/>
            <w:tblW w:w="0" w:type="auto"/>
            <w:jc w:val="center"/>
            <w:tblLook w:val="04A0" w:firstRow="1" w:lastRow="0" w:firstColumn="1" w:lastColumn="0" w:noHBand="0" w:noVBand="1"/>
          </w:tblPr>
          <w:tblGrid>
            <w:gridCol w:w="430"/>
            <w:gridCol w:w="2265"/>
            <w:gridCol w:w="2265"/>
            <w:gridCol w:w="2265"/>
          </w:tblGrid>
          <w:tr w:rsidR="000A7D82" w14:paraId="3DA5319A" w14:textId="77777777" w:rsidTr="00C05E80">
            <w:trPr>
              <w:trHeight w:hRule="exact" w:val="454"/>
              <w:jc w:val="center"/>
            </w:trPr>
            <w:tc>
              <w:tcPr>
                <w:tcW w:w="427" w:type="dxa"/>
              </w:tcPr>
              <w:p w14:paraId="4FE689AF" w14:textId="37ED28FA" w:rsidR="000A7D82" w:rsidRDefault="000A7D82" w:rsidP="000A7D82">
                <w:pPr>
                  <w:spacing w:after="240"/>
                  <w:jc w:val="left"/>
                  <w:rPr>
                    <w:rFonts w:cs="Arial"/>
                    <w:szCs w:val="24"/>
                  </w:rPr>
                </w:pPr>
                <w:r>
                  <w:rPr>
                    <w:rFonts w:cs="Arial"/>
                    <w:szCs w:val="24"/>
                  </w:rPr>
                  <w:t>a)</w:t>
                </w:r>
              </w:p>
            </w:tc>
            <w:tc>
              <w:tcPr>
                <w:tcW w:w="2265" w:type="dxa"/>
              </w:tcPr>
              <w:p w14:paraId="5A3CE2AD" w14:textId="099276C3" w:rsidR="000A7D82" w:rsidRDefault="000A7D82" w:rsidP="000A7D82">
                <w:pPr>
                  <w:spacing w:after="240"/>
                  <w:ind w:firstLine="708"/>
                  <w:rPr>
                    <w:rFonts w:cs="Arial"/>
                    <w:szCs w:val="24"/>
                  </w:rPr>
                </w:pPr>
                <m:oMathPara>
                  <m:oMath>
                    <m:r>
                      <w:rPr>
                        <w:rFonts w:ascii="Cambria Math" w:hAnsi="Cambria Math" w:cs="Arial"/>
                        <w:sz w:val="22"/>
                      </w:rPr>
                      <m:t>γ</m:t>
                    </m:r>
                    <m:r>
                      <w:rPr>
                        <w:rFonts w:ascii="Cambria Math" w:hAnsi="Cambria Math" w:cs="Arial"/>
                        <w:sz w:val="22"/>
                        <w:lang w:val="en-US"/>
                      </w:rPr>
                      <m:t>=70°</m:t>
                    </m:r>
                  </m:oMath>
                </m:oMathPara>
              </w:p>
            </w:tc>
            <w:tc>
              <w:tcPr>
                <w:tcW w:w="2265" w:type="dxa"/>
              </w:tcPr>
              <w:p w14:paraId="6CD0FA76" w14:textId="37609DB0" w:rsidR="000A7D82" w:rsidRDefault="000A7D82" w:rsidP="000A7D82">
                <w:pPr>
                  <w:spacing w:after="240"/>
                  <w:jc w:val="center"/>
                  <w:rPr>
                    <w:rFonts w:cs="Arial"/>
                    <w:szCs w:val="24"/>
                  </w:rPr>
                </w:pPr>
                <m:oMathPara>
                  <m:oMath>
                    <m:r>
                      <w:rPr>
                        <w:rFonts w:ascii="Cambria Math" w:hAnsi="Cambria Math" w:cs="Arial"/>
                        <w:sz w:val="22"/>
                        <w:lang w:val="en-US"/>
                      </w:rPr>
                      <m:t>b</m:t>
                    </m:r>
                    <m:r>
                      <w:rPr>
                        <w:rFonts w:ascii="Cambria Math" w:hAnsi="Cambria Math" w:cs="Arial"/>
                        <w:sz w:val="22"/>
                      </w:rPr>
                      <m:t>≈</m:t>
                    </m:r>
                    <m:r>
                      <w:rPr>
                        <w:rFonts w:ascii="Cambria Math" w:hAnsi="Cambria Math" w:cs="Arial"/>
                        <w:sz w:val="22"/>
                        <w:lang w:val="en-US"/>
                      </w:rPr>
                      <m:t>11,70</m:t>
                    </m:r>
                  </m:oMath>
                </m:oMathPara>
              </w:p>
            </w:tc>
            <w:tc>
              <w:tcPr>
                <w:tcW w:w="2265" w:type="dxa"/>
              </w:tcPr>
              <w:p w14:paraId="2825651F" w14:textId="03913F0F" w:rsidR="000A7D82" w:rsidRDefault="000A7D82" w:rsidP="000A7D82">
                <w:pPr>
                  <w:spacing w:after="240"/>
                  <w:jc w:val="center"/>
                  <w:rPr>
                    <w:rFonts w:cs="Arial"/>
                    <w:szCs w:val="24"/>
                  </w:rPr>
                </w:pPr>
                <m:oMathPara>
                  <m:oMath>
                    <m:r>
                      <w:rPr>
                        <w:rFonts w:ascii="Cambria Math" w:hAnsi="Cambria Math" w:cs="Arial"/>
                        <w:sz w:val="22"/>
                        <w:lang w:val="en-US"/>
                      </w:rPr>
                      <m:t>c</m:t>
                    </m:r>
                    <m:r>
                      <w:rPr>
                        <w:rFonts w:ascii="Cambria Math" w:hAnsi="Cambria Math" w:cs="Arial"/>
                        <w:sz w:val="22"/>
                      </w:rPr>
                      <m:t>≈</m:t>
                    </m:r>
                    <m:r>
                      <w:rPr>
                        <w:rFonts w:ascii="Cambria Math" w:hAnsi="Cambria Math" w:cs="Arial"/>
                        <w:sz w:val="22"/>
                        <w:lang w:val="en-US"/>
                      </w:rPr>
                      <m:t>10,99</m:t>
                    </m:r>
                  </m:oMath>
                </m:oMathPara>
              </w:p>
            </w:tc>
          </w:tr>
          <w:tr w:rsidR="000A7D82" w14:paraId="3245CF34" w14:textId="77777777" w:rsidTr="00C05E80">
            <w:trPr>
              <w:trHeight w:hRule="exact" w:val="454"/>
              <w:jc w:val="center"/>
            </w:trPr>
            <w:tc>
              <w:tcPr>
                <w:tcW w:w="427" w:type="dxa"/>
              </w:tcPr>
              <w:p w14:paraId="056CA489" w14:textId="2049C6FB" w:rsidR="000A7D82" w:rsidRDefault="000A7D82" w:rsidP="000A7D82">
                <w:pPr>
                  <w:spacing w:after="240"/>
                  <w:jc w:val="left"/>
                  <w:rPr>
                    <w:rFonts w:cs="Arial"/>
                    <w:szCs w:val="24"/>
                  </w:rPr>
                </w:pPr>
                <w:r>
                  <w:rPr>
                    <w:rFonts w:cs="Arial"/>
                    <w:szCs w:val="24"/>
                  </w:rPr>
                  <w:t>b)</w:t>
                </w:r>
              </w:p>
            </w:tc>
            <w:tc>
              <w:tcPr>
                <w:tcW w:w="2265" w:type="dxa"/>
              </w:tcPr>
              <w:p w14:paraId="33F0C91A" w14:textId="50AF520C" w:rsidR="000A7D82" w:rsidRDefault="000A7D82" w:rsidP="000A7D82">
                <w:pPr>
                  <w:spacing w:after="240"/>
                  <w:jc w:val="center"/>
                  <w:rPr>
                    <w:rFonts w:cs="Arial"/>
                    <w:szCs w:val="24"/>
                  </w:rPr>
                </w:pPr>
                <m:oMathPara>
                  <m:oMath>
                    <m:r>
                      <w:rPr>
                        <w:rFonts w:ascii="Cambria Math" w:hAnsi="Cambria Math" w:cs="Arial"/>
                        <w:sz w:val="22"/>
                      </w:rPr>
                      <m:t>α</m:t>
                    </m:r>
                    <m:r>
                      <w:rPr>
                        <w:rFonts w:ascii="Cambria Math" w:hAnsi="Cambria Math" w:cs="Arial"/>
                        <w:sz w:val="22"/>
                        <w:lang w:val="en-US"/>
                      </w:rPr>
                      <m:t>=53°</m:t>
                    </m:r>
                  </m:oMath>
                </m:oMathPara>
              </w:p>
            </w:tc>
            <w:tc>
              <w:tcPr>
                <w:tcW w:w="2265" w:type="dxa"/>
              </w:tcPr>
              <w:p w14:paraId="375FC02A" w14:textId="60633BF9" w:rsidR="000A7D82" w:rsidRDefault="000A7D82" w:rsidP="000A7D82">
                <w:pPr>
                  <w:spacing w:after="240"/>
                  <w:jc w:val="center"/>
                  <w:rPr>
                    <w:rFonts w:cs="Arial"/>
                    <w:szCs w:val="24"/>
                  </w:rPr>
                </w:pPr>
                <m:oMathPara>
                  <m:oMath>
                    <m:r>
                      <w:rPr>
                        <w:rFonts w:ascii="Cambria Math" w:hAnsi="Cambria Math" w:cs="Arial"/>
                        <w:sz w:val="22"/>
                        <w:lang w:val="en-US"/>
                      </w:rPr>
                      <m:t>a</m:t>
                    </m:r>
                    <m:r>
                      <w:rPr>
                        <w:rFonts w:ascii="Cambria Math" w:hAnsi="Cambria Math" w:cs="Arial"/>
                        <w:sz w:val="22"/>
                      </w:rPr>
                      <m:t>≈</m:t>
                    </m:r>
                    <m:r>
                      <w:rPr>
                        <w:rFonts w:ascii="Cambria Math" w:hAnsi="Cambria Math" w:cs="Arial"/>
                        <w:sz w:val="22"/>
                        <w:lang w:val="en-US"/>
                      </w:rPr>
                      <m:t>10,38</m:t>
                    </m:r>
                  </m:oMath>
                </m:oMathPara>
              </w:p>
            </w:tc>
            <w:tc>
              <w:tcPr>
                <w:tcW w:w="2265" w:type="dxa"/>
              </w:tcPr>
              <w:p w14:paraId="6F5BDD4D" w14:textId="5653228B" w:rsidR="000A7D82" w:rsidRDefault="000A7D82" w:rsidP="000A7D82">
                <w:pPr>
                  <w:spacing w:after="240"/>
                  <w:jc w:val="center"/>
                  <w:rPr>
                    <w:rFonts w:cs="Arial"/>
                    <w:szCs w:val="24"/>
                  </w:rPr>
                </w:pPr>
                <m:oMathPara>
                  <m:oMath>
                    <m:r>
                      <w:rPr>
                        <w:rFonts w:ascii="Cambria Math" w:hAnsi="Cambria Math" w:cs="Arial"/>
                        <w:sz w:val="22"/>
                        <w:lang w:val="en-US"/>
                      </w:rPr>
                      <m:t>b</m:t>
                    </m:r>
                    <m:r>
                      <w:rPr>
                        <w:rFonts w:ascii="Cambria Math" w:hAnsi="Cambria Math" w:cs="Arial"/>
                        <w:sz w:val="22"/>
                      </w:rPr>
                      <m:t>≈</m:t>
                    </m:r>
                    <m:r>
                      <w:rPr>
                        <w:rFonts w:ascii="Cambria Math" w:hAnsi="Cambria Math" w:cs="Arial"/>
                        <w:sz w:val="22"/>
                        <w:lang w:val="en-US"/>
                      </w:rPr>
                      <m:t>7,82</m:t>
                    </m:r>
                  </m:oMath>
                </m:oMathPara>
              </w:p>
            </w:tc>
          </w:tr>
          <w:tr w:rsidR="000A7D82" w14:paraId="34C4363C" w14:textId="77777777" w:rsidTr="00C05E80">
            <w:trPr>
              <w:trHeight w:hRule="exact" w:val="454"/>
              <w:jc w:val="center"/>
            </w:trPr>
            <w:tc>
              <w:tcPr>
                <w:tcW w:w="427" w:type="dxa"/>
              </w:tcPr>
              <w:p w14:paraId="3B2ADE06" w14:textId="49633B96" w:rsidR="000A7D82" w:rsidRDefault="000A7D82" w:rsidP="000A7D82">
                <w:pPr>
                  <w:spacing w:after="240"/>
                  <w:jc w:val="left"/>
                  <w:rPr>
                    <w:rFonts w:cs="Arial"/>
                    <w:szCs w:val="24"/>
                  </w:rPr>
                </w:pPr>
                <w:r>
                  <w:rPr>
                    <w:rFonts w:cs="Arial"/>
                    <w:szCs w:val="24"/>
                  </w:rPr>
                  <w:t>c)</w:t>
                </w:r>
              </w:p>
            </w:tc>
            <w:tc>
              <w:tcPr>
                <w:tcW w:w="2265" w:type="dxa"/>
              </w:tcPr>
              <w:p w14:paraId="769467BD" w14:textId="72513AA9" w:rsidR="000A7D82" w:rsidRDefault="000A7D82" w:rsidP="000A7D82">
                <w:pPr>
                  <w:spacing w:after="240"/>
                  <w:jc w:val="center"/>
                  <w:rPr>
                    <w:rFonts w:cs="Arial"/>
                    <w:szCs w:val="24"/>
                  </w:rPr>
                </w:pPr>
                <m:oMathPara>
                  <m:oMath>
                    <m:r>
                      <w:rPr>
                        <w:rFonts w:ascii="Cambria Math" w:hAnsi="Cambria Math" w:cs="Arial"/>
                        <w:sz w:val="22"/>
                        <w:lang w:val="en-US"/>
                      </w:rPr>
                      <m:t>c</m:t>
                    </m:r>
                    <m:r>
                      <w:rPr>
                        <w:rFonts w:ascii="Cambria Math" w:hAnsi="Cambria Math" w:cs="Arial"/>
                        <w:sz w:val="22"/>
                      </w:rPr>
                      <m:t>≈</m:t>
                    </m:r>
                    <m:r>
                      <w:rPr>
                        <w:rFonts w:ascii="Cambria Math" w:hAnsi="Cambria Math" w:cs="Arial"/>
                        <w:sz w:val="22"/>
                        <w:lang w:val="en-US"/>
                      </w:rPr>
                      <m:t>43,27</m:t>
                    </m:r>
                  </m:oMath>
                </m:oMathPara>
              </w:p>
            </w:tc>
            <w:tc>
              <w:tcPr>
                <w:tcW w:w="2265" w:type="dxa"/>
              </w:tcPr>
              <w:p w14:paraId="365CBC84" w14:textId="54B7A8EA" w:rsidR="000A7D82" w:rsidRDefault="000A7D82" w:rsidP="000A7D82">
                <w:pPr>
                  <w:spacing w:after="240"/>
                  <w:jc w:val="center"/>
                  <w:rPr>
                    <w:rFonts w:cs="Arial"/>
                    <w:szCs w:val="24"/>
                  </w:rPr>
                </w:pPr>
                <m:oMathPara>
                  <m:oMath>
                    <m:r>
                      <w:rPr>
                        <w:rFonts w:ascii="Cambria Math" w:hAnsi="Cambria Math" w:cs="Arial"/>
                        <w:sz w:val="22"/>
                      </w:rPr>
                      <m:t>α≈</m:t>
                    </m:r>
                    <m:r>
                      <w:rPr>
                        <w:rFonts w:ascii="Cambria Math" w:hAnsi="Cambria Math" w:cs="Arial"/>
                        <w:sz w:val="22"/>
                        <w:lang w:val="en-US"/>
                      </w:rPr>
                      <m:t>33,69°</m:t>
                    </m:r>
                  </m:oMath>
                </m:oMathPara>
              </w:p>
            </w:tc>
            <w:tc>
              <w:tcPr>
                <w:tcW w:w="2265" w:type="dxa"/>
              </w:tcPr>
              <w:p w14:paraId="1EB8DB5D" w14:textId="5F113466" w:rsidR="000A7D82" w:rsidRDefault="000A7D82" w:rsidP="000A7D82">
                <w:pPr>
                  <w:spacing w:after="240"/>
                  <w:jc w:val="center"/>
                  <w:rPr>
                    <w:rFonts w:cs="Arial"/>
                    <w:szCs w:val="24"/>
                  </w:rPr>
                </w:pPr>
                <m:oMathPara>
                  <m:oMath>
                    <m:r>
                      <w:rPr>
                        <w:rFonts w:ascii="Cambria Math" w:hAnsi="Cambria Math" w:cs="Arial"/>
                        <w:i/>
                        <w:sz w:val="22"/>
                      </w:rPr>
                      <w:sym w:font="Symbol" w:char="F062"/>
                    </m:r>
                    <m:r>
                      <w:rPr>
                        <w:rFonts w:ascii="Cambria Math" w:hAnsi="Cambria Math" w:cs="Arial"/>
                        <w:sz w:val="22"/>
                      </w:rPr>
                      <m:t>≈</m:t>
                    </m:r>
                    <m:r>
                      <w:rPr>
                        <w:rFonts w:ascii="Cambria Math" w:hAnsi="Cambria Math" w:cs="Arial"/>
                        <w:sz w:val="22"/>
                        <w:lang w:val="en-US"/>
                      </w:rPr>
                      <m:t>56°31°</m:t>
                    </m:r>
                  </m:oMath>
                </m:oMathPara>
              </w:p>
            </w:tc>
          </w:tr>
          <w:tr w:rsidR="000A7D82" w14:paraId="759D8B12" w14:textId="77777777" w:rsidTr="00C05E80">
            <w:trPr>
              <w:trHeight w:hRule="exact" w:val="454"/>
              <w:jc w:val="center"/>
            </w:trPr>
            <w:tc>
              <w:tcPr>
                <w:tcW w:w="427" w:type="dxa"/>
              </w:tcPr>
              <w:p w14:paraId="66615F28" w14:textId="7EF1D05D" w:rsidR="000A7D82" w:rsidRDefault="000A7D82" w:rsidP="000A7D82">
                <w:pPr>
                  <w:spacing w:after="240"/>
                  <w:jc w:val="left"/>
                  <w:rPr>
                    <w:rFonts w:cs="Arial"/>
                    <w:szCs w:val="24"/>
                  </w:rPr>
                </w:pPr>
                <w:r>
                  <w:rPr>
                    <w:rFonts w:cs="Arial"/>
                    <w:szCs w:val="24"/>
                  </w:rPr>
                  <w:t>d)</w:t>
                </w:r>
              </w:p>
            </w:tc>
            <w:tc>
              <w:tcPr>
                <w:tcW w:w="2265" w:type="dxa"/>
              </w:tcPr>
              <w:p w14:paraId="408C66AF" w14:textId="1FA70082" w:rsidR="000A7D82" w:rsidRDefault="000A7D82" w:rsidP="000A7D82">
                <w:pPr>
                  <w:spacing w:after="240"/>
                  <w:jc w:val="center"/>
                  <w:rPr>
                    <w:rFonts w:cs="Arial"/>
                    <w:szCs w:val="24"/>
                  </w:rPr>
                </w:pPr>
                <m:oMathPara>
                  <m:oMath>
                    <m:r>
                      <w:rPr>
                        <w:rFonts w:ascii="Cambria Math" w:hAnsi="Cambria Math" w:cs="Arial"/>
                        <w:sz w:val="22"/>
                        <w:lang w:val="en-US"/>
                      </w:rPr>
                      <m:t>c</m:t>
                    </m:r>
                    <m:r>
                      <w:rPr>
                        <w:rFonts w:ascii="Cambria Math" w:hAnsi="Cambria Math" w:cs="Arial"/>
                        <w:sz w:val="22"/>
                      </w:rPr>
                      <m:t>≈</m:t>
                    </m:r>
                    <m:r>
                      <w:rPr>
                        <w:rFonts w:ascii="Cambria Math" w:hAnsi="Cambria Math" w:cs="Arial"/>
                        <w:sz w:val="22"/>
                        <w:lang w:val="en-US"/>
                      </w:rPr>
                      <m:t>29,34°</m:t>
                    </m:r>
                  </m:oMath>
                </m:oMathPara>
              </w:p>
            </w:tc>
            <w:tc>
              <w:tcPr>
                <w:tcW w:w="2265" w:type="dxa"/>
              </w:tcPr>
              <w:p w14:paraId="654C29A7" w14:textId="7E93E440" w:rsidR="000A7D82" w:rsidRDefault="000A7D82" w:rsidP="000A7D82">
                <w:pPr>
                  <w:spacing w:after="240"/>
                  <w:jc w:val="center"/>
                  <w:rPr>
                    <w:rFonts w:cs="Arial"/>
                    <w:szCs w:val="24"/>
                  </w:rPr>
                </w:pPr>
                <m:oMathPara>
                  <m:oMath>
                    <m:r>
                      <w:rPr>
                        <w:rFonts w:ascii="Cambria Math" w:hAnsi="Cambria Math" w:cs="Arial"/>
                        <w:sz w:val="22"/>
                      </w:rPr>
                      <m:t>α≈</m:t>
                    </m:r>
                    <m:r>
                      <w:rPr>
                        <w:rFonts w:ascii="Cambria Math" w:hAnsi="Cambria Math" w:cs="Arial"/>
                        <w:sz w:val="22"/>
                        <w:lang w:val="en-US"/>
                      </w:rPr>
                      <m:t>18,82°</m:t>
                    </m:r>
                  </m:oMath>
                </m:oMathPara>
              </w:p>
            </w:tc>
            <w:tc>
              <w:tcPr>
                <w:tcW w:w="2265" w:type="dxa"/>
              </w:tcPr>
              <w:p w14:paraId="35E6E2F4" w14:textId="16A0C261" w:rsidR="000A7D82" w:rsidRDefault="000A7D82" w:rsidP="000A7D82">
                <w:pPr>
                  <w:spacing w:after="240"/>
                  <w:jc w:val="center"/>
                  <w:rPr>
                    <w:rFonts w:cs="Arial"/>
                    <w:szCs w:val="24"/>
                  </w:rPr>
                </w:pPr>
                <m:oMathPara>
                  <m:oMath>
                    <m:r>
                      <w:rPr>
                        <w:rFonts w:ascii="Cambria Math" w:hAnsi="Cambria Math" w:cs="Arial"/>
                        <w:sz w:val="22"/>
                      </w:rPr>
                      <m:t>γ≈</m:t>
                    </m:r>
                    <m:r>
                      <w:rPr>
                        <w:rFonts w:ascii="Cambria Math" w:hAnsi="Cambria Math" w:cs="Arial"/>
                        <w:sz w:val="22"/>
                        <w:lang w:val="en-US"/>
                      </w:rPr>
                      <m:t>71,18°</m:t>
                    </m:r>
                  </m:oMath>
                </m:oMathPara>
              </w:p>
            </w:tc>
          </w:tr>
        </w:tbl>
        <w:p w14:paraId="1A6BDA3C" w14:textId="77777777" w:rsidR="000A7D82" w:rsidRDefault="000A7D82" w:rsidP="000A7D82">
          <w:pPr>
            <w:spacing w:after="240"/>
            <w:jc w:val="left"/>
            <w:rPr>
              <w:rFonts w:cs="Arial"/>
              <w:szCs w:val="24"/>
            </w:rPr>
          </w:pPr>
        </w:p>
        <w:p w14:paraId="47A0205C" w14:textId="3BB85126" w:rsidR="008F3C21" w:rsidRPr="009A6F5E" w:rsidRDefault="00224B9D">
          <w:pPr>
            <w:pStyle w:val="Paragraphedeliste"/>
            <w:numPr>
              <w:ilvl w:val="0"/>
              <w:numId w:val="27"/>
            </w:numPr>
            <w:spacing w:after="0"/>
            <w:contextualSpacing w:val="0"/>
            <w:rPr>
              <w:rFonts w:cs="Arial"/>
              <w:szCs w:val="24"/>
              <w:u w:val="single"/>
            </w:rPr>
          </w:pPr>
          <m:oMath>
            <m:r>
              <w:rPr>
                <w:rFonts w:ascii="Cambria Math" w:hAnsi="Cambria Math" w:cs="Arial"/>
                <w:szCs w:val="24"/>
              </w:rPr>
              <m:t>9,36</m:t>
            </m:r>
          </m:oMath>
          <w:r w:rsidRPr="009A6F5E">
            <w:rPr>
              <w:rFonts w:cs="Arial"/>
              <w:szCs w:val="24"/>
            </w:rPr>
            <w:t xml:space="preserve"> </w:t>
          </w:r>
          <w:r w:rsidR="00921E32" w:rsidRPr="009A6F5E">
            <w:rPr>
              <w:rFonts w:cs="Arial"/>
              <w:szCs w:val="24"/>
            </w:rPr>
            <w:t>m</w:t>
          </w:r>
        </w:p>
        <w:p w14:paraId="01EEEBDA" w14:textId="70BD541D" w:rsidR="000D6D0F" w:rsidRDefault="00224B9D">
          <w:pPr>
            <w:pStyle w:val="Paragraphedeliste"/>
            <w:numPr>
              <w:ilvl w:val="0"/>
              <w:numId w:val="27"/>
            </w:numPr>
            <w:contextualSpacing w:val="0"/>
            <w:rPr>
              <w:rFonts w:cs="Arial"/>
              <w:szCs w:val="24"/>
            </w:rPr>
          </w:pPr>
          <m:oMath>
            <m:r>
              <w:rPr>
                <w:rFonts w:ascii="Cambria Math" w:hAnsi="Cambria Math" w:cs="Arial"/>
                <w:szCs w:val="24"/>
              </w:rPr>
              <m:t>13,66</m:t>
            </m:r>
          </m:oMath>
          <w:r>
            <w:rPr>
              <w:rFonts w:cs="Arial"/>
              <w:szCs w:val="24"/>
            </w:rPr>
            <w:t xml:space="preserve"> </w:t>
          </w:r>
          <w:r w:rsidR="008F3C21" w:rsidRPr="00921E32">
            <w:rPr>
              <w:rFonts w:cs="Arial"/>
              <w:szCs w:val="24"/>
            </w:rPr>
            <w:t>m</w:t>
          </w:r>
        </w:p>
        <w:p w14:paraId="3300F624" w14:textId="77777777" w:rsidR="000938D3" w:rsidRDefault="000938D3">
          <w:pPr>
            <w:spacing w:after="160" w:line="259" w:lineRule="auto"/>
            <w:jc w:val="left"/>
            <w:rPr>
              <w:rFonts w:eastAsiaTheme="majorEastAsia" w:cstheme="majorBidi"/>
              <w:b/>
              <w:caps/>
              <w:color w:val="000000" w:themeColor="text1"/>
              <w:sz w:val="40"/>
              <w:szCs w:val="32"/>
              <w:u w:val="single"/>
              <w:lang w:val="fr-FR"/>
            </w:rPr>
          </w:pPr>
          <w:r>
            <w:br w:type="page"/>
          </w:r>
        </w:p>
        <w:p w14:paraId="10D88B7D" w14:textId="0F00F699" w:rsidR="000D6D0F" w:rsidRDefault="000D6D0F" w:rsidP="000D6D0F">
          <w:pPr>
            <w:pStyle w:val="Titre0"/>
          </w:pPr>
          <w:r>
            <w:lastRenderedPageBreak/>
            <w:t>TRIANGLE QUELCONQUE</w:t>
          </w:r>
        </w:p>
        <w:p w14:paraId="2B97F53E" w14:textId="4F99AF1C" w:rsidR="00A6469E" w:rsidRPr="00A6469E" w:rsidRDefault="00A6469E" w:rsidP="00A6469E">
          <w:r w:rsidRPr="00A6469E">
            <w:t>En 4</w:t>
          </w:r>
          <w:r w:rsidRPr="00A6469E">
            <w:rPr>
              <w:vertAlign w:val="superscript"/>
            </w:rPr>
            <w:t>ème</w:t>
          </w:r>
          <w:r w:rsidRPr="00A6469E">
            <w:t xml:space="preserve"> année, tu vas apprendre à résoudre des triangles quelconques. </w:t>
          </w:r>
        </w:p>
        <w:p w14:paraId="626BBA06" w14:textId="5F5A706D" w:rsidR="000D6D0F" w:rsidRPr="00A6469E" w:rsidRDefault="000D6D0F">
          <w:pPr>
            <w:pStyle w:val="Titre1"/>
            <w:numPr>
              <w:ilvl w:val="1"/>
              <w:numId w:val="25"/>
            </w:numPr>
          </w:pPr>
          <w:r w:rsidRPr="00A6469E">
            <w:t>Activité introductive</w:t>
          </w:r>
        </w:p>
        <w:p w14:paraId="3B6186A7" w14:textId="3E93F6A8" w:rsidR="000D6D0F" w:rsidRDefault="000D6D0F" w:rsidP="000D6D0F">
          <w:r>
            <w:t xml:space="preserve">Dans toute cette séquence, les notations resteront identiques à celles employées pour le triangle rectangle. </w:t>
          </w:r>
        </w:p>
        <w:p w14:paraId="3A39B61D" w14:textId="647A6036" w:rsidR="005D0249" w:rsidRDefault="0051669D" w:rsidP="005D0249">
          <w:r>
            <w:rPr>
              <w:rFonts w:eastAsiaTheme="minorEastAsia"/>
              <w:noProof/>
              <w:lang w:eastAsia="fr-BE"/>
            </w:rPr>
            <w:drawing>
              <wp:anchor distT="0" distB="0" distL="114300" distR="114300" simplePos="0" relativeHeight="251677696" behindDoc="0" locked="0" layoutInCell="1" allowOverlap="1" wp14:anchorId="353C1DEB" wp14:editId="45C9D581">
                <wp:simplePos x="0" y="0"/>
                <wp:positionH relativeFrom="column">
                  <wp:posOffset>1270</wp:posOffset>
                </wp:positionH>
                <wp:positionV relativeFrom="paragraph">
                  <wp:posOffset>255270</wp:posOffset>
                </wp:positionV>
                <wp:extent cx="1438910" cy="958850"/>
                <wp:effectExtent l="0" t="0" r="8890" b="0"/>
                <wp:wrapSquare wrapText="bothSides"/>
                <wp:docPr id="321936039" name="Image 32193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8910" cy="958850"/>
                        </a:xfrm>
                        <a:prstGeom prst="rect">
                          <a:avLst/>
                        </a:prstGeom>
                      </pic:spPr>
                    </pic:pic>
                  </a:graphicData>
                </a:graphic>
                <wp14:sizeRelH relativeFrom="margin">
                  <wp14:pctWidth>0</wp14:pctWidth>
                </wp14:sizeRelH>
                <wp14:sizeRelV relativeFrom="margin">
                  <wp14:pctHeight>0</wp14:pctHeight>
                </wp14:sizeRelV>
              </wp:anchor>
            </w:drawing>
          </w:r>
          <w:r w:rsidR="005D0249">
            <w:t xml:space="preserve">Voici un triangle </w:t>
          </w:r>
          <m:oMath>
            <m:r>
              <w:rPr>
                <w:rFonts w:ascii="Cambria Math" w:hAnsi="Cambria Math"/>
              </w:rPr>
              <m:t>ABC</m:t>
            </m:r>
          </m:oMath>
          <w:r w:rsidR="005D0249">
            <w:t xml:space="preserve"> dont tu connais </w:t>
          </w:r>
          <m:oMath>
            <m:r>
              <w:rPr>
                <w:rFonts w:ascii="Cambria Math" w:hAnsi="Cambria Math"/>
              </w:rPr>
              <m:t>α</m:t>
            </m:r>
          </m:oMath>
          <w:r w:rsidR="005D0249">
            <w:t xml:space="preserve"> qui vaut 80°, </w:t>
          </w:r>
          <m:oMath>
            <m:r>
              <w:rPr>
                <w:rFonts w:ascii="Cambria Math" w:hAnsi="Cambria Math"/>
              </w:rPr>
              <m:t>γ</m:t>
            </m:r>
          </m:oMath>
          <w:r w:rsidR="005D0249">
            <w:t xml:space="preserve"> qui vaut 60° et</w:t>
          </w:r>
          <m:oMath>
            <m:r>
              <w:rPr>
                <w:rFonts w:ascii="Cambria Math" w:hAnsi="Cambria Math"/>
              </w:rPr>
              <m:t xml:space="preserve"> b</m:t>
            </m:r>
          </m:oMath>
          <w:r w:rsidR="005D0249">
            <w:t xml:space="preserve"> qui vaut 3 cm.</w:t>
          </w:r>
        </w:p>
        <w:p w14:paraId="3FA4B16B" w14:textId="1D050415" w:rsidR="005D0249" w:rsidRDefault="005D0249" w:rsidP="005D0249"/>
        <w:p w14:paraId="523593E7" w14:textId="07E87579" w:rsidR="005D0249" w:rsidRDefault="005D0249" w:rsidP="005D0249">
          <w:r>
            <w:t xml:space="preserve">Construis </w:t>
          </w:r>
          <w:r w:rsidR="00963984">
            <w:t>en vraie grandeur en utilisant des instruments</w:t>
          </w:r>
          <w:r>
            <w:t xml:space="preserve"> la situation décrite, estime les valeurs des angles et des côtés manquants et vérifie par calcul ces derniers.</w:t>
          </w:r>
        </w:p>
        <w:p w14:paraId="4DBDA93E" w14:textId="77777777" w:rsidR="005D0249" w:rsidRDefault="005D0249" w:rsidP="005D0249"/>
        <w:p w14:paraId="638B36AD" w14:textId="77777777" w:rsidR="005D0249" w:rsidRDefault="005D0249" w:rsidP="005D0249"/>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253"/>
          </w:tblGrid>
          <w:tr w:rsidR="0051669D" w14:paraId="49D37AC0" w14:textId="77777777" w:rsidTr="0051669D">
            <w:tc>
              <w:tcPr>
                <w:tcW w:w="5807" w:type="dxa"/>
              </w:tcPr>
              <w:p w14:paraId="74FAAB56" w14:textId="77777777" w:rsidR="0051669D" w:rsidRDefault="0051669D">
                <w:pPr>
                  <w:spacing w:after="160" w:line="259" w:lineRule="auto"/>
                  <w:jc w:val="left"/>
                </w:pPr>
              </w:p>
            </w:tc>
            <w:tc>
              <w:tcPr>
                <w:tcW w:w="3253" w:type="dxa"/>
              </w:tcPr>
              <w:p w14:paraId="4F8C061E" w14:textId="2108C078" w:rsidR="0051669D" w:rsidRDefault="0051669D">
                <w:pPr>
                  <w:spacing w:after="160" w:line="259" w:lineRule="auto"/>
                  <w:jc w:val="left"/>
                </w:pPr>
                <w:r>
                  <w:t>Estimations par instruments</w:t>
                </w:r>
              </w:p>
            </w:tc>
          </w:tr>
          <w:tr w:rsidR="0051669D" w14:paraId="25FC8886" w14:textId="77777777" w:rsidTr="0051669D">
            <w:tc>
              <w:tcPr>
                <w:tcW w:w="5807" w:type="dxa"/>
              </w:tcPr>
              <w:p w14:paraId="7078FCA2" w14:textId="77777777" w:rsidR="0051669D" w:rsidRDefault="0051669D">
                <w:pPr>
                  <w:spacing w:after="160" w:line="259" w:lineRule="auto"/>
                  <w:jc w:val="left"/>
                </w:pPr>
              </w:p>
            </w:tc>
            <w:tc>
              <w:tcPr>
                <w:tcW w:w="3253" w:type="dxa"/>
              </w:tcPr>
              <w:p w14:paraId="51413459" w14:textId="77777777" w:rsidR="0051669D" w:rsidRPr="0051669D" w:rsidRDefault="0051669D">
                <w:pPr>
                  <w:spacing w:after="160" w:line="259" w:lineRule="auto"/>
                  <w:jc w:val="left"/>
                  <w:rPr>
                    <w:rFonts w:eastAsiaTheme="minorEastAsia"/>
                  </w:rPr>
                </w:pPr>
                <m:oMathPara>
                  <m:oMathParaPr>
                    <m:jc m:val="left"/>
                  </m:oMathParaPr>
                  <m:oMath>
                    <m:r>
                      <w:rPr>
                        <w:rFonts w:ascii="Cambria Math" w:hAnsi="Cambria Math"/>
                      </w:rPr>
                      <m:t>β≈</m:t>
                    </m:r>
                  </m:oMath>
                </m:oMathPara>
              </w:p>
              <w:p w14:paraId="6BD547BD" w14:textId="77777777" w:rsidR="0051669D" w:rsidRPr="0051669D" w:rsidRDefault="0051669D">
                <w:pPr>
                  <w:spacing w:after="160" w:line="259" w:lineRule="auto"/>
                  <w:jc w:val="left"/>
                  <w:rPr>
                    <w:rFonts w:eastAsiaTheme="minorEastAsia"/>
                  </w:rPr>
                </w:pPr>
                <m:oMathPara>
                  <m:oMathParaPr>
                    <m:jc m:val="left"/>
                  </m:oMathParaPr>
                  <m:oMath>
                    <m:r>
                      <w:rPr>
                        <w:rFonts w:ascii="Cambria Math" w:hAnsi="Cambria Math"/>
                      </w:rPr>
                      <m:t>a≈</m:t>
                    </m:r>
                  </m:oMath>
                </m:oMathPara>
              </w:p>
              <w:p w14:paraId="6C80D872" w14:textId="74BE41B0" w:rsidR="0051669D" w:rsidRPr="0051669D" w:rsidRDefault="0051669D">
                <w:pPr>
                  <w:spacing w:after="160" w:line="259" w:lineRule="auto"/>
                  <w:jc w:val="left"/>
                  <w:rPr>
                    <w:rFonts w:eastAsiaTheme="minorEastAsia"/>
                  </w:rPr>
                </w:pPr>
                <m:oMathPara>
                  <m:oMathParaPr>
                    <m:jc m:val="left"/>
                  </m:oMathParaPr>
                  <m:oMath>
                    <m:r>
                      <w:rPr>
                        <w:rFonts w:ascii="Cambria Math" w:eastAsiaTheme="minorEastAsia" w:hAnsi="Cambria Math"/>
                      </w:rPr>
                      <m:t>c≈</m:t>
                    </m:r>
                  </m:oMath>
                </m:oMathPara>
              </w:p>
            </w:tc>
          </w:tr>
        </w:tbl>
        <w:p w14:paraId="0DE83F55" w14:textId="77777777" w:rsidR="00A91268" w:rsidRDefault="00A91268">
          <w:pPr>
            <w:spacing w:after="160" w:line="259" w:lineRule="auto"/>
            <w:jc w:val="left"/>
          </w:pPr>
        </w:p>
        <w:p w14:paraId="7652EAB6" w14:textId="77777777" w:rsidR="0051669D" w:rsidRDefault="0051669D">
          <w:pPr>
            <w:spacing w:after="160" w:line="259" w:lineRule="auto"/>
            <w:jc w:val="left"/>
          </w:pPr>
        </w:p>
        <w:p w14:paraId="0D64D102" w14:textId="77777777" w:rsidR="00A91268" w:rsidRDefault="00A91268">
          <w:pPr>
            <w:spacing w:after="160" w:line="259" w:lineRule="auto"/>
            <w:jc w:val="left"/>
          </w:pPr>
          <w:r>
            <w:t>........................................................................................................................................</w:t>
          </w:r>
        </w:p>
        <w:p w14:paraId="0029E4C7" w14:textId="77777777" w:rsidR="00A91268" w:rsidRDefault="00A91268">
          <w:pPr>
            <w:spacing w:after="160" w:line="259" w:lineRule="auto"/>
            <w:jc w:val="left"/>
          </w:pPr>
          <w:r>
            <w:t>........................................................................................................................................</w:t>
          </w:r>
        </w:p>
        <w:p w14:paraId="1FA1C0ED" w14:textId="77777777" w:rsidR="00A91268" w:rsidRDefault="00A91268">
          <w:pPr>
            <w:spacing w:after="160" w:line="259" w:lineRule="auto"/>
            <w:jc w:val="left"/>
          </w:pPr>
          <w:r>
            <w:t>........................................................................................................................................</w:t>
          </w:r>
        </w:p>
        <w:p w14:paraId="50F8FD2E" w14:textId="77777777" w:rsidR="00A91268" w:rsidRDefault="00A91268">
          <w:pPr>
            <w:spacing w:after="160" w:line="259" w:lineRule="auto"/>
            <w:jc w:val="left"/>
          </w:pPr>
          <w:r>
            <w:t>........................................................................................................................................</w:t>
          </w:r>
        </w:p>
        <w:p w14:paraId="23B760FE" w14:textId="77777777" w:rsidR="00A91268" w:rsidRDefault="00A91268">
          <w:pPr>
            <w:spacing w:after="160" w:line="259" w:lineRule="auto"/>
            <w:jc w:val="left"/>
          </w:pPr>
          <w:r>
            <w:t>........................................................................................................................................</w:t>
          </w:r>
        </w:p>
        <w:p w14:paraId="5D15540F" w14:textId="77777777" w:rsidR="00A91268" w:rsidRDefault="00A91268">
          <w:pPr>
            <w:spacing w:after="160" w:line="259" w:lineRule="auto"/>
            <w:jc w:val="left"/>
          </w:pPr>
          <w:r>
            <w:t>........................................................................................................................................</w:t>
          </w:r>
        </w:p>
        <w:p w14:paraId="66B7840B" w14:textId="77777777" w:rsidR="00A91268" w:rsidRDefault="00A91268">
          <w:pPr>
            <w:spacing w:after="160" w:line="259" w:lineRule="auto"/>
            <w:jc w:val="left"/>
          </w:pPr>
          <w:r>
            <w:t>........................................................................................................................................</w:t>
          </w:r>
        </w:p>
        <w:p w14:paraId="6C0CC72B" w14:textId="77777777" w:rsidR="00A91268" w:rsidRDefault="00A91268">
          <w:pPr>
            <w:spacing w:after="160" w:line="259" w:lineRule="auto"/>
            <w:jc w:val="left"/>
          </w:pPr>
          <w:r>
            <w:t>........................................................................................................................................</w:t>
          </w:r>
        </w:p>
        <w:p w14:paraId="456A36AE" w14:textId="77777777" w:rsidR="00A91268" w:rsidRDefault="00A91268">
          <w:pPr>
            <w:spacing w:after="160" w:line="259" w:lineRule="auto"/>
            <w:jc w:val="left"/>
          </w:pPr>
          <w:r>
            <w:t>........................................................................................................................................</w:t>
          </w:r>
        </w:p>
        <w:p w14:paraId="698D5C72" w14:textId="77777777" w:rsidR="00A91268" w:rsidRDefault="00A91268">
          <w:pPr>
            <w:spacing w:after="160" w:line="259" w:lineRule="auto"/>
            <w:jc w:val="left"/>
          </w:pPr>
          <w:r>
            <w:t>........................................................................................................................................</w:t>
          </w:r>
        </w:p>
        <w:p w14:paraId="752A03A2" w14:textId="77777777" w:rsidR="00A91268" w:rsidRDefault="00A91268">
          <w:pPr>
            <w:spacing w:after="160" w:line="259" w:lineRule="auto"/>
            <w:jc w:val="left"/>
          </w:pPr>
          <w:r>
            <w:t>........................................................................................................................................</w:t>
          </w:r>
        </w:p>
        <w:p w14:paraId="5135F127" w14:textId="77777777" w:rsidR="00A91268" w:rsidRDefault="00A91268">
          <w:pPr>
            <w:spacing w:after="160" w:line="259" w:lineRule="auto"/>
            <w:jc w:val="left"/>
          </w:pPr>
          <w:r>
            <w:t>........................................................................................................................................</w:t>
          </w:r>
        </w:p>
        <w:p w14:paraId="64CCF628" w14:textId="77777777" w:rsidR="00A91268" w:rsidRDefault="00A91268">
          <w:pPr>
            <w:spacing w:after="160" w:line="259" w:lineRule="auto"/>
            <w:jc w:val="left"/>
          </w:pPr>
          <w:r>
            <w:t>........................................................................................................................................</w:t>
          </w:r>
        </w:p>
        <w:p w14:paraId="27662DD0" w14:textId="3AF04543" w:rsidR="000D6D0F" w:rsidRDefault="009B11A7">
          <w:pPr>
            <w:pStyle w:val="Titre1"/>
            <w:numPr>
              <w:ilvl w:val="1"/>
              <w:numId w:val="25"/>
            </w:numPr>
          </w:pPr>
          <w:r>
            <w:lastRenderedPageBreak/>
            <w:t>Règle</w:t>
          </w:r>
          <w:r w:rsidR="009202B4">
            <w:t>s</w:t>
          </w:r>
          <w:r w:rsidR="00EF0CFD">
            <w:t xml:space="preserve"> des sinus </w:t>
          </w:r>
          <w:r w:rsidR="002B4388">
            <w:t>et des cosinus</w:t>
          </w:r>
        </w:p>
        <w:p w14:paraId="7F486953" w14:textId="7BE35D2C" w:rsidR="002B4388" w:rsidRPr="002B4388" w:rsidRDefault="002B4388" w:rsidP="002B4388">
          <w:r>
            <w:t xml:space="preserve">La démarche employée dans l’activité introductive pour résoudre le triangle quelconque implique de longs et fastidieux calculs. En généralisant notre démarche numérique, nous allons essayer de déduire de nouvelles formules permettant de calculer plus rapidement des éléments du triangle. </w:t>
          </w:r>
        </w:p>
        <w:p w14:paraId="419E1AA3" w14:textId="47FA7428" w:rsidR="009B11A7" w:rsidRPr="009B11A7" w:rsidRDefault="002B4388">
          <w:pPr>
            <w:pStyle w:val="Titre1"/>
            <w:numPr>
              <w:ilvl w:val="2"/>
              <w:numId w:val="25"/>
            </w:numPr>
          </w:pPr>
          <w:r>
            <w:rPr>
              <w:rFonts w:eastAsiaTheme="minorEastAsia"/>
              <w:noProof/>
              <w:lang w:eastAsia="fr-BE"/>
            </w:rPr>
            <w:drawing>
              <wp:anchor distT="0" distB="0" distL="114300" distR="114300" simplePos="0" relativeHeight="251679744" behindDoc="0" locked="0" layoutInCell="1" allowOverlap="1" wp14:anchorId="5B77964E" wp14:editId="0D34535B">
                <wp:simplePos x="0" y="0"/>
                <wp:positionH relativeFrom="column">
                  <wp:posOffset>4306570</wp:posOffset>
                </wp:positionH>
                <wp:positionV relativeFrom="paragraph">
                  <wp:posOffset>97790</wp:posOffset>
                </wp:positionV>
                <wp:extent cx="1592036" cy="977253"/>
                <wp:effectExtent l="0" t="0" r="8255"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2036" cy="977253"/>
                        </a:xfrm>
                        <a:prstGeom prst="rect">
                          <a:avLst/>
                        </a:prstGeom>
                      </pic:spPr>
                    </pic:pic>
                  </a:graphicData>
                </a:graphic>
              </wp:anchor>
            </w:drawing>
          </w:r>
          <w:r w:rsidR="009B11A7">
            <w:t>Construction par généralisation</w:t>
          </w:r>
        </w:p>
        <w:p w14:paraId="465E5971" w14:textId="3885B51B" w:rsidR="00EF0CFD" w:rsidRDefault="009C1CC9" w:rsidP="00EF0CFD">
          <w:pPr>
            <w:rPr>
              <w:rFonts w:eastAsiaTheme="minorEastAsia"/>
            </w:rPr>
          </w:pPr>
          <w:r>
            <w:t xml:space="preserve">Soit le triangle </w:t>
          </w:r>
          <m:oMath>
            <m:r>
              <w:rPr>
                <w:rFonts w:ascii="Cambria Math" w:hAnsi="Cambria Math"/>
              </w:rPr>
              <m:t>ABC</m:t>
            </m:r>
          </m:oMath>
          <w:r>
            <w:rPr>
              <w:rFonts w:eastAsiaTheme="minorEastAsia"/>
            </w:rPr>
            <w:t xml:space="preserve"> représenté ci-</w:t>
          </w:r>
          <w:r w:rsidR="00D73DFD">
            <w:rPr>
              <w:rFonts w:eastAsiaTheme="minorEastAsia"/>
            </w:rPr>
            <w:t>contre</w:t>
          </w:r>
          <w:r>
            <w:rPr>
              <w:rFonts w:eastAsiaTheme="minorEastAsia"/>
            </w:rPr>
            <w:t xml:space="preserve">. </w:t>
          </w:r>
        </w:p>
        <w:p w14:paraId="606DF01D" w14:textId="383A4383" w:rsidR="009C1CC9" w:rsidRDefault="009C1CC9" w:rsidP="00EF0CFD"/>
        <w:p w14:paraId="1559C941" w14:textId="63A92C24" w:rsidR="006209B2" w:rsidRDefault="006209B2" w:rsidP="00EF0CFD">
          <w:r>
            <w:t xml:space="preserve">En suivant </w:t>
          </w:r>
          <w:r w:rsidR="002B4388">
            <w:t>le raisonnement proposé ci-dessous</w:t>
          </w:r>
          <w:r>
            <w:t xml:space="preserve">, nous allons établir une relation directe entre </w:t>
          </w:r>
          <m:oMath>
            <m:r>
              <w:rPr>
                <w:rFonts w:ascii="Cambria Math" w:hAnsi="Cambria Math"/>
              </w:rPr>
              <m:t>b</m:t>
            </m:r>
          </m:oMath>
          <w:r>
            <w:rPr>
              <w:rFonts w:eastAsiaTheme="minorEastAsia"/>
            </w:rPr>
            <w:t xml:space="preserve">, </w:t>
          </w:r>
          <m:oMath>
            <m:r>
              <w:rPr>
                <w:rFonts w:ascii="Cambria Math" w:eastAsiaTheme="minorEastAsia" w:hAnsi="Cambria Math"/>
              </w:rPr>
              <m:t>c</m:t>
            </m:r>
          </m:oMath>
          <w:r>
            <w:rPr>
              <w:rFonts w:eastAsiaTheme="minorEastAsia"/>
            </w:rPr>
            <w:t xml:space="preserve">, </w:t>
          </w:r>
          <m:oMath>
            <m:r>
              <w:rPr>
                <w:rFonts w:ascii="Cambria Math" w:eastAsiaTheme="minorEastAsia" w:hAnsi="Cambria Math"/>
              </w:rPr>
              <m:t>β</m:t>
            </m:r>
          </m:oMath>
          <w:r>
            <w:rPr>
              <w:rFonts w:eastAsiaTheme="minorEastAsia"/>
            </w:rPr>
            <w:t xml:space="preserve"> et </w:t>
          </w:r>
          <m:oMath>
            <m:r>
              <w:rPr>
                <w:rFonts w:ascii="Cambria Math" w:eastAsiaTheme="minorEastAsia" w:hAnsi="Cambria Math"/>
              </w:rPr>
              <m:t>γ</m:t>
            </m:r>
          </m:oMath>
          <w:r w:rsidR="00015407">
            <w:rPr>
              <w:rFonts w:eastAsiaTheme="minorEastAsia"/>
            </w:rPr>
            <w:t>.</w:t>
          </w:r>
        </w:p>
        <w:p w14:paraId="4FE58EC9" w14:textId="5493E8AC" w:rsidR="009C1CC9" w:rsidRPr="007E0EE8" w:rsidRDefault="009C1CC9" w:rsidP="00EF0CFD">
          <w:pPr>
            <w:rPr>
              <w:rFonts w:eastAsiaTheme="minorEastAsia"/>
              <w:u w:val="single"/>
            </w:rPr>
          </w:pPr>
          <w:r w:rsidRPr="007E0EE8">
            <w:rPr>
              <w:u w:val="single"/>
            </w:rPr>
            <w:t xml:space="preserve">1°) Décomposons le triangle </w:t>
          </w:r>
          <m:oMath>
            <m:r>
              <w:rPr>
                <w:rFonts w:ascii="Cambria Math" w:hAnsi="Cambria Math"/>
                <w:u w:val="single"/>
              </w:rPr>
              <m:t>ABC</m:t>
            </m:r>
          </m:oMath>
          <w:r w:rsidRPr="007E0EE8">
            <w:rPr>
              <w:rFonts w:eastAsiaTheme="minorEastAsia"/>
              <w:u w:val="single"/>
            </w:rPr>
            <w:t xml:space="preserve"> en 2 triangles rectangles. </w:t>
          </w:r>
        </w:p>
        <w:p w14:paraId="6578B343" w14:textId="26FB2432" w:rsidR="009C1CC9" w:rsidRDefault="009C1CC9" w:rsidP="00EF0CFD">
          <w:r>
            <w:rPr>
              <w:noProof/>
            </w:rPr>
            <w:drawing>
              <wp:inline distT="0" distB="0" distL="0" distR="0" wp14:anchorId="497D14F4" wp14:editId="7DAB12BF">
                <wp:extent cx="1847850" cy="1304925"/>
                <wp:effectExtent l="0" t="0" r="0" b="9525"/>
                <wp:docPr id="29450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47850" cy="1304925"/>
                        </a:xfrm>
                        <a:prstGeom prst="rect">
                          <a:avLst/>
                        </a:prstGeom>
                        <a:noFill/>
                      </pic:spPr>
                    </pic:pic>
                  </a:graphicData>
                </a:graphic>
              </wp:inline>
            </w:drawing>
          </w:r>
        </w:p>
        <w:p w14:paraId="3A08760D" w14:textId="617D6B86" w:rsidR="009C1CC9" w:rsidRDefault="009C1CC9" w:rsidP="009C1CC9">
          <w:r>
            <w:t xml:space="preserve">Notons </w:t>
          </w:r>
          <m:oMath>
            <m:r>
              <w:rPr>
                <w:rFonts w:ascii="Cambria Math" w:hAnsi="Cambria Math"/>
              </w:rPr>
              <m:t>h</m:t>
            </m:r>
          </m:oMath>
          <w:r>
            <w:t xml:space="preserve"> la mesure de la hauteur </w:t>
          </w:r>
          <m:oMath>
            <m:r>
              <w:rPr>
                <w:rFonts w:ascii="Cambria Math" w:hAnsi="Cambria Math"/>
              </w:rPr>
              <m:t>[AH]</m:t>
            </m:r>
          </m:oMath>
          <w:r>
            <w:t xml:space="preserve"> perpendiculaire au côté </w:t>
          </w:r>
          <m:oMath>
            <m:r>
              <w:rPr>
                <w:rFonts w:ascii="Cambria Math" w:hAnsi="Cambria Math"/>
              </w:rPr>
              <m:t>[CB]</m:t>
            </m:r>
          </m:oMath>
          <w:r>
            <w:t>.</w:t>
          </w:r>
        </w:p>
        <w:p w14:paraId="559AC72D" w14:textId="76E194CB" w:rsidR="009C1CC9" w:rsidRDefault="009C1CC9" w:rsidP="009C1CC9">
          <w:r>
            <w:t xml:space="preserve">La hauteur </w:t>
          </w:r>
          <m:oMath>
            <m:r>
              <w:rPr>
                <w:rFonts w:ascii="Cambria Math" w:hAnsi="Cambria Math"/>
              </w:rPr>
              <m:t>[AH]</m:t>
            </m:r>
          </m:oMath>
          <w:r>
            <w:t xml:space="preserve"> partage le triangle ABC en 2 triangles rectangles</w:t>
          </w:r>
          <w:r w:rsidR="00C605DF">
            <w:t> </w:t>
          </w:r>
          <w:r>
            <w:t xml:space="preserve">:  </w:t>
          </w:r>
          <m:oMath>
            <m:r>
              <w:rPr>
                <w:rFonts w:ascii="Cambria Math" w:hAnsi="Cambria Math"/>
              </w:rPr>
              <m:t>AHB</m:t>
            </m:r>
          </m:oMath>
          <w:r>
            <w:t xml:space="preserve"> et </w:t>
          </w:r>
          <m:oMath>
            <m:r>
              <w:rPr>
                <w:rFonts w:ascii="Cambria Math" w:hAnsi="Cambria Math"/>
              </w:rPr>
              <m:t>CHA</m:t>
            </m:r>
          </m:oMath>
          <w:r>
            <w:t>.</w:t>
          </w:r>
        </w:p>
        <w:p w14:paraId="2B8925E9" w14:textId="6602F4EE" w:rsidR="007E0EE8" w:rsidRDefault="007E0EE8" w:rsidP="00D73DFD">
          <w:pPr>
            <w:spacing w:line="360" w:lineRule="auto"/>
            <w:rPr>
              <w:rFonts w:eastAsiaTheme="minorEastAsia"/>
              <w:u w:val="single"/>
            </w:rPr>
          </w:pPr>
          <w:r w:rsidRPr="00455334">
            <w:rPr>
              <w:u w:val="single"/>
            </w:rPr>
            <w:t xml:space="preserve">2°) Exprimer la mesure de la hauteur </w:t>
          </w:r>
          <m:oMath>
            <m:r>
              <w:rPr>
                <w:rFonts w:ascii="Cambria Math" w:hAnsi="Cambria Math"/>
                <w:u w:val="single"/>
              </w:rPr>
              <m:t>h</m:t>
            </m:r>
          </m:oMath>
          <w:r w:rsidRPr="00455334">
            <w:rPr>
              <w:u w:val="single"/>
            </w:rPr>
            <w:t xml:space="preserve"> dans le triangle </w:t>
          </w:r>
          <m:oMath>
            <m:r>
              <w:rPr>
                <w:rFonts w:ascii="Cambria Math" w:hAnsi="Cambria Math"/>
                <w:u w:val="single"/>
              </w:rPr>
              <m:t>CHA</m:t>
            </m:r>
          </m:oMath>
          <w:r w:rsidRPr="00455334">
            <w:rPr>
              <w:u w:val="single"/>
            </w:rPr>
            <w:t xml:space="preserve"> à partir de </w:t>
          </w:r>
          <m:oMath>
            <m:r>
              <w:rPr>
                <w:rFonts w:ascii="Cambria Math" w:hAnsi="Cambria Math"/>
                <w:u w:val="single"/>
              </w:rPr>
              <m:t>sin (γ)</m:t>
            </m:r>
          </m:oMath>
        </w:p>
        <w:p w14:paraId="0F8AB57E" w14:textId="3B8A0F78" w:rsidR="00455334" w:rsidRPr="006209B2" w:rsidRDefault="00000000" w:rsidP="00D73DFD">
          <w:pPr>
            <w:spacing w:line="360" w:lineRule="auto"/>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r>
                    <w:rPr>
                      <w:rFonts w:ascii="Cambria Math" w:hAnsi="Cambria Math"/>
                    </w:rPr>
                    <m:t>=</m:t>
                  </m:r>
                </m:e>
              </m:func>
            </m:oMath>
          </m:oMathPara>
        </w:p>
        <w:p w14:paraId="47E232DD" w14:textId="5DB1529A" w:rsidR="006209B2" w:rsidRDefault="006209B2" w:rsidP="00D73DFD">
          <w:pPr>
            <w:spacing w:line="360" w:lineRule="auto"/>
            <w:rPr>
              <w:rFonts w:eastAsiaTheme="minorEastAsia"/>
            </w:rPr>
          </w:pPr>
          <w:r>
            <w:t xml:space="preserve">On en déduit que </w:t>
          </w:r>
          <m:oMath>
            <m:r>
              <w:rPr>
                <w:rFonts w:ascii="Cambria Math" w:hAnsi="Cambria Math"/>
              </w:rPr>
              <m:t>h=</m:t>
            </m:r>
          </m:oMath>
          <w:r w:rsidR="00082484">
            <w:rPr>
              <w:rFonts w:eastAsiaTheme="minorEastAsia"/>
            </w:rPr>
            <w:t xml:space="preserve">                                 [1]</w:t>
          </w:r>
        </w:p>
        <w:p w14:paraId="53FD4023" w14:textId="627B8DF9" w:rsidR="006209B2" w:rsidRDefault="006209B2" w:rsidP="00D73DFD">
          <w:pPr>
            <w:spacing w:line="360" w:lineRule="auto"/>
            <w:rPr>
              <w:rFonts w:eastAsiaTheme="minorEastAsia"/>
              <w:u w:val="single"/>
            </w:rPr>
          </w:pPr>
          <w:r>
            <w:rPr>
              <w:u w:val="single"/>
            </w:rPr>
            <w:t>3</w:t>
          </w:r>
          <w:r w:rsidRPr="00455334">
            <w:rPr>
              <w:u w:val="single"/>
            </w:rPr>
            <w:t xml:space="preserve">°) Exprimer la mesure </w:t>
          </w:r>
          <w:r w:rsidR="00082484" w:rsidRPr="00455334">
            <w:rPr>
              <w:u w:val="single"/>
            </w:rPr>
            <w:t xml:space="preserve">de la hauteur </w:t>
          </w:r>
          <m:oMath>
            <m:r>
              <w:rPr>
                <w:rFonts w:ascii="Cambria Math" w:hAnsi="Cambria Math"/>
                <w:u w:val="single"/>
              </w:rPr>
              <m:t>h</m:t>
            </m:r>
          </m:oMath>
          <w:r w:rsidRPr="00455334">
            <w:rPr>
              <w:u w:val="single"/>
            </w:rPr>
            <w:t xml:space="preserve"> dans le triangle </w:t>
          </w:r>
          <m:oMath>
            <m:r>
              <w:rPr>
                <w:rFonts w:ascii="Cambria Math" w:hAnsi="Cambria Math"/>
                <w:u w:val="single"/>
              </w:rPr>
              <m:t>AHB</m:t>
            </m:r>
          </m:oMath>
          <w:r w:rsidRPr="00455334">
            <w:rPr>
              <w:u w:val="single"/>
            </w:rPr>
            <w:t xml:space="preserve"> à partir de </w:t>
          </w:r>
          <m:oMath>
            <m:r>
              <w:rPr>
                <w:rFonts w:ascii="Cambria Math" w:hAnsi="Cambria Math"/>
                <w:u w:val="single"/>
              </w:rPr>
              <m:t>sin (β)</m:t>
            </m:r>
          </m:oMath>
        </w:p>
        <w:p w14:paraId="69CEBC75" w14:textId="41E1509B" w:rsidR="006209B2" w:rsidRPr="006209B2" w:rsidRDefault="00000000" w:rsidP="00D73DFD">
          <w:pPr>
            <w:spacing w:line="360" w:lineRule="auto"/>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β</m:t>
                      </m:r>
                    </m:e>
                  </m:d>
                  <m:r>
                    <w:rPr>
                      <w:rFonts w:ascii="Cambria Math" w:hAnsi="Cambria Math"/>
                    </w:rPr>
                    <m:t>=</m:t>
                  </m:r>
                </m:e>
              </m:func>
            </m:oMath>
          </m:oMathPara>
        </w:p>
        <w:p w14:paraId="67867EED" w14:textId="403AD3D5" w:rsidR="00082484" w:rsidRDefault="00082484" w:rsidP="00D73DFD">
          <w:pPr>
            <w:spacing w:line="360" w:lineRule="auto"/>
            <w:rPr>
              <w:rFonts w:eastAsiaTheme="minorEastAsia"/>
            </w:rPr>
          </w:pPr>
          <w:r>
            <w:t xml:space="preserve">On en déduit que </w:t>
          </w:r>
          <m:oMath>
            <m:r>
              <w:rPr>
                <w:rFonts w:ascii="Cambria Math" w:hAnsi="Cambria Math"/>
              </w:rPr>
              <m:t>h=</m:t>
            </m:r>
          </m:oMath>
          <w:r>
            <w:rPr>
              <w:rFonts w:eastAsiaTheme="minorEastAsia"/>
            </w:rPr>
            <w:t xml:space="preserve">                                 [2]</w:t>
          </w:r>
        </w:p>
        <w:p w14:paraId="7D576E05" w14:textId="77777777" w:rsidR="00082484" w:rsidRPr="00082484" w:rsidRDefault="00082484" w:rsidP="00D73DFD">
          <w:pPr>
            <w:spacing w:line="360" w:lineRule="auto"/>
            <w:jc w:val="left"/>
            <w:rPr>
              <w:u w:val="single"/>
            </w:rPr>
          </w:pPr>
          <w:r w:rsidRPr="00082484">
            <w:rPr>
              <w:u w:val="single"/>
            </w:rPr>
            <w:t>4°) Comparer les égalités [1] et [2]</w:t>
          </w:r>
        </w:p>
        <w:p w14:paraId="67555E92" w14:textId="06C65B96" w:rsidR="00082484" w:rsidRDefault="00015407" w:rsidP="00D73DFD">
          <w:pPr>
            <w:spacing w:line="360" w:lineRule="auto"/>
            <w:jc w:val="left"/>
            <w:rPr>
              <w:rFonts w:eastAsiaTheme="minorEastAsia"/>
            </w:rPr>
          </w:pPr>
          <w:r>
            <w:t xml:space="preserve">On en déduit que </w:t>
          </w:r>
          <m:oMath>
            <m:r>
              <w:rPr>
                <w:rFonts w:ascii="Cambria Math" w:hAnsi="Cambria Math"/>
              </w:rPr>
              <m:t>b.</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r>
                  <w:rPr>
                    <w:rFonts w:ascii="Cambria Math" w:hAnsi="Cambria Math"/>
                  </w:rPr>
                  <m:t>=</m:t>
                </m:r>
              </m:e>
            </m:func>
          </m:oMath>
        </w:p>
        <w:p w14:paraId="4FDB0E1B" w14:textId="1D427934" w:rsidR="00015407" w:rsidRPr="006209B2" w:rsidRDefault="00015407" w:rsidP="00D73DFD">
          <w:pPr>
            <w:spacing w:line="360" w:lineRule="auto"/>
            <w:jc w:val="left"/>
            <w:rPr>
              <w:rFonts w:eastAsiaTheme="minorEastAsia"/>
            </w:rPr>
          </w:pPr>
          <w:r>
            <w:rPr>
              <w:rFonts w:eastAsiaTheme="minorEastAsia"/>
            </w:rPr>
            <w:t xml:space="preserve">Ou encore que </w:t>
          </w:r>
          <m:oMath>
            <m:f>
              <m:fPr>
                <m:ctrlPr>
                  <w:rPr>
                    <w:rFonts w:ascii="Cambria Math" w:eastAsiaTheme="minorEastAsia" w:hAnsi="Cambria Math"/>
                    <w:i/>
                  </w:rPr>
                </m:ctrlPr>
              </m:fPr>
              <m:num>
                <m:r>
                  <w:rPr>
                    <w:rFonts w:ascii="Cambria Math" w:eastAsiaTheme="minorEastAsia" w:hAnsi="Cambria Math"/>
                  </w:rPr>
                  <m:t>b</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(β)</m:t>
                    </m:r>
                  </m:e>
                </m:func>
              </m:den>
            </m:f>
            <m:r>
              <w:rPr>
                <w:rFonts w:ascii="Cambria Math" w:eastAsiaTheme="minorEastAsia" w:hAnsi="Cambria Math"/>
              </w:rPr>
              <m:t>=</m:t>
            </m:r>
          </m:oMath>
          <w:r>
            <w:rPr>
              <w:rFonts w:eastAsiaTheme="minorEastAsia"/>
            </w:rPr>
            <w:t xml:space="preserve">                                [3]          </w:t>
          </w:r>
          <w:r>
            <w:rPr>
              <w:rStyle w:val="Appelnotedebasdep"/>
              <w:rFonts w:eastAsiaTheme="minorEastAsia"/>
            </w:rPr>
            <w:footnoteReference w:id="1"/>
          </w:r>
        </w:p>
        <w:p w14:paraId="7D8D235C" w14:textId="5119F0D6" w:rsidR="006209B2" w:rsidRPr="006209B2" w:rsidRDefault="006209B2" w:rsidP="00D73DFD">
          <w:pPr>
            <w:spacing w:line="360" w:lineRule="auto"/>
            <w:jc w:val="left"/>
          </w:pPr>
        </w:p>
        <w:p w14:paraId="12B1684B" w14:textId="16300051" w:rsidR="009C1CC9" w:rsidRDefault="00015407" w:rsidP="009C1CC9">
          <w:r>
            <w:t xml:space="preserve">On obtient ainsi la </w:t>
          </w:r>
          <w:r w:rsidRPr="00015407">
            <w:rPr>
              <w:b/>
              <w:bCs/>
            </w:rPr>
            <w:t>1</w:t>
          </w:r>
          <w:r w:rsidRPr="00015407">
            <w:rPr>
              <w:b/>
              <w:bCs/>
              <w:vertAlign w:val="superscript"/>
            </w:rPr>
            <w:t>ère</w:t>
          </w:r>
          <w:r w:rsidRPr="00015407">
            <w:rPr>
              <w:b/>
              <w:bCs/>
            </w:rPr>
            <w:t xml:space="preserve"> égalité de la règle des sinus</w:t>
          </w:r>
          <w:r>
            <w:t xml:space="preserve">. </w:t>
          </w:r>
        </w:p>
        <w:p w14:paraId="3A6FC07C" w14:textId="1F7C593C" w:rsidR="00D73DFD" w:rsidRDefault="00015407" w:rsidP="002B4388">
          <w:pPr>
            <w:rPr>
              <w:u w:val="single"/>
            </w:rPr>
          </w:pPr>
          <w:r>
            <w:lastRenderedPageBreak/>
            <w:t xml:space="preserve">En répétant le même raisonnement mais avec la hauteur [BH’] perpendiculaire au côté [AC], nous allons établir une relation directe entre </w:t>
          </w:r>
          <m:oMath>
            <m:r>
              <w:rPr>
                <w:rFonts w:ascii="Cambria Math" w:hAnsi="Cambria Math"/>
              </w:rPr>
              <m:t>a</m:t>
            </m:r>
          </m:oMath>
          <w:r>
            <w:rPr>
              <w:rFonts w:eastAsiaTheme="minorEastAsia"/>
            </w:rPr>
            <w:t xml:space="preserve">, </w:t>
          </w:r>
          <m:oMath>
            <m:r>
              <w:rPr>
                <w:rFonts w:ascii="Cambria Math" w:eastAsiaTheme="minorEastAsia" w:hAnsi="Cambria Math"/>
              </w:rPr>
              <m:t>c</m:t>
            </m:r>
          </m:oMath>
          <w:r>
            <w:rPr>
              <w:rFonts w:eastAsiaTheme="minorEastAsia"/>
            </w:rPr>
            <w:t xml:space="preserve">, </w:t>
          </w:r>
          <m:oMath>
            <m:r>
              <w:rPr>
                <w:rFonts w:ascii="Cambria Math" w:eastAsiaTheme="minorEastAsia" w:hAnsi="Cambria Math"/>
              </w:rPr>
              <m:t>α</m:t>
            </m:r>
          </m:oMath>
          <w:r>
            <w:rPr>
              <w:rFonts w:eastAsiaTheme="minorEastAsia"/>
            </w:rPr>
            <w:t xml:space="preserve"> et </w:t>
          </w:r>
          <m:oMath>
            <m:r>
              <w:rPr>
                <w:rFonts w:ascii="Cambria Math" w:eastAsiaTheme="minorEastAsia" w:hAnsi="Cambria Math"/>
              </w:rPr>
              <m:t>γ</m:t>
            </m:r>
          </m:oMath>
          <w:r>
            <w:rPr>
              <w:rFonts w:eastAsiaTheme="minorEastAsia"/>
            </w:rPr>
            <w:t>. Celle-ci constituera la 2</w:t>
          </w:r>
          <w:r w:rsidRPr="00015407">
            <w:rPr>
              <w:rFonts w:eastAsiaTheme="minorEastAsia"/>
              <w:vertAlign w:val="superscript"/>
            </w:rPr>
            <w:t>ème</w:t>
          </w:r>
          <w:r>
            <w:rPr>
              <w:rFonts w:eastAsiaTheme="minorEastAsia"/>
            </w:rPr>
            <w:t xml:space="preserve"> égalité de la règle des sinus. </w:t>
          </w:r>
        </w:p>
        <w:p w14:paraId="14ECE752" w14:textId="31AFA593" w:rsidR="00015407" w:rsidRPr="007E0EE8" w:rsidRDefault="00015407" w:rsidP="00015407">
          <w:pPr>
            <w:rPr>
              <w:rFonts w:eastAsiaTheme="minorEastAsia"/>
              <w:u w:val="single"/>
            </w:rPr>
          </w:pPr>
          <w:r>
            <w:rPr>
              <w:u w:val="single"/>
            </w:rPr>
            <w:t>5</w:t>
          </w:r>
          <w:r w:rsidRPr="007E0EE8">
            <w:rPr>
              <w:u w:val="single"/>
            </w:rPr>
            <w:t xml:space="preserve">°) Décomposons le triangle </w:t>
          </w:r>
          <m:oMath>
            <m:r>
              <w:rPr>
                <w:rFonts w:ascii="Cambria Math" w:hAnsi="Cambria Math"/>
                <w:u w:val="single"/>
              </w:rPr>
              <m:t>ABC</m:t>
            </m:r>
          </m:oMath>
          <w:r w:rsidRPr="007E0EE8">
            <w:rPr>
              <w:rFonts w:eastAsiaTheme="minorEastAsia"/>
              <w:u w:val="single"/>
            </w:rPr>
            <w:t xml:space="preserve"> en 2 triangles rectangles. </w:t>
          </w:r>
        </w:p>
        <w:p w14:paraId="00FF12B2" w14:textId="326EDCF6" w:rsidR="00015407" w:rsidRDefault="00015407" w:rsidP="009C1CC9">
          <w:r>
            <w:rPr>
              <w:rFonts w:eastAsiaTheme="minorEastAsia"/>
              <w:noProof/>
              <w:lang w:eastAsia="fr-BE"/>
            </w:rPr>
            <w:drawing>
              <wp:inline distT="0" distB="0" distL="0" distR="0" wp14:anchorId="621F8695" wp14:editId="6E7AEB53">
                <wp:extent cx="1592036" cy="977253"/>
                <wp:effectExtent l="0" t="0" r="8255" b="0"/>
                <wp:docPr id="606138751" name="Image 60613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2036" cy="977253"/>
                        </a:xfrm>
                        <a:prstGeom prst="rect">
                          <a:avLst/>
                        </a:prstGeom>
                      </pic:spPr>
                    </pic:pic>
                  </a:graphicData>
                </a:graphic>
              </wp:inline>
            </w:drawing>
          </w:r>
        </w:p>
        <w:p w14:paraId="7A81CA86" w14:textId="4D413C7A" w:rsidR="00015407" w:rsidRDefault="00015407" w:rsidP="00015407">
          <w:r>
            <w:t xml:space="preserve">Notons </w:t>
          </w:r>
          <m:oMath>
            <m:r>
              <w:rPr>
                <w:rFonts w:ascii="Cambria Math" w:hAnsi="Cambria Math"/>
              </w:rPr>
              <m:t>h'</m:t>
            </m:r>
          </m:oMath>
          <w:r>
            <w:t xml:space="preserve"> la mesure de la hauteur </w:t>
          </w:r>
          <m:oMath>
            <m:r>
              <w:rPr>
                <w:rFonts w:ascii="Cambria Math" w:hAnsi="Cambria Math"/>
              </w:rPr>
              <m:t>[BH']</m:t>
            </m:r>
          </m:oMath>
          <w:r>
            <w:t xml:space="preserve"> perpendiculaire au côté </w:t>
          </w:r>
          <m:oMath>
            <m:r>
              <w:rPr>
                <w:rFonts w:ascii="Cambria Math" w:hAnsi="Cambria Math"/>
              </w:rPr>
              <m:t>[AC]</m:t>
            </m:r>
          </m:oMath>
          <w:r>
            <w:t>.</w:t>
          </w:r>
        </w:p>
        <w:p w14:paraId="60436AF7" w14:textId="3693ED8C" w:rsidR="00015407" w:rsidRDefault="00015407" w:rsidP="00015407">
          <w:r>
            <w:t xml:space="preserve">La hauteur </w:t>
          </w:r>
          <m:oMath>
            <m:r>
              <w:rPr>
                <w:rFonts w:ascii="Cambria Math" w:hAnsi="Cambria Math"/>
              </w:rPr>
              <m:t>[BH']</m:t>
            </m:r>
          </m:oMath>
          <w:r>
            <w:t xml:space="preserve"> partage le triangle ABC en 2 triangles rectangles</w:t>
          </w:r>
          <w:r w:rsidR="00C605DF">
            <w:t> </w:t>
          </w:r>
          <w:r>
            <w:t xml:space="preserve">:  </w:t>
          </w:r>
          <m:oMath>
            <m:r>
              <w:rPr>
                <w:rFonts w:ascii="Cambria Math" w:hAnsi="Cambria Math"/>
              </w:rPr>
              <m:t>AH'B</m:t>
            </m:r>
          </m:oMath>
          <w:r>
            <w:t xml:space="preserve"> et </w:t>
          </w:r>
          <m:oMath>
            <m:r>
              <w:rPr>
                <w:rFonts w:ascii="Cambria Math" w:hAnsi="Cambria Math"/>
              </w:rPr>
              <m:t>CH'B</m:t>
            </m:r>
          </m:oMath>
          <w:r>
            <w:t>.</w:t>
          </w:r>
        </w:p>
        <w:p w14:paraId="156B8257" w14:textId="4B9A1638" w:rsidR="00015407" w:rsidRDefault="00015407" w:rsidP="00D73DFD">
          <w:pPr>
            <w:spacing w:line="360" w:lineRule="auto"/>
            <w:rPr>
              <w:rFonts w:eastAsiaTheme="minorEastAsia"/>
              <w:u w:val="single"/>
            </w:rPr>
          </w:pPr>
          <w:r>
            <w:rPr>
              <w:u w:val="single"/>
            </w:rPr>
            <w:t>6</w:t>
          </w:r>
          <w:r w:rsidRPr="00455334">
            <w:rPr>
              <w:u w:val="single"/>
            </w:rPr>
            <w:t xml:space="preserve">°) Exprimer la mesure de la hauteur </w:t>
          </w:r>
          <m:oMath>
            <m:r>
              <w:rPr>
                <w:rFonts w:ascii="Cambria Math" w:hAnsi="Cambria Math"/>
                <w:u w:val="single"/>
              </w:rPr>
              <m:t>h'</m:t>
            </m:r>
          </m:oMath>
          <w:r w:rsidRPr="00455334">
            <w:rPr>
              <w:u w:val="single"/>
            </w:rPr>
            <w:t xml:space="preserve"> dans le triangle </w:t>
          </w:r>
          <m:oMath>
            <m:r>
              <w:rPr>
                <w:rFonts w:ascii="Cambria Math" w:hAnsi="Cambria Math"/>
                <w:u w:val="single"/>
              </w:rPr>
              <m:t>CH'B</m:t>
            </m:r>
          </m:oMath>
          <w:r w:rsidRPr="00455334">
            <w:rPr>
              <w:u w:val="single"/>
            </w:rPr>
            <w:t xml:space="preserve"> à partir de </w:t>
          </w:r>
          <m:oMath>
            <m:r>
              <w:rPr>
                <w:rFonts w:ascii="Cambria Math" w:hAnsi="Cambria Math"/>
                <w:u w:val="single"/>
              </w:rPr>
              <m:t>sin (γ)</m:t>
            </m:r>
          </m:oMath>
        </w:p>
        <w:p w14:paraId="5873F9B4" w14:textId="77777777" w:rsidR="00015407" w:rsidRPr="006209B2" w:rsidRDefault="00000000" w:rsidP="00D73DFD">
          <w:pPr>
            <w:spacing w:line="360" w:lineRule="auto"/>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r>
                    <w:rPr>
                      <w:rFonts w:ascii="Cambria Math" w:hAnsi="Cambria Math"/>
                    </w:rPr>
                    <m:t>=</m:t>
                  </m:r>
                </m:e>
              </m:func>
            </m:oMath>
          </m:oMathPara>
        </w:p>
        <w:p w14:paraId="743F4DC5" w14:textId="59D7B056" w:rsidR="00015407" w:rsidRDefault="00015407" w:rsidP="00D73DFD">
          <w:pPr>
            <w:spacing w:line="360" w:lineRule="auto"/>
            <w:rPr>
              <w:rFonts w:eastAsiaTheme="minorEastAsia"/>
            </w:rPr>
          </w:pPr>
          <w:r>
            <w:t xml:space="preserve">On en déduit que </w:t>
          </w:r>
          <m:oMath>
            <m:r>
              <w:rPr>
                <w:rFonts w:ascii="Cambria Math" w:hAnsi="Cambria Math"/>
              </w:rPr>
              <m:t>h'=</m:t>
            </m:r>
          </m:oMath>
          <w:r>
            <w:rPr>
              <w:rFonts w:eastAsiaTheme="minorEastAsia"/>
            </w:rPr>
            <w:t xml:space="preserve">                                 [4]</w:t>
          </w:r>
        </w:p>
        <w:p w14:paraId="3B978789" w14:textId="233291FD" w:rsidR="00015407" w:rsidRDefault="00015407" w:rsidP="00D73DFD">
          <w:pPr>
            <w:spacing w:line="360" w:lineRule="auto"/>
            <w:rPr>
              <w:rFonts w:eastAsiaTheme="minorEastAsia"/>
              <w:u w:val="single"/>
            </w:rPr>
          </w:pPr>
          <w:r>
            <w:rPr>
              <w:u w:val="single"/>
            </w:rPr>
            <w:t>7</w:t>
          </w:r>
          <w:r w:rsidRPr="00455334">
            <w:rPr>
              <w:u w:val="single"/>
            </w:rPr>
            <w:t xml:space="preserve">°) Exprimer la mesure de la hauteur </w:t>
          </w:r>
          <m:oMath>
            <m:r>
              <w:rPr>
                <w:rFonts w:ascii="Cambria Math" w:hAnsi="Cambria Math"/>
                <w:u w:val="single"/>
              </w:rPr>
              <m:t>h'</m:t>
            </m:r>
          </m:oMath>
          <w:r w:rsidRPr="00455334">
            <w:rPr>
              <w:u w:val="single"/>
            </w:rPr>
            <w:t xml:space="preserve"> dans le triangle </w:t>
          </w:r>
          <m:oMath>
            <m:r>
              <w:rPr>
                <w:rFonts w:ascii="Cambria Math" w:hAnsi="Cambria Math"/>
                <w:u w:val="single"/>
              </w:rPr>
              <m:t>AH'B</m:t>
            </m:r>
          </m:oMath>
          <w:r w:rsidRPr="00455334">
            <w:rPr>
              <w:u w:val="single"/>
            </w:rPr>
            <w:t xml:space="preserve"> à partir de </w:t>
          </w:r>
          <m:oMath>
            <m:r>
              <w:rPr>
                <w:rFonts w:ascii="Cambria Math" w:hAnsi="Cambria Math"/>
                <w:u w:val="single"/>
              </w:rPr>
              <m:t>sin (α)</m:t>
            </m:r>
          </m:oMath>
        </w:p>
        <w:p w14:paraId="3F376E1C" w14:textId="0B79FF31" w:rsidR="00015407" w:rsidRPr="006209B2" w:rsidRDefault="00000000" w:rsidP="00D73DFD">
          <w:pPr>
            <w:spacing w:line="360" w:lineRule="auto"/>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α</m:t>
                      </m:r>
                    </m:e>
                  </m:d>
                  <m:r>
                    <w:rPr>
                      <w:rFonts w:ascii="Cambria Math" w:hAnsi="Cambria Math"/>
                    </w:rPr>
                    <m:t>=</m:t>
                  </m:r>
                </m:e>
              </m:func>
            </m:oMath>
          </m:oMathPara>
        </w:p>
        <w:p w14:paraId="4C87EBC2" w14:textId="61051F28" w:rsidR="00015407" w:rsidRDefault="00015407" w:rsidP="00D73DFD">
          <w:pPr>
            <w:spacing w:line="360" w:lineRule="auto"/>
            <w:rPr>
              <w:rFonts w:eastAsiaTheme="minorEastAsia"/>
            </w:rPr>
          </w:pPr>
          <w:r>
            <w:t xml:space="preserve">On en déduit que </w:t>
          </w:r>
          <m:oMath>
            <m:r>
              <w:rPr>
                <w:rFonts w:ascii="Cambria Math" w:hAnsi="Cambria Math"/>
              </w:rPr>
              <m:t>h'=</m:t>
            </m:r>
          </m:oMath>
          <w:r>
            <w:rPr>
              <w:rFonts w:eastAsiaTheme="minorEastAsia"/>
            </w:rPr>
            <w:t xml:space="preserve">                                 [5]</w:t>
          </w:r>
        </w:p>
        <w:p w14:paraId="156C452D" w14:textId="045089E9" w:rsidR="00015407" w:rsidRPr="00082484" w:rsidRDefault="00015407" w:rsidP="00D73DFD">
          <w:pPr>
            <w:spacing w:line="360" w:lineRule="auto"/>
            <w:jc w:val="left"/>
            <w:rPr>
              <w:u w:val="single"/>
            </w:rPr>
          </w:pPr>
          <w:r>
            <w:rPr>
              <w:u w:val="single"/>
            </w:rPr>
            <w:t>8</w:t>
          </w:r>
          <w:r w:rsidRPr="00082484">
            <w:rPr>
              <w:u w:val="single"/>
            </w:rPr>
            <w:t>°) Comparer les égalités [</w:t>
          </w:r>
          <w:r>
            <w:rPr>
              <w:u w:val="single"/>
            </w:rPr>
            <w:t>4</w:t>
          </w:r>
          <w:r w:rsidRPr="00082484">
            <w:rPr>
              <w:u w:val="single"/>
            </w:rPr>
            <w:t>] et [</w:t>
          </w:r>
          <w:r>
            <w:rPr>
              <w:u w:val="single"/>
            </w:rPr>
            <w:t>5</w:t>
          </w:r>
          <w:r w:rsidRPr="00082484">
            <w:rPr>
              <w:u w:val="single"/>
            </w:rPr>
            <w:t>]</w:t>
          </w:r>
        </w:p>
        <w:p w14:paraId="75A67EB3" w14:textId="315DFDDD" w:rsidR="00015407" w:rsidRDefault="00015407" w:rsidP="00D73DFD">
          <w:pPr>
            <w:spacing w:line="360" w:lineRule="auto"/>
            <w:jc w:val="left"/>
            <w:rPr>
              <w:rFonts w:eastAsiaTheme="minorEastAsia"/>
            </w:rPr>
          </w:pPr>
          <w:r>
            <w:t xml:space="preserve">On en déduit que </w:t>
          </w:r>
          <m:oMath>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γ</m:t>
                    </m:r>
                  </m:e>
                </m:d>
                <m:r>
                  <w:rPr>
                    <w:rFonts w:ascii="Cambria Math" w:hAnsi="Cambria Math"/>
                  </w:rPr>
                  <m:t>=</m:t>
                </m:r>
              </m:e>
            </m:func>
          </m:oMath>
        </w:p>
        <w:p w14:paraId="67A109DA" w14:textId="53E31210" w:rsidR="00015407" w:rsidRPr="006209B2" w:rsidRDefault="00015407" w:rsidP="00D73DFD">
          <w:pPr>
            <w:spacing w:line="360" w:lineRule="auto"/>
            <w:jc w:val="left"/>
            <w:rPr>
              <w:rFonts w:eastAsiaTheme="minorEastAsia"/>
            </w:rPr>
          </w:pPr>
          <w:r>
            <w:rPr>
              <w:rFonts w:eastAsiaTheme="minorEastAsia"/>
            </w:rPr>
            <w:t xml:space="preserve">Ou encore que </w:t>
          </w:r>
          <m:oMath>
            <m:f>
              <m:fPr>
                <m:ctrlPr>
                  <w:rPr>
                    <w:rFonts w:ascii="Cambria Math" w:eastAsiaTheme="minorEastAsia" w:hAnsi="Cambria Math"/>
                    <w:i/>
                  </w:rPr>
                </m:ctrlPr>
              </m:fPr>
              <m:num>
                <m:r>
                  <w:rPr>
                    <w:rFonts w:ascii="Cambria Math" w:eastAsiaTheme="minorEastAsia" w:hAnsi="Cambria Math"/>
                  </w:rPr>
                  <m:t>a</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r>
              <w:rPr>
                <w:rFonts w:ascii="Cambria Math" w:eastAsiaTheme="minorEastAsia" w:hAnsi="Cambria Math"/>
              </w:rPr>
              <m:t>=</m:t>
            </m:r>
          </m:oMath>
          <w:r>
            <w:rPr>
              <w:rFonts w:eastAsiaTheme="minorEastAsia"/>
            </w:rPr>
            <w:t xml:space="preserve">                                [6]          </w:t>
          </w:r>
          <w:r>
            <w:rPr>
              <w:rStyle w:val="Appelnotedebasdep"/>
              <w:rFonts w:eastAsiaTheme="minorEastAsia"/>
            </w:rPr>
            <w:footnoteReference w:id="2"/>
          </w:r>
        </w:p>
        <w:p w14:paraId="178D29D8" w14:textId="3D1F709D" w:rsidR="00015407" w:rsidRDefault="00015407" w:rsidP="00D73DFD">
          <w:pPr>
            <w:spacing w:line="360" w:lineRule="auto"/>
          </w:pPr>
        </w:p>
        <w:p w14:paraId="110AEE64" w14:textId="16352CDF" w:rsidR="00015407" w:rsidRDefault="00015407" w:rsidP="00015407">
          <w:r>
            <w:t xml:space="preserve">On obtient ainsi la </w:t>
          </w:r>
          <w:r>
            <w:rPr>
              <w:b/>
              <w:bCs/>
            </w:rPr>
            <w:t>2</w:t>
          </w:r>
          <w:r w:rsidRPr="00C605DF">
            <w:rPr>
              <w:b/>
              <w:bCs/>
              <w:vertAlign w:val="superscript"/>
            </w:rPr>
            <w:t>ème</w:t>
          </w:r>
          <w:r w:rsidRPr="00015407">
            <w:rPr>
              <w:b/>
              <w:bCs/>
            </w:rPr>
            <w:t xml:space="preserve"> égalité de la règle des sinus</w:t>
          </w:r>
          <w:r>
            <w:t xml:space="preserve">. </w:t>
          </w:r>
        </w:p>
        <w:p w14:paraId="0B3139C4" w14:textId="18FC6BCA" w:rsidR="00015407" w:rsidRDefault="009B11A7" w:rsidP="00D73DFD">
          <w:pPr>
            <w:spacing w:line="360" w:lineRule="auto"/>
            <w:rPr>
              <w:u w:val="single"/>
            </w:rPr>
          </w:pPr>
          <w:r w:rsidRPr="009B11A7">
            <w:rPr>
              <w:u w:val="single"/>
            </w:rPr>
            <w:t>9°) Comparer les égalités [3] et [6]</w:t>
          </w:r>
        </w:p>
        <w:p w14:paraId="2B55673D" w14:textId="5C477D62" w:rsidR="009B11A7" w:rsidRDefault="009B11A7" w:rsidP="00D73DFD">
          <w:pPr>
            <w:spacing w:line="360" w:lineRule="auto"/>
          </w:pPr>
          <w:r>
            <w:t>Par conséquent, on peut déduire que</w:t>
          </w:r>
          <w:r w:rsidR="00C605DF">
            <w:t> </w:t>
          </w:r>
          <w:r>
            <w:t xml:space="preserve">: </w:t>
          </w:r>
        </w:p>
        <w:p w14:paraId="3E2E6B58" w14:textId="78C2BDB1" w:rsidR="009B11A7" w:rsidRPr="002B4388" w:rsidRDefault="00000000" w:rsidP="00D73DFD">
          <w:pPr>
            <w:spacing w:line="360" w:lineRule="auto"/>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a</m:t>
                  </m: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den>
              </m:f>
              <m:r>
                <w:rPr>
                  <w:rFonts w:ascii="Cambria Math" w:eastAsiaTheme="minorEastAsia" w:hAnsi="Cambria Math"/>
                </w:rPr>
                <m:t xml:space="preserve">=                    =                           </m:t>
              </m:r>
            </m:oMath>
          </m:oMathPara>
        </w:p>
        <w:p w14:paraId="512D6014" w14:textId="6F743FBF" w:rsidR="002B4388" w:rsidRDefault="002B4388" w:rsidP="00D73DFD">
          <w:pPr>
            <w:spacing w:line="360" w:lineRule="auto"/>
            <w:rPr>
              <w:rFonts w:eastAsiaTheme="minorEastAsia"/>
            </w:rPr>
          </w:pPr>
          <w:r>
            <w:rPr>
              <w:rFonts w:eastAsiaTheme="minorEastAsia"/>
            </w:rPr>
            <w:t xml:space="preserve">Nous venons de découvrir la règle des sinus, valable pour tout triangle. </w:t>
          </w:r>
        </w:p>
        <w:p w14:paraId="7857BE0E" w14:textId="168A71D7" w:rsidR="002B4388" w:rsidRDefault="002B4388" w:rsidP="00D73DFD">
          <w:pPr>
            <w:spacing w:line="360" w:lineRule="auto"/>
            <w:rPr>
              <w:rFonts w:eastAsiaTheme="minorEastAsia"/>
            </w:rPr>
          </w:pPr>
          <w:r>
            <w:rPr>
              <w:rFonts w:eastAsiaTheme="minorEastAsia"/>
            </w:rPr>
            <w:t xml:space="preserve">A présent, poursuivons un raisonnement visant à découvrir la règle des cosinus. </w:t>
          </w:r>
        </w:p>
        <w:p w14:paraId="74574B18" w14:textId="77777777" w:rsidR="002B4388" w:rsidRDefault="002B4388">
          <w:pPr>
            <w:spacing w:after="160" w:line="259" w:lineRule="auto"/>
            <w:jc w:val="left"/>
            <w:rPr>
              <w:u w:val="single"/>
            </w:rPr>
          </w:pPr>
          <w:r>
            <w:rPr>
              <w:u w:val="single"/>
            </w:rPr>
            <w:br w:type="page"/>
          </w:r>
        </w:p>
        <w:p w14:paraId="2864078F" w14:textId="074EC7E5" w:rsidR="002B4388" w:rsidRPr="007E0EE8" w:rsidRDefault="002B4388" w:rsidP="002B4388">
          <w:pPr>
            <w:rPr>
              <w:rFonts w:eastAsiaTheme="minorEastAsia"/>
              <w:u w:val="single"/>
            </w:rPr>
          </w:pPr>
          <w:r w:rsidRPr="007E0EE8">
            <w:rPr>
              <w:u w:val="single"/>
            </w:rPr>
            <w:lastRenderedPageBreak/>
            <w:t>1</w:t>
          </w:r>
          <w:r>
            <w:rPr>
              <w:u w:val="single"/>
            </w:rPr>
            <w:t>0</w:t>
          </w:r>
          <w:r w:rsidRPr="007E0EE8">
            <w:rPr>
              <w:u w:val="single"/>
            </w:rPr>
            <w:t xml:space="preserve">°) Décomposons le triangle </w:t>
          </w:r>
          <m:oMath>
            <m:r>
              <w:rPr>
                <w:rFonts w:ascii="Cambria Math" w:hAnsi="Cambria Math"/>
                <w:u w:val="single"/>
              </w:rPr>
              <m:t>ABC</m:t>
            </m:r>
          </m:oMath>
          <w:r w:rsidRPr="007E0EE8">
            <w:rPr>
              <w:rFonts w:eastAsiaTheme="minorEastAsia"/>
              <w:u w:val="single"/>
            </w:rPr>
            <w:t xml:space="preserve"> en 2 triangles rectangles. </w:t>
          </w:r>
        </w:p>
        <w:p w14:paraId="2082C348" w14:textId="448F22F6" w:rsidR="002B4388" w:rsidRDefault="002B4388" w:rsidP="002B4388">
          <w:r>
            <w:rPr>
              <w:noProof/>
            </w:rPr>
            <w:drawing>
              <wp:inline distT="0" distB="0" distL="0" distR="0" wp14:anchorId="4BB73FDB" wp14:editId="0523AC21">
                <wp:extent cx="1562100" cy="1171575"/>
                <wp:effectExtent l="0" t="0" r="0" b="9525"/>
                <wp:docPr id="168595498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2100" cy="1171575"/>
                        </a:xfrm>
                        <a:prstGeom prst="rect">
                          <a:avLst/>
                        </a:prstGeom>
                        <a:noFill/>
                      </pic:spPr>
                    </pic:pic>
                  </a:graphicData>
                </a:graphic>
              </wp:inline>
            </w:drawing>
          </w:r>
        </w:p>
        <w:p w14:paraId="538A5BD3" w14:textId="77777777" w:rsidR="002B4388" w:rsidRDefault="002B4388" w:rsidP="002B4388">
          <w:r>
            <w:t xml:space="preserve">Notons </w:t>
          </w:r>
          <m:oMath>
            <m:r>
              <w:rPr>
                <w:rFonts w:ascii="Cambria Math" w:hAnsi="Cambria Math"/>
              </w:rPr>
              <m:t>h</m:t>
            </m:r>
          </m:oMath>
          <w:r>
            <w:t xml:space="preserve"> la mesure de la hauteur </w:t>
          </w:r>
          <m:oMath>
            <m:r>
              <w:rPr>
                <w:rFonts w:ascii="Cambria Math" w:hAnsi="Cambria Math"/>
              </w:rPr>
              <m:t>[AH]</m:t>
            </m:r>
          </m:oMath>
          <w:r>
            <w:t xml:space="preserve"> perpendiculaire au côté </w:t>
          </w:r>
          <m:oMath>
            <m:r>
              <w:rPr>
                <w:rFonts w:ascii="Cambria Math" w:hAnsi="Cambria Math"/>
              </w:rPr>
              <m:t>[CB]</m:t>
            </m:r>
          </m:oMath>
          <w:r>
            <w:t>.</w:t>
          </w:r>
        </w:p>
        <w:p w14:paraId="7DF1901B" w14:textId="0AA1F66C" w:rsidR="002B4388" w:rsidRDefault="002B4388" w:rsidP="002B4388">
          <w:r>
            <w:t xml:space="preserve">La hauteur </w:t>
          </w:r>
          <m:oMath>
            <m:r>
              <w:rPr>
                <w:rFonts w:ascii="Cambria Math" w:hAnsi="Cambria Math"/>
              </w:rPr>
              <m:t>[AH]</m:t>
            </m:r>
          </m:oMath>
          <w:r>
            <w:t xml:space="preserve"> partage le triangle ABC en 2 triangles rectangles</w:t>
          </w:r>
          <w:r w:rsidR="00C605DF">
            <w:t> </w:t>
          </w:r>
          <w:r>
            <w:t xml:space="preserve">:  </w:t>
          </w:r>
          <m:oMath>
            <m:r>
              <w:rPr>
                <w:rFonts w:ascii="Cambria Math" w:hAnsi="Cambria Math"/>
              </w:rPr>
              <m:t>AHB</m:t>
            </m:r>
          </m:oMath>
          <w:r>
            <w:t xml:space="preserve"> et </w:t>
          </w:r>
          <m:oMath>
            <m:r>
              <w:rPr>
                <w:rFonts w:ascii="Cambria Math" w:hAnsi="Cambria Math"/>
              </w:rPr>
              <m:t>CHA</m:t>
            </m:r>
          </m:oMath>
          <w:r>
            <w:t>.</w:t>
          </w:r>
        </w:p>
        <w:p w14:paraId="67905D9C" w14:textId="1BC0DAE9" w:rsidR="002B4388" w:rsidRDefault="002B4388" w:rsidP="00D73DFD">
          <w:pPr>
            <w:spacing w:line="360" w:lineRule="auto"/>
            <w:rPr>
              <w:rFonts w:eastAsiaTheme="minorEastAsia"/>
            </w:rPr>
          </w:pPr>
          <w:r w:rsidRPr="002B4388">
            <w:t xml:space="preserve">Notons </w:t>
          </w:r>
          <m:oMath>
            <m:r>
              <w:rPr>
                <w:rFonts w:ascii="Cambria Math" w:hAnsi="Cambria Math"/>
              </w:rPr>
              <m:t>a’</m:t>
            </m:r>
          </m:oMath>
          <w:r w:rsidRPr="002B4388">
            <w:t xml:space="preserve"> , la longueur  de </w:t>
          </w:r>
          <m:oMath>
            <m:r>
              <w:rPr>
                <w:rFonts w:ascii="Cambria Math" w:hAnsi="Cambria Math"/>
              </w:rPr>
              <m:t>[CH]</m:t>
            </m:r>
          </m:oMath>
          <w:r w:rsidRPr="002B4388">
            <w:t xml:space="preserve"> et </w:t>
          </w:r>
          <m:oMath>
            <m:r>
              <w:rPr>
                <w:rFonts w:ascii="Cambria Math" w:hAnsi="Cambria Math"/>
              </w:rPr>
              <m:t>a’’</m:t>
            </m:r>
          </m:oMath>
          <w:r w:rsidRPr="002B4388">
            <w:t xml:space="preserve">,  la longueur de </w:t>
          </w:r>
          <m:oMath>
            <m:r>
              <w:rPr>
                <w:rFonts w:ascii="Cambria Math" w:hAnsi="Cambria Math"/>
              </w:rPr>
              <m:t>[HB]</m:t>
            </m:r>
          </m:oMath>
        </w:p>
        <w:p w14:paraId="29FCE08B" w14:textId="7CDEB127" w:rsidR="001A59AA" w:rsidRPr="001A59AA" w:rsidRDefault="001A59AA" w:rsidP="00D73DFD">
          <w:pPr>
            <w:spacing w:line="360" w:lineRule="auto"/>
            <w:rPr>
              <w:rFonts w:eastAsiaTheme="minorEastAsia"/>
              <w:u w:val="single"/>
            </w:rPr>
          </w:pPr>
          <w:r w:rsidRPr="001A59AA">
            <w:rPr>
              <w:rFonts w:eastAsiaTheme="minorEastAsia"/>
              <w:u w:val="single"/>
            </w:rPr>
            <w:t>1</w:t>
          </w:r>
          <w:r w:rsidR="000938D3">
            <w:rPr>
              <w:rFonts w:eastAsiaTheme="minorEastAsia"/>
              <w:u w:val="single"/>
            </w:rPr>
            <w:t>1</w:t>
          </w:r>
          <w:r w:rsidRPr="001A59AA">
            <w:rPr>
              <w:rFonts w:eastAsiaTheme="minorEastAsia"/>
              <w:u w:val="single"/>
            </w:rPr>
            <w:t xml:space="preserve">°) Appliquer le théorème de Pythagore dans le triangle </w:t>
          </w:r>
          <m:oMath>
            <m:r>
              <w:rPr>
                <w:rFonts w:ascii="Cambria Math" w:eastAsiaTheme="minorEastAsia" w:hAnsi="Cambria Math"/>
                <w:u w:val="single"/>
              </w:rPr>
              <m:t xml:space="preserve">CHA. </m:t>
            </m:r>
          </m:oMath>
        </w:p>
        <w:p w14:paraId="52441A18" w14:textId="0503B763" w:rsidR="001A59AA" w:rsidRPr="001A59AA" w:rsidRDefault="00000000" w:rsidP="00D73DFD">
          <w:pPr>
            <w:spacing w:line="360" w:lineRule="auto"/>
            <w:rPr>
              <w:rFonts w:eastAsiaTheme="minorEastAsia"/>
              <w:u w:val="single"/>
            </w:rPr>
          </w:pPr>
          <m:oMathPara>
            <m:oMathParaPr>
              <m:jc m:val="left"/>
            </m:oMathParaP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oMath>
          </m:oMathPara>
        </w:p>
        <w:p w14:paraId="71692703" w14:textId="7018CC63" w:rsidR="001A59AA" w:rsidRDefault="001A59AA" w:rsidP="00D73DFD">
          <w:pPr>
            <w:spacing w:line="360" w:lineRule="auto"/>
            <w:rPr>
              <w:rFonts w:eastAsiaTheme="minorEastAsia"/>
            </w:rPr>
          </w:pPr>
          <w:r w:rsidRPr="001A59AA">
            <w:t xml:space="preserve">Or, </w:t>
          </w:r>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m:t>
            </m:r>
          </m:oMath>
          <w:r>
            <w:rPr>
              <w:rFonts w:eastAsiaTheme="minorEastAsia"/>
            </w:rPr>
            <w:t xml:space="preserve">                                                </w:t>
          </w:r>
          <w:r w:rsidRPr="001A59AA">
            <w:rPr>
              <w:rFonts w:eastAsiaTheme="minorEastAsia"/>
            </w:rPr>
            <w:t>(</w:t>
          </w:r>
          <w:r w:rsidRPr="001A59AA">
            <w:t xml:space="preserve">Exprimer </w:t>
          </w:r>
          <m:oMath>
            <m:r>
              <w:rPr>
                <w:rFonts w:ascii="Cambria Math" w:hAnsi="Cambria Math"/>
              </w:rPr>
              <m:t>a'</m:t>
            </m:r>
          </m:oMath>
          <w:r w:rsidRPr="001A59AA">
            <w:rPr>
              <w:rFonts w:eastAsiaTheme="minorEastAsia"/>
            </w:rPr>
            <w:t xml:space="preserve"> en fonction de </w:t>
          </w:r>
          <m:oMath>
            <m:r>
              <w:rPr>
                <w:rFonts w:ascii="Cambria Math" w:eastAsiaTheme="minorEastAsia" w:hAnsi="Cambria Math"/>
              </w:rPr>
              <m:t>a</m:t>
            </m:r>
          </m:oMath>
          <w:r w:rsidRPr="001A59AA">
            <w:rPr>
              <w:rFonts w:eastAsiaTheme="minorEastAsia"/>
            </w:rPr>
            <w:t xml:space="preserve"> et de </w:t>
          </w:r>
          <m:oMath>
            <m:r>
              <w:rPr>
                <w:rFonts w:ascii="Cambria Math" w:eastAsiaTheme="minorEastAsia" w:hAnsi="Cambria Math"/>
              </w:rPr>
              <m:t>a'' </m:t>
            </m:r>
          </m:oMath>
          <w:r w:rsidRPr="001A59AA">
            <w:rPr>
              <w:rFonts w:eastAsiaTheme="minorEastAsia"/>
            </w:rPr>
            <w:t>)</w:t>
          </w:r>
        </w:p>
        <w:p w14:paraId="677A0254" w14:textId="3AD982EF" w:rsidR="001A59AA" w:rsidRDefault="001A59AA" w:rsidP="00D73DFD">
          <w:pPr>
            <w:spacing w:line="360" w:lineRule="auto"/>
            <w:rPr>
              <w:rFonts w:eastAsiaTheme="minorEastAsia"/>
            </w:rPr>
          </w:pPr>
          <w:r>
            <w:rPr>
              <w:rFonts w:eastAsiaTheme="minorEastAsia"/>
            </w:rPr>
            <w:t>On peut en déduire que</w:t>
          </w:r>
          <w:r w:rsidR="00C605DF">
            <w:rPr>
              <w:rFonts w:eastAsiaTheme="minorEastAsia"/>
            </w:rPr>
            <w:t> </w:t>
          </w:r>
          <w:r>
            <w:rPr>
              <w:rFonts w:eastAsiaTheme="minorEastAsia"/>
            </w:rPr>
            <w:t xml:space="preserve">: </w:t>
          </w:r>
        </w:p>
        <w:p w14:paraId="4BE386B5" w14:textId="034DA9BD" w:rsidR="001A59AA" w:rsidRPr="001A59AA" w:rsidRDefault="00000000" w:rsidP="00D73DFD">
          <w:pPr>
            <w:spacing w:line="360" w:lineRule="auto"/>
            <w:rPr>
              <w:rFonts w:eastAsiaTheme="minorEastAsia"/>
            </w:rPr>
          </w:pPr>
          <m:oMathPara>
            <m:oMathParaPr>
              <m:jc m:val="left"/>
            </m:oMathParaPr>
            <m:oMath>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m:t>
              </m:r>
            </m:oMath>
          </m:oMathPara>
        </w:p>
        <w:p w14:paraId="5FEA6BCD" w14:textId="3C8EC632" w:rsidR="001A59AA" w:rsidRDefault="00000000" w:rsidP="00D73DFD">
          <w:pPr>
            <w:spacing w:line="360"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oMath>
          <w:r w:rsidR="001A59AA">
            <w:rPr>
              <w:rFonts w:eastAsiaTheme="minorEastAsia"/>
            </w:rPr>
            <w:t xml:space="preserve">                                               </w:t>
          </w:r>
          <w:r w:rsidR="00C423FA">
            <w:rPr>
              <w:rFonts w:eastAsiaTheme="minorEastAsia"/>
            </w:rPr>
            <w:t xml:space="preserve">     </w:t>
          </w:r>
          <w:r w:rsidR="001A59AA">
            <w:rPr>
              <w:rFonts w:eastAsiaTheme="minorEastAsia"/>
            </w:rPr>
            <w:t xml:space="preserve"> </w:t>
          </w:r>
          <w:r w:rsidR="00C423FA">
            <w:rPr>
              <w:rFonts w:eastAsiaTheme="minorEastAsia"/>
            </w:rPr>
            <w:t>[7]</w:t>
          </w:r>
        </w:p>
        <w:p w14:paraId="21FE3AAA" w14:textId="7A2E9858" w:rsidR="001A59AA" w:rsidRPr="006844A3" w:rsidRDefault="006844A3" w:rsidP="00D73DFD">
          <w:pPr>
            <w:spacing w:line="360" w:lineRule="auto"/>
            <w:rPr>
              <w:rFonts w:eastAsiaTheme="minorEastAsia"/>
              <w:u w:val="single"/>
            </w:rPr>
          </w:pPr>
          <w:r w:rsidRPr="006844A3">
            <w:rPr>
              <w:rFonts w:eastAsiaTheme="minorEastAsia"/>
              <w:u w:val="single"/>
            </w:rPr>
            <w:t>1</w:t>
          </w:r>
          <w:r w:rsidR="000938D3">
            <w:rPr>
              <w:rFonts w:eastAsiaTheme="minorEastAsia"/>
              <w:u w:val="single"/>
            </w:rPr>
            <w:t>2</w:t>
          </w:r>
          <w:r w:rsidRPr="006844A3">
            <w:rPr>
              <w:rFonts w:eastAsiaTheme="minorEastAsia"/>
              <w:u w:val="single"/>
            </w:rPr>
            <w:t>°)</w:t>
          </w:r>
          <w:r w:rsidR="001A59AA" w:rsidRPr="006844A3">
            <w:rPr>
              <w:rFonts w:eastAsiaTheme="minorEastAsia"/>
              <w:u w:val="single"/>
            </w:rPr>
            <w:t xml:space="preserve"> </w:t>
          </w:r>
          <w:r w:rsidRPr="006844A3">
            <w:rPr>
              <w:rFonts w:eastAsiaTheme="minorEastAsia"/>
              <w:u w:val="single"/>
            </w:rPr>
            <w:t>A</w:t>
          </w:r>
          <w:r w:rsidR="001A59AA" w:rsidRPr="006844A3">
            <w:rPr>
              <w:rFonts w:eastAsiaTheme="minorEastAsia"/>
              <w:u w:val="single"/>
            </w:rPr>
            <w:t>ppliqu</w:t>
          </w:r>
          <w:r w:rsidRPr="006844A3">
            <w:rPr>
              <w:rFonts w:eastAsiaTheme="minorEastAsia"/>
              <w:u w:val="single"/>
            </w:rPr>
            <w:t>er</w:t>
          </w:r>
          <w:r w:rsidR="001A59AA" w:rsidRPr="006844A3">
            <w:rPr>
              <w:rFonts w:eastAsiaTheme="minorEastAsia"/>
              <w:u w:val="single"/>
            </w:rPr>
            <w:t xml:space="preserve"> le théorème de Pythagore dans le triangle </w:t>
          </w:r>
          <m:oMath>
            <m:r>
              <w:rPr>
                <w:rFonts w:ascii="Cambria Math" w:eastAsiaTheme="minorEastAsia" w:hAnsi="Cambria Math"/>
                <w:u w:val="single"/>
              </w:rPr>
              <m:t>AHB</m:t>
            </m:r>
          </m:oMath>
          <w:r w:rsidRPr="006844A3">
            <w:rPr>
              <w:rFonts w:eastAsiaTheme="minorEastAsia"/>
              <w:u w:val="single"/>
            </w:rPr>
            <w:t>.</w:t>
          </w:r>
          <w:r w:rsidR="001A59AA" w:rsidRPr="006844A3">
            <w:rPr>
              <w:rFonts w:eastAsiaTheme="minorEastAsia"/>
              <w:u w:val="single"/>
            </w:rPr>
            <w:t xml:space="preserve"> </w:t>
          </w:r>
        </w:p>
        <w:p w14:paraId="0A5A4228" w14:textId="20FCC309" w:rsidR="001A59AA" w:rsidRDefault="00000000" w:rsidP="00D73DFD">
          <w:pPr>
            <w:spacing w:line="360"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r>
              <w:rPr>
                <w:rFonts w:ascii="Cambria Math" w:eastAsiaTheme="minorEastAsia" w:hAnsi="Cambria Math"/>
              </w:rPr>
              <m:t>=</m:t>
            </m:r>
          </m:oMath>
          <w:r w:rsidR="001A59AA">
            <w:rPr>
              <w:rFonts w:eastAsiaTheme="minorEastAsia"/>
            </w:rPr>
            <w:t xml:space="preserve">                                                    </w:t>
          </w:r>
        </w:p>
        <w:p w14:paraId="262973AA" w14:textId="7A97F908" w:rsidR="001A59AA" w:rsidRDefault="00C423FA" w:rsidP="001A59AA">
          <w:pPr>
            <w:spacing w:line="360" w:lineRule="auto"/>
            <w:rPr>
              <w:rFonts w:eastAsiaTheme="minorEastAsia"/>
            </w:rPr>
          </w:pPr>
          <w:r>
            <w:rPr>
              <w:rFonts w:eastAsiaTheme="minorEastAsia"/>
            </w:rPr>
            <w:t>Par conséquent, l’égalité [7] devient</w:t>
          </w:r>
          <w:r w:rsidR="00C605DF">
            <w:rPr>
              <w:rFonts w:eastAsiaTheme="minorEastAsia"/>
            </w:rPr>
            <w:t> </w:t>
          </w:r>
          <w:r>
            <w:rPr>
              <w:rFonts w:eastAsiaTheme="minorEastAsia"/>
            </w:rPr>
            <w:t xml:space="preserve">: </w:t>
          </w:r>
          <w:r w:rsidR="001A59A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oMath>
          <w:r w:rsidR="001A59AA">
            <w:rPr>
              <w:rFonts w:eastAsiaTheme="minorEastAsia"/>
            </w:rPr>
            <w:t xml:space="preserve">                                        </w:t>
          </w:r>
          <w:r>
            <w:rPr>
              <w:rFonts w:eastAsiaTheme="minorEastAsia"/>
            </w:rPr>
            <w:t>[8]</w:t>
          </w:r>
          <w:r w:rsidR="001A59AA">
            <w:rPr>
              <w:rFonts w:eastAsiaTheme="minorEastAsia"/>
            </w:rPr>
            <w:t xml:space="preserve">        </w:t>
          </w:r>
        </w:p>
        <w:p w14:paraId="04AE859B" w14:textId="1B73E0EE" w:rsidR="001A59AA" w:rsidRDefault="00C423FA" w:rsidP="00D73DFD">
          <w:pPr>
            <w:spacing w:line="360" w:lineRule="auto"/>
            <w:rPr>
              <w:rFonts w:eastAsiaTheme="minorEastAsia"/>
              <w:u w:val="single"/>
            </w:rPr>
          </w:pPr>
          <w:r>
            <w:rPr>
              <w:rFonts w:eastAsiaTheme="minorEastAsia"/>
            </w:rPr>
            <w:t>1</w:t>
          </w:r>
          <w:r w:rsidR="000938D3">
            <w:rPr>
              <w:rFonts w:eastAsiaTheme="minorEastAsia"/>
            </w:rPr>
            <w:t>3</w:t>
          </w:r>
          <w:r>
            <w:rPr>
              <w:rFonts w:eastAsiaTheme="minorEastAsia"/>
            </w:rPr>
            <w:t xml:space="preserve">°) </w:t>
          </w:r>
          <w:r w:rsidRPr="00455334">
            <w:rPr>
              <w:u w:val="single"/>
            </w:rPr>
            <w:t xml:space="preserve">Exprimer la mesure de </w:t>
          </w:r>
          <m:oMath>
            <m:r>
              <w:rPr>
                <w:rFonts w:ascii="Cambria Math" w:hAnsi="Cambria Math"/>
                <w:u w:val="single"/>
              </w:rPr>
              <m:t xml:space="preserve">a'' </m:t>
            </m:r>
          </m:oMath>
          <w:r w:rsidRPr="00455334">
            <w:rPr>
              <w:u w:val="single"/>
            </w:rPr>
            <w:t xml:space="preserve">dans le triangle </w:t>
          </w:r>
          <m:oMath>
            <m:r>
              <w:rPr>
                <w:rFonts w:ascii="Cambria Math" w:hAnsi="Cambria Math"/>
                <w:u w:val="single"/>
              </w:rPr>
              <m:t>AHB</m:t>
            </m:r>
          </m:oMath>
          <w:r w:rsidRPr="00455334">
            <w:rPr>
              <w:u w:val="single"/>
            </w:rPr>
            <w:t xml:space="preserve"> à partir de </w:t>
          </w:r>
          <m:oMath>
            <m:r>
              <w:rPr>
                <w:rFonts w:ascii="Cambria Math" w:hAnsi="Cambria Math"/>
                <w:u w:val="single"/>
              </w:rPr>
              <m:t>cos (β)</m:t>
            </m:r>
          </m:oMath>
        </w:p>
        <w:p w14:paraId="05AA531A" w14:textId="489BC7EF" w:rsidR="00C423FA" w:rsidRPr="00C423FA" w:rsidRDefault="00000000" w:rsidP="00D73DFD">
          <w:pPr>
            <w:spacing w:line="360" w:lineRule="auto"/>
            <w:rPr>
              <w:rFonts w:eastAsiaTheme="minorEastAsia"/>
            </w:rPr>
          </w:pPr>
          <m:oMathPara>
            <m:oMathParaPr>
              <m:jc m:val="left"/>
            </m:oMathParaPr>
            <m:oMath>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β</m:t>
                      </m:r>
                    </m:e>
                  </m:d>
                  <m:r>
                    <w:rPr>
                      <w:rFonts w:ascii="Cambria Math" w:eastAsiaTheme="minorEastAsia" w:hAnsi="Cambria Math"/>
                    </w:rPr>
                    <m:t>=</m:t>
                  </m:r>
                </m:e>
              </m:func>
            </m:oMath>
          </m:oMathPara>
        </w:p>
        <w:p w14:paraId="167DD7FD" w14:textId="028E4BC9" w:rsidR="00C423FA" w:rsidRDefault="00C423FA" w:rsidP="00C423FA">
          <w:pPr>
            <w:spacing w:line="360" w:lineRule="auto"/>
            <w:rPr>
              <w:rFonts w:eastAsiaTheme="minorEastAsia"/>
            </w:rPr>
          </w:pPr>
          <w:r>
            <w:t xml:space="preserve">On en déduit que </w:t>
          </w:r>
          <m:oMath>
            <m:r>
              <w:rPr>
                <w:rFonts w:ascii="Cambria Math" w:hAnsi="Cambria Math"/>
              </w:rPr>
              <m:t>a''=</m:t>
            </m:r>
          </m:oMath>
          <w:r>
            <w:rPr>
              <w:rFonts w:eastAsiaTheme="minorEastAsia"/>
            </w:rPr>
            <w:t xml:space="preserve">                                 [9]</w:t>
          </w:r>
        </w:p>
        <w:p w14:paraId="58BAF1C6" w14:textId="625728CD" w:rsidR="00C423FA" w:rsidRDefault="00C423FA" w:rsidP="00C423FA">
          <w:pPr>
            <w:spacing w:line="360" w:lineRule="auto"/>
            <w:rPr>
              <w:rFonts w:eastAsiaTheme="minorEastAsia"/>
            </w:rPr>
          </w:pPr>
          <w:r>
            <w:rPr>
              <w:rFonts w:eastAsiaTheme="minorEastAsia"/>
            </w:rPr>
            <w:t>De ce fait, l’égalité [8] devient</w:t>
          </w:r>
          <w:r w:rsidR="00C605DF">
            <w:rPr>
              <w:rFonts w:eastAsiaTheme="minorEastAsia"/>
            </w:rPr>
            <w:t> </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oMath>
        </w:p>
        <w:p w14:paraId="3331BF1F" w14:textId="0DD977CF" w:rsidR="00C423FA" w:rsidRDefault="00D12CBC" w:rsidP="00D73DFD">
          <w:pPr>
            <w:spacing w:line="360" w:lineRule="auto"/>
            <w:rPr>
              <w:rFonts w:eastAsiaTheme="minorEastAsia"/>
            </w:rPr>
          </w:pPr>
          <w:r>
            <w:rPr>
              <w:rFonts w:eastAsiaTheme="minorEastAsia"/>
            </w:rPr>
            <w:t xml:space="preserve">Celle-ci constitue </w:t>
          </w:r>
          <w:r w:rsidRPr="00D12CBC">
            <w:rPr>
              <w:rFonts w:eastAsiaTheme="minorEastAsia"/>
              <w:b/>
              <w:bCs/>
            </w:rPr>
            <w:t>une des 3 égalités de la règle des cosinus</w:t>
          </w:r>
          <w:r>
            <w:rPr>
              <w:rFonts w:eastAsiaTheme="minorEastAsia"/>
            </w:rPr>
            <w:t xml:space="preserve">. </w:t>
          </w:r>
        </w:p>
        <w:p w14:paraId="11D56E8D" w14:textId="5F56F8E4" w:rsidR="00D12CBC" w:rsidRPr="00C423FA" w:rsidRDefault="00D12CBC" w:rsidP="00D73DFD">
          <w:pPr>
            <w:spacing w:line="360" w:lineRule="auto"/>
            <w:rPr>
              <w:rFonts w:eastAsiaTheme="minorEastAsia"/>
            </w:rPr>
          </w:pPr>
          <w:r>
            <w:rPr>
              <w:rFonts w:eastAsiaTheme="minorEastAsia"/>
            </w:rPr>
            <w:t>Nous admettrons les 2 autres sans démonstration.</w:t>
          </w:r>
        </w:p>
        <w:p w14:paraId="707EE9CD" w14:textId="7C5DBA7C" w:rsidR="000D6D0F" w:rsidRDefault="009B11A7">
          <w:pPr>
            <w:pStyle w:val="Titre1"/>
            <w:numPr>
              <w:ilvl w:val="2"/>
              <w:numId w:val="25"/>
            </w:numPr>
          </w:pPr>
          <w:r>
            <w:rPr>
              <w:rFonts w:eastAsiaTheme="minorEastAsia"/>
              <w:noProof/>
              <w:lang w:eastAsia="fr-BE"/>
            </w:rPr>
            <w:lastRenderedPageBreak/>
            <w:drawing>
              <wp:anchor distT="0" distB="0" distL="114300" distR="114300" simplePos="0" relativeHeight="251678720" behindDoc="0" locked="0" layoutInCell="1" allowOverlap="1" wp14:anchorId="11C0C70E" wp14:editId="438E03B0">
                <wp:simplePos x="0" y="0"/>
                <wp:positionH relativeFrom="column">
                  <wp:posOffset>4109720</wp:posOffset>
                </wp:positionH>
                <wp:positionV relativeFrom="paragraph">
                  <wp:posOffset>392430</wp:posOffset>
                </wp:positionV>
                <wp:extent cx="1592036" cy="977253"/>
                <wp:effectExtent l="0" t="0" r="8255" b="0"/>
                <wp:wrapSquare wrapText="bothSides"/>
                <wp:docPr id="565660631" name="Image 565660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92036" cy="977253"/>
                        </a:xfrm>
                        <a:prstGeom prst="rect">
                          <a:avLst/>
                        </a:prstGeom>
                      </pic:spPr>
                    </pic:pic>
                  </a:graphicData>
                </a:graphic>
              </wp:anchor>
            </w:drawing>
          </w:r>
          <w:r w:rsidR="000D6D0F">
            <w:t xml:space="preserve">Enoncé </w:t>
          </w:r>
          <w:r>
            <w:t>de la règle des sinus</w:t>
          </w:r>
        </w:p>
        <w:p w14:paraId="4FDC5FFF" w14:textId="0DBF3B97" w:rsidR="000D6D0F" w:rsidRDefault="000D6D0F" w:rsidP="000D6D0F">
          <w:pPr>
            <w:pStyle w:val="Titre4"/>
          </w:pPr>
          <w:r>
            <w:t>Dans tout triangle</w:t>
          </w:r>
          <w:r w:rsidR="009B11A7">
            <w:t xml:space="preserve"> </w:t>
          </w:r>
          <m:oMath>
            <m:r>
              <m:rPr>
                <m:sty m:val="bi"/>
              </m:rPr>
              <w:rPr>
                <w:rFonts w:ascii="Cambria Math" w:hAnsi="Cambria Math"/>
              </w:rPr>
              <m:t>ABC</m:t>
            </m:r>
          </m:oMath>
          <w:r>
            <w:t xml:space="preserve">, les </w:t>
          </w:r>
          <w:r w:rsidR="009B11A7">
            <w:t>rapports entre la mesure d’un côté et le sinus de l’angle opposé sont égaux.</w:t>
          </w:r>
        </w:p>
        <w:p w14:paraId="545BA3A9" w14:textId="665202D8" w:rsidR="000D6D0F" w:rsidRPr="005E254B" w:rsidRDefault="00000000" w:rsidP="000D6D0F">
          <w:pPr>
            <w:pStyle w:val="Titre4"/>
            <w:rPr>
              <w:color w:val="auto"/>
            </w:rPr>
          </w:pPr>
          <m:oMathPara>
            <m:oMath>
              <m:f>
                <m:fPr>
                  <m:ctrlPr>
                    <w:rPr>
                      <w:rFonts w:ascii="Cambria Math" w:eastAsiaTheme="minorHAnsi" w:hAnsi="Cambria Math" w:cstheme="minorBidi"/>
                      <w:i/>
                      <w:color w:val="auto"/>
                    </w:rPr>
                  </m:ctrlPr>
                </m:fPr>
                <m:num>
                  <m:r>
                    <m:rPr>
                      <m:sty m:val="bi"/>
                    </m:rPr>
                    <w:rPr>
                      <w:rFonts w:ascii="Cambria Math" w:hAnsi="Cambria Math"/>
                    </w:rPr>
                    <m:t>a</m:t>
                  </m:r>
                </m:num>
                <m:den>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(α)</m:t>
                      </m:r>
                    </m:e>
                  </m:func>
                </m:den>
              </m:f>
              <m:r>
                <m:rPr>
                  <m:sty m:val="bi"/>
                </m:rPr>
                <w:rPr>
                  <w:rFonts w:ascii="Cambria Math" w:hAnsi="Cambria Math"/>
                </w:rPr>
                <m:t>=</m:t>
              </m:r>
              <m:f>
                <m:fPr>
                  <m:ctrlPr>
                    <w:rPr>
                      <w:rFonts w:ascii="Cambria Math" w:eastAsiaTheme="minorHAnsi" w:hAnsi="Cambria Math" w:cstheme="minorBidi"/>
                      <w:i/>
                      <w:color w:val="auto"/>
                    </w:rPr>
                  </m:ctrlPr>
                </m:fPr>
                <m:num>
                  <m:r>
                    <m:rPr>
                      <m:sty m:val="bi"/>
                    </m:rPr>
                    <w:rPr>
                      <w:rFonts w:ascii="Cambria Math" w:hAnsi="Cambria Math"/>
                    </w:rPr>
                    <m:t>b</m:t>
                  </m:r>
                </m:num>
                <m:den>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β)</m:t>
                      </m:r>
                    </m:e>
                  </m:func>
                </m:den>
              </m:f>
              <m:r>
                <m:rPr>
                  <m:sty m:val="bi"/>
                </m:rPr>
                <w:rPr>
                  <w:rFonts w:ascii="Cambria Math" w:hAnsi="Cambria Math"/>
                </w:rPr>
                <m:t>=</m:t>
              </m:r>
              <m:f>
                <m:fPr>
                  <m:ctrlPr>
                    <w:rPr>
                      <w:rFonts w:ascii="Cambria Math" w:eastAsiaTheme="minorHAnsi" w:hAnsi="Cambria Math" w:cstheme="minorBidi"/>
                      <w:i/>
                      <w:color w:val="auto"/>
                    </w:rPr>
                  </m:ctrlPr>
                </m:fPr>
                <m:num>
                  <m:r>
                    <m:rPr>
                      <m:sty m:val="bi"/>
                    </m:rPr>
                    <w:rPr>
                      <w:rFonts w:ascii="Cambria Math" w:hAnsi="Cambria Math"/>
                    </w:rPr>
                    <m:t>c</m:t>
                  </m:r>
                </m:num>
                <m:den>
                  <m:func>
                    <m:funcPr>
                      <m:ctrlPr>
                        <w:rPr>
                          <w:rFonts w:ascii="Cambria Math" w:hAnsi="Cambria Math"/>
                          <w:i/>
                        </w:rPr>
                      </m:ctrlPr>
                    </m:funcPr>
                    <m:fName>
                      <m:r>
                        <m:rPr>
                          <m:sty m:val="b"/>
                        </m:rPr>
                        <w:rPr>
                          <w:rFonts w:ascii="Cambria Math" w:hAnsi="Cambria Math"/>
                        </w:rPr>
                        <m:t>sin(</m:t>
                      </m:r>
                    </m:fName>
                    <m:e>
                      <m:r>
                        <m:rPr>
                          <m:sty m:val="bi"/>
                        </m:rPr>
                        <w:rPr>
                          <w:rFonts w:ascii="Cambria Math" w:hAnsi="Cambria Math"/>
                        </w:rPr>
                        <m:t>γ)</m:t>
                      </m:r>
                    </m:e>
                  </m:func>
                </m:den>
              </m:f>
            </m:oMath>
          </m:oMathPara>
        </w:p>
        <w:p w14:paraId="5AA2650E" w14:textId="3A919497" w:rsidR="000D6D0F" w:rsidRDefault="000D6D0F" w:rsidP="00D73DFD">
          <w:pPr>
            <w:rPr>
              <w:rFonts w:eastAsiaTheme="majorEastAsia" w:cstheme="majorBidi"/>
              <w:szCs w:val="24"/>
              <w:u w:val="single"/>
            </w:rPr>
          </w:pPr>
        </w:p>
        <w:p w14:paraId="4C8FDC85" w14:textId="5BCE9FDA" w:rsidR="00250641" w:rsidRPr="00D73DFD" w:rsidRDefault="00250641">
          <w:pPr>
            <w:pStyle w:val="Titre1"/>
            <w:numPr>
              <w:ilvl w:val="2"/>
              <w:numId w:val="25"/>
            </w:numPr>
            <w:rPr>
              <w:szCs w:val="24"/>
            </w:rPr>
          </w:pPr>
          <w:r>
            <w:rPr>
              <w:rFonts w:eastAsiaTheme="minorEastAsia"/>
              <w:noProof/>
              <w:lang w:eastAsia="fr-BE"/>
            </w:rPr>
            <w:drawing>
              <wp:anchor distT="0" distB="0" distL="114300" distR="114300" simplePos="0" relativeHeight="251685888" behindDoc="0" locked="0" layoutInCell="1" allowOverlap="1" wp14:anchorId="6BF93AC7" wp14:editId="641B39CD">
                <wp:simplePos x="0" y="0"/>
                <wp:positionH relativeFrom="column">
                  <wp:posOffset>4287520</wp:posOffset>
                </wp:positionH>
                <wp:positionV relativeFrom="paragraph">
                  <wp:posOffset>349885</wp:posOffset>
                </wp:positionV>
                <wp:extent cx="1515110" cy="1009650"/>
                <wp:effectExtent l="0" t="0" r="8890" b="0"/>
                <wp:wrapSquare wrapText="bothSides"/>
                <wp:docPr id="1847708393" name="Image 184770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5110" cy="1009650"/>
                        </a:xfrm>
                        <a:prstGeom prst="rect">
                          <a:avLst/>
                        </a:prstGeom>
                      </pic:spPr>
                    </pic:pic>
                  </a:graphicData>
                </a:graphic>
              </wp:anchor>
            </w:drawing>
          </w:r>
          <w:r>
            <w:t>Exemple d’application</w:t>
          </w:r>
        </w:p>
        <w:p w14:paraId="460BC9BC" w14:textId="378C4F94" w:rsidR="00250641" w:rsidRDefault="00250641" w:rsidP="00250641">
          <w:r>
            <w:t xml:space="preserve">Reprenons l’activité introductive et utilisons la règle des sinus pour résoudre le problème. </w:t>
          </w:r>
        </w:p>
        <w:p w14:paraId="4D470EF5" w14:textId="10A65834" w:rsidR="00250641" w:rsidRDefault="00250641" w:rsidP="00250641">
          <w:r>
            <w:t xml:space="preserve">Voici un triangle </w:t>
          </w:r>
          <m:oMath>
            <m:r>
              <w:rPr>
                <w:rFonts w:ascii="Cambria Math" w:hAnsi="Cambria Math"/>
              </w:rPr>
              <m:t>ABC</m:t>
            </m:r>
          </m:oMath>
          <w:r>
            <w:t xml:space="preserve"> dont tu connais </w:t>
          </w:r>
          <m:oMath>
            <m:r>
              <w:rPr>
                <w:rFonts w:ascii="Cambria Math" w:hAnsi="Cambria Math"/>
              </w:rPr>
              <m:t>α</m:t>
            </m:r>
          </m:oMath>
          <w:r>
            <w:t xml:space="preserve"> qui vaut 80°, </w:t>
          </w:r>
          <m:oMath>
            <m:r>
              <w:rPr>
                <w:rFonts w:ascii="Cambria Math" w:hAnsi="Cambria Math"/>
              </w:rPr>
              <m:t>γ</m:t>
            </m:r>
          </m:oMath>
          <w:r>
            <w:t xml:space="preserve"> qui vaut 60° et</w:t>
          </w:r>
          <m:oMath>
            <m:r>
              <w:rPr>
                <w:rFonts w:ascii="Cambria Math" w:hAnsi="Cambria Math"/>
              </w:rPr>
              <m:t xml:space="preserve"> b</m:t>
            </m:r>
          </m:oMath>
          <w:r>
            <w:t xml:space="preserve"> qui vaut 3 cm.</w:t>
          </w:r>
        </w:p>
        <w:p w14:paraId="550A5956" w14:textId="77777777" w:rsidR="00250641" w:rsidRDefault="00250641" w:rsidP="00250641"/>
        <w:p w14:paraId="4115B90A" w14:textId="77777777" w:rsidR="00250641" w:rsidRDefault="00250641" w:rsidP="00250641"/>
        <w:p w14:paraId="38B34636" w14:textId="4076B2FC" w:rsidR="00250641" w:rsidRDefault="00E72426" w:rsidP="00250641">
          <w:r>
            <w:t>......................................................................................................................................</w:t>
          </w:r>
        </w:p>
        <w:p w14:paraId="73BE73FE" w14:textId="77777777" w:rsidR="00E72426" w:rsidRDefault="00E72426" w:rsidP="00E72426">
          <w:r>
            <w:t>......................................................................................................................................</w:t>
          </w:r>
        </w:p>
        <w:p w14:paraId="2067C694" w14:textId="77777777" w:rsidR="00E72426" w:rsidRDefault="00E72426" w:rsidP="00E72426">
          <w:r>
            <w:t>......................................................................................................................................</w:t>
          </w:r>
        </w:p>
        <w:p w14:paraId="4839E38C" w14:textId="77777777" w:rsidR="00E72426" w:rsidRDefault="00E72426" w:rsidP="00E72426">
          <w:r>
            <w:t>......................................................................................................................................</w:t>
          </w:r>
        </w:p>
        <w:p w14:paraId="6FDB4C25" w14:textId="77777777" w:rsidR="00E72426" w:rsidRDefault="00E72426" w:rsidP="00E72426">
          <w:r>
            <w:t>......................................................................................................................................</w:t>
          </w:r>
        </w:p>
        <w:p w14:paraId="4B0522EC" w14:textId="77777777" w:rsidR="00E72426" w:rsidRDefault="00E72426" w:rsidP="00E72426">
          <w:r>
            <w:t>......................................................................................................................................</w:t>
          </w:r>
        </w:p>
        <w:p w14:paraId="1F199EC3" w14:textId="77777777" w:rsidR="00E72426" w:rsidRDefault="00E72426" w:rsidP="00E72426">
          <w:r>
            <w:t>......................................................................................................................................</w:t>
          </w:r>
        </w:p>
        <w:p w14:paraId="34EC6F50" w14:textId="77777777" w:rsidR="00E72426" w:rsidRDefault="00E72426" w:rsidP="00E72426">
          <w:r>
            <w:t>......................................................................................................................................</w:t>
          </w:r>
        </w:p>
        <w:p w14:paraId="6D772D0C" w14:textId="77777777" w:rsidR="00E72426" w:rsidRDefault="00E72426" w:rsidP="00E72426">
          <w:r>
            <w:t>......................................................................................................................................</w:t>
          </w:r>
        </w:p>
        <w:p w14:paraId="203A5DA8" w14:textId="77777777" w:rsidR="00E72426" w:rsidRDefault="00E72426" w:rsidP="00E72426"/>
        <w:p w14:paraId="31A4AFB0" w14:textId="7FC21E1E" w:rsidR="000D6D0F" w:rsidRDefault="000D6D0F">
          <w:pPr>
            <w:pStyle w:val="Titre1"/>
            <w:numPr>
              <w:ilvl w:val="2"/>
              <w:numId w:val="25"/>
            </w:numPr>
          </w:pPr>
          <w:r>
            <w:t xml:space="preserve">Enoncé </w:t>
          </w:r>
          <w:r w:rsidR="009202B4">
            <w:t>de la règle des cosinus</w:t>
          </w:r>
          <w:r>
            <w:t xml:space="preserve"> ou </w:t>
          </w:r>
          <w:r w:rsidR="009202B4">
            <w:t>théorème d’</w:t>
          </w:r>
          <w:r>
            <w:t>Al-Kashi</w:t>
          </w:r>
        </w:p>
        <w:p w14:paraId="15F4C0F1" w14:textId="7682CF3E" w:rsidR="000D6D0F" w:rsidRDefault="009202B4" w:rsidP="000D6D0F">
          <w:pPr>
            <w:pStyle w:val="Titre4"/>
          </w:pPr>
          <w:r>
            <w:rPr>
              <w:rFonts w:eastAsiaTheme="minorEastAsia"/>
              <w:noProof/>
              <w:lang w:eastAsia="fr-BE"/>
            </w:rPr>
            <w:drawing>
              <wp:anchor distT="0" distB="0" distL="114300" distR="114300" simplePos="0" relativeHeight="251683840" behindDoc="0" locked="0" layoutInCell="1" allowOverlap="1" wp14:anchorId="48B83545" wp14:editId="0EF9576C">
                <wp:simplePos x="0" y="0"/>
                <wp:positionH relativeFrom="column">
                  <wp:posOffset>4107815</wp:posOffset>
                </wp:positionH>
                <wp:positionV relativeFrom="paragraph">
                  <wp:posOffset>424815</wp:posOffset>
                </wp:positionV>
                <wp:extent cx="1591945" cy="976630"/>
                <wp:effectExtent l="0" t="0" r="8255" b="0"/>
                <wp:wrapSquare wrapText="bothSides"/>
                <wp:docPr id="1818549889" name="Image 181854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91945" cy="976630"/>
                        </a:xfrm>
                        <a:prstGeom prst="rect">
                          <a:avLst/>
                        </a:prstGeom>
                      </pic:spPr>
                    </pic:pic>
                  </a:graphicData>
                </a:graphic>
              </wp:anchor>
            </w:drawing>
          </w:r>
          <w:r w:rsidR="000D6D0F">
            <w:t>Dans tout triangle</w:t>
          </w:r>
          <w:r>
            <w:t xml:space="preserve"> </w:t>
          </w:r>
          <m:oMath>
            <m:r>
              <m:rPr>
                <m:sty m:val="bi"/>
              </m:rPr>
              <w:rPr>
                <w:rFonts w:ascii="Cambria Math" w:hAnsi="Cambria Math"/>
              </w:rPr>
              <m:t>ABC</m:t>
            </m:r>
          </m:oMath>
          <w:r w:rsidR="000D6D0F">
            <w:t xml:space="preserve">, le carré de la mesure d’un côté est égal à la somme des carrés des mesures des deux autres côtés diminuée du double produit des mesures de ces côtés et du cosinus de l’angle qu’ils comprennent. </w:t>
          </w:r>
        </w:p>
        <w:p w14:paraId="699A9465" w14:textId="77777777" w:rsidR="000D6D0F" w:rsidRPr="00CF0666" w:rsidRDefault="00000000" w:rsidP="000D6D0F">
          <w:pPr>
            <w:pStyle w:val="Titre4"/>
            <w:rPr>
              <w:rFonts w:eastAsiaTheme="minorEastAsia"/>
            </w:rPr>
          </w:pPr>
          <m:oMathPara>
            <m:oMath>
              <m:sSup>
                <m:sSupPr>
                  <m:ctrlPr>
                    <w:rPr>
                      <w:rFonts w:ascii="Cambria Math" w:eastAsiaTheme="minorHAnsi" w:hAnsi="Cambria Math" w:cstheme="minorBidi"/>
                      <w:i/>
                      <w:color w:val="auto"/>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b</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bc</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α</m:t>
                  </m:r>
                </m:e>
              </m:func>
            </m:oMath>
          </m:oMathPara>
        </w:p>
        <w:p w14:paraId="6A3BE565" w14:textId="77777777" w:rsidR="000D6D0F" w:rsidRPr="00811842" w:rsidRDefault="00000000" w:rsidP="000D6D0F">
          <w:pPr>
            <w:pStyle w:val="Titre4"/>
          </w:pPr>
          <m:oMathPara>
            <m:oMath>
              <m:sSup>
                <m:sSupPr>
                  <m:ctrlPr>
                    <w:rPr>
                      <w:rFonts w:ascii="Cambria Math" w:eastAsiaTheme="minorHAnsi" w:hAnsi="Cambria Math" w:cstheme="minorBidi"/>
                      <w:i/>
                      <w:color w:val="auto"/>
                    </w:rPr>
                  </m:ctrlPr>
                </m:sSupPr>
                <m:e>
                  <m:r>
                    <m:rPr>
                      <m:sty m:val="bi"/>
                    </m:rPr>
                    <w:rPr>
                      <w:rFonts w:ascii="Cambria Math" w:hAnsi="Cambria Math"/>
                    </w:rPr>
                    <m:t>b</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ac</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β</m:t>
                  </m:r>
                </m:e>
              </m:func>
            </m:oMath>
          </m:oMathPara>
        </w:p>
        <w:p w14:paraId="5DAC7F76" w14:textId="3DA2B6CC" w:rsidR="00F944BC" w:rsidRPr="00F944BC" w:rsidRDefault="00000000" w:rsidP="00F944BC">
          <w:pPr>
            <w:pStyle w:val="Titre4"/>
          </w:pPr>
          <m:oMathPara>
            <m:oMath>
              <m:sSup>
                <m:sSupPr>
                  <m:ctrlPr>
                    <w:rPr>
                      <w:rFonts w:ascii="Cambria Math" w:eastAsiaTheme="minorHAnsi" w:hAnsi="Cambria Math" w:cstheme="minorBidi"/>
                      <w:i/>
                      <w:color w:val="auto"/>
                    </w:rPr>
                  </m:ctrlPr>
                </m:sSupPr>
                <m:e>
                  <m:r>
                    <m:rPr>
                      <m:sty m:val="bi"/>
                    </m:rPr>
                    <w:rPr>
                      <w:rFonts w:ascii="Cambria Math" w:hAnsi="Cambria Math"/>
                    </w:rPr>
                    <m:t>c</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a</m:t>
                  </m:r>
                </m:e>
                <m:sup>
                  <m:r>
                    <m:rPr>
                      <m:sty m:val="bi"/>
                    </m:rPr>
                    <w:rPr>
                      <w:rFonts w:ascii="Cambria Math" w:hAnsi="Cambria Math"/>
                    </w:rPr>
                    <m:t>2</m:t>
                  </m:r>
                </m:sup>
              </m:sSup>
              <m:r>
                <m:rPr>
                  <m:sty m:val="bi"/>
                </m:rPr>
                <w:rPr>
                  <w:rFonts w:ascii="Cambria Math" w:hAnsi="Cambria Math"/>
                </w:rPr>
                <m:t>+</m:t>
              </m:r>
              <m:sSup>
                <m:sSupPr>
                  <m:ctrlPr>
                    <w:rPr>
                      <w:rFonts w:ascii="Cambria Math" w:eastAsiaTheme="minorHAnsi" w:hAnsi="Cambria Math" w:cstheme="minorBidi"/>
                      <w:i/>
                      <w:color w:val="auto"/>
                    </w:rPr>
                  </m:ctrlPr>
                </m:sSupPr>
                <m:e>
                  <m:r>
                    <m:rPr>
                      <m:sty m:val="bi"/>
                    </m:rPr>
                    <w:rPr>
                      <w:rFonts w:ascii="Cambria Math" w:hAnsi="Cambria Math"/>
                    </w:rPr>
                    <m:t>b</m:t>
                  </m:r>
                </m:e>
                <m:sup>
                  <m:r>
                    <m:rPr>
                      <m:sty m:val="bi"/>
                    </m:rPr>
                    <w:rPr>
                      <w:rFonts w:ascii="Cambria Math" w:hAnsi="Cambria Math"/>
                    </w:rPr>
                    <m:t>2</m:t>
                  </m:r>
                </m:sup>
              </m:sSup>
              <m:r>
                <m:rPr>
                  <m:sty m:val="bi"/>
                </m:rPr>
                <w:rPr>
                  <w:rFonts w:ascii="Cambria Math" w:hAnsi="Cambria Math"/>
                </w:rPr>
                <m:t>-2</m:t>
              </m:r>
              <m:r>
                <m:rPr>
                  <m:sty m:val="bi"/>
                </m:rPr>
                <w:rPr>
                  <w:rFonts w:ascii="Cambria Math" w:hAnsi="Cambria Math"/>
                </w:rPr>
                <m:t>ab</m:t>
              </m:r>
              <m:func>
                <m:funcPr>
                  <m:ctrlPr>
                    <w:rPr>
                      <w:rFonts w:ascii="Cambria Math" w:hAnsi="Cambria Math"/>
                      <w:i/>
                    </w:rPr>
                  </m:ctrlPr>
                </m:funcPr>
                <m:fName>
                  <m:r>
                    <m:rPr>
                      <m:sty m:val="b"/>
                    </m:rPr>
                    <w:rPr>
                      <w:rFonts w:ascii="Cambria Math" w:hAnsi="Cambria Math"/>
                    </w:rPr>
                    <m:t>cos</m:t>
                  </m:r>
                </m:fName>
                <m:e>
                  <m:r>
                    <m:rPr>
                      <m:sty m:val="bi"/>
                    </m:rPr>
                    <w:rPr>
                      <w:rFonts w:ascii="Cambria Math" w:hAnsi="Cambria Math"/>
                    </w:rPr>
                    <m:t>γ</m:t>
                  </m:r>
                </m:e>
              </m:func>
            </m:oMath>
          </m:oMathPara>
        </w:p>
        <w:p w14:paraId="1C453505" w14:textId="4A54D683" w:rsidR="009202B4" w:rsidRDefault="00AF2238" w:rsidP="00250641">
          <w:r>
            <w:t xml:space="preserve">Nous appliquerons cette règle dans les exercices. </w:t>
          </w:r>
        </w:p>
        <w:p w14:paraId="22268268" w14:textId="77777777" w:rsidR="00F944BC" w:rsidRDefault="00F944BC">
          <w:pPr>
            <w:spacing w:after="160" w:line="259" w:lineRule="auto"/>
            <w:jc w:val="left"/>
            <w:rPr>
              <w:rFonts w:eastAsiaTheme="majorEastAsia" w:cstheme="majorBidi"/>
              <w:sz w:val="28"/>
              <w:szCs w:val="32"/>
              <w:u w:val="single"/>
            </w:rPr>
          </w:pPr>
          <w:r>
            <w:br w:type="page"/>
          </w:r>
        </w:p>
        <w:p w14:paraId="52E55E50" w14:textId="6194BD14" w:rsidR="00F944BC" w:rsidRPr="00F944BC" w:rsidRDefault="000D6D0F">
          <w:pPr>
            <w:pStyle w:val="Titre1"/>
            <w:numPr>
              <w:ilvl w:val="1"/>
              <w:numId w:val="25"/>
            </w:numPr>
          </w:pPr>
          <w:r>
            <w:lastRenderedPageBreak/>
            <w:t>Loi des aires</w:t>
          </w:r>
        </w:p>
        <w:p w14:paraId="473FCB2A" w14:textId="14A3789C" w:rsidR="000D6D0F" w:rsidRDefault="00F944BC">
          <w:pPr>
            <w:pStyle w:val="Titre1"/>
            <w:numPr>
              <w:ilvl w:val="2"/>
              <w:numId w:val="25"/>
            </w:numPr>
          </w:pPr>
          <w:r>
            <w:t xml:space="preserve">Construction par généralisation </w:t>
          </w:r>
        </w:p>
        <w:tbl>
          <w:tblPr>
            <w:tblStyle w:val="Grilledutableau"/>
            <w:tblW w:w="0" w:type="auto"/>
            <w:tblLook w:val="04A0" w:firstRow="1" w:lastRow="0" w:firstColumn="1" w:lastColumn="0" w:noHBand="0" w:noVBand="1"/>
          </w:tblPr>
          <w:tblGrid>
            <w:gridCol w:w="4530"/>
            <w:gridCol w:w="4530"/>
          </w:tblGrid>
          <w:tr w:rsidR="00F944BC" w14:paraId="19CCD9E6" w14:textId="77777777" w:rsidTr="000938D3">
            <w:tc>
              <w:tcPr>
                <w:tcW w:w="4530" w:type="dxa"/>
                <w:vAlign w:val="center"/>
              </w:tcPr>
              <w:p w14:paraId="40864C38" w14:textId="62DD8F74" w:rsidR="00F944BC" w:rsidRDefault="006D0B27" w:rsidP="000938D3">
                <w:pPr>
                  <w:jc w:val="center"/>
                </w:pPr>
                <w:r>
                  <w:t>Exemple n</w:t>
                </w:r>
                <w:r w:rsidR="00F944BC">
                  <w:t>umérique</w:t>
                </w:r>
              </w:p>
            </w:tc>
            <w:tc>
              <w:tcPr>
                <w:tcW w:w="4530" w:type="dxa"/>
                <w:vAlign w:val="center"/>
              </w:tcPr>
              <w:p w14:paraId="7B26C7D3" w14:textId="6EA5D66E" w:rsidR="00F944BC" w:rsidRDefault="00F944BC" w:rsidP="000938D3">
                <w:pPr>
                  <w:jc w:val="center"/>
                </w:pPr>
                <w:r>
                  <w:t>Généralisation</w:t>
                </w:r>
              </w:p>
            </w:tc>
          </w:tr>
          <w:tr w:rsidR="00F944BC" w14:paraId="0F6FFD79" w14:textId="77777777" w:rsidTr="000938D3">
            <w:tc>
              <w:tcPr>
                <w:tcW w:w="4530" w:type="dxa"/>
                <w:vAlign w:val="center"/>
              </w:tcPr>
              <w:p w14:paraId="4444D692" w14:textId="77777777" w:rsidR="00F944BC" w:rsidRDefault="00F944BC" w:rsidP="000938D3">
                <w:pPr>
                  <w:jc w:val="center"/>
                </w:pPr>
                <w:r>
                  <w:t xml:space="preserve">Voici un triangle </w:t>
                </w:r>
                <m:oMath>
                  <m:r>
                    <w:rPr>
                      <w:rFonts w:ascii="Cambria Math" w:hAnsi="Cambria Math"/>
                    </w:rPr>
                    <m:t>ABC</m:t>
                  </m:r>
                </m:oMath>
                <w:r>
                  <w:t xml:space="preserve"> dont tu connais </w:t>
                </w:r>
                <m:oMath>
                  <m:r>
                    <w:rPr>
                      <w:rFonts w:ascii="Cambria Math" w:hAnsi="Cambria Math"/>
                    </w:rPr>
                    <m:t>α</m:t>
                  </m:r>
                </m:oMath>
                <w:r>
                  <w:t xml:space="preserve"> qui vaut 80°, </w:t>
                </w:r>
                <m:oMath>
                  <m:r>
                    <w:rPr>
                      <w:rFonts w:ascii="Cambria Math" w:hAnsi="Cambria Math"/>
                    </w:rPr>
                    <m:t>γ</m:t>
                  </m:r>
                </m:oMath>
                <w:r>
                  <w:t xml:space="preserve"> qui vaut 60° et</w:t>
                </w:r>
                <m:oMath>
                  <m:r>
                    <w:rPr>
                      <w:rFonts w:ascii="Cambria Math" w:hAnsi="Cambria Math"/>
                    </w:rPr>
                    <m:t xml:space="preserve"> b</m:t>
                  </m:r>
                </m:oMath>
                <w:r>
                  <w:t xml:space="preserve"> qui vaut 3 cm.</w:t>
                </w:r>
              </w:p>
              <w:p w14:paraId="62D003ED" w14:textId="42DA3193" w:rsidR="00F944BC" w:rsidRDefault="00F944BC" w:rsidP="000938D3">
                <w:pPr>
                  <w:jc w:val="center"/>
                </w:pPr>
                <w:r>
                  <w:t xml:space="preserve">Calcule son aire </w:t>
                </w:r>
                <m:oMath>
                  <m:r>
                    <w:rPr>
                      <w:rFonts w:ascii="Cambria Math" w:hAnsi="Cambria Math"/>
                    </w:rPr>
                    <m:t>S.</m:t>
                  </m:r>
                </m:oMath>
              </w:p>
            </w:tc>
            <w:tc>
              <w:tcPr>
                <w:tcW w:w="4530" w:type="dxa"/>
                <w:vAlign w:val="center"/>
              </w:tcPr>
              <w:p w14:paraId="0F5EB3EE" w14:textId="77777777" w:rsidR="00F944BC" w:rsidRDefault="00F944BC" w:rsidP="000938D3">
                <w:pPr>
                  <w:jc w:val="center"/>
                </w:pPr>
                <w:r w:rsidRPr="00F944BC">
                  <w:t xml:space="preserve">Voici un triangle </w:t>
                </w:r>
                <m:oMath>
                  <m:r>
                    <w:rPr>
                      <w:rFonts w:ascii="Cambria Math" w:hAnsi="Cambria Math"/>
                    </w:rPr>
                    <m:t>ABC</m:t>
                  </m:r>
                </m:oMath>
                <w:r w:rsidRPr="00F944BC">
                  <w:t xml:space="preserve"> dont les angles sont notés respectivement </w:t>
                </w:r>
                <m:oMath>
                  <m:r>
                    <w:rPr>
                      <w:rFonts w:ascii="Cambria Math" w:hAnsi="Cambria Math"/>
                    </w:rPr>
                    <m:t>α , β</m:t>
                  </m:r>
                </m:oMath>
                <w:r w:rsidRPr="00F944BC">
                  <w:t xml:space="preserve"> et </w:t>
                </w:r>
                <m:oMath>
                  <m:r>
                    <w:rPr>
                      <w:rFonts w:ascii="Cambria Math" w:hAnsi="Cambria Math"/>
                    </w:rPr>
                    <m:t>γ</m:t>
                  </m:r>
                </m:oMath>
                <w:r w:rsidRPr="00F944BC">
                  <w:t xml:space="preserve"> et les côtés sont notés respectivement </w:t>
                </w:r>
                <m:oMath>
                  <m:r>
                    <w:rPr>
                      <w:rFonts w:ascii="Cambria Math" w:hAnsi="Cambria Math"/>
                    </w:rPr>
                    <m:t>a,b</m:t>
                  </m:r>
                </m:oMath>
                <w:r w:rsidRPr="00F944BC">
                  <w:t xml:space="preserve"> et </w:t>
                </w:r>
                <m:oMath>
                  <m:r>
                    <w:rPr>
                      <w:rFonts w:ascii="Cambria Math" w:hAnsi="Cambria Math"/>
                    </w:rPr>
                    <m:t>c</m:t>
                  </m:r>
                </m:oMath>
                <w:r w:rsidRPr="00F944BC">
                  <w:t>.</w:t>
                </w:r>
              </w:p>
              <w:p w14:paraId="61337DDA" w14:textId="5810D13C" w:rsidR="00F944BC" w:rsidRDefault="00F944BC" w:rsidP="000938D3">
                <w:pPr>
                  <w:jc w:val="center"/>
                </w:pPr>
                <w:r>
                  <w:t xml:space="preserve">On cherche à écrire une formule générale permettant de calculer son aire </w:t>
                </w:r>
                <m:oMath>
                  <m:r>
                    <w:rPr>
                      <w:rFonts w:ascii="Cambria Math" w:hAnsi="Cambria Math"/>
                    </w:rPr>
                    <m:t>S.</m:t>
                  </m:r>
                </m:oMath>
              </w:p>
            </w:tc>
          </w:tr>
          <w:tr w:rsidR="00F944BC" w14:paraId="7BBD51D5" w14:textId="77777777" w:rsidTr="006D0B27">
            <w:trPr>
              <w:trHeight w:val="1639"/>
            </w:trPr>
            <w:tc>
              <w:tcPr>
                <w:tcW w:w="9060" w:type="dxa"/>
                <w:gridSpan w:val="2"/>
                <w:vAlign w:val="center"/>
              </w:tcPr>
              <w:p w14:paraId="0D0108DA" w14:textId="2DAED97B" w:rsidR="00F944BC" w:rsidRPr="00F944BC" w:rsidRDefault="00F944BC" w:rsidP="000938D3">
                <w:pPr>
                  <w:jc w:val="center"/>
                </w:pPr>
                <w:r>
                  <w:rPr>
                    <w:rFonts w:eastAsiaTheme="minorEastAsia"/>
                    <w:noProof/>
                    <w:lang w:eastAsia="fr-BE"/>
                  </w:rPr>
                  <w:drawing>
                    <wp:inline distT="0" distB="0" distL="0" distR="0" wp14:anchorId="7FD8BE0E" wp14:editId="23155D7F">
                      <wp:extent cx="1592036" cy="977253"/>
                      <wp:effectExtent l="0" t="0" r="8255" b="0"/>
                      <wp:docPr id="1993255140" name="Image 199325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2036" cy="977253"/>
                              </a:xfrm>
                              <a:prstGeom prst="rect">
                                <a:avLst/>
                              </a:prstGeom>
                            </pic:spPr>
                          </pic:pic>
                        </a:graphicData>
                      </a:graphic>
                    </wp:inline>
                  </w:drawing>
                </w:r>
              </w:p>
            </w:tc>
          </w:tr>
          <w:tr w:rsidR="00F944BC" w14:paraId="3D5E1120" w14:textId="77777777" w:rsidTr="000938D3">
            <w:tc>
              <w:tcPr>
                <w:tcW w:w="9060" w:type="dxa"/>
                <w:gridSpan w:val="2"/>
                <w:vAlign w:val="center"/>
              </w:tcPr>
              <w:p w14:paraId="47CB00FB" w14:textId="192A09C9" w:rsidR="00F944BC" w:rsidRDefault="006D0B27" w:rsidP="000938D3">
                <w:pPr>
                  <w:jc w:val="center"/>
                  <w:rPr>
                    <w:rFonts w:eastAsiaTheme="minorEastAsia"/>
                  </w:rPr>
                </w:pPr>
                <w:r>
                  <w:rPr>
                    <w:rFonts w:eastAsiaTheme="minorEastAsia"/>
                    <w:noProof/>
                    <w:lang w:eastAsia="fr-BE"/>
                  </w:rPr>
                  <w:drawing>
                    <wp:anchor distT="0" distB="0" distL="114300" distR="114300" simplePos="0" relativeHeight="251704320" behindDoc="0" locked="0" layoutInCell="1" allowOverlap="1" wp14:anchorId="33F799DB" wp14:editId="192E94D9">
                      <wp:simplePos x="0" y="0"/>
                      <wp:positionH relativeFrom="column">
                        <wp:posOffset>3930015</wp:posOffset>
                      </wp:positionH>
                      <wp:positionV relativeFrom="paragraph">
                        <wp:posOffset>66040</wp:posOffset>
                      </wp:positionV>
                      <wp:extent cx="1591945" cy="976630"/>
                      <wp:effectExtent l="0" t="0" r="8255" b="0"/>
                      <wp:wrapSquare wrapText="bothSides"/>
                      <wp:docPr id="1623829143" name="Image 162382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91945" cy="976630"/>
                              </a:xfrm>
                              <a:prstGeom prst="rect">
                                <a:avLst/>
                              </a:prstGeom>
                            </pic:spPr>
                          </pic:pic>
                        </a:graphicData>
                      </a:graphic>
                      <wp14:sizeRelH relativeFrom="margin">
                        <wp14:pctWidth>0</wp14:pctWidth>
                      </wp14:sizeRelH>
                      <wp14:sizeRelV relativeFrom="margin">
                        <wp14:pctHeight>0</wp14:pctHeight>
                      </wp14:sizeRelV>
                    </wp:anchor>
                  </w:drawing>
                </w:r>
                <w:r w:rsidR="00F944BC">
                  <w:rPr>
                    <w:rFonts w:eastAsiaTheme="minorEastAsia"/>
                    <w:noProof/>
                    <w:lang w:eastAsia="fr-BE"/>
                  </w:rPr>
                  <w:t xml:space="preserve">1°) </w:t>
                </w:r>
                <w:r w:rsidR="00F944BC" w:rsidRPr="00F944BC">
                  <w:t xml:space="preserve">Décomposons le triangle </w:t>
                </w:r>
                <m:oMath>
                  <m:r>
                    <w:rPr>
                      <w:rFonts w:ascii="Cambria Math" w:hAnsi="Cambria Math"/>
                    </w:rPr>
                    <m:t>ABC</m:t>
                  </m:r>
                </m:oMath>
                <w:r w:rsidR="00F944BC" w:rsidRPr="00F944BC">
                  <w:rPr>
                    <w:rFonts w:eastAsiaTheme="minorEastAsia"/>
                  </w:rPr>
                  <w:t xml:space="preserve"> en 2 triangles rectangles.</w:t>
                </w:r>
              </w:p>
              <w:p w14:paraId="25DCD048" w14:textId="17545413" w:rsidR="00F944BC" w:rsidRDefault="00F944BC" w:rsidP="000938D3">
                <w:pPr>
                  <w:jc w:val="center"/>
                </w:pPr>
              </w:p>
              <w:p w14:paraId="2882CF79" w14:textId="1639D152" w:rsidR="00F944BC" w:rsidRPr="00F944BC" w:rsidRDefault="00F944BC" w:rsidP="000938D3">
                <w:pPr>
                  <w:jc w:val="center"/>
                </w:pPr>
                <w:r>
                  <w:t xml:space="preserve">Notons </w:t>
                </w:r>
                <m:oMath>
                  <m:r>
                    <w:rPr>
                      <w:rFonts w:ascii="Cambria Math" w:hAnsi="Cambria Math"/>
                    </w:rPr>
                    <m:t>h'</m:t>
                  </m:r>
                </m:oMath>
                <w:r>
                  <w:t xml:space="preserve"> la mesure de la hauteur </w:t>
                </w:r>
                <m:oMath>
                  <m:r>
                    <w:rPr>
                      <w:rFonts w:ascii="Cambria Math" w:hAnsi="Cambria Math"/>
                    </w:rPr>
                    <m:t>[BH']</m:t>
                  </m:r>
                </m:oMath>
                <w:r>
                  <w:t xml:space="preserve"> perpendiculaire au côté </w:t>
                </w:r>
                <m:oMath>
                  <m:r>
                    <w:rPr>
                      <w:rFonts w:ascii="Cambria Math" w:hAnsi="Cambria Math"/>
                    </w:rPr>
                    <m:t>[AC]</m:t>
                  </m:r>
                </m:oMath>
                <w:r>
                  <w:t>.</w:t>
                </w:r>
              </w:p>
            </w:tc>
          </w:tr>
          <w:tr w:rsidR="00F944BC" w14:paraId="46FDBAA7" w14:textId="77777777" w:rsidTr="000938D3">
            <w:tc>
              <w:tcPr>
                <w:tcW w:w="9060" w:type="dxa"/>
                <w:gridSpan w:val="2"/>
                <w:vAlign w:val="center"/>
              </w:tcPr>
              <w:p w14:paraId="68DB7AAA" w14:textId="559EECCE" w:rsidR="00F944BC" w:rsidRPr="00F944BC" w:rsidRDefault="00F944BC" w:rsidP="000938D3">
                <w:pPr>
                  <w:jc w:val="center"/>
                </w:pPr>
                <w:r>
                  <w:rPr>
                    <w:rFonts w:eastAsiaTheme="minorEastAsia"/>
                    <w:noProof/>
                    <w:lang w:eastAsia="fr-BE"/>
                  </w:rPr>
                  <w:t xml:space="preserve">2°) Exprimons </w:t>
                </w:r>
                <m:oMath>
                  <m:r>
                    <w:rPr>
                      <w:rFonts w:ascii="Cambria Math" w:eastAsiaTheme="minorEastAsia" w:hAnsi="Cambria Math"/>
                      <w:noProof/>
                      <w:lang w:eastAsia="fr-BE"/>
                    </w:rPr>
                    <m:t>S</m:t>
                  </m:r>
                </m:oMath>
                <w:r>
                  <w:rPr>
                    <w:rFonts w:eastAsiaTheme="minorEastAsia"/>
                    <w:noProof/>
                    <w:lang w:eastAsia="fr-BE"/>
                  </w:rPr>
                  <w:t xml:space="preserve"> en fonction de la hauteur </w:t>
                </w:r>
                <m:oMath>
                  <m:r>
                    <w:rPr>
                      <w:rFonts w:ascii="Cambria Math" w:eastAsiaTheme="minorEastAsia" w:hAnsi="Cambria Math"/>
                      <w:noProof/>
                      <w:lang w:eastAsia="fr-BE"/>
                    </w:rPr>
                    <m:t>h'</m:t>
                  </m:r>
                </m:oMath>
              </w:p>
            </w:tc>
          </w:tr>
          <w:tr w:rsidR="00F944BC" w14:paraId="6CD14A2E" w14:textId="77777777" w:rsidTr="000938D3">
            <w:tc>
              <w:tcPr>
                <w:tcW w:w="4530" w:type="dxa"/>
                <w:vAlign w:val="center"/>
              </w:tcPr>
              <w:p w14:paraId="7CCDC94C" w14:textId="77777777" w:rsidR="00F944BC" w:rsidRDefault="00F944BC" w:rsidP="000938D3">
                <w:pPr>
                  <w:jc w:val="center"/>
                  <w:rPr>
                    <w:rFonts w:eastAsiaTheme="minorEastAsia"/>
                    <w:noProof/>
                    <w:lang w:eastAsia="fr-BE"/>
                  </w:rPr>
                </w:pPr>
              </w:p>
              <w:p w14:paraId="3655760D" w14:textId="77777777" w:rsidR="00F944BC" w:rsidRDefault="00F944BC" w:rsidP="000938D3">
                <w:pPr>
                  <w:jc w:val="center"/>
                  <w:rPr>
                    <w:rFonts w:eastAsiaTheme="minorEastAsia"/>
                    <w:noProof/>
                    <w:lang w:eastAsia="fr-BE"/>
                  </w:rPr>
                </w:pPr>
              </w:p>
            </w:tc>
            <w:tc>
              <w:tcPr>
                <w:tcW w:w="4530" w:type="dxa"/>
                <w:vAlign w:val="center"/>
              </w:tcPr>
              <w:p w14:paraId="079EA94B" w14:textId="77777777" w:rsidR="00F944BC" w:rsidRPr="00F944BC" w:rsidRDefault="00F944BC" w:rsidP="000938D3">
                <w:pPr>
                  <w:jc w:val="center"/>
                </w:pPr>
              </w:p>
            </w:tc>
          </w:tr>
          <w:tr w:rsidR="00F944BC" w14:paraId="4944B286" w14:textId="77777777" w:rsidTr="000938D3">
            <w:tc>
              <w:tcPr>
                <w:tcW w:w="9060" w:type="dxa"/>
                <w:gridSpan w:val="2"/>
                <w:vAlign w:val="center"/>
              </w:tcPr>
              <w:p w14:paraId="192C083C" w14:textId="6609CCA9" w:rsidR="00F944BC" w:rsidRPr="00F944BC" w:rsidRDefault="00F944BC" w:rsidP="000938D3">
                <w:pPr>
                  <w:jc w:val="center"/>
                </w:pPr>
                <w:r w:rsidRPr="00F944BC">
                  <w:rPr>
                    <w:rFonts w:eastAsiaTheme="minorEastAsia"/>
                    <w:noProof/>
                    <w:lang w:eastAsia="fr-BE"/>
                  </w:rPr>
                  <w:t xml:space="preserve">3°) </w:t>
                </w:r>
                <w:r w:rsidRPr="00F944BC">
                  <w:t>Exprim</w:t>
                </w:r>
                <w:r>
                  <w:t>ons</w:t>
                </w:r>
                <w:r w:rsidRPr="00F944BC">
                  <w:t xml:space="preserve"> la mesure de </w:t>
                </w:r>
                <m:oMath>
                  <m:r>
                    <w:rPr>
                      <w:rFonts w:ascii="Cambria Math" w:hAnsi="Cambria Math"/>
                    </w:rPr>
                    <m:t xml:space="preserve">h' </m:t>
                  </m:r>
                </m:oMath>
                <w:r w:rsidRPr="00F944BC">
                  <w:t xml:space="preserve">dans le triangle </w:t>
                </w:r>
                <m:oMath>
                  <m:r>
                    <w:rPr>
                      <w:rFonts w:ascii="Cambria Math" w:hAnsi="Cambria Math"/>
                    </w:rPr>
                    <m:t>H'CB</m:t>
                  </m:r>
                </m:oMath>
                <w:r w:rsidRPr="00F944BC">
                  <w:t xml:space="preserve"> à partir de </w:t>
                </w:r>
                <m:oMath>
                  <m:r>
                    <w:rPr>
                      <w:rFonts w:ascii="Cambria Math" w:hAnsi="Cambria Math"/>
                    </w:rPr>
                    <m:t>sin (γ)</m:t>
                  </m:r>
                  <m:r>
                    <m:rPr>
                      <m:sty m:val="p"/>
                    </m:rPr>
                    <w:rPr>
                      <w:rStyle w:val="Appelnotedebasdep"/>
                      <w:rFonts w:ascii="Cambria Math" w:eastAsiaTheme="minorEastAsia" w:hAnsi="Cambria Math"/>
                      <w:noProof/>
                      <w:lang w:eastAsia="fr-BE"/>
                    </w:rPr>
                    <w:footnoteReference w:id="3"/>
                  </m:r>
                </m:oMath>
              </w:p>
            </w:tc>
          </w:tr>
          <w:tr w:rsidR="00F944BC" w14:paraId="233E2543" w14:textId="77777777" w:rsidTr="000938D3">
            <w:tc>
              <w:tcPr>
                <w:tcW w:w="4530" w:type="dxa"/>
                <w:vAlign w:val="center"/>
              </w:tcPr>
              <w:p w14:paraId="7EBAD3AD" w14:textId="77777777" w:rsidR="006D0B27" w:rsidRDefault="006D0B27" w:rsidP="000938D3">
                <w:pPr>
                  <w:jc w:val="center"/>
                  <w:rPr>
                    <w:rFonts w:eastAsiaTheme="minorEastAsia"/>
                    <w:noProof/>
                    <w:lang w:eastAsia="fr-BE"/>
                  </w:rPr>
                </w:pPr>
              </w:p>
              <w:p w14:paraId="5B1D9FA8" w14:textId="77777777" w:rsidR="006D0B27" w:rsidRDefault="006D0B27" w:rsidP="006D0B27">
                <w:pPr>
                  <w:rPr>
                    <w:rFonts w:eastAsiaTheme="minorEastAsia"/>
                    <w:noProof/>
                    <w:lang w:eastAsia="fr-BE"/>
                  </w:rPr>
                </w:pPr>
              </w:p>
              <w:p w14:paraId="259B8C4A" w14:textId="77777777" w:rsidR="006D0B27" w:rsidRDefault="006D0B27" w:rsidP="006D0B27">
                <w:pPr>
                  <w:rPr>
                    <w:rFonts w:eastAsiaTheme="minorEastAsia"/>
                    <w:noProof/>
                    <w:lang w:eastAsia="fr-BE"/>
                  </w:rPr>
                </w:pPr>
              </w:p>
              <w:p w14:paraId="50CCB454" w14:textId="77777777" w:rsidR="006D0B27" w:rsidRDefault="006D0B27" w:rsidP="006D0B27">
                <w:pPr>
                  <w:rPr>
                    <w:rFonts w:eastAsiaTheme="minorEastAsia"/>
                    <w:noProof/>
                    <w:lang w:eastAsia="fr-BE"/>
                  </w:rPr>
                </w:pPr>
              </w:p>
              <w:p w14:paraId="46E8739E" w14:textId="55F9AA5E" w:rsidR="006D0B27" w:rsidRPr="00F944BC" w:rsidRDefault="006D0B27" w:rsidP="006D0B27">
                <w:pPr>
                  <w:rPr>
                    <w:rFonts w:eastAsiaTheme="minorEastAsia"/>
                    <w:noProof/>
                    <w:lang w:eastAsia="fr-BE"/>
                  </w:rPr>
                </w:pPr>
              </w:p>
            </w:tc>
            <w:tc>
              <w:tcPr>
                <w:tcW w:w="4530" w:type="dxa"/>
                <w:vAlign w:val="center"/>
              </w:tcPr>
              <w:p w14:paraId="1E830406" w14:textId="5F6BD573" w:rsidR="00F944BC" w:rsidRPr="00F944BC" w:rsidRDefault="00F944BC" w:rsidP="000938D3">
                <w:pPr>
                  <w:jc w:val="center"/>
                  <w:rPr>
                    <w:rFonts w:eastAsiaTheme="minorEastAsia"/>
                    <w:noProof/>
                    <w:lang w:eastAsia="fr-BE"/>
                  </w:rPr>
                </w:pPr>
              </w:p>
            </w:tc>
          </w:tr>
          <w:tr w:rsidR="00F944BC" w14:paraId="00ED4462" w14:textId="77777777" w:rsidTr="000938D3">
            <w:tc>
              <w:tcPr>
                <w:tcW w:w="9060" w:type="dxa"/>
                <w:gridSpan w:val="2"/>
                <w:vAlign w:val="center"/>
              </w:tcPr>
              <w:p w14:paraId="2C4F7FF9" w14:textId="47ACA2B4" w:rsidR="00F944BC" w:rsidRPr="00F944BC" w:rsidRDefault="00F944BC" w:rsidP="000938D3">
                <w:pPr>
                  <w:jc w:val="center"/>
                  <w:rPr>
                    <w:rFonts w:eastAsiaTheme="minorEastAsia"/>
                    <w:noProof/>
                    <w:lang w:eastAsia="fr-BE"/>
                  </w:rPr>
                </w:pPr>
                <w:r>
                  <w:rPr>
                    <w:rFonts w:eastAsiaTheme="minorEastAsia"/>
                    <w:noProof/>
                    <w:lang w:eastAsia="fr-BE"/>
                  </w:rPr>
                  <w:t>4°) Injectons ce résultat dans la formule de l’aire.</w:t>
                </w:r>
              </w:p>
            </w:tc>
          </w:tr>
          <w:tr w:rsidR="00F944BC" w14:paraId="1C8ECDFF" w14:textId="77777777" w:rsidTr="000938D3">
            <w:tc>
              <w:tcPr>
                <w:tcW w:w="4530" w:type="dxa"/>
                <w:vAlign w:val="center"/>
              </w:tcPr>
              <w:p w14:paraId="55212A61" w14:textId="77777777" w:rsidR="00F944BC" w:rsidRDefault="00F944BC" w:rsidP="000938D3">
                <w:pPr>
                  <w:jc w:val="center"/>
                  <w:rPr>
                    <w:rFonts w:eastAsiaTheme="minorEastAsia"/>
                    <w:noProof/>
                    <w:lang w:eastAsia="fr-BE"/>
                  </w:rPr>
                </w:pPr>
              </w:p>
            </w:tc>
            <w:tc>
              <w:tcPr>
                <w:tcW w:w="4530" w:type="dxa"/>
                <w:vAlign w:val="center"/>
              </w:tcPr>
              <w:p w14:paraId="527193C3" w14:textId="77777777" w:rsidR="00F944BC" w:rsidRDefault="00F944BC" w:rsidP="000938D3">
                <w:pPr>
                  <w:jc w:val="center"/>
                  <w:rPr>
                    <w:rFonts w:eastAsiaTheme="minorEastAsia"/>
                    <w:noProof/>
                    <w:lang w:eastAsia="fr-BE"/>
                  </w:rPr>
                </w:pPr>
              </w:p>
              <w:p w14:paraId="1A11163C" w14:textId="0CF2AE9B" w:rsidR="00F944BC" w:rsidRDefault="00F944BC" w:rsidP="000938D3">
                <w:pPr>
                  <w:jc w:val="center"/>
                  <w:rPr>
                    <w:rFonts w:eastAsiaTheme="minorEastAsia"/>
                    <w:noProof/>
                    <w:lang w:eastAsia="fr-BE"/>
                  </w:rPr>
                </w:pPr>
              </w:p>
            </w:tc>
          </w:tr>
        </w:tbl>
        <w:p w14:paraId="41FF5279" w14:textId="77777777" w:rsidR="00F944BC" w:rsidRDefault="00F944BC" w:rsidP="00F944BC"/>
        <w:p w14:paraId="665D4AA2" w14:textId="483A527F" w:rsidR="00F944BC" w:rsidRDefault="00F944BC" w:rsidP="00526A8C">
          <w:pPr>
            <w:spacing w:line="360" w:lineRule="auto"/>
            <w:rPr>
              <w:rFonts w:eastAsiaTheme="majorEastAsia" w:cstheme="majorBidi"/>
              <w:sz w:val="28"/>
              <w:szCs w:val="32"/>
              <w:u w:val="single"/>
            </w:rPr>
          </w:pPr>
          <w:r>
            <w:t xml:space="preserve">Nous venons de découvrir une des 3 formules permettant de calculer l’aire de tout triangle. </w:t>
          </w:r>
          <w:r>
            <w:rPr>
              <w:rFonts w:eastAsiaTheme="minorEastAsia"/>
            </w:rPr>
            <w:t>Nous admettrons les 2 autres sans démonstration.</w:t>
          </w:r>
          <w:r>
            <w:br w:type="page"/>
          </w:r>
        </w:p>
        <w:p w14:paraId="0863FF02" w14:textId="3A6596F7" w:rsidR="00F944BC" w:rsidRDefault="00F944BC">
          <w:pPr>
            <w:pStyle w:val="Titre1"/>
            <w:numPr>
              <w:ilvl w:val="2"/>
              <w:numId w:val="25"/>
            </w:numPr>
          </w:pPr>
          <w:r>
            <w:lastRenderedPageBreak/>
            <w:t xml:space="preserve">Enoncé de la loi des </w:t>
          </w:r>
          <w:commentRangeStart w:id="4"/>
          <w:r>
            <w:t>aires</w:t>
          </w:r>
          <w:commentRangeEnd w:id="4"/>
          <w:r w:rsidR="0062404E">
            <w:rPr>
              <w:rStyle w:val="Marquedecommentaire"/>
              <w:rFonts w:eastAsiaTheme="minorHAnsi" w:cstheme="minorBidi"/>
              <w:u w:val="none"/>
            </w:rPr>
            <w:commentReference w:id="4"/>
          </w:r>
        </w:p>
        <w:p w14:paraId="7561D389" w14:textId="22E0186D" w:rsidR="000D6D0F" w:rsidRDefault="00F944BC" w:rsidP="000D6D0F">
          <w:pPr>
            <w:pStyle w:val="Titre4"/>
          </w:pPr>
          <w:r>
            <w:rPr>
              <w:rFonts w:eastAsiaTheme="minorEastAsia"/>
              <w:noProof/>
              <w:lang w:eastAsia="fr-BE"/>
            </w:rPr>
            <w:drawing>
              <wp:anchor distT="0" distB="0" distL="114300" distR="114300" simplePos="0" relativeHeight="251687936" behindDoc="0" locked="0" layoutInCell="1" allowOverlap="1" wp14:anchorId="43222388" wp14:editId="0FA7DC22">
                <wp:simplePos x="0" y="0"/>
                <wp:positionH relativeFrom="column">
                  <wp:posOffset>4140200</wp:posOffset>
                </wp:positionH>
                <wp:positionV relativeFrom="paragraph">
                  <wp:posOffset>417146</wp:posOffset>
                </wp:positionV>
                <wp:extent cx="1591945" cy="976630"/>
                <wp:effectExtent l="0" t="0" r="8255" b="0"/>
                <wp:wrapSquare wrapText="bothSides"/>
                <wp:docPr id="1078027823" name="Image 107802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91945" cy="976630"/>
                        </a:xfrm>
                        <a:prstGeom prst="rect">
                          <a:avLst/>
                        </a:prstGeom>
                      </pic:spPr>
                    </pic:pic>
                  </a:graphicData>
                </a:graphic>
              </wp:anchor>
            </w:drawing>
          </w:r>
          <w:r w:rsidR="000D6D0F">
            <w:t xml:space="preserve">L’aire de tout triangle est égale à la moitié du produit des </w:t>
          </w:r>
          <w:r>
            <w:t xml:space="preserve">mesures de </w:t>
          </w:r>
          <w:r w:rsidR="000D6D0F">
            <w:t xml:space="preserve">deux côtés et du sinus de l’angle qu’ils comprennent. </w:t>
          </w:r>
        </w:p>
        <w:p w14:paraId="63E30082" w14:textId="77777777" w:rsidR="00F944BC" w:rsidRPr="00F944BC" w:rsidRDefault="000D6D0F" w:rsidP="000D6D0F">
          <w:pPr>
            <w:pStyle w:val="Titre4"/>
          </w:pPr>
          <m:oMathPara>
            <m:oMathParaPr>
              <m:jc m:val="left"/>
            </m:oMathParaPr>
            <m:oMath>
              <m:r>
                <m:rPr>
                  <m:sty m:val="bi"/>
                </m:rPr>
                <w:rPr>
                  <w:rFonts w:ascii="Cambria Math" w:hAnsi="Cambria Math"/>
                </w:rPr>
                <m:t>S</m:t>
              </m:r>
              <m:r>
                <m:rPr>
                  <m:sty m:val="b"/>
                </m:rPr>
                <w:rPr>
                  <w:rFonts w:ascii="Cambria Math" w:hAnsi="Cambria Math"/>
                </w:rPr>
                <m:t>=</m:t>
              </m:r>
              <m:f>
                <m:fPr>
                  <m:ctrlPr>
                    <w:rPr>
                      <w:rFonts w:ascii="Cambria Math" w:eastAsiaTheme="minorHAnsi" w:hAnsi="Cambria Math" w:cstheme="minorBidi"/>
                      <w:color w:val="auto"/>
                    </w:rPr>
                  </m:ctrlPr>
                </m:fPr>
                <m:num>
                  <m:r>
                    <m:rPr>
                      <m:sty m:val="b"/>
                    </m:rPr>
                    <w:rPr>
                      <w:rFonts w:ascii="Cambria Math" w:hAnsi="Cambria Math"/>
                    </w:rPr>
                    <m:t>1</m:t>
                  </m:r>
                </m:num>
                <m:den>
                  <m:r>
                    <m:rPr>
                      <m:sty m:val="b"/>
                    </m:rPr>
                    <w:rPr>
                      <w:rFonts w:ascii="Cambria Math" w:hAnsi="Cambria Math"/>
                    </w:rPr>
                    <m:t>2</m:t>
                  </m:r>
                </m:den>
              </m:f>
              <m:r>
                <m:rPr>
                  <m:sty m:val="bi"/>
                </m:rPr>
                <w:rPr>
                  <w:rFonts w:ascii="Cambria Math" w:hAnsi="Cambria Math"/>
                </w:rPr>
                <m:t>ab</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γ</m:t>
                  </m:r>
                </m:e>
              </m:func>
            </m:oMath>
          </m:oMathPara>
        </w:p>
        <w:p w14:paraId="36BDC9E9" w14:textId="06B13653" w:rsidR="00F944BC" w:rsidRPr="00F944BC" w:rsidRDefault="00F944BC" w:rsidP="000D6D0F">
          <w:pPr>
            <w:pStyle w:val="Titre4"/>
          </w:pPr>
          <m:oMathPara>
            <m:oMathParaPr>
              <m:jc m:val="left"/>
            </m:oMathParaPr>
            <m:oMath>
              <m:r>
                <m:rPr>
                  <m:sty m:val="bi"/>
                </m:rPr>
                <w:rPr>
                  <w:rFonts w:ascii="Cambria Math" w:hAnsi="Cambria Math"/>
                </w:rPr>
                <m:t>S</m:t>
              </m:r>
              <m:r>
                <m:rPr>
                  <m:sty m:val="b"/>
                </m:rPr>
                <w:rPr>
                  <w:rFonts w:ascii="Cambria Math" w:hAnsi="Cambria Math"/>
                </w:rPr>
                <m:t>=</m:t>
              </m:r>
              <m:f>
                <m:fPr>
                  <m:ctrlPr>
                    <w:rPr>
                      <w:rFonts w:ascii="Cambria Math" w:eastAsiaTheme="minorHAnsi" w:hAnsi="Cambria Math" w:cstheme="minorBidi"/>
                      <w:color w:val="auto"/>
                    </w:rPr>
                  </m:ctrlPr>
                </m:fPr>
                <m:num>
                  <m:r>
                    <m:rPr>
                      <m:sty m:val="b"/>
                    </m:rPr>
                    <w:rPr>
                      <w:rFonts w:ascii="Cambria Math" w:hAnsi="Cambria Math"/>
                    </w:rPr>
                    <m:t>1</m:t>
                  </m:r>
                </m:num>
                <m:den>
                  <m:r>
                    <m:rPr>
                      <m:sty m:val="b"/>
                    </m:rPr>
                    <w:rPr>
                      <w:rFonts w:ascii="Cambria Math" w:hAnsi="Cambria Math"/>
                    </w:rPr>
                    <m:t>2</m:t>
                  </m:r>
                </m:den>
              </m:f>
              <m:r>
                <m:rPr>
                  <m:sty m:val="bi"/>
                </m:rPr>
                <w:rPr>
                  <w:rFonts w:ascii="Cambria Math" w:hAnsi="Cambria Math"/>
                </w:rPr>
                <m:t>ac</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β</m:t>
                  </m:r>
                </m:e>
              </m:func>
            </m:oMath>
          </m:oMathPara>
        </w:p>
        <w:p w14:paraId="44FD2156" w14:textId="01332A08" w:rsidR="000D6D0F" w:rsidRPr="00F944BC" w:rsidRDefault="00F944BC" w:rsidP="000D6D0F">
          <w:pPr>
            <w:pStyle w:val="Titre4"/>
            <w:rPr>
              <w:rFonts w:eastAsiaTheme="minorEastAsia"/>
            </w:rPr>
          </w:pPr>
          <m:oMathPara>
            <m:oMathParaPr>
              <m:jc m:val="left"/>
            </m:oMathParaPr>
            <m:oMath>
              <m:r>
                <m:rPr>
                  <m:sty m:val="bi"/>
                </m:rPr>
                <w:rPr>
                  <w:rFonts w:ascii="Cambria Math" w:hAnsi="Cambria Math"/>
                </w:rPr>
                <m:t>S</m:t>
              </m:r>
              <m:r>
                <m:rPr>
                  <m:sty m:val="b"/>
                </m:rPr>
                <w:rPr>
                  <w:rFonts w:ascii="Cambria Math" w:hAnsi="Cambria Math"/>
                </w:rPr>
                <m:t>=</m:t>
              </m:r>
              <m:f>
                <m:fPr>
                  <m:ctrlPr>
                    <w:rPr>
                      <w:rFonts w:ascii="Cambria Math" w:eastAsiaTheme="minorHAnsi" w:hAnsi="Cambria Math" w:cstheme="minorBidi"/>
                      <w:color w:val="auto"/>
                    </w:rPr>
                  </m:ctrlPr>
                </m:fPr>
                <m:num>
                  <m:r>
                    <m:rPr>
                      <m:sty m:val="b"/>
                    </m:rPr>
                    <w:rPr>
                      <w:rFonts w:ascii="Cambria Math" w:hAnsi="Cambria Math"/>
                    </w:rPr>
                    <m:t>1</m:t>
                  </m:r>
                </m:num>
                <m:den>
                  <m:r>
                    <m:rPr>
                      <m:sty m:val="b"/>
                    </m:rPr>
                    <w:rPr>
                      <w:rFonts w:ascii="Cambria Math" w:hAnsi="Cambria Math"/>
                    </w:rPr>
                    <m:t>2</m:t>
                  </m:r>
                </m:den>
              </m:f>
              <m:r>
                <m:rPr>
                  <m:sty m:val="bi"/>
                </m:rPr>
                <w:rPr>
                  <w:rFonts w:ascii="Cambria Math" w:hAnsi="Cambria Math"/>
                </w:rPr>
                <m:t>bc</m:t>
              </m:r>
              <m:func>
                <m:funcPr>
                  <m:ctrlPr>
                    <w:rPr>
                      <w:rFonts w:ascii="Cambria Math" w:hAnsi="Cambria Math"/>
                    </w:rPr>
                  </m:ctrlPr>
                </m:funcPr>
                <m:fName>
                  <m:r>
                    <m:rPr>
                      <m:sty m:val="b"/>
                    </m:rPr>
                    <w:rPr>
                      <w:rFonts w:ascii="Cambria Math" w:hAnsi="Cambria Math"/>
                    </w:rPr>
                    <m:t>sin</m:t>
                  </m:r>
                </m:fName>
                <m:e>
                  <m:r>
                    <m:rPr>
                      <m:sty m:val="bi"/>
                    </m:rPr>
                    <w:rPr>
                      <w:rFonts w:ascii="Cambria Math" w:hAnsi="Cambria Math"/>
                    </w:rPr>
                    <m:t>α</m:t>
                  </m:r>
                </m:e>
              </m:func>
            </m:oMath>
          </m:oMathPara>
        </w:p>
        <w:p w14:paraId="0A7F732C" w14:textId="7A27ADA0" w:rsidR="000D6D0F" w:rsidRDefault="000D6D0F" w:rsidP="000D6D0F">
          <w:pPr>
            <w:spacing w:after="160" w:line="259" w:lineRule="auto"/>
            <w:jc w:val="left"/>
            <w:rPr>
              <w:rFonts w:eastAsiaTheme="majorEastAsia" w:cstheme="majorBidi"/>
              <w:sz w:val="28"/>
              <w:szCs w:val="32"/>
              <w:u w:val="single"/>
            </w:rPr>
          </w:pPr>
        </w:p>
        <w:p w14:paraId="09B8E34B" w14:textId="5B975DD1" w:rsidR="000D6D0F" w:rsidRDefault="00366EA6">
          <w:pPr>
            <w:pStyle w:val="Titre1"/>
            <w:numPr>
              <w:ilvl w:val="1"/>
              <w:numId w:val="25"/>
            </w:numPr>
          </w:pPr>
          <w:bookmarkStart w:id="5" w:name="_Hlk154832493"/>
          <w:r>
            <w:t xml:space="preserve">Résolution de triangles quelconques </w:t>
          </w:r>
          <w:r w:rsidR="00C605DF">
            <w:t>–</w:t>
          </w:r>
          <w:r>
            <w:t xml:space="preserve"> Exercices</w:t>
          </w:r>
        </w:p>
        <w:bookmarkEnd w:id="5"/>
        <w:p w14:paraId="65C2EEAC" w14:textId="4770F18A" w:rsidR="00A56088" w:rsidRPr="00B962D8" w:rsidRDefault="00A56088">
          <w:pPr>
            <w:pStyle w:val="Paragraphedeliste"/>
            <w:numPr>
              <w:ilvl w:val="0"/>
              <w:numId w:val="16"/>
            </w:numPr>
          </w:pPr>
          <w:r w:rsidRPr="00B962D8">
            <w:t>Pour chaque cas proposé, construis aux instruments la situation décrite, estime les valeurs des angles et des côtés manquants et vérifie par calcul ces derniers</w:t>
          </w:r>
          <w:r w:rsidR="004F6207">
            <w:t xml:space="preserve"> (arrondis au centième près si nécessaire)</w:t>
          </w:r>
          <w:r w:rsidRPr="00B962D8">
            <w:t xml:space="preserve">. </w:t>
          </w:r>
          <w:r w:rsidR="00350BE4">
            <w:t xml:space="preserve">Calcule l’aire du triangle si demandé. </w:t>
          </w:r>
        </w:p>
        <w:p w14:paraId="024B2B28" w14:textId="77777777" w:rsidR="00A56088" w:rsidRDefault="00A56088">
          <w:pPr>
            <w:pStyle w:val="Paragraphedeliste"/>
            <w:numPr>
              <w:ilvl w:val="0"/>
              <w:numId w:val="25"/>
            </w:numPr>
            <w:tabs>
              <w:tab w:val="right" w:pos="9070"/>
            </w:tabs>
          </w:pPr>
          <w:r>
            <w:tab/>
          </w:r>
        </w:p>
        <w:p w14:paraId="41777F8A" w14:textId="750DDDCD" w:rsidR="00A56088" w:rsidRPr="00C605DF" w:rsidRDefault="00A56088">
          <w:pPr>
            <w:pStyle w:val="Paragraphedeliste"/>
            <w:numPr>
              <w:ilvl w:val="0"/>
              <w:numId w:val="25"/>
            </w:numPr>
            <w:jc w:val="center"/>
            <w:rPr>
              <w:sz w:val="28"/>
              <w:szCs w:val="28"/>
              <w:u w:val="single"/>
            </w:rPr>
          </w:pPr>
          <w:r>
            <w:rPr>
              <w:rFonts w:eastAsiaTheme="minorEastAsia"/>
              <w:noProof/>
              <w:lang w:eastAsia="fr-BE"/>
            </w:rPr>
            <w:drawing>
              <wp:inline distT="0" distB="0" distL="0" distR="0" wp14:anchorId="55A13945" wp14:editId="0ECF1F74">
                <wp:extent cx="2152650" cy="1434113"/>
                <wp:effectExtent l="0" t="0" r="0" b="0"/>
                <wp:docPr id="747" name="Imag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angle 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6310" cy="1436551"/>
                        </a:xfrm>
                        <a:prstGeom prst="rect">
                          <a:avLst/>
                        </a:prstGeom>
                      </pic:spPr>
                    </pic:pic>
                  </a:graphicData>
                </a:graphic>
              </wp:inline>
            </w:drawing>
          </w:r>
        </w:p>
        <w:p w14:paraId="2064AE1F" w14:textId="77777777" w:rsidR="00A56088" w:rsidRDefault="00A56088">
          <w:pPr>
            <w:pStyle w:val="Paragraphedeliste"/>
            <w:numPr>
              <w:ilvl w:val="0"/>
              <w:numId w:val="25"/>
            </w:numPr>
            <w:rPr>
              <w:sz w:val="28"/>
              <w:szCs w:val="28"/>
              <w:u w:val="single"/>
            </w:rPr>
          </w:pPr>
        </w:p>
        <w:p w14:paraId="51789EB2" w14:textId="77777777" w:rsidR="00A56088" w:rsidRDefault="00A56088">
          <w:pPr>
            <w:pStyle w:val="Paragraphedeliste"/>
            <w:numPr>
              <w:ilvl w:val="0"/>
              <w:numId w:val="25"/>
            </w:numPr>
            <w:rPr>
              <w:sz w:val="28"/>
              <w:szCs w:val="28"/>
              <w:u w:val="single"/>
            </w:rPr>
          </w:pPr>
          <w:r w:rsidRPr="00D43003">
            <w:rPr>
              <w:sz w:val="28"/>
              <w:szCs w:val="28"/>
              <w:u w:val="single"/>
            </w:rPr>
            <w:t xml:space="preserve"> </w:t>
          </w:r>
        </w:p>
        <w:p w14:paraId="1B6CFECA" w14:textId="1501D5EA" w:rsidR="00A56088" w:rsidRPr="00A56088" w:rsidRDefault="00A56088">
          <w:pPr>
            <w:pStyle w:val="Paragraphedeliste"/>
            <w:numPr>
              <w:ilvl w:val="0"/>
              <w:numId w:val="25"/>
            </w:numPr>
            <w:rPr>
              <w:rFonts w:eastAsiaTheme="minorEastAsia"/>
            </w:rPr>
          </w:pPr>
          <w:r w:rsidRPr="00A56088">
            <w:rPr>
              <w:rFonts w:eastAsiaTheme="minorEastAsia"/>
              <w:b/>
            </w:rPr>
            <w:t>1</w:t>
          </w:r>
          <w:r w:rsidRPr="00A56088">
            <w:rPr>
              <w:rFonts w:eastAsiaTheme="minorEastAsia"/>
              <w:b/>
              <w:vertAlign w:val="superscript"/>
            </w:rPr>
            <w:t>er</w:t>
          </w:r>
          <w:r w:rsidRPr="00A56088">
            <w:rPr>
              <w:rFonts w:eastAsiaTheme="minorEastAsia"/>
              <w:b/>
            </w:rPr>
            <w:t xml:space="preserve"> cas</w:t>
          </w:r>
          <w:r w:rsidR="00C605DF">
            <w:rPr>
              <w:rFonts w:eastAsiaTheme="minorEastAsia"/>
              <w:b/>
            </w:rPr>
            <w:t> </w:t>
          </w:r>
          <w:r w:rsidRPr="00A56088">
            <w:rPr>
              <w:rFonts w:eastAsiaTheme="minorEastAsia"/>
              <w:b/>
            </w:rPr>
            <w:t>: Si l’on connaît 2 angles et un côté </w:t>
          </w:r>
          <w:r w:rsidRPr="00A56088">
            <w:rPr>
              <w:rFonts w:eastAsiaTheme="minorEastAsia"/>
            </w:rPr>
            <w:t xml:space="preserve">                 </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2B4C343A" w14:textId="77777777" w:rsidTr="00626991">
            <w:tc>
              <w:tcPr>
                <w:tcW w:w="1509" w:type="dxa"/>
              </w:tcPr>
              <w:p w14:paraId="3F7742FB"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5D51687B"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17221399"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1156910D"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a</m:t>
                    </m:r>
                  </m:oMath>
                </m:oMathPara>
              </w:p>
            </w:tc>
            <w:tc>
              <w:tcPr>
                <w:tcW w:w="1511" w:type="dxa"/>
              </w:tcPr>
              <w:p w14:paraId="4107699A"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b</m:t>
                    </m:r>
                  </m:oMath>
                </m:oMathPara>
              </w:p>
            </w:tc>
            <w:tc>
              <w:tcPr>
                <w:tcW w:w="1511" w:type="dxa"/>
              </w:tcPr>
              <w:p w14:paraId="546B1688"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c</m:t>
                    </m:r>
                  </m:oMath>
                </m:oMathPara>
              </w:p>
            </w:tc>
          </w:tr>
          <w:tr w:rsidR="00A56088" w14:paraId="7FFA4AD5" w14:textId="77777777" w:rsidTr="00626991">
            <w:tc>
              <w:tcPr>
                <w:tcW w:w="1509" w:type="dxa"/>
              </w:tcPr>
              <w:p w14:paraId="257C603A" w14:textId="08630693" w:rsidR="00A56088" w:rsidRDefault="00A56088" w:rsidP="00626991">
                <w:pPr>
                  <w:jc w:val="center"/>
                  <w:rPr>
                    <w:rFonts w:eastAsiaTheme="minorEastAsia"/>
                  </w:rPr>
                </w:pPr>
                <w:r>
                  <w:rPr>
                    <w:rFonts w:eastAsiaTheme="minorEastAsia"/>
                  </w:rPr>
                  <w:t>8</w:t>
                </w:r>
                <w:r w:rsidR="00526A8C">
                  <w:rPr>
                    <w:rFonts w:eastAsiaTheme="minorEastAsia"/>
                  </w:rPr>
                  <w:t>5</w:t>
                </w:r>
                <w:r>
                  <w:rPr>
                    <w:rFonts w:eastAsiaTheme="minorEastAsia"/>
                  </w:rPr>
                  <w:t>°</w:t>
                </w:r>
              </w:p>
            </w:tc>
            <w:tc>
              <w:tcPr>
                <w:tcW w:w="1509" w:type="dxa"/>
              </w:tcPr>
              <w:p w14:paraId="2F844BAA" w14:textId="77777777" w:rsidR="00A56088" w:rsidRDefault="00A56088" w:rsidP="00626991">
                <w:pPr>
                  <w:jc w:val="center"/>
                  <w:rPr>
                    <w:rFonts w:eastAsiaTheme="minorEastAsia"/>
                  </w:rPr>
                </w:pPr>
              </w:p>
            </w:tc>
            <w:tc>
              <w:tcPr>
                <w:tcW w:w="1510" w:type="dxa"/>
              </w:tcPr>
              <w:p w14:paraId="01579440" w14:textId="265B39E8" w:rsidR="00A56088" w:rsidRDefault="00526A8C" w:rsidP="00626991">
                <w:pPr>
                  <w:jc w:val="center"/>
                  <w:rPr>
                    <w:rFonts w:eastAsiaTheme="minorEastAsia"/>
                  </w:rPr>
                </w:pPr>
                <w:r>
                  <w:rPr>
                    <w:rFonts w:eastAsiaTheme="minorEastAsia"/>
                  </w:rPr>
                  <w:t>55</w:t>
                </w:r>
                <w:r w:rsidR="00A56088">
                  <w:rPr>
                    <w:rFonts w:eastAsiaTheme="minorEastAsia"/>
                  </w:rPr>
                  <w:t>°</w:t>
                </w:r>
              </w:p>
            </w:tc>
            <w:tc>
              <w:tcPr>
                <w:tcW w:w="1510" w:type="dxa"/>
              </w:tcPr>
              <w:p w14:paraId="17DF0669" w14:textId="77777777" w:rsidR="00A56088" w:rsidRDefault="00A56088" w:rsidP="00626991">
                <w:pPr>
                  <w:jc w:val="center"/>
                  <w:rPr>
                    <w:rFonts w:eastAsiaTheme="minorEastAsia"/>
                  </w:rPr>
                </w:pPr>
              </w:p>
            </w:tc>
            <w:tc>
              <w:tcPr>
                <w:tcW w:w="1511" w:type="dxa"/>
              </w:tcPr>
              <w:p w14:paraId="6205B599" w14:textId="792EADD7" w:rsidR="00A56088" w:rsidRDefault="00526A8C" w:rsidP="00626991">
                <w:pPr>
                  <w:jc w:val="center"/>
                  <w:rPr>
                    <w:rFonts w:eastAsiaTheme="minorEastAsia"/>
                  </w:rPr>
                </w:pPr>
                <m:oMathPara>
                  <m:oMath>
                    <m:r>
                      <w:rPr>
                        <w:rFonts w:ascii="Cambria Math" w:eastAsiaTheme="minorEastAsia" w:hAnsi="Cambria Math"/>
                      </w:rPr>
                      <m:t>4</m:t>
                    </m:r>
                  </m:oMath>
                </m:oMathPara>
              </w:p>
            </w:tc>
            <w:tc>
              <w:tcPr>
                <w:tcW w:w="1511" w:type="dxa"/>
              </w:tcPr>
              <w:p w14:paraId="1014908E" w14:textId="77777777" w:rsidR="00A56088" w:rsidRDefault="00A56088" w:rsidP="00626991">
                <w:pPr>
                  <w:jc w:val="center"/>
                  <w:rPr>
                    <w:rFonts w:eastAsiaTheme="minorEastAsia"/>
                  </w:rPr>
                </w:pPr>
              </w:p>
            </w:tc>
          </w:tr>
        </w:tbl>
        <w:p w14:paraId="4015D6DF" w14:textId="6908AE69" w:rsidR="00A56088" w:rsidRPr="00A56088" w:rsidRDefault="00350BE4">
          <w:pPr>
            <w:pStyle w:val="Paragraphedeliste"/>
            <w:numPr>
              <w:ilvl w:val="0"/>
              <w:numId w:val="25"/>
            </w:numPr>
            <w:rPr>
              <w:rFonts w:eastAsiaTheme="minorEastAsia"/>
            </w:rPr>
          </w:pPr>
          <m:oMath>
            <m:r>
              <w:rPr>
                <w:rFonts w:ascii="Cambria Math" w:eastAsiaTheme="minorEastAsia" w:hAnsi="Cambria Math"/>
              </w:rPr>
              <m:t>S=</m:t>
            </m:r>
          </m:oMath>
        </w:p>
        <w:p w14:paraId="20E10ED7" w14:textId="77777777" w:rsidR="00A56088" w:rsidRPr="00A56088" w:rsidRDefault="00A56088">
          <w:pPr>
            <w:pStyle w:val="Paragraphedeliste"/>
            <w:numPr>
              <w:ilvl w:val="0"/>
              <w:numId w:val="25"/>
            </w:numPr>
            <w:rPr>
              <w:rFonts w:eastAsiaTheme="minorEastAsia"/>
              <w:b/>
            </w:rPr>
          </w:pPr>
        </w:p>
        <w:p w14:paraId="7503222C" w14:textId="5562A1CE" w:rsidR="00A56088" w:rsidRPr="00A56088" w:rsidRDefault="00A56088">
          <w:pPr>
            <w:pStyle w:val="Paragraphedeliste"/>
            <w:numPr>
              <w:ilvl w:val="0"/>
              <w:numId w:val="25"/>
            </w:numPr>
            <w:rPr>
              <w:rFonts w:eastAsiaTheme="minorEastAsia"/>
              <w:b/>
            </w:rPr>
          </w:pPr>
          <w:r w:rsidRPr="00A56088">
            <w:rPr>
              <w:rFonts w:eastAsiaTheme="minorEastAsia"/>
              <w:b/>
            </w:rPr>
            <w:t>2</w:t>
          </w:r>
          <w:r w:rsidRPr="00A56088">
            <w:rPr>
              <w:rFonts w:eastAsiaTheme="minorEastAsia"/>
              <w:b/>
              <w:vertAlign w:val="superscript"/>
            </w:rPr>
            <w:t>ème</w:t>
          </w:r>
          <w:r w:rsidRPr="00A56088">
            <w:rPr>
              <w:rFonts w:eastAsiaTheme="minorEastAsia"/>
              <w:b/>
            </w:rPr>
            <w:t xml:space="preserve"> cas</w:t>
          </w:r>
          <w:r w:rsidR="00C605DF">
            <w:rPr>
              <w:rFonts w:eastAsiaTheme="minorEastAsia"/>
              <w:b/>
            </w:rPr>
            <w:t> </w:t>
          </w:r>
          <w:r w:rsidRPr="00A56088">
            <w:rPr>
              <w:rFonts w:eastAsiaTheme="minorEastAsia"/>
              <w:b/>
            </w:rPr>
            <w:t>: Si l’on connaît 2 côtés et l’angle compris entre ceux-ci</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5C356215" w14:textId="77777777" w:rsidTr="00626991">
            <w:tc>
              <w:tcPr>
                <w:tcW w:w="1509" w:type="dxa"/>
              </w:tcPr>
              <w:p w14:paraId="1442EA8C"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662CBA60"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5CF6D395"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041FEBC0"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a</m:t>
                    </m:r>
                  </m:oMath>
                </m:oMathPara>
              </w:p>
            </w:tc>
            <w:tc>
              <w:tcPr>
                <w:tcW w:w="1511" w:type="dxa"/>
              </w:tcPr>
              <w:p w14:paraId="57A3D873"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b</m:t>
                    </m:r>
                  </m:oMath>
                </m:oMathPara>
              </w:p>
            </w:tc>
            <w:tc>
              <w:tcPr>
                <w:tcW w:w="1511" w:type="dxa"/>
              </w:tcPr>
              <w:p w14:paraId="43B39A5B"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c</m:t>
                    </m:r>
                  </m:oMath>
                </m:oMathPara>
              </w:p>
            </w:tc>
          </w:tr>
          <w:tr w:rsidR="00A56088" w14:paraId="0D12BE6D" w14:textId="77777777" w:rsidTr="00626991">
            <w:tc>
              <w:tcPr>
                <w:tcW w:w="1509" w:type="dxa"/>
              </w:tcPr>
              <w:p w14:paraId="0700B558" w14:textId="77777777" w:rsidR="00A56088" w:rsidRDefault="00A56088" w:rsidP="00626991">
                <w:pPr>
                  <w:jc w:val="center"/>
                  <w:rPr>
                    <w:rFonts w:eastAsiaTheme="minorEastAsia"/>
                  </w:rPr>
                </w:pPr>
              </w:p>
            </w:tc>
            <w:tc>
              <w:tcPr>
                <w:tcW w:w="1509" w:type="dxa"/>
              </w:tcPr>
              <w:p w14:paraId="4139B228" w14:textId="77777777" w:rsidR="00A56088" w:rsidRDefault="00A56088" w:rsidP="00626991">
                <w:pPr>
                  <w:jc w:val="center"/>
                  <w:rPr>
                    <w:rFonts w:eastAsiaTheme="minorEastAsia"/>
                  </w:rPr>
                </w:pPr>
                <w:r>
                  <w:rPr>
                    <w:rFonts w:eastAsiaTheme="minorEastAsia"/>
                  </w:rPr>
                  <w:t>48°</w:t>
                </w:r>
              </w:p>
            </w:tc>
            <w:tc>
              <w:tcPr>
                <w:tcW w:w="1510" w:type="dxa"/>
              </w:tcPr>
              <w:p w14:paraId="5D74836B" w14:textId="77777777" w:rsidR="00A56088" w:rsidRDefault="00A56088" w:rsidP="00626991">
                <w:pPr>
                  <w:jc w:val="center"/>
                  <w:rPr>
                    <w:rFonts w:eastAsiaTheme="minorEastAsia"/>
                  </w:rPr>
                </w:pPr>
              </w:p>
            </w:tc>
            <w:tc>
              <w:tcPr>
                <w:tcW w:w="1510" w:type="dxa"/>
              </w:tcPr>
              <w:p w14:paraId="59E2865F" w14:textId="77777777" w:rsidR="00A56088" w:rsidRDefault="00A56088" w:rsidP="00626991">
                <w:pPr>
                  <w:jc w:val="center"/>
                  <w:rPr>
                    <w:rFonts w:eastAsiaTheme="minorEastAsia"/>
                  </w:rPr>
                </w:pPr>
                <w:r>
                  <w:rPr>
                    <w:rFonts w:eastAsiaTheme="minorEastAsia"/>
                  </w:rPr>
                  <w:t>2</w:t>
                </w:r>
              </w:p>
            </w:tc>
            <w:tc>
              <w:tcPr>
                <w:tcW w:w="1511" w:type="dxa"/>
              </w:tcPr>
              <w:p w14:paraId="6249D6EE" w14:textId="77777777" w:rsidR="00A56088" w:rsidRDefault="00A56088" w:rsidP="00626991">
                <w:pPr>
                  <w:jc w:val="center"/>
                  <w:rPr>
                    <w:rFonts w:eastAsiaTheme="minorEastAsia"/>
                  </w:rPr>
                </w:pPr>
              </w:p>
            </w:tc>
            <w:tc>
              <w:tcPr>
                <w:tcW w:w="1511" w:type="dxa"/>
              </w:tcPr>
              <w:p w14:paraId="45C7624B" w14:textId="77777777" w:rsidR="00A56088" w:rsidRDefault="00A56088" w:rsidP="00626991">
                <w:pPr>
                  <w:jc w:val="center"/>
                  <w:rPr>
                    <w:rFonts w:eastAsiaTheme="minorEastAsia"/>
                  </w:rPr>
                </w:pPr>
                <w:r>
                  <w:rPr>
                    <w:rFonts w:eastAsiaTheme="minorEastAsia"/>
                  </w:rPr>
                  <w:t>5</w:t>
                </w:r>
              </w:p>
            </w:tc>
          </w:tr>
        </w:tbl>
        <w:p w14:paraId="232013A5" w14:textId="727AD010" w:rsidR="00A56088" w:rsidRPr="00350BE4" w:rsidRDefault="00350BE4">
          <w:pPr>
            <w:pStyle w:val="Paragraphedeliste"/>
            <w:numPr>
              <w:ilvl w:val="0"/>
              <w:numId w:val="25"/>
            </w:numPr>
            <w:rPr>
              <w:rFonts w:eastAsiaTheme="minorEastAsia"/>
              <w:bCs/>
            </w:rPr>
          </w:pPr>
          <m:oMath>
            <m:r>
              <w:rPr>
                <w:rFonts w:ascii="Cambria Math" w:eastAsiaTheme="minorEastAsia" w:hAnsi="Cambria Math"/>
              </w:rPr>
              <m:t>S=</m:t>
            </m:r>
          </m:oMath>
        </w:p>
        <w:p w14:paraId="209E75B0" w14:textId="77777777" w:rsidR="00A56088" w:rsidRPr="00A56088" w:rsidRDefault="00A56088">
          <w:pPr>
            <w:pStyle w:val="Paragraphedeliste"/>
            <w:numPr>
              <w:ilvl w:val="0"/>
              <w:numId w:val="25"/>
            </w:numPr>
            <w:rPr>
              <w:rFonts w:eastAsiaTheme="minorEastAsia"/>
              <w:b/>
            </w:rPr>
          </w:pPr>
        </w:p>
        <w:p w14:paraId="7A15A51E" w14:textId="73C27E35" w:rsidR="00A56088" w:rsidRPr="00A56088" w:rsidRDefault="00A56088">
          <w:pPr>
            <w:pStyle w:val="Paragraphedeliste"/>
            <w:numPr>
              <w:ilvl w:val="0"/>
              <w:numId w:val="25"/>
            </w:numPr>
            <w:rPr>
              <w:rFonts w:eastAsiaTheme="minorEastAsia"/>
              <w:b/>
            </w:rPr>
          </w:pPr>
          <w:r w:rsidRPr="00A56088">
            <w:rPr>
              <w:rFonts w:eastAsiaTheme="minorEastAsia"/>
              <w:b/>
            </w:rPr>
            <w:t>3</w:t>
          </w:r>
          <w:r w:rsidRPr="00A56088">
            <w:rPr>
              <w:rFonts w:eastAsiaTheme="minorEastAsia"/>
              <w:b/>
              <w:vertAlign w:val="superscript"/>
            </w:rPr>
            <w:t>ème</w:t>
          </w:r>
          <w:r w:rsidRPr="00A56088">
            <w:rPr>
              <w:rFonts w:eastAsiaTheme="minorEastAsia"/>
              <w:b/>
            </w:rPr>
            <w:t xml:space="preserve"> cas</w:t>
          </w:r>
          <w:r w:rsidR="00C605DF">
            <w:rPr>
              <w:rFonts w:eastAsiaTheme="minorEastAsia"/>
              <w:b/>
            </w:rPr>
            <w:t> </w:t>
          </w:r>
          <w:r w:rsidRPr="00A56088">
            <w:rPr>
              <w:rFonts w:eastAsiaTheme="minorEastAsia"/>
              <w:b/>
            </w:rPr>
            <w:t>: Si l’on connaît les 3 côtés</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608FF4DC" w14:textId="77777777" w:rsidTr="00626991">
            <w:tc>
              <w:tcPr>
                <w:tcW w:w="1509" w:type="dxa"/>
              </w:tcPr>
              <w:p w14:paraId="2B6C7B57"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7BC493CA"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3F66AEC2"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614B2469"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a</m:t>
                    </m:r>
                  </m:oMath>
                </m:oMathPara>
              </w:p>
            </w:tc>
            <w:tc>
              <w:tcPr>
                <w:tcW w:w="1511" w:type="dxa"/>
              </w:tcPr>
              <w:p w14:paraId="1AC0CB7B"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b</m:t>
                    </m:r>
                  </m:oMath>
                </m:oMathPara>
              </w:p>
            </w:tc>
            <w:tc>
              <w:tcPr>
                <w:tcW w:w="1511" w:type="dxa"/>
              </w:tcPr>
              <w:p w14:paraId="714AE068" w14:textId="77777777" w:rsidR="00A56088" w:rsidRPr="00E12768" w:rsidRDefault="00A56088" w:rsidP="00626991">
                <w:pPr>
                  <w:jc w:val="center"/>
                  <w:rPr>
                    <w:rFonts w:eastAsiaTheme="minorEastAsia"/>
                    <w:szCs w:val="24"/>
                    <w:highlight w:val="green"/>
                  </w:rPr>
                </w:pPr>
                <m:oMathPara>
                  <m:oMath>
                    <m:r>
                      <w:rPr>
                        <w:rFonts w:ascii="Cambria Math" w:eastAsiaTheme="minorEastAsia" w:hAnsi="Cambria Math"/>
                        <w:szCs w:val="24"/>
                      </w:rPr>
                      <m:t>c</m:t>
                    </m:r>
                  </m:oMath>
                </m:oMathPara>
              </w:p>
            </w:tc>
          </w:tr>
          <w:tr w:rsidR="00A56088" w14:paraId="2A094D70" w14:textId="77777777" w:rsidTr="00626991">
            <w:tc>
              <w:tcPr>
                <w:tcW w:w="1509" w:type="dxa"/>
              </w:tcPr>
              <w:p w14:paraId="0DB17829" w14:textId="77777777" w:rsidR="00A56088" w:rsidRDefault="00A56088" w:rsidP="00626991">
                <w:pPr>
                  <w:jc w:val="center"/>
                  <w:rPr>
                    <w:rFonts w:eastAsiaTheme="minorEastAsia"/>
                  </w:rPr>
                </w:pPr>
              </w:p>
            </w:tc>
            <w:tc>
              <w:tcPr>
                <w:tcW w:w="1509" w:type="dxa"/>
              </w:tcPr>
              <w:p w14:paraId="6C5B875F" w14:textId="77777777" w:rsidR="00A56088" w:rsidRDefault="00A56088" w:rsidP="00626991">
                <w:pPr>
                  <w:jc w:val="center"/>
                  <w:rPr>
                    <w:rFonts w:eastAsiaTheme="minorEastAsia"/>
                  </w:rPr>
                </w:pPr>
              </w:p>
            </w:tc>
            <w:tc>
              <w:tcPr>
                <w:tcW w:w="1510" w:type="dxa"/>
              </w:tcPr>
              <w:p w14:paraId="0E65367C" w14:textId="77777777" w:rsidR="00A56088" w:rsidRDefault="00A56088" w:rsidP="00626991">
                <w:pPr>
                  <w:jc w:val="center"/>
                  <w:rPr>
                    <w:rFonts w:eastAsiaTheme="minorEastAsia"/>
                  </w:rPr>
                </w:pPr>
              </w:p>
            </w:tc>
            <w:tc>
              <w:tcPr>
                <w:tcW w:w="1510" w:type="dxa"/>
              </w:tcPr>
              <w:p w14:paraId="5BE7E6F9" w14:textId="77777777" w:rsidR="00A56088" w:rsidRDefault="00A56088" w:rsidP="00626991">
                <w:pPr>
                  <w:jc w:val="center"/>
                  <w:rPr>
                    <w:rFonts w:eastAsiaTheme="minorEastAsia"/>
                  </w:rPr>
                </w:pPr>
                <w:r>
                  <w:rPr>
                    <w:rFonts w:eastAsiaTheme="minorEastAsia"/>
                  </w:rPr>
                  <w:t>3</w:t>
                </w:r>
              </w:p>
            </w:tc>
            <w:tc>
              <w:tcPr>
                <w:tcW w:w="1511" w:type="dxa"/>
              </w:tcPr>
              <w:p w14:paraId="6A94B393" w14:textId="77777777" w:rsidR="00A56088" w:rsidRDefault="00A56088" w:rsidP="00626991">
                <w:pPr>
                  <w:jc w:val="center"/>
                  <w:rPr>
                    <w:rFonts w:eastAsiaTheme="minorEastAsia"/>
                  </w:rPr>
                </w:pPr>
                <w:r>
                  <w:rPr>
                    <w:rFonts w:eastAsiaTheme="minorEastAsia"/>
                  </w:rPr>
                  <w:t>5</w:t>
                </w:r>
              </w:p>
            </w:tc>
            <w:tc>
              <w:tcPr>
                <w:tcW w:w="1511" w:type="dxa"/>
              </w:tcPr>
              <w:p w14:paraId="65B9F56D" w14:textId="77777777" w:rsidR="00A56088" w:rsidRDefault="00A56088" w:rsidP="00626991">
                <w:pPr>
                  <w:jc w:val="center"/>
                  <w:rPr>
                    <w:rFonts w:eastAsiaTheme="minorEastAsia"/>
                  </w:rPr>
                </w:pPr>
                <w:r>
                  <w:rPr>
                    <w:rFonts w:eastAsiaTheme="minorEastAsia"/>
                  </w:rPr>
                  <w:t>7</w:t>
                </w:r>
              </w:p>
            </w:tc>
          </w:tr>
        </w:tbl>
        <w:p w14:paraId="7EDFEC41" w14:textId="128FCDE6" w:rsidR="00A56088" w:rsidRPr="00350BE4" w:rsidRDefault="00350BE4">
          <w:pPr>
            <w:pStyle w:val="Paragraphedeliste"/>
            <w:numPr>
              <w:ilvl w:val="0"/>
              <w:numId w:val="25"/>
            </w:numPr>
            <w:rPr>
              <w:rFonts w:eastAsiaTheme="minorEastAsia"/>
              <w:bCs/>
            </w:rPr>
          </w:pPr>
          <m:oMath>
            <m:r>
              <w:rPr>
                <w:rFonts w:ascii="Cambria Math" w:eastAsiaTheme="minorEastAsia" w:hAnsi="Cambria Math"/>
              </w:rPr>
              <m:t>S=</m:t>
            </m:r>
          </m:oMath>
          <w:r w:rsidR="00A56088" w:rsidRPr="00350BE4">
            <w:rPr>
              <w:rFonts w:eastAsiaTheme="minorEastAsia"/>
              <w:bCs/>
            </w:rPr>
            <w:br w:type="page"/>
          </w:r>
        </w:p>
        <w:p w14:paraId="6F777DEF" w14:textId="07AE5289" w:rsidR="00A56088" w:rsidRPr="00A56088" w:rsidRDefault="00A56088">
          <w:pPr>
            <w:pStyle w:val="Paragraphedeliste"/>
            <w:numPr>
              <w:ilvl w:val="0"/>
              <w:numId w:val="25"/>
            </w:numPr>
            <w:rPr>
              <w:rFonts w:eastAsiaTheme="minorEastAsia"/>
              <w:b/>
            </w:rPr>
          </w:pPr>
          <w:r w:rsidRPr="00A56088">
            <w:rPr>
              <w:rFonts w:eastAsiaTheme="minorEastAsia"/>
              <w:b/>
            </w:rPr>
            <w:lastRenderedPageBreak/>
            <w:t>4</w:t>
          </w:r>
          <w:r w:rsidRPr="00A56088">
            <w:rPr>
              <w:rFonts w:eastAsiaTheme="minorEastAsia"/>
              <w:b/>
              <w:vertAlign w:val="superscript"/>
            </w:rPr>
            <w:t>ème</w:t>
          </w:r>
          <w:r w:rsidRPr="00A56088">
            <w:rPr>
              <w:rFonts w:eastAsiaTheme="minorEastAsia"/>
              <w:b/>
            </w:rPr>
            <w:t xml:space="preserve"> cas</w:t>
          </w:r>
          <w:r w:rsidR="00C605DF">
            <w:rPr>
              <w:rFonts w:eastAsiaTheme="minorEastAsia"/>
              <w:b/>
            </w:rPr>
            <w:t> </w:t>
          </w:r>
          <w:r w:rsidRPr="00A56088">
            <w:rPr>
              <w:rFonts w:eastAsiaTheme="minorEastAsia"/>
              <w:b/>
            </w:rPr>
            <w:t>: Si l’on connaît 2 cotés et un angle adjacent à ceux-ci</w:t>
          </w:r>
        </w:p>
        <w:p w14:paraId="562731A2" w14:textId="77777777" w:rsidR="00A56088" w:rsidRPr="00A56088" w:rsidRDefault="00A56088">
          <w:pPr>
            <w:pStyle w:val="Paragraphedeliste"/>
            <w:numPr>
              <w:ilvl w:val="0"/>
              <w:numId w:val="25"/>
            </w:numPr>
            <w:rPr>
              <w:rFonts w:eastAsiaTheme="minorEastAsia"/>
              <w:b/>
            </w:rPr>
          </w:pPr>
        </w:p>
        <w:p w14:paraId="7FEF6354" w14:textId="77777777" w:rsidR="00A56088" w:rsidRPr="00A56088" w:rsidRDefault="00A56088">
          <w:pPr>
            <w:pStyle w:val="Paragraphedeliste"/>
            <w:numPr>
              <w:ilvl w:val="0"/>
              <w:numId w:val="25"/>
            </w:numPr>
            <w:rPr>
              <w:rFonts w:eastAsiaTheme="minorEastAsia"/>
              <w:b/>
            </w:rPr>
          </w:pPr>
          <w:r w:rsidRPr="00A56088">
            <w:rPr>
              <w:rFonts w:eastAsiaTheme="minorEastAsia"/>
              <w:b/>
            </w:rPr>
            <w:t>A)</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38BD3315" w14:textId="77777777" w:rsidTr="00626991">
            <w:tc>
              <w:tcPr>
                <w:tcW w:w="1509" w:type="dxa"/>
              </w:tcPr>
              <w:p w14:paraId="45A1138E" w14:textId="77777777" w:rsidR="00C605DF" w:rsidRDefault="00C605DF" w:rsidP="00C605DF">
                <w:pPr>
                  <w:pStyle w:val="Paragraphedeliste"/>
                  <w:rPr>
                    <w:rFonts w:ascii="Cambria Math" w:eastAsiaTheme="minorEastAsia" w:hAnsi="Cambria Math"/>
                    <w:oMath/>
                  </w:rPr>
                </w:pPr>
              </w:p>
              <w:p w14:paraId="1DC2948A"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4CC931E5"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5D8C0E22"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6107166D"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a</m:t>
                    </m:r>
                  </m:oMath>
                </m:oMathPara>
              </w:p>
            </w:tc>
            <w:tc>
              <w:tcPr>
                <w:tcW w:w="1511" w:type="dxa"/>
              </w:tcPr>
              <w:p w14:paraId="67F438E6"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b</m:t>
                    </m:r>
                  </m:oMath>
                </m:oMathPara>
              </w:p>
            </w:tc>
            <w:tc>
              <w:tcPr>
                <w:tcW w:w="1511" w:type="dxa"/>
              </w:tcPr>
              <w:p w14:paraId="1F37BF93"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c</m:t>
                    </m:r>
                  </m:oMath>
                </m:oMathPara>
              </w:p>
            </w:tc>
          </w:tr>
          <w:tr w:rsidR="00A56088" w14:paraId="54F2B166" w14:textId="77777777" w:rsidTr="00626991">
            <w:tc>
              <w:tcPr>
                <w:tcW w:w="1509" w:type="dxa"/>
              </w:tcPr>
              <w:p w14:paraId="4D5D8DCF" w14:textId="77777777" w:rsidR="00A56088" w:rsidRDefault="00A56088" w:rsidP="00626991">
                <w:pPr>
                  <w:jc w:val="center"/>
                  <w:rPr>
                    <w:rFonts w:eastAsiaTheme="minorEastAsia"/>
                  </w:rPr>
                </w:pPr>
                <w:r>
                  <w:rPr>
                    <w:rFonts w:eastAsiaTheme="minorEastAsia"/>
                  </w:rPr>
                  <w:t>30°</w:t>
                </w:r>
              </w:p>
            </w:tc>
            <w:tc>
              <w:tcPr>
                <w:tcW w:w="1509" w:type="dxa"/>
              </w:tcPr>
              <w:p w14:paraId="19162E98" w14:textId="77777777" w:rsidR="00A56088" w:rsidRDefault="00A56088" w:rsidP="00626991">
                <w:pPr>
                  <w:jc w:val="center"/>
                  <w:rPr>
                    <w:rFonts w:eastAsiaTheme="minorEastAsia"/>
                  </w:rPr>
                </w:pPr>
              </w:p>
            </w:tc>
            <w:tc>
              <w:tcPr>
                <w:tcW w:w="1510" w:type="dxa"/>
              </w:tcPr>
              <w:p w14:paraId="03064262" w14:textId="77777777" w:rsidR="00A56088" w:rsidRDefault="00A56088" w:rsidP="00626991">
                <w:pPr>
                  <w:jc w:val="center"/>
                  <w:rPr>
                    <w:rFonts w:eastAsiaTheme="minorEastAsia"/>
                  </w:rPr>
                </w:pPr>
              </w:p>
            </w:tc>
            <w:tc>
              <w:tcPr>
                <w:tcW w:w="1510" w:type="dxa"/>
              </w:tcPr>
              <w:p w14:paraId="222D4FD1" w14:textId="77777777" w:rsidR="00A56088" w:rsidRDefault="00A56088" w:rsidP="00626991">
                <w:pPr>
                  <w:jc w:val="center"/>
                  <w:rPr>
                    <w:rFonts w:eastAsiaTheme="minorEastAsia"/>
                  </w:rPr>
                </w:pPr>
                <w:r>
                  <w:rPr>
                    <w:rFonts w:eastAsiaTheme="minorEastAsia"/>
                  </w:rPr>
                  <w:t>1</w:t>
                </w:r>
              </w:p>
            </w:tc>
            <w:tc>
              <w:tcPr>
                <w:tcW w:w="1511" w:type="dxa"/>
              </w:tcPr>
              <w:p w14:paraId="3F5BD0D5" w14:textId="77777777" w:rsidR="00A56088" w:rsidRDefault="00A56088" w:rsidP="00626991">
                <w:pPr>
                  <w:jc w:val="center"/>
                  <w:rPr>
                    <w:rFonts w:eastAsiaTheme="minorEastAsia"/>
                  </w:rPr>
                </w:pPr>
                <w:r>
                  <w:rPr>
                    <w:rFonts w:eastAsiaTheme="minorEastAsia"/>
                  </w:rPr>
                  <w:t>3</w:t>
                </w:r>
              </w:p>
            </w:tc>
            <w:tc>
              <w:tcPr>
                <w:tcW w:w="1511" w:type="dxa"/>
              </w:tcPr>
              <w:p w14:paraId="406745EF" w14:textId="77777777" w:rsidR="00A56088" w:rsidRDefault="00A56088" w:rsidP="00626991">
                <w:pPr>
                  <w:jc w:val="center"/>
                  <w:rPr>
                    <w:rFonts w:eastAsiaTheme="minorEastAsia"/>
                  </w:rPr>
                </w:pPr>
              </w:p>
            </w:tc>
          </w:tr>
        </w:tbl>
        <w:p w14:paraId="7D8C6C25" w14:textId="77777777" w:rsidR="00A56088" w:rsidRPr="00A56088" w:rsidRDefault="00A56088">
          <w:pPr>
            <w:pStyle w:val="Paragraphedeliste"/>
            <w:numPr>
              <w:ilvl w:val="0"/>
              <w:numId w:val="25"/>
            </w:numPr>
            <w:rPr>
              <w:rFonts w:eastAsiaTheme="minorEastAsia"/>
              <w:b/>
            </w:rPr>
          </w:pPr>
        </w:p>
        <w:p w14:paraId="0F1DBC55" w14:textId="77777777" w:rsidR="00A56088" w:rsidRPr="00A56088" w:rsidRDefault="00A56088">
          <w:pPr>
            <w:pStyle w:val="Paragraphedeliste"/>
            <w:numPr>
              <w:ilvl w:val="0"/>
              <w:numId w:val="25"/>
            </w:numPr>
            <w:rPr>
              <w:rFonts w:eastAsiaTheme="minorEastAsia"/>
              <w:b/>
            </w:rPr>
          </w:pPr>
        </w:p>
        <w:p w14:paraId="02CECA25" w14:textId="77777777" w:rsidR="00A56088" w:rsidRPr="00A56088" w:rsidRDefault="00A56088">
          <w:pPr>
            <w:pStyle w:val="Paragraphedeliste"/>
            <w:numPr>
              <w:ilvl w:val="0"/>
              <w:numId w:val="25"/>
            </w:numPr>
            <w:rPr>
              <w:rFonts w:eastAsiaTheme="minorEastAsia"/>
              <w:b/>
            </w:rPr>
          </w:pPr>
          <w:r w:rsidRPr="00A56088">
            <w:rPr>
              <w:rFonts w:eastAsiaTheme="minorEastAsia"/>
              <w:b/>
            </w:rPr>
            <w:t>B)</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770668BB" w14:textId="77777777" w:rsidTr="00626991">
            <w:tc>
              <w:tcPr>
                <w:tcW w:w="1509" w:type="dxa"/>
              </w:tcPr>
              <w:p w14:paraId="3CB6BB35"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4938BDB0"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20D1F62F"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31DE3C78"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a</m:t>
                    </m:r>
                  </m:oMath>
                </m:oMathPara>
              </w:p>
            </w:tc>
            <w:tc>
              <w:tcPr>
                <w:tcW w:w="1511" w:type="dxa"/>
              </w:tcPr>
              <w:p w14:paraId="35C2A7CD"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b</m:t>
                    </m:r>
                  </m:oMath>
                </m:oMathPara>
              </w:p>
            </w:tc>
            <w:tc>
              <w:tcPr>
                <w:tcW w:w="1511" w:type="dxa"/>
              </w:tcPr>
              <w:p w14:paraId="07AC4602"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c</m:t>
                    </m:r>
                  </m:oMath>
                </m:oMathPara>
              </w:p>
            </w:tc>
          </w:tr>
          <w:tr w:rsidR="00A56088" w14:paraId="68673730" w14:textId="77777777" w:rsidTr="00626991">
            <w:tc>
              <w:tcPr>
                <w:tcW w:w="1509" w:type="dxa"/>
              </w:tcPr>
              <w:p w14:paraId="4BECBC01" w14:textId="77777777" w:rsidR="00A56088" w:rsidRDefault="00A56088" w:rsidP="00626991">
                <w:pPr>
                  <w:jc w:val="center"/>
                  <w:rPr>
                    <w:rFonts w:eastAsiaTheme="minorEastAsia"/>
                  </w:rPr>
                </w:pPr>
                <w:r>
                  <w:rPr>
                    <w:rFonts w:eastAsiaTheme="minorEastAsia"/>
                  </w:rPr>
                  <w:t>30°</w:t>
                </w:r>
              </w:p>
            </w:tc>
            <w:tc>
              <w:tcPr>
                <w:tcW w:w="1509" w:type="dxa"/>
              </w:tcPr>
              <w:p w14:paraId="53F545C2" w14:textId="77777777" w:rsidR="00A56088" w:rsidRDefault="00A56088" w:rsidP="00626991">
                <w:pPr>
                  <w:jc w:val="left"/>
                  <w:rPr>
                    <w:rFonts w:eastAsiaTheme="minorEastAsia"/>
                  </w:rPr>
                </w:pPr>
              </w:p>
            </w:tc>
            <w:tc>
              <w:tcPr>
                <w:tcW w:w="1510" w:type="dxa"/>
              </w:tcPr>
              <w:p w14:paraId="038203B0" w14:textId="77777777" w:rsidR="00A56088" w:rsidRDefault="00A56088" w:rsidP="00626991">
                <w:pPr>
                  <w:jc w:val="left"/>
                  <w:rPr>
                    <w:rFonts w:eastAsiaTheme="minorEastAsia"/>
                  </w:rPr>
                </w:pPr>
              </w:p>
            </w:tc>
            <w:tc>
              <w:tcPr>
                <w:tcW w:w="1510" w:type="dxa"/>
              </w:tcPr>
              <w:p w14:paraId="2DD4331B" w14:textId="77777777" w:rsidR="00A56088" w:rsidRDefault="00A56088" w:rsidP="00626991">
                <w:pPr>
                  <w:jc w:val="center"/>
                  <w:rPr>
                    <w:rFonts w:eastAsiaTheme="minorEastAsia"/>
                  </w:rPr>
                </w:pPr>
                <w:r>
                  <w:rPr>
                    <w:rFonts w:eastAsiaTheme="minorEastAsia"/>
                  </w:rPr>
                  <w:t>10</w:t>
                </w:r>
              </w:p>
            </w:tc>
            <w:tc>
              <w:tcPr>
                <w:tcW w:w="1511" w:type="dxa"/>
              </w:tcPr>
              <w:p w14:paraId="40B9672E" w14:textId="77777777" w:rsidR="00A56088" w:rsidRDefault="00A56088" w:rsidP="00626991">
                <w:pPr>
                  <w:jc w:val="center"/>
                  <w:rPr>
                    <w:rFonts w:eastAsiaTheme="minorEastAsia"/>
                  </w:rPr>
                </w:pPr>
                <w:r>
                  <w:rPr>
                    <w:rFonts w:eastAsiaTheme="minorEastAsia"/>
                  </w:rPr>
                  <w:t>8</w:t>
                </w:r>
              </w:p>
            </w:tc>
            <w:tc>
              <w:tcPr>
                <w:tcW w:w="1511" w:type="dxa"/>
              </w:tcPr>
              <w:p w14:paraId="23B8176B" w14:textId="77777777" w:rsidR="00A56088" w:rsidRDefault="00A56088" w:rsidP="00626991">
                <w:pPr>
                  <w:jc w:val="left"/>
                  <w:rPr>
                    <w:rFonts w:eastAsiaTheme="minorEastAsia"/>
                  </w:rPr>
                </w:pPr>
              </w:p>
            </w:tc>
          </w:tr>
        </w:tbl>
        <w:p w14:paraId="5ABD2C0A" w14:textId="77777777" w:rsidR="00A56088" w:rsidRPr="00A56088" w:rsidRDefault="00A56088">
          <w:pPr>
            <w:pStyle w:val="Paragraphedeliste"/>
            <w:numPr>
              <w:ilvl w:val="0"/>
              <w:numId w:val="25"/>
            </w:numPr>
            <w:rPr>
              <w:rFonts w:eastAsiaTheme="minorEastAsia"/>
              <w:b/>
            </w:rPr>
          </w:pPr>
        </w:p>
        <w:p w14:paraId="264F6249" w14:textId="77777777" w:rsidR="00A56088" w:rsidRPr="00A56088" w:rsidRDefault="00A56088">
          <w:pPr>
            <w:pStyle w:val="Paragraphedeliste"/>
            <w:numPr>
              <w:ilvl w:val="0"/>
              <w:numId w:val="25"/>
            </w:numPr>
            <w:rPr>
              <w:rFonts w:eastAsiaTheme="minorEastAsia"/>
              <w:b/>
            </w:rPr>
          </w:pPr>
        </w:p>
        <w:p w14:paraId="4E7A5E83" w14:textId="77777777" w:rsidR="00A56088" w:rsidRPr="00A56088" w:rsidRDefault="00A56088">
          <w:pPr>
            <w:pStyle w:val="Paragraphedeliste"/>
            <w:numPr>
              <w:ilvl w:val="0"/>
              <w:numId w:val="25"/>
            </w:numPr>
            <w:rPr>
              <w:rFonts w:eastAsiaTheme="minorEastAsia"/>
              <w:b/>
            </w:rPr>
          </w:pPr>
          <w:r w:rsidRPr="00A56088">
            <w:rPr>
              <w:rFonts w:eastAsiaTheme="minorEastAsia"/>
              <w:b/>
            </w:rPr>
            <w:t>C)</w:t>
          </w:r>
        </w:p>
        <w:tbl>
          <w:tblPr>
            <w:tblStyle w:val="Grilledutableau"/>
            <w:tblW w:w="0" w:type="auto"/>
            <w:tblLook w:val="04A0" w:firstRow="1" w:lastRow="0" w:firstColumn="1" w:lastColumn="0" w:noHBand="0" w:noVBand="1"/>
          </w:tblPr>
          <w:tblGrid>
            <w:gridCol w:w="1509"/>
            <w:gridCol w:w="1509"/>
            <w:gridCol w:w="1510"/>
            <w:gridCol w:w="1510"/>
            <w:gridCol w:w="1511"/>
            <w:gridCol w:w="1511"/>
          </w:tblGrid>
          <w:tr w:rsidR="00A56088" w:rsidRPr="00261899" w14:paraId="1A2C1CF4" w14:textId="77777777" w:rsidTr="00626991">
            <w:tc>
              <w:tcPr>
                <w:tcW w:w="1509" w:type="dxa"/>
              </w:tcPr>
              <w:p w14:paraId="4788B92E"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α</m:t>
                    </m:r>
                  </m:oMath>
                </m:oMathPara>
              </w:p>
            </w:tc>
            <w:tc>
              <w:tcPr>
                <w:tcW w:w="1509" w:type="dxa"/>
              </w:tcPr>
              <w:p w14:paraId="633501A2"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β</m:t>
                    </m:r>
                  </m:oMath>
                </m:oMathPara>
              </w:p>
            </w:tc>
            <w:tc>
              <w:tcPr>
                <w:tcW w:w="1510" w:type="dxa"/>
              </w:tcPr>
              <w:p w14:paraId="038CA196" w14:textId="77777777" w:rsidR="00A56088" w:rsidRPr="00261899" w:rsidRDefault="00A56088" w:rsidP="00626991">
                <w:pPr>
                  <w:jc w:val="center"/>
                  <w:rPr>
                    <w:rFonts w:eastAsiaTheme="minorEastAsia"/>
                    <w:szCs w:val="24"/>
                  </w:rPr>
                </w:pPr>
                <m:oMathPara>
                  <m:oMath>
                    <m:r>
                      <w:rPr>
                        <w:rFonts w:ascii="Cambria Math" w:eastAsiaTheme="minorEastAsia" w:hAnsi="Cambria Math"/>
                      </w:rPr>
                      <m:t>γ</m:t>
                    </m:r>
                  </m:oMath>
                </m:oMathPara>
              </w:p>
            </w:tc>
            <w:tc>
              <w:tcPr>
                <w:tcW w:w="1510" w:type="dxa"/>
              </w:tcPr>
              <w:p w14:paraId="451FA307"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a</m:t>
                    </m:r>
                  </m:oMath>
                </m:oMathPara>
              </w:p>
            </w:tc>
            <w:tc>
              <w:tcPr>
                <w:tcW w:w="1511" w:type="dxa"/>
              </w:tcPr>
              <w:p w14:paraId="69BE0B79"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b</m:t>
                    </m:r>
                  </m:oMath>
                </m:oMathPara>
              </w:p>
            </w:tc>
            <w:tc>
              <w:tcPr>
                <w:tcW w:w="1511" w:type="dxa"/>
              </w:tcPr>
              <w:p w14:paraId="3ACB092F" w14:textId="77777777" w:rsidR="00A56088" w:rsidRPr="00261899" w:rsidRDefault="00A56088" w:rsidP="00626991">
                <w:pPr>
                  <w:jc w:val="center"/>
                  <w:rPr>
                    <w:rFonts w:eastAsiaTheme="minorEastAsia"/>
                    <w:szCs w:val="24"/>
                  </w:rPr>
                </w:pPr>
                <m:oMathPara>
                  <m:oMath>
                    <m:r>
                      <w:rPr>
                        <w:rFonts w:ascii="Cambria Math" w:eastAsiaTheme="minorEastAsia" w:hAnsi="Cambria Math"/>
                        <w:szCs w:val="24"/>
                      </w:rPr>
                      <m:t>c</m:t>
                    </m:r>
                  </m:oMath>
                </m:oMathPara>
              </w:p>
            </w:tc>
          </w:tr>
          <w:tr w:rsidR="00A56088" w14:paraId="55E9D7C6" w14:textId="77777777" w:rsidTr="00626991">
            <w:tc>
              <w:tcPr>
                <w:tcW w:w="1509" w:type="dxa"/>
              </w:tcPr>
              <w:p w14:paraId="295F7E0E" w14:textId="77777777" w:rsidR="00A56088" w:rsidRDefault="00A56088" w:rsidP="00626991">
                <w:pPr>
                  <w:jc w:val="center"/>
                  <w:rPr>
                    <w:rFonts w:eastAsiaTheme="minorEastAsia"/>
                  </w:rPr>
                </w:pPr>
                <w:r>
                  <w:rPr>
                    <w:rFonts w:eastAsiaTheme="minorEastAsia"/>
                  </w:rPr>
                  <w:t>30°</w:t>
                </w:r>
              </w:p>
            </w:tc>
            <w:tc>
              <w:tcPr>
                <w:tcW w:w="1509" w:type="dxa"/>
              </w:tcPr>
              <w:p w14:paraId="4F73A884" w14:textId="77777777" w:rsidR="00A56088" w:rsidRDefault="00A56088" w:rsidP="00626991">
                <w:pPr>
                  <w:rPr>
                    <w:rFonts w:eastAsiaTheme="minorEastAsia"/>
                  </w:rPr>
                </w:pPr>
              </w:p>
            </w:tc>
            <w:tc>
              <w:tcPr>
                <w:tcW w:w="1510" w:type="dxa"/>
              </w:tcPr>
              <w:p w14:paraId="2314AA18" w14:textId="77777777" w:rsidR="00A56088" w:rsidRDefault="00A56088" w:rsidP="00626991">
                <w:pPr>
                  <w:rPr>
                    <w:rFonts w:eastAsiaTheme="minorEastAsia"/>
                  </w:rPr>
                </w:pPr>
              </w:p>
            </w:tc>
            <w:tc>
              <w:tcPr>
                <w:tcW w:w="1510" w:type="dxa"/>
              </w:tcPr>
              <w:p w14:paraId="6ACE21E6" w14:textId="77777777" w:rsidR="00A56088" w:rsidRDefault="00A56088" w:rsidP="00626991">
                <w:pPr>
                  <w:jc w:val="center"/>
                  <w:rPr>
                    <w:rFonts w:eastAsiaTheme="minorEastAsia"/>
                  </w:rPr>
                </w:pPr>
                <w:r>
                  <w:rPr>
                    <w:rFonts w:eastAsiaTheme="minorEastAsia"/>
                  </w:rPr>
                  <w:t>8</w:t>
                </w:r>
              </w:p>
            </w:tc>
            <w:tc>
              <w:tcPr>
                <w:tcW w:w="1511" w:type="dxa"/>
              </w:tcPr>
              <w:p w14:paraId="00F763D4" w14:textId="77777777" w:rsidR="00A56088" w:rsidRDefault="00A56088" w:rsidP="00626991">
                <w:pPr>
                  <w:jc w:val="center"/>
                  <w:rPr>
                    <w:rFonts w:eastAsiaTheme="minorEastAsia"/>
                  </w:rPr>
                </w:pPr>
                <w:r>
                  <w:rPr>
                    <w:rFonts w:eastAsiaTheme="minorEastAsia"/>
                  </w:rPr>
                  <w:t>10</w:t>
                </w:r>
              </w:p>
            </w:tc>
            <w:tc>
              <w:tcPr>
                <w:tcW w:w="1511" w:type="dxa"/>
              </w:tcPr>
              <w:p w14:paraId="2DBD6574" w14:textId="77777777" w:rsidR="00A56088" w:rsidRDefault="00A56088" w:rsidP="00626991">
                <w:pPr>
                  <w:rPr>
                    <w:rFonts w:eastAsiaTheme="minorEastAsia"/>
                  </w:rPr>
                </w:pPr>
              </w:p>
            </w:tc>
          </w:tr>
        </w:tbl>
        <w:p w14:paraId="4D5782C2" w14:textId="6DD0F330" w:rsidR="003E4D5A" w:rsidRDefault="003E4D5A" w:rsidP="00C605DF">
          <w:pPr>
            <w:rPr>
              <w:rFonts w:eastAsiaTheme="minorEastAsia"/>
              <w:b/>
            </w:rPr>
          </w:pPr>
        </w:p>
        <w:p w14:paraId="780BD3F1" w14:textId="2E386B8B" w:rsidR="00C605DF" w:rsidRDefault="00C605DF">
          <w:pPr>
            <w:pStyle w:val="Titre1"/>
            <w:numPr>
              <w:ilvl w:val="1"/>
              <w:numId w:val="28"/>
            </w:numPr>
          </w:pPr>
          <w:r>
            <w:t>Synthèse : quelle formule utiliser selon les cas</w:t>
          </w:r>
        </w:p>
        <w:tbl>
          <w:tblPr>
            <w:tblStyle w:val="Grilledutableau"/>
            <w:tblW w:w="0" w:type="auto"/>
            <w:tblLook w:val="04A0" w:firstRow="1" w:lastRow="0" w:firstColumn="1" w:lastColumn="0" w:noHBand="0" w:noVBand="1"/>
          </w:tblPr>
          <w:tblGrid>
            <w:gridCol w:w="2818"/>
            <w:gridCol w:w="3442"/>
            <w:gridCol w:w="2800"/>
          </w:tblGrid>
          <w:tr w:rsidR="003E4D5A" w14:paraId="41B051D2" w14:textId="77777777" w:rsidTr="00626991">
            <w:tc>
              <w:tcPr>
                <w:tcW w:w="2818" w:type="dxa"/>
              </w:tcPr>
              <w:p w14:paraId="3140378D" w14:textId="77777777" w:rsidR="003E4D5A" w:rsidRDefault="003E4D5A" w:rsidP="00626991">
                <w:pPr>
                  <w:spacing w:after="0"/>
                  <w:jc w:val="center"/>
                </w:pPr>
                <w:r>
                  <w:t>Si on connait…</w:t>
                </w:r>
              </w:p>
            </w:tc>
            <w:tc>
              <w:tcPr>
                <w:tcW w:w="3442" w:type="dxa"/>
              </w:tcPr>
              <w:p w14:paraId="079FE55B" w14:textId="77777777" w:rsidR="003E4D5A" w:rsidRDefault="003E4D5A" w:rsidP="00626991">
                <w:pPr>
                  <w:spacing w:after="0"/>
                  <w:jc w:val="center"/>
                </w:pPr>
              </w:p>
            </w:tc>
            <w:tc>
              <w:tcPr>
                <w:tcW w:w="2800" w:type="dxa"/>
              </w:tcPr>
              <w:p w14:paraId="1C2E9254" w14:textId="77777777" w:rsidR="003E4D5A" w:rsidRDefault="003E4D5A" w:rsidP="00626991">
                <w:pPr>
                  <w:spacing w:after="0"/>
                  <w:jc w:val="center"/>
                </w:pPr>
                <w:r>
                  <w:t>… on utilise…</w:t>
                </w:r>
              </w:p>
            </w:tc>
          </w:tr>
          <w:tr w:rsidR="003E4D5A" w14:paraId="73E5D791" w14:textId="77777777" w:rsidTr="00626991">
            <w:tc>
              <w:tcPr>
                <w:tcW w:w="2818" w:type="dxa"/>
                <w:vAlign w:val="center"/>
              </w:tcPr>
              <w:p w14:paraId="243FACB3" w14:textId="77777777" w:rsidR="003E4D5A" w:rsidRDefault="003E4D5A" w:rsidP="00626991">
                <w:pPr>
                  <w:spacing w:after="0"/>
                </w:pPr>
                <w:r>
                  <w:t>Deux angles et un côté</w:t>
                </w:r>
              </w:p>
            </w:tc>
            <w:tc>
              <w:tcPr>
                <w:tcW w:w="3442" w:type="dxa"/>
                <w:vAlign w:val="center"/>
              </w:tcPr>
              <w:p w14:paraId="39D1067A" w14:textId="77777777" w:rsidR="003E4D5A" w:rsidRPr="003B243A" w:rsidRDefault="003E4D5A" w:rsidP="00626991">
                <w:pPr>
                  <w:spacing w:after="0"/>
                  <w:rPr>
                    <w:sz w:val="12"/>
                  </w:rPr>
                </w:pPr>
              </w:p>
              <w:p w14:paraId="22F239AF" w14:textId="77777777" w:rsidR="003E4D5A" w:rsidRDefault="003E4D5A" w:rsidP="00626991">
                <w:pPr>
                  <w:spacing w:after="0"/>
                </w:pPr>
                <w:r>
                  <w:rPr>
                    <w:noProof/>
                    <w:lang w:eastAsia="fr-BE"/>
                  </w:rPr>
                  <w:drawing>
                    <wp:inline distT="0" distB="0" distL="0" distR="0" wp14:anchorId="59BBB333" wp14:editId="10D688D1">
                      <wp:extent cx="2033270" cy="807479"/>
                      <wp:effectExtent l="0" t="0" r="5080" b="0"/>
                      <wp:docPr id="177176366" name="Image 17717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62007" cy="818892"/>
                              </a:xfrm>
                              <a:prstGeom prst="rect">
                                <a:avLst/>
                              </a:prstGeom>
                            </pic:spPr>
                          </pic:pic>
                        </a:graphicData>
                      </a:graphic>
                    </wp:inline>
                  </w:drawing>
                </w:r>
              </w:p>
              <w:p w14:paraId="419BAD5D" w14:textId="77777777" w:rsidR="003E4D5A" w:rsidRPr="003B243A" w:rsidRDefault="003E4D5A" w:rsidP="00626991">
                <w:pPr>
                  <w:spacing w:after="0"/>
                  <w:rPr>
                    <w:sz w:val="12"/>
                  </w:rPr>
                </w:pPr>
              </w:p>
            </w:tc>
            <w:tc>
              <w:tcPr>
                <w:tcW w:w="2800" w:type="dxa"/>
                <w:vAlign w:val="center"/>
              </w:tcPr>
              <w:p w14:paraId="0C56AADF" w14:textId="0ECFFEBB" w:rsidR="003E4D5A" w:rsidRDefault="003E4D5A" w:rsidP="00626991">
                <w:pPr>
                  <w:spacing w:after="0"/>
                </w:pPr>
              </w:p>
            </w:tc>
          </w:tr>
          <w:tr w:rsidR="003E4D5A" w14:paraId="50980971" w14:textId="77777777" w:rsidTr="00626991">
            <w:tc>
              <w:tcPr>
                <w:tcW w:w="2818" w:type="dxa"/>
                <w:vAlign w:val="center"/>
              </w:tcPr>
              <w:p w14:paraId="538BDC79" w14:textId="77777777" w:rsidR="003E4D5A" w:rsidRDefault="003E4D5A" w:rsidP="00626991">
                <w:pPr>
                  <w:spacing w:after="0"/>
                </w:pPr>
                <w:r>
                  <w:t>Deux côtés et l’angle formé par ces deux côtés</w:t>
                </w:r>
              </w:p>
            </w:tc>
            <w:tc>
              <w:tcPr>
                <w:tcW w:w="3442" w:type="dxa"/>
                <w:vAlign w:val="center"/>
              </w:tcPr>
              <w:p w14:paraId="3795DF1B" w14:textId="77777777" w:rsidR="003E4D5A" w:rsidRPr="003B243A" w:rsidRDefault="003E4D5A" w:rsidP="00626991">
                <w:pPr>
                  <w:spacing w:after="0"/>
                  <w:rPr>
                    <w:sz w:val="12"/>
                  </w:rPr>
                </w:pPr>
              </w:p>
              <w:p w14:paraId="0B9CDDC9" w14:textId="77777777" w:rsidR="003E4D5A" w:rsidRDefault="003E4D5A" w:rsidP="00626991">
                <w:pPr>
                  <w:spacing w:after="0"/>
                </w:pPr>
                <w:r>
                  <w:rPr>
                    <w:noProof/>
                    <w:lang w:eastAsia="fr-BE"/>
                  </w:rPr>
                  <w:drawing>
                    <wp:inline distT="0" distB="0" distL="0" distR="0" wp14:anchorId="114B72E0" wp14:editId="1682B0A7">
                      <wp:extent cx="2002790" cy="803766"/>
                      <wp:effectExtent l="0" t="0" r="0" b="0"/>
                      <wp:docPr id="1414520928" name="Image 141452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0418" cy="814854"/>
                              </a:xfrm>
                              <a:prstGeom prst="rect">
                                <a:avLst/>
                              </a:prstGeom>
                            </pic:spPr>
                          </pic:pic>
                        </a:graphicData>
                      </a:graphic>
                    </wp:inline>
                  </w:drawing>
                </w:r>
              </w:p>
              <w:p w14:paraId="1BF52CBB" w14:textId="77777777" w:rsidR="003E4D5A" w:rsidRPr="003B243A" w:rsidRDefault="003E4D5A" w:rsidP="00626991">
                <w:pPr>
                  <w:spacing w:after="0"/>
                  <w:rPr>
                    <w:sz w:val="12"/>
                  </w:rPr>
                </w:pPr>
              </w:p>
            </w:tc>
            <w:tc>
              <w:tcPr>
                <w:tcW w:w="2800" w:type="dxa"/>
                <w:vAlign w:val="center"/>
              </w:tcPr>
              <w:p w14:paraId="27C1CB11" w14:textId="5C6BF584" w:rsidR="003E4D5A" w:rsidRDefault="003E4D5A" w:rsidP="00626991">
                <w:pPr>
                  <w:spacing w:after="0"/>
                </w:pPr>
              </w:p>
            </w:tc>
          </w:tr>
          <w:tr w:rsidR="003E4D5A" w14:paraId="294DFD00" w14:textId="77777777" w:rsidTr="00626991">
            <w:tc>
              <w:tcPr>
                <w:tcW w:w="2818" w:type="dxa"/>
                <w:vAlign w:val="center"/>
              </w:tcPr>
              <w:p w14:paraId="73AF0BB7" w14:textId="77777777" w:rsidR="003E4D5A" w:rsidRDefault="003E4D5A" w:rsidP="00626991">
                <w:pPr>
                  <w:spacing w:after="0"/>
                </w:pPr>
                <w:r>
                  <w:t>Trois côtés</w:t>
                </w:r>
              </w:p>
            </w:tc>
            <w:tc>
              <w:tcPr>
                <w:tcW w:w="3442" w:type="dxa"/>
                <w:vAlign w:val="center"/>
              </w:tcPr>
              <w:p w14:paraId="1D615941" w14:textId="77777777" w:rsidR="003E4D5A" w:rsidRPr="003B243A" w:rsidRDefault="003E4D5A" w:rsidP="00626991">
                <w:pPr>
                  <w:spacing w:after="0"/>
                  <w:rPr>
                    <w:sz w:val="12"/>
                  </w:rPr>
                </w:pPr>
              </w:p>
              <w:p w14:paraId="3AA9CA23" w14:textId="77777777" w:rsidR="003E4D5A" w:rsidRDefault="003E4D5A" w:rsidP="00626991">
                <w:pPr>
                  <w:spacing w:after="0"/>
                </w:pPr>
                <w:r>
                  <w:rPr>
                    <w:noProof/>
                    <w:lang w:eastAsia="fr-BE"/>
                  </w:rPr>
                  <w:drawing>
                    <wp:inline distT="0" distB="0" distL="0" distR="0" wp14:anchorId="2EBFAFC4" wp14:editId="0AC6B56B">
                      <wp:extent cx="2025650" cy="820087"/>
                      <wp:effectExtent l="0" t="0" r="0" b="0"/>
                      <wp:docPr id="767651309" name="Image 76765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57466" cy="832968"/>
                              </a:xfrm>
                              <a:prstGeom prst="rect">
                                <a:avLst/>
                              </a:prstGeom>
                            </pic:spPr>
                          </pic:pic>
                        </a:graphicData>
                      </a:graphic>
                    </wp:inline>
                  </w:drawing>
                </w:r>
              </w:p>
              <w:p w14:paraId="1EBC6B0C" w14:textId="77777777" w:rsidR="003E4D5A" w:rsidRPr="003B243A" w:rsidRDefault="003E4D5A" w:rsidP="00626991">
                <w:pPr>
                  <w:spacing w:after="0"/>
                  <w:rPr>
                    <w:sz w:val="12"/>
                  </w:rPr>
                </w:pPr>
              </w:p>
            </w:tc>
            <w:tc>
              <w:tcPr>
                <w:tcW w:w="2800" w:type="dxa"/>
                <w:vAlign w:val="center"/>
              </w:tcPr>
              <w:p w14:paraId="3D636607" w14:textId="34B6C1E3" w:rsidR="003E4D5A" w:rsidRDefault="003E4D5A" w:rsidP="00626991">
                <w:pPr>
                  <w:spacing w:after="0"/>
                </w:pPr>
              </w:p>
            </w:tc>
          </w:tr>
          <w:tr w:rsidR="003E4D5A" w14:paraId="643BD794" w14:textId="77777777" w:rsidTr="00626991">
            <w:tc>
              <w:tcPr>
                <w:tcW w:w="2818" w:type="dxa"/>
                <w:vAlign w:val="center"/>
              </w:tcPr>
              <w:p w14:paraId="2FEFB667" w14:textId="77777777" w:rsidR="003E4D5A" w:rsidRDefault="003E4D5A" w:rsidP="00626991">
                <w:pPr>
                  <w:spacing w:after="0"/>
                </w:pPr>
                <w:r>
                  <w:t>Deux côtés et un angle opposé à un de ces deux côtés</w:t>
                </w:r>
              </w:p>
            </w:tc>
            <w:tc>
              <w:tcPr>
                <w:tcW w:w="3442" w:type="dxa"/>
                <w:vAlign w:val="center"/>
              </w:tcPr>
              <w:p w14:paraId="1A35593F" w14:textId="77777777" w:rsidR="003E4D5A" w:rsidRPr="003B243A" w:rsidRDefault="003E4D5A" w:rsidP="00626991">
                <w:pPr>
                  <w:spacing w:after="0"/>
                  <w:rPr>
                    <w:sz w:val="12"/>
                  </w:rPr>
                </w:pPr>
              </w:p>
              <w:p w14:paraId="0BAD98D6" w14:textId="77777777" w:rsidR="003E4D5A" w:rsidRDefault="003E4D5A" w:rsidP="00626991">
                <w:pPr>
                  <w:spacing w:after="0"/>
                </w:pPr>
                <w:r>
                  <w:rPr>
                    <w:noProof/>
                    <w:lang w:eastAsia="fr-BE"/>
                  </w:rPr>
                  <w:drawing>
                    <wp:inline distT="0" distB="0" distL="0" distR="0" wp14:anchorId="042A7ABA" wp14:editId="6CB2F587">
                      <wp:extent cx="2048510" cy="785300"/>
                      <wp:effectExtent l="0" t="0" r="0" b="0"/>
                      <wp:docPr id="337599739" name="Image 33759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9937" cy="808848"/>
                              </a:xfrm>
                              <a:prstGeom prst="rect">
                                <a:avLst/>
                              </a:prstGeom>
                            </pic:spPr>
                          </pic:pic>
                        </a:graphicData>
                      </a:graphic>
                    </wp:inline>
                  </w:drawing>
                </w:r>
              </w:p>
              <w:p w14:paraId="1DCD0024" w14:textId="77777777" w:rsidR="003E4D5A" w:rsidRPr="003B243A" w:rsidRDefault="003E4D5A" w:rsidP="00626991">
                <w:pPr>
                  <w:spacing w:after="0"/>
                  <w:rPr>
                    <w:sz w:val="12"/>
                  </w:rPr>
                </w:pPr>
              </w:p>
            </w:tc>
            <w:tc>
              <w:tcPr>
                <w:tcW w:w="2800" w:type="dxa"/>
                <w:vAlign w:val="center"/>
              </w:tcPr>
              <w:p w14:paraId="5C8B39F8" w14:textId="623901BF" w:rsidR="003E4D5A" w:rsidRDefault="003E4D5A" w:rsidP="00626991">
                <w:pPr>
                  <w:spacing w:after="0"/>
                </w:pPr>
              </w:p>
            </w:tc>
          </w:tr>
        </w:tbl>
        <w:p w14:paraId="66CA259A" w14:textId="77777777" w:rsidR="003E4D5A" w:rsidRDefault="003E4D5A" w:rsidP="003E4D5A">
          <w:r w:rsidRPr="004C076B">
            <w:rPr>
              <w:i/>
              <w:iCs/>
              <w:u w:val="single"/>
            </w:rPr>
            <w:t>Remarque</w:t>
          </w:r>
          <w:r>
            <w:t xml:space="preserve"> : Lorsqu’on cherche l’amplitude d’un angle, il est préférable d’appliquer en priorité le théorème des cosinus. </w:t>
          </w:r>
        </w:p>
        <w:p w14:paraId="0B21CB58" w14:textId="5C3340EC" w:rsidR="004F6207" w:rsidRDefault="004F6207">
          <w:pPr>
            <w:pStyle w:val="Titre1"/>
            <w:numPr>
              <w:ilvl w:val="1"/>
              <w:numId w:val="28"/>
            </w:numPr>
          </w:pPr>
          <w:r>
            <w:lastRenderedPageBreak/>
            <w:t>Résolution de triangles quelconques - problèmes</w:t>
          </w:r>
        </w:p>
        <w:p w14:paraId="0A3B4FDD" w14:textId="04F6CCF7" w:rsidR="004F6207" w:rsidRPr="00B67717" w:rsidRDefault="004F6207">
          <w:pPr>
            <w:pStyle w:val="Paragraphedeliste"/>
            <w:numPr>
              <w:ilvl w:val="0"/>
              <w:numId w:val="29"/>
            </w:numPr>
          </w:pPr>
          <w:r w:rsidRPr="00B67717">
            <w:t xml:space="preserve">Les diagonales du parallélogramme </w:t>
          </w:r>
          <m:oMath>
            <m:r>
              <w:rPr>
                <w:rFonts w:ascii="Cambria Math" w:hAnsi="Cambria Math"/>
              </w:rPr>
              <m:t>ABCD</m:t>
            </m:r>
          </m:oMath>
          <w:r w:rsidRPr="00B67717">
            <w:t xml:space="preserve"> mesurent 42 m et 51 m ; celles-ci font un angle de 62° entre elles. Calcule les mesures des côtés et les angles de ce parallélogramme.</w:t>
          </w:r>
        </w:p>
        <w:p w14:paraId="20738E6E" w14:textId="77777777" w:rsidR="004F6207" w:rsidRDefault="004F6207" w:rsidP="004F6207">
          <w:pPr>
            <w:spacing w:after="240"/>
            <w:jc w:val="center"/>
          </w:pPr>
          <w:r w:rsidRPr="00A0382F">
            <w:rPr>
              <w:noProof/>
              <w:lang w:eastAsia="fr-BE"/>
            </w:rPr>
            <w:drawing>
              <wp:inline distT="0" distB="0" distL="0" distR="0" wp14:anchorId="0626219E" wp14:editId="7FE45122">
                <wp:extent cx="4006795" cy="1117600"/>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409" b="11070"/>
                        <a:stretch/>
                      </pic:blipFill>
                      <pic:spPr bwMode="auto">
                        <a:xfrm>
                          <a:off x="0" y="0"/>
                          <a:ext cx="4011811" cy="1118999"/>
                        </a:xfrm>
                        <a:prstGeom prst="rect">
                          <a:avLst/>
                        </a:prstGeom>
                        <a:ln>
                          <a:noFill/>
                        </a:ln>
                        <a:extLst>
                          <a:ext uri="{53640926-AAD7-44D8-BBD7-CCE9431645EC}">
                            <a14:shadowObscured xmlns:a14="http://schemas.microsoft.com/office/drawing/2010/main"/>
                          </a:ext>
                        </a:extLst>
                      </pic:spPr>
                    </pic:pic>
                  </a:graphicData>
                </a:graphic>
              </wp:inline>
            </w:drawing>
          </w:r>
        </w:p>
        <w:p w14:paraId="0C2BCDD5" w14:textId="77777777" w:rsidR="004F6207" w:rsidRDefault="004F6207">
          <w:pPr>
            <w:pStyle w:val="Paragraphedeliste"/>
            <w:numPr>
              <w:ilvl w:val="0"/>
              <w:numId w:val="29"/>
            </w:numPr>
          </w:pPr>
          <w:r>
            <w:t>Dans une nouvelle station de ski, on a installé un téléphérique. Le câble fait un angle de 35,4° avec le sol supposé horizontal et il est arrimé à 2 km du pied de la montagne. Quelle est la longueur du câble, calculée au cm près, si l’on sait que la montagne forme avec le sol un angle de 60° ?</w:t>
          </w:r>
        </w:p>
        <w:p w14:paraId="07841CE1" w14:textId="77777777" w:rsidR="004F6207" w:rsidRDefault="004F6207" w:rsidP="004F6207">
          <w:pPr>
            <w:spacing w:after="240"/>
          </w:pPr>
          <w:r w:rsidRPr="009065D8">
            <w:rPr>
              <w:noProof/>
              <w:lang w:eastAsia="fr-BE"/>
            </w:rPr>
            <w:drawing>
              <wp:inline distT="0" distB="0" distL="0" distR="0" wp14:anchorId="75098208" wp14:editId="08CE5057">
                <wp:extent cx="5758678" cy="1574165"/>
                <wp:effectExtent l="0" t="0" r="0" b="698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061"/>
                        <a:stretch/>
                      </pic:blipFill>
                      <pic:spPr bwMode="auto">
                        <a:xfrm>
                          <a:off x="0" y="0"/>
                          <a:ext cx="5759450" cy="1574376"/>
                        </a:xfrm>
                        <a:prstGeom prst="rect">
                          <a:avLst/>
                        </a:prstGeom>
                        <a:ln>
                          <a:noFill/>
                        </a:ln>
                        <a:extLst>
                          <a:ext uri="{53640926-AAD7-44D8-BBD7-CCE9431645EC}">
                            <a14:shadowObscured xmlns:a14="http://schemas.microsoft.com/office/drawing/2010/main"/>
                          </a:ext>
                        </a:extLst>
                      </pic:spPr>
                    </pic:pic>
                  </a:graphicData>
                </a:graphic>
              </wp:inline>
            </w:drawing>
          </w:r>
        </w:p>
        <w:p w14:paraId="72549590" w14:textId="77777777" w:rsidR="004F6207" w:rsidRPr="00B67717" w:rsidRDefault="004F6207">
          <w:pPr>
            <w:pStyle w:val="Paragraphedeliste"/>
            <w:numPr>
              <w:ilvl w:val="0"/>
              <w:numId w:val="29"/>
            </w:numPr>
          </w:pPr>
          <w:r w:rsidRPr="00B67717">
            <w:t>L’angle de la pente d’une rue est égal à 12°. Sachant que le soleil se trouve à 68° au-dessus de l’horizontale, calcule la longueur de l’ombre d’un poteau de 2,5 m de hauteur.</w:t>
          </w:r>
        </w:p>
        <w:p w14:paraId="31FAAD80" w14:textId="77777777" w:rsidR="004F6207" w:rsidRDefault="004F6207" w:rsidP="004F6207">
          <w:pPr>
            <w:spacing w:after="240"/>
            <w:jc w:val="center"/>
          </w:pPr>
          <w:r w:rsidRPr="00725B7D">
            <w:rPr>
              <w:noProof/>
              <w:lang w:eastAsia="fr-BE"/>
            </w:rPr>
            <w:drawing>
              <wp:inline distT="0" distB="0" distL="0" distR="0" wp14:anchorId="6DECCE94" wp14:editId="30BDEDB7">
                <wp:extent cx="4481242" cy="23241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9554" cy="2349156"/>
                        </a:xfrm>
                        <a:prstGeom prst="rect">
                          <a:avLst/>
                        </a:prstGeom>
                      </pic:spPr>
                    </pic:pic>
                  </a:graphicData>
                </a:graphic>
              </wp:inline>
            </w:drawing>
          </w:r>
        </w:p>
        <w:p w14:paraId="78DEC876" w14:textId="77777777" w:rsidR="004F6207" w:rsidRPr="00B67717" w:rsidRDefault="004F6207">
          <w:pPr>
            <w:pStyle w:val="Paragraphedeliste"/>
            <w:numPr>
              <w:ilvl w:val="0"/>
              <w:numId w:val="29"/>
            </w:numPr>
          </w:pPr>
          <w:r w:rsidRPr="00B67717">
            <w:t>Un voilier quitte le port à 13h et fait route dans la direction 55° Ouest à la vitesse de 17 km/h (les angles sont mesurés par rapport à la direction Sud-Nord). Un paquebot quitte le même port à 13h30 et navigue à la vitesse de 38 km/h dans la direction 70° Est. Calcule la distance séparant les deux bateaux à 15h.</w:t>
          </w:r>
        </w:p>
        <w:p w14:paraId="15BD4337" w14:textId="77777777" w:rsidR="004F6207" w:rsidRDefault="004F6207" w:rsidP="004F6207">
          <w:pPr>
            <w:spacing w:after="160" w:line="259" w:lineRule="auto"/>
            <w:jc w:val="left"/>
          </w:pPr>
          <w:r>
            <w:br w:type="page"/>
          </w:r>
        </w:p>
        <w:p w14:paraId="18C861A3" w14:textId="77777777" w:rsidR="004F6207" w:rsidRPr="00B67717" w:rsidRDefault="004F6207">
          <w:pPr>
            <w:pStyle w:val="Paragraphedeliste"/>
            <w:numPr>
              <w:ilvl w:val="0"/>
              <w:numId w:val="29"/>
            </w:numPr>
            <w:spacing w:after="0"/>
            <w:ind w:left="357" w:hanging="357"/>
            <w:contextualSpacing w:val="0"/>
          </w:pPr>
          <w:r w:rsidRPr="00B67717">
            <w:lastRenderedPageBreak/>
            <w:t>Une échelle est appuyée contre un mur vertical construit sur un sol en pente faisant un angle de 10° par rapport à l’horizontale. L’échelle fait un angle de 60° par rapport au sol. La distance entre le bas de l’échelle et le bas du mur est de 2 m (mesurés le long du sol). Quelle est la longueur de l’échelle et quel angle fait-elle par rapport au mur ?</w:t>
          </w:r>
        </w:p>
        <w:p w14:paraId="5A5656B9" w14:textId="77777777" w:rsidR="004F6207" w:rsidRDefault="004F6207" w:rsidP="004F6207">
          <w:pPr>
            <w:spacing w:after="240"/>
            <w:jc w:val="center"/>
          </w:pPr>
          <w:r>
            <w:rPr>
              <w:noProof/>
              <w:lang w:eastAsia="fr-BE"/>
            </w:rPr>
            <w:drawing>
              <wp:inline distT="0" distB="0" distL="0" distR="0" wp14:anchorId="01555954" wp14:editId="4250A8CF">
                <wp:extent cx="1202980" cy="204651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1446" cy="2060917"/>
                        </a:xfrm>
                        <a:prstGeom prst="rect">
                          <a:avLst/>
                        </a:prstGeom>
                      </pic:spPr>
                    </pic:pic>
                  </a:graphicData>
                </a:graphic>
              </wp:inline>
            </w:drawing>
          </w:r>
        </w:p>
        <w:p w14:paraId="3D49CD00" w14:textId="77777777" w:rsidR="004F6207" w:rsidRDefault="004F6207">
          <w:pPr>
            <w:pStyle w:val="Paragraphedeliste"/>
            <w:numPr>
              <w:ilvl w:val="0"/>
              <w:numId w:val="29"/>
            </w:numPr>
          </w:pPr>
          <w:r>
            <w:t>Dans le cadre de leur cours de topographie, les étudiants ont effectué des relevés sur le terrain et ont fait un croquis sur base de leurs observations. Quelle est la superficie de ce terrain ?</w:t>
          </w:r>
        </w:p>
        <w:p w14:paraId="534A5204" w14:textId="77777777" w:rsidR="004F6207" w:rsidRDefault="004F6207" w:rsidP="004F6207">
          <w:pPr>
            <w:spacing w:after="240"/>
            <w:jc w:val="center"/>
          </w:pPr>
          <w:r w:rsidRPr="003C4D8B">
            <w:rPr>
              <w:noProof/>
              <w:lang w:eastAsia="fr-BE"/>
            </w:rPr>
            <w:drawing>
              <wp:inline distT="0" distB="0" distL="0" distR="0" wp14:anchorId="2B68D702" wp14:editId="700D2371">
                <wp:extent cx="2865120" cy="212357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0083"/>
                        <a:stretch/>
                      </pic:blipFill>
                      <pic:spPr bwMode="auto">
                        <a:xfrm>
                          <a:off x="0" y="0"/>
                          <a:ext cx="2870098" cy="2127268"/>
                        </a:xfrm>
                        <a:prstGeom prst="rect">
                          <a:avLst/>
                        </a:prstGeom>
                        <a:ln>
                          <a:noFill/>
                        </a:ln>
                        <a:extLst>
                          <a:ext uri="{53640926-AAD7-44D8-BBD7-CCE9431645EC}">
                            <a14:shadowObscured xmlns:a14="http://schemas.microsoft.com/office/drawing/2010/main"/>
                          </a:ext>
                        </a:extLst>
                      </pic:spPr>
                    </pic:pic>
                  </a:graphicData>
                </a:graphic>
              </wp:inline>
            </w:drawing>
          </w:r>
        </w:p>
        <w:p w14:paraId="65393533" w14:textId="77777777" w:rsidR="004F6207" w:rsidRDefault="004F6207">
          <w:pPr>
            <w:pStyle w:val="Paragraphedeliste"/>
            <w:numPr>
              <w:ilvl w:val="0"/>
              <w:numId w:val="29"/>
            </w:numPr>
          </w:pPr>
          <w:r>
            <w:t>Ce schéma représente le parking d’un supermarché. Calcule son aire.</w:t>
          </w:r>
        </w:p>
        <w:p w14:paraId="5EBAC5E2" w14:textId="77777777" w:rsidR="004F6207" w:rsidRDefault="004F6207" w:rsidP="004F6207">
          <w:pPr>
            <w:jc w:val="center"/>
          </w:pPr>
          <w:r w:rsidRPr="003C4D8B">
            <w:rPr>
              <w:noProof/>
              <w:lang w:eastAsia="fr-BE"/>
            </w:rPr>
            <w:drawing>
              <wp:inline distT="0" distB="0" distL="0" distR="0" wp14:anchorId="43159D56" wp14:editId="2F41CCAD">
                <wp:extent cx="2143125" cy="1397567"/>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48556" cy="1401108"/>
                        </a:xfrm>
                        <a:prstGeom prst="rect">
                          <a:avLst/>
                        </a:prstGeom>
                      </pic:spPr>
                    </pic:pic>
                  </a:graphicData>
                </a:graphic>
              </wp:inline>
            </w:drawing>
          </w:r>
        </w:p>
        <w:p w14:paraId="3E465F92" w14:textId="77777777" w:rsidR="004F6207" w:rsidRDefault="004F6207" w:rsidP="004F6207"/>
        <w:p w14:paraId="191A768E" w14:textId="77777777" w:rsidR="003404A4" w:rsidRPr="003404A4" w:rsidRDefault="004F6207">
          <w:pPr>
            <w:pStyle w:val="Paragraphedeliste"/>
            <w:numPr>
              <w:ilvl w:val="0"/>
              <w:numId w:val="29"/>
            </w:numPr>
            <w:rPr>
              <w:rFonts w:eastAsiaTheme="majorEastAsia" w:cstheme="majorBidi"/>
              <w:sz w:val="28"/>
              <w:szCs w:val="32"/>
              <w:u w:val="single"/>
            </w:rPr>
          </w:pPr>
          <w:r w:rsidRPr="0098637F">
            <w:rPr>
              <w:rFonts w:eastAsia="Times New Roman" w:cs="Arial"/>
              <w:lang w:eastAsia="fr-FR"/>
            </w:rPr>
            <w:t>Xavier et Yann sont à la plage lorsqu'ils entendent sonner l'alerte des garde-côtes, ils se retournent pour voir d'où vient le son de la sirène. Sachant que Xavier est à 186 m de l'abri des sauveteurs, que Yann est à 100 m de cet abri et que Xavier aperçoit Yann avec un angle de 22° par rapport à l'abri. Détermine l'angle par lequel Yann aperçoit à la fois Xavier et le poste de garde des sauveteurs.</w:t>
          </w:r>
        </w:p>
        <w:p w14:paraId="2CCD302B" w14:textId="6F628EA5" w:rsidR="004F6207" w:rsidRPr="0098637F" w:rsidRDefault="003404A4">
          <w:pPr>
            <w:pStyle w:val="Paragraphedeliste"/>
            <w:numPr>
              <w:ilvl w:val="0"/>
              <w:numId w:val="29"/>
            </w:numPr>
            <w:rPr>
              <w:rFonts w:eastAsiaTheme="majorEastAsia" w:cstheme="majorBidi"/>
              <w:sz w:val="28"/>
              <w:szCs w:val="32"/>
              <w:u w:val="single"/>
            </w:rPr>
          </w:pPr>
          <w:r>
            <w:lastRenderedPageBreak/>
            <w:t xml:space="preserve">Alex aperçoit un oiseau sur le toit d’une école à un angle d’élévation de 35°. Il se rapproche de 15 m de l’école et la mesure de l’angle d’élévation devient 40°. A quelle hauteur du sol se situe l’oiseau ? </w:t>
          </w:r>
        </w:p>
        <w:p w14:paraId="56BDAA13" w14:textId="4F233A80" w:rsidR="004F6207" w:rsidRDefault="004F6207">
          <w:pPr>
            <w:pStyle w:val="Titre1"/>
            <w:numPr>
              <w:ilvl w:val="1"/>
              <w:numId w:val="28"/>
            </w:numPr>
          </w:pPr>
          <w:r>
            <w:t>Résolution de triangles quelconques - Distance inaccessible entre deux points</w:t>
          </w:r>
        </w:p>
        <w:p w14:paraId="45328D8B" w14:textId="77777777" w:rsidR="004F6207" w:rsidRDefault="004F6207" w:rsidP="004F6207">
          <w:r>
            <w:t xml:space="preserve">En topographie, sur le terrain, les géomètres utilisent des appareils sophistiqués (radar, sonar, laser…) pour mesurer des distances. Lorsque certaines des grandeurs ne peuvent être mesurées effectivement, ils utilisent la résolution de triangles pour les calculer. </w:t>
          </w:r>
        </w:p>
        <w:p w14:paraId="3F6CE3E4" w14:textId="77777777" w:rsidR="004F6207" w:rsidRDefault="004F6207" w:rsidP="004F6207">
          <w:pPr>
            <w:pStyle w:val="Titre2"/>
          </w:pPr>
          <w:r>
            <w:t>Distance entre un point accessible et un point inaccessible</w:t>
          </w:r>
        </w:p>
        <w:p w14:paraId="4F6F65DD" w14:textId="77777777" w:rsidR="004F6207" w:rsidRDefault="004F6207" w:rsidP="004F6207">
          <w:r>
            <w:t>Un géomètre désire mesurer la distance horizontale entre deux arbres A et B séparés par une rivière se trouvant en plaine. Le géomètre choisit de se placer en un troisième point C (situé sur la même berge que A) d’où il peut observer les deux arbres. A partir de ce point, il voit les deux arbres sous un angle de 154°. Il se place ensuite en A et voit les points B et C sous un angle de 17°. La distance séparant les points A et C vaut 28 m. Quelle est la distance entre les deux arbres ?</w:t>
          </w:r>
        </w:p>
        <w:p w14:paraId="7FA3A66C" w14:textId="77777777" w:rsidR="004F6207" w:rsidRPr="009A19D8" w:rsidRDefault="004F6207" w:rsidP="004F6207">
          <w:pPr>
            <w:jc w:val="center"/>
          </w:pPr>
          <w:r w:rsidRPr="007A3676">
            <w:rPr>
              <w:noProof/>
              <w:lang w:eastAsia="fr-BE"/>
            </w:rPr>
            <w:drawing>
              <wp:inline distT="0" distB="0" distL="0" distR="0" wp14:anchorId="0A55D9EC" wp14:editId="1A95FABE">
                <wp:extent cx="3166368" cy="242887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1399" cy="2455747"/>
                        </a:xfrm>
                        <a:prstGeom prst="rect">
                          <a:avLst/>
                        </a:prstGeom>
                      </pic:spPr>
                    </pic:pic>
                  </a:graphicData>
                </a:graphic>
              </wp:inline>
            </w:drawing>
          </w:r>
        </w:p>
        <w:p w14:paraId="443486F4" w14:textId="77777777" w:rsidR="004F6207" w:rsidRDefault="004F6207" w:rsidP="004F6207">
          <w:pPr>
            <w:pStyle w:val="Titre2"/>
          </w:pPr>
          <w:r>
            <w:t>Distance entre deux points inaccessibles</w:t>
          </w:r>
        </w:p>
        <w:p w14:paraId="2E2A1316" w14:textId="77777777" w:rsidR="004F6207" w:rsidRDefault="004F6207" w:rsidP="004F6207">
          <w:pPr>
            <w:jc w:val="left"/>
          </w:pPr>
          <w:r>
            <w:t xml:space="preserve">La lagune à Venise sépare les clochers A et B. </w:t>
          </w:r>
        </w:p>
        <w:p w14:paraId="1F2B01AB" w14:textId="77777777" w:rsidR="004F6207" w:rsidRDefault="004F6207" w:rsidP="004F6207">
          <w:pPr>
            <w:jc w:val="left"/>
          </w:pPr>
          <w:r>
            <w:t xml:space="preserve">Nous avons les mesures suivantes prises à partir de deux endroits C et D distants de 100 m : </w:t>
          </w:r>
        </w:p>
        <w:p w14:paraId="4FEBCC52" w14:textId="77777777" w:rsidR="004F6207" w:rsidRDefault="004F6207" w:rsidP="004F6207">
          <w:pPr>
            <w:jc w:val="left"/>
          </w:pPr>
          <w:r w:rsidRPr="00BE32E7">
            <w:rPr>
              <w:noProof/>
              <w:lang w:eastAsia="fr-BE"/>
            </w:rPr>
            <w:drawing>
              <wp:anchor distT="0" distB="0" distL="114300" distR="114300" simplePos="0" relativeHeight="251689984" behindDoc="0" locked="0" layoutInCell="1" allowOverlap="1" wp14:anchorId="06C113DC" wp14:editId="38238151">
                <wp:simplePos x="0" y="0"/>
                <wp:positionH relativeFrom="margin">
                  <wp:align>left</wp:align>
                </wp:positionH>
                <wp:positionV relativeFrom="paragraph">
                  <wp:posOffset>-635</wp:posOffset>
                </wp:positionV>
                <wp:extent cx="2842895" cy="168592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45218" cy="1687191"/>
                        </a:xfrm>
                        <a:prstGeom prst="rect">
                          <a:avLst/>
                        </a:prstGeom>
                      </pic:spPr>
                    </pic:pic>
                  </a:graphicData>
                </a:graphic>
                <wp14:sizeRelH relativeFrom="margin">
                  <wp14:pctWidth>0</wp14:pctWidth>
                </wp14:sizeRelH>
                <wp14:sizeRelV relativeFrom="margin">
                  <wp14:pctHeight>0</wp14:pctHeight>
                </wp14:sizeRelV>
              </wp:anchor>
            </w:drawing>
          </w:r>
          <w:r w:rsidRPr="00B22450">
            <w:rPr>
              <w:noProof/>
              <w:lang w:eastAsia="fr-BE"/>
            </w:rPr>
            <w:drawing>
              <wp:inline distT="0" distB="0" distL="0" distR="0" wp14:anchorId="4524C236" wp14:editId="2E3B7DE4">
                <wp:extent cx="2744885" cy="172402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66561" cy="1737640"/>
                        </a:xfrm>
                        <a:prstGeom prst="rect">
                          <a:avLst/>
                        </a:prstGeom>
                      </pic:spPr>
                    </pic:pic>
                  </a:graphicData>
                </a:graphic>
              </wp:inline>
            </w:drawing>
          </w:r>
        </w:p>
        <w:p w14:paraId="76C3E524" w14:textId="77777777" w:rsidR="00DD7B70" w:rsidRDefault="004F6207" w:rsidP="003404A4">
          <w:pPr>
            <w:jc w:val="left"/>
          </w:pPr>
          <w:r>
            <w:t xml:space="preserve">Quelle est la distance séparant les clochers A et B ? </w:t>
          </w:r>
        </w:p>
        <w:p w14:paraId="50582531" w14:textId="77777777" w:rsidR="00DD7B70" w:rsidRDefault="00DD7B70">
          <w:pPr>
            <w:pStyle w:val="Titre1"/>
            <w:numPr>
              <w:ilvl w:val="1"/>
              <w:numId w:val="28"/>
            </w:numPr>
          </w:pPr>
          <w:r>
            <w:br w:type="page"/>
          </w:r>
          <w:r>
            <w:lastRenderedPageBreak/>
            <w:t>Exercices supplémentaires</w:t>
          </w:r>
          <w:r w:rsidRPr="00016AB2">
            <w:rPr>
              <w:noProof/>
              <w:lang w:eastAsia="fr-BE"/>
            </w:rPr>
            <w:drawing>
              <wp:anchor distT="0" distB="0" distL="114300" distR="114300" simplePos="0" relativeHeight="251709440" behindDoc="0" locked="0" layoutInCell="1" allowOverlap="1" wp14:anchorId="1D10CDCA" wp14:editId="28B37515">
                <wp:simplePos x="0" y="0"/>
                <wp:positionH relativeFrom="column">
                  <wp:posOffset>4117521</wp:posOffset>
                </wp:positionH>
                <wp:positionV relativeFrom="paragraph">
                  <wp:posOffset>143237</wp:posOffset>
                </wp:positionV>
                <wp:extent cx="1825080" cy="1236838"/>
                <wp:effectExtent l="0" t="0" r="3810" b="1905"/>
                <wp:wrapSquare wrapText="bothSides"/>
                <wp:docPr id="1917753988" name="Image 1917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5080" cy="1236838"/>
                        </a:xfrm>
                        <a:prstGeom prst="rect">
                          <a:avLst/>
                        </a:prstGeom>
                      </pic:spPr>
                    </pic:pic>
                  </a:graphicData>
                </a:graphic>
                <wp14:sizeRelH relativeFrom="page">
                  <wp14:pctWidth>0</wp14:pctWidth>
                </wp14:sizeRelH>
                <wp14:sizeRelV relativeFrom="page">
                  <wp14:pctHeight>0</wp14:pctHeight>
                </wp14:sizeRelV>
              </wp:anchor>
            </w:drawing>
          </w:r>
        </w:p>
        <w:p w14:paraId="6097A749" w14:textId="77777777" w:rsidR="00DD7B70" w:rsidRDefault="00DD7B70">
          <w:pPr>
            <w:pStyle w:val="Paragraphedeliste"/>
            <w:numPr>
              <w:ilvl w:val="0"/>
              <w:numId w:val="41"/>
            </w:numPr>
          </w:pPr>
          <w:r>
            <w:t xml:space="preserve">Résous les triangles </w:t>
          </w:r>
          <m:oMath>
            <m:r>
              <w:rPr>
                <w:rFonts w:ascii="Cambria Math" w:hAnsi="Cambria Math"/>
              </w:rPr>
              <m:t>ABC</m:t>
            </m:r>
          </m:oMath>
          <w:r>
            <w:t xml:space="preserve"> suivants puis calcule leur aire. Donne les résultats arrondis à 0,01 près.</w:t>
          </w:r>
        </w:p>
        <w:p w14:paraId="34F9773C" w14:textId="77777777" w:rsidR="00DD7B70" w:rsidRPr="003538D4" w:rsidRDefault="00DD7B70" w:rsidP="00DD7B70">
          <w:pPr>
            <w:ind w:firstLine="360"/>
            <w:rPr>
              <w:i/>
            </w:rPr>
          </w:pPr>
        </w:p>
        <w:tbl>
          <w:tblPr>
            <w:tblStyle w:val="Grilledutableau"/>
            <w:tblW w:w="0" w:type="auto"/>
            <w:tblLook w:val="04A0" w:firstRow="1" w:lastRow="0" w:firstColumn="1" w:lastColumn="0" w:noHBand="0" w:noVBand="1"/>
          </w:tblPr>
          <w:tblGrid>
            <w:gridCol w:w="423"/>
            <w:gridCol w:w="1244"/>
            <w:gridCol w:w="1230"/>
            <w:gridCol w:w="1245"/>
            <w:gridCol w:w="1245"/>
            <w:gridCol w:w="1245"/>
            <w:gridCol w:w="1245"/>
            <w:gridCol w:w="1183"/>
          </w:tblGrid>
          <w:tr w:rsidR="00DD7B70" w14:paraId="36063A7C" w14:textId="77777777" w:rsidTr="00366DCD">
            <w:tc>
              <w:tcPr>
                <w:tcW w:w="423" w:type="dxa"/>
              </w:tcPr>
              <w:p w14:paraId="615FF8DC" w14:textId="77777777" w:rsidR="00DD7B70" w:rsidRDefault="00DD7B70" w:rsidP="00366DCD">
                <w:pPr>
                  <w:jc w:val="center"/>
                </w:pPr>
              </w:p>
            </w:tc>
            <w:tc>
              <w:tcPr>
                <w:tcW w:w="1244" w:type="dxa"/>
              </w:tcPr>
              <w:p w14:paraId="39DAF560" w14:textId="77777777" w:rsidR="00DD7B70" w:rsidRDefault="00DD7B70" w:rsidP="00366DCD">
                <w:pPr>
                  <w:jc w:val="center"/>
                </w:pPr>
                <m:oMathPara>
                  <m:oMath>
                    <m:r>
                      <w:rPr>
                        <w:rFonts w:ascii="Cambria Math" w:hAnsi="Cambria Math"/>
                      </w:rPr>
                      <m:t>a</m:t>
                    </m:r>
                  </m:oMath>
                </m:oMathPara>
              </w:p>
            </w:tc>
            <w:tc>
              <w:tcPr>
                <w:tcW w:w="1230" w:type="dxa"/>
              </w:tcPr>
              <w:p w14:paraId="20043B78" w14:textId="77777777" w:rsidR="00DD7B70" w:rsidRDefault="00DD7B70" w:rsidP="00366DCD">
                <w:pPr>
                  <w:jc w:val="center"/>
                </w:pPr>
                <m:oMathPara>
                  <m:oMath>
                    <m:r>
                      <w:rPr>
                        <w:rFonts w:ascii="Cambria Math" w:hAnsi="Cambria Math"/>
                      </w:rPr>
                      <m:t>b</m:t>
                    </m:r>
                  </m:oMath>
                </m:oMathPara>
              </w:p>
            </w:tc>
            <w:tc>
              <w:tcPr>
                <w:tcW w:w="1245" w:type="dxa"/>
              </w:tcPr>
              <w:p w14:paraId="5D6A2B08" w14:textId="77777777" w:rsidR="00DD7B70" w:rsidRDefault="00DD7B70" w:rsidP="00366DCD">
                <w:pPr>
                  <w:jc w:val="center"/>
                </w:pPr>
                <m:oMathPara>
                  <m:oMath>
                    <m:r>
                      <w:rPr>
                        <w:rFonts w:ascii="Cambria Math" w:hAnsi="Cambria Math"/>
                      </w:rPr>
                      <m:t>c</m:t>
                    </m:r>
                  </m:oMath>
                </m:oMathPara>
              </w:p>
            </w:tc>
            <w:tc>
              <w:tcPr>
                <w:tcW w:w="1245" w:type="dxa"/>
              </w:tcPr>
              <w:p w14:paraId="4D01B3D6" w14:textId="77777777" w:rsidR="00DD7B70" w:rsidRDefault="00DD7B70" w:rsidP="00366DCD">
                <w:pPr>
                  <w:jc w:val="center"/>
                </w:pPr>
                <m:oMathPara>
                  <m:oMath>
                    <m:r>
                      <w:rPr>
                        <w:rFonts w:ascii="Cambria Math" w:hAnsi="Cambria Math"/>
                      </w:rPr>
                      <m:t>α</m:t>
                    </m:r>
                  </m:oMath>
                </m:oMathPara>
              </w:p>
            </w:tc>
            <w:tc>
              <w:tcPr>
                <w:tcW w:w="1245" w:type="dxa"/>
              </w:tcPr>
              <w:p w14:paraId="555D0217" w14:textId="77777777" w:rsidR="00DD7B70" w:rsidRDefault="00DD7B70" w:rsidP="00366DCD">
                <w:pPr>
                  <w:jc w:val="center"/>
                </w:pPr>
                <m:oMathPara>
                  <m:oMath>
                    <m:r>
                      <w:rPr>
                        <w:rFonts w:ascii="Cambria Math" w:hAnsi="Cambria Math"/>
                      </w:rPr>
                      <m:t>β</m:t>
                    </m:r>
                  </m:oMath>
                </m:oMathPara>
              </w:p>
            </w:tc>
            <w:tc>
              <w:tcPr>
                <w:tcW w:w="1245" w:type="dxa"/>
              </w:tcPr>
              <w:p w14:paraId="6C261507" w14:textId="77777777" w:rsidR="00DD7B70" w:rsidRDefault="00DD7B70" w:rsidP="00366DCD">
                <w:pPr>
                  <w:jc w:val="center"/>
                </w:pPr>
                <m:oMathPara>
                  <m:oMath>
                    <m:r>
                      <w:rPr>
                        <w:rFonts w:ascii="Cambria Math" w:hAnsi="Cambria Math"/>
                      </w:rPr>
                      <m:t>γ</m:t>
                    </m:r>
                  </m:oMath>
                </m:oMathPara>
              </w:p>
            </w:tc>
            <w:tc>
              <w:tcPr>
                <w:tcW w:w="1183" w:type="dxa"/>
              </w:tcPr>
              <w:p w14:paraId="0C01A43C" w14:textId="77777777" w:rsidR="00DD7B70" w:rsidRDefault="00DD7B70" w:rsidP="00366DCD">
                <w:pPr>
                  <w:jc w:val="center"/>
                  <w:rPr>
                    <w:rFonts w:ascii="Lucida Calligraphy" w:eastAsia="Times New Roman" w:hAnsi="Lucida Calligraphy" w:cs="Arial"/>
                  </w:rPr>
                </w:pPr>
                <w:r>
                  <w:rPr>
                    <w:rFonts w:ascii="Lucida Calligraphy" w:eastAsia="Times New Roman" w:hAnsi="Lucida Calligraphy" w:cs="Arial"/>
                  </w:rPr>
                  <w:t>S</w:t>
                </w:r>
              </w:p>
            </w:tc>
          </w:tr>
          <w:tr w:rsidR="00DD7B70" w14:paraId="212EB366" w14:textId="77777777" w:rsidTr="00366DCD">
            <w:tc>
              <w:tcPr>
                <w:tcW w:w="423" w:type="dxa"/>
              </w:tcPr>
              <w:p w14:paraId="27FE72BA" w14:textId="77777777" w:rsidR="00DD7B70" w:rsidRDefault="00DD7B70">
                <w:pPr>
                  <w:pStyle w:val="Paragraphedeliste"/>
                  <w:numPr>
                    <w:ilvl w:val="0"/>
                    <w:numId w:val="17"/>
                  </w:numPr>
                  <w:jc w:val="left"/>
                </w:pPr>
              </w:p>
            </w:tc>
            <w:tc>
              <w:tcPr>
                <w:tcW w:w="1244" w:type="dxa"/>
              </w:tcPr>
              <w:p w14:paraId="67840E94" w14:textId="77777777" w:rsidR="00DD7B70" w:rsidRDefault="00DD7B70" w:rsidP="00366DCD">
                <w:pPr>
                  <w:jc w:val="center"/>
                </w:pPr>
                <w:r>
                  <w:t>20,46</w:t>
                </w:r>
              </w:p>
            </w:tc>
            <w:tc>
              <w:tcPr>
                <w:tcW w:w="1230" w:type="dxa"/>
              </w:tcPr>
              <w:p w14:paraId="503028C5" w14:textId="77777777" w:rsidR="00DD7B70" w:rsidRDefault="00DD7B70" w:rsidP="00366DCD">
                <w:pPr>
                  <w:jc w:val="center"/>
                </w:pPr>
              </w:p>
            </w:tc>
            <w:tc>
              <w:tcPr>
                <w:tcW w:w="1245" w:type="dxa"/>
              </w:tcPr>
              <w:p w14:paraId="6298E1B6" w14:textId="77777777" w:rsidR="00DD7B70" w:rsidRDefault="00DD7B70" w:rsidP="00366DCD">
                <w:pPr>
                  <w:jc w:val="center"/>
                </w:pPr>
              </w:p>
            </w:tc>
            <w:tc>
              <w:tcPr>
                <w:tcW w:w="1245" w:type="dxa"/>
              </w:tcPr>
              <w:p w14:paraId="1E17DC49" w14:textId="77777777" w:rsidR="00DD7B70" w:rsidRDefault="00DD7B70" w:rsidP="00366DCD">
                <w:pPr>
                  <w:jc w:val="center"/>
                </w:pPr>
              </w:p>
            </w:tc>
            <w:tc>
              <w:tcPr>
                <w:tcW w:w="1245" w:type="dxa"/>
              </w:tcPr>
              <w:p w14:paraId="146A95D8" w14:textId="77777777" w:rsidR="00DD7B70" w:rsidRDefault="00DD7B70" w:rsidP="00366DCD">
                <w:pPr>
                  <w:jc w:val="center"/>
                </w:pPr>
                <w:r>
                  <w:t>58,25</w:t>
                </w:r>
              </w:p>
            </w:tc>
            <w:tc>
              <w:tcPr>
                <w:tcW w:w="1245" w:type="dxa"/>
              </w:tcPr>
              <w:p w14:paraId="58033138" w14:textId="77777777" w:rsidR="00DD7B70" w:rsidRDefault="00DD7B70" w:rsidP="00366DCD">
                <w:pPr>
                  <w:jc w:val="center"/>
                </w:pPr>
                <w:r>
                  <w:t>39,38</w:t>
                </w:r>
              </w:p>
            </w:tc>
            <w:tc>
              <w:tcPr>
                <w:tcW w:w="1183" w:type="dxa"/>
              </w:tcPr>
              <w:p w14:paraId="0D842290" w14:textId="77777777" w:rsidR="00DD7B70" w:rsidRDefault="00DD7B70" w:rsidP="00366DCD">
                <w:pPr>
                  <w:jc w:val="center"/>
                </w:pPr>
              </w:p>
            </w:tc>
          </w:tr>
          <w:tr w:rsidR="00DD7B70" w14:paraId="41E5F808" w14:textId="77777777" w:rsidTr="00366DCD">
            <w:tc>
              <w:tcPr>
                <w:tcW w:w="423" w:type="dxa"/>
              </w:tcPr>
              <w:p w14:paraId="17A515AA" w14:textId="77777777" w:rsidR="00DD7B70" w:rsidRDefault="00DD7B70">
                <w:pPr>
                  <w:pStyle w:val="Paragraphedeliste"/>
                  <w:numPr>
                    <w:ilvl w:val="0"/>
                    <w:numId w:val="17"/>
                  </w:numPr>
                  <w:jc w:val="left"/>
                </w:pPr>
              </w:p>
            </w:tc>
            <w:tc>
              <w:tcPr>
                <w:tcW w:w="1244" w:type="dxa"/>
              </w:tcPr>
              <w:p w14:paraId="333CEAC8" w14:textId="77777777" w:rsidR="00DD7B70" w:rsidRDefault="00DD7B70" w:rsidP="00366DCD">
                <w:pPr>
                  <w:jc w:val="center"/>
                </w:pPr>
              </w:p>
            </w:tc>
            <w:tc>
              <w:tcPr>
                <w:tcW w:w="1230" w:type="dxa"/>
              </w:tcPr>
              <w:p w14:paraId="4307D432" w14:textId="77777777" w:rsidR="00DD7B70" w:rsidRDefault="00DD7B70" w:rsidP="00366DCD">
                <w:pPr>
                  <w:jc w:val="center"/>
                </w:pPr>
                <w:r>
                  <w:t>47</w:t>
                </w:r>
              </w:p>
            </w:tc>
            <w:tc>
              <w:tcPr>
                <w:tcW w:w="1245" w:type="dxa"/>
              </w:tcPr>
              <w:p w14:paraId="1E645E54" w14:textId="77777777" w:rsidR="00DD7B70" w:rsidRDefault="00DD7B70" w:rsidP="00366DCD">
                <w:pPr>
                  <w:jc w:val="center"/>
                </w:pPr>
              </w:p>
            </w:tc>
            <w:tc>
              <w:tcPr>
                <w:tcW w:w="1245" w:type="dxa"/>
              </w:tcPr>
              <w:p w14:paraId="0B838008" w14:textId="77777777" w:rsidR="00DD7B70" w:rsidRDefault="00DD7B70" w:rsidP="00366DCD">
                <w:pPr>
                  <w:jc w:val="center"/>
                </w:pPr>
              </w:p>
            </w:tc>
            <w:tc>
              <w:tcPr>
                <w:tcW w:w="1245" w:type="dxa"/>
              </w:tcPr>
              <w:p w14:paraId="4ED35945" w14:textId="77777777" w:rsidR="00DD7B70" w:rsidRDefault="00DD7B70" w:rsidP="00366DCD">
                <w:pPr>
                  <w:jc w:val="center"/>
                </w:pPr>
                <w:r>
                  <w:t>48</w:t>
                </w:r>
              </w:p>
            </w:tc>
            <w:tc>
              <w:tcPr>
                <w:tcW w:w="1245" w:type="dxa"/>
              </w:tcPr>
              <w:p w14:paraId="1D1485E8" w14:textId="77777777" w:rsidR="00DD7B70" w:rsidRDefault="00DD7B70" w:rsidP="00366DCD">
                <w:pPr>
                  <w:jc w:val="center"/>
                </w:pPr>
                <w:r>
                  <w:t>57</w:t>
                </w:r>
              </w:p>
            </w:tc>
            <w:tc>
              <w:tcPr>
                <w:tcW w:w="1183" w:type="dxa"/>
              </w:tcPr>
              <w:p w14:paraId="3761E6F4" w14:textId="77777777" w:rsidR="00DD7B70" w:rsidRDefault="00DD7B70" w:rsidP="00366DCD">
                <w:pPr>
                  <w:jc w:val="center"/>
                </w:pPr>
              </w:p>
            </w:tc>
          </w:tr>
          <w:tr w:rsidR="00DD7B70" w14:paraId="7C53E5E1" w14:textId="77777777" w:rsidTr="00366DCD">
            <w:tc>
              <w:tcPr>
                <w:tcW w:w="423" w:type="dxa"/>
              </w:tcPr>
              <w:p w14:paraId="2E691922" w14:textId="77777777" w:rsidR="00DD7B70" w:rsidRDefault="00DD7B70">
                <w:pPr>
                  <w:pStyle w:val="Paragraphedeliste"/>
                  <w:numPr>
                    <w:ilvl w:val="0"/>
                    <w:numId w:val="17"/>
                  </w:numPr>
                  <w:jc w:val="left"/>
                </w:pPr>
              </w:p>
            </w:tc>
            <w:tc>
              <w:tcPr>
                <w:tcW w:w="1244" w:type="dxa"/>
              </w:tcPr>
              <w:p w14:paraId="10F5F91B" w14:textId="77777777" w:rsidR="00DD7B70" w:rsidRDefault="00DD7B70" w:rsidP="00366DCD">
                <w:pPr>
                  <w:jc w:val="center"/>
                </w:pPr>
                <w:r>
                  <w:t>32,4</w:t>
                </w:r>
              </w:p>
            </w:tc>
            <w:tc>
              <w:tcPr>
                <w:tcW w:w="1230" w:type="dxa"/>
              </w:tcPr>
              <w:p w14:paraId="47624CC9" w14:textId="77777777" w:rsidR="00DD7B70" w:rsidRDefault="00DD7B70" w:rsidP="00366DCD">
                <w:pPr>
                  <w:jc w:val="center"/>
                </w:pPr>
              </w:p>
            </w:tc>
            <w:tc>
              <w:tcPr>
                <w:tcW w:w="1245" w:type="dxa"/>
              </w:tcPr>
              <w:p w14:paraId="21289BE7" w14:textId="77777777" w:rsidR="00DD7B70" w:rsidRDefault="00DD7B70" w:rsidP="00366DCD">
                <w:pPr>
                  <w:jc w:val="center"/>
                </w:pPr>
              </w:p>
            </w:tc>
            <w:tc>
              <w:tcPr>
                <w:tcW w:w="1245" w:type="dxa"/>
              </w:tcPr>
              <w:p w14:paraId="2DF1C170" w14:textId="77777777" w:rsidR="00DD7B70" w:rsidRDefault="00DD7B70" w:rsidP="00366DCD">
                <w:pPr>
                  <w:jc w:val="center"/>
                </w:pPr>
                <w:r>
                  <w:t>27,40</w:t>
                </w:r>
              </w:p>
            </w:tc>
            <w:tc>
              <w:tcPr>
                <w:tcW w:w="1245" w:type="dxa"/>
              </w:tcPr>
              <w:p w14:paraId="2E96BB55" w14:textId="77777777" w:rsidR="00DD7B70" w:rsidRDefault="00DD7B70" w:rsidP="00366DCD">
                <w:pPr>
                  <w:jc w:val="center"/>
                </w:pPr>
                <w:r>
                  <w:t>52,10</w:t>
                </w:r>
              </w:p>
            </w:tc>
            <w:tc>
              <w:tcPr>
                <w:tcW w:w="1245" w:type="dxa"/>
              </w:tcPr>
              <w:p w14:paraId="679D76F4" w14:textId="77777777" w:rsidR="00DD7B70" w:rsidRDefault="00DD7B70" w:rsidP="00366DCD">
                <w:pPr>
                  <w:jc w:val="center"/>
                </w:pPr>
              </w:p>
            </w:tc>
            <w:tc>
              <w:tcPr>
                <w:tcW w:w="1183" w:type="dxa"/>
              </w:tcPr>
              <w:p w14:paraId="1EE96EFF" w14:textId="77777777" w:rsidR="00DD7B70" w:rsidRDefault="00DD7B70" w:rsidP="00366DCD">
                <w:pPr>
                  <w:jc w:val="center"/>
                </w:pPr>
              </w:p>
            </w:tc>
          </w:tr>
          <w:tr w:rsidR="00DD7B70" w14:paraId="704F2870" w14:textId="77777777" w:rsidTr="00366DCD">
            <w:tc>
              <w:tcPr>
                <w:tcW w:w="423" w:type="dxa"/>
              </w:tcPr>
              <w:p w14:paraId="39A6E040" w14:textId="77777777" w:rsidR="00DD7B70" w:rsidRDefault="00DD7B70">
                <w:pPr>
                  <w:pStyle w:val="Paragraphedeliste"/>
                  <w:numPr>
                    <w:ilvl w:val="0"/>
                    <w:numId w:val="17"/>
                  </w:numPr>
                  <w:jc w:val="left"/>
                </w:pPr>
              </w:p>
            </w:tc>
            <w:tc>
              <w:tcPr>
                <w:tcW w:w="1244" w:type="dxa"/>
              </w:tcPr>
              <w:p w14:paraId="51F5C64C" w14:textId="77777777" w:rsidR="00DD7B70" w:rsidRDefault="00DD7B70" w:rsidP="00366DCD">
                <w:pPr>
                  <w:jc w:val="center"/>
                </w:pPr>
                <w:r>
                  <w:t>150</w:t>
                </w:r>
              </w:p>
            </w:tc>
            <w:tc>
              <w:tcPr>
                <w:tcW w:w="1230" w:type="dxa"/>
              </w:tcPr>
              <w:p w14:paraId="5CC543A6" w14:textId="77777777" w:rsidR="00DD7B70" w:rsidRDefault="00DD7B70" w:rsidP="00366DCD">
                <w:pPr>
                  <w:jc w:val="center"/>
                </w:pPr>
              </w:p>
            </w:tc>
            <w:tc>
              <w:tcPr>
                <w:tcW w:w="1245" w:type="dxa"/>
              </w:tcPr>
              <w:p w14:paraId="16C122AE" w14:textId="77777777" w:rsidR="00DD7B70" w:rsidRDefault="00DD7B70" w:rsidP="00366DCD">
                <w:pPr>
                  <w:jc w:val="center"/>
                </w:pPr>
                <w:r>
                  <w:t>30</w:t>
                </w:r>
              </w:p>
            </w:tc>
            <w:tc>
              <w:tcPr>
                <w:tcW w:w="1245" w:type="dxa"/>
              </w:tcPr>
              <w:p w14:paraId="0A5C2BDB" w14:textId="77777777" w:rsidR="00DD7B70" w:rsidRDefault="00DD7B70" w:rsidP="00366DCD">
                <w:pPr>
                  <w:jc w:val="center"/>
                </w:pPr>
              </w:p>
            </w:tc>
            <w:tc>
              <w:tcPr>
                <w:tcW w:w="1245" w:type="dxa"/>
              </w:tcPr>
              <w:p w14:paraId="0D0B1E58" w14:textId="77777777" w:rsidR="00DD7B70" w:rsidRDefault="00DD7B70" w:rsidP="00366DCD">
                <w:pPr>
                  <w:jc w:val="center"/>
                </w:pPr>
                <w:r>
                  <w:t>150</w:t>
                </w:r>
              </w:p>
            </w:tc>
            <w:tc>
              <w:tcPr>
                <w:tcW w:w="1245" w:type="dxa"/>
              </w:tcPr>
              <w:p w14:paraId="7E97C8C4" w14:textId="77777777" w:rsidR="00DD7B70" w:rsidRDefault="00DD7B70" w:rsidP="00366DCD">
                <w:pPr>
                  <w:jc w:val="center"/>
                </w:pPr>
              </w:p>
            </w:tc>
            <w:tc>
              <w:tcPr>
                <w:tcW w:w="1183" w:type="dxa"/>
              </w:tcPr>
              <w:p w14:paraId="1FFE0D41" w14:textId="77777777" w:rsidR="00DD7B70" w:rsidRDefault="00DD7B70" w:rsidP="00366DCD">
                <w:pPr>
                  <w:jc w:val="center"/>
                </w:pPr>
              </w:p>
            </w:tc>
          </w:tr>
          <w:tr w:rsidR="00DD7B70" w14:paraId="701CF772" w14:textId="77777777" w:rsidTr="00366DCD">
            <w:tc>
              <w:tcPr>
                <w:tcW w:w="423" w:type="dxa"/>
              </w:tcPr>
              <w:p w14:paraId="27CF48E0" w14:textId="77777777" w:rsidR="00DD7B70" w:rsidRDefault="00DD7B70">
                <w:pPr>
                  <w:pStyle w:val="Paragraphedeliste"/>
                  <w:numPr>
                    <w:ilvl w:val="0"/>
                    <w:numId w:val="17"/>
                  </w:numPr>
                  <w:jc w:val="left"/>
                </w:pPr>
              </w:p>
            </w:tc>
            <w:tc>
              <w:tcPr>
                <w:tcW w:w="1244" w:type="dxa"/>
              </w:tcPr>
              <w:p w14:paraId="562B7A56" w14:textId="77777777" w:rsidR="00DD7B70" w:rsidRDefault="00DD7B70" w:rsidP="00366DCD">
                <w:pPr>
                  <w:jc w:val="center"/>
                </w:pPr>
              </w:p>
            </w:tc>
            <w:tc>
              <w:tcPr>
                <w:tcW w:w="1230" w:type="dxa"/>
              </w:tcPr>
              <w:p w14:paraId="5D012196" w14:textId="77777777" w:rsidR="00DD7B70" w:rsidRDefault="00DD7B70" w:rsidP="00366DCD">
                <w:pPr>
                  <w:jc w:val="center"/>
                </w:pPr>
                <w:r>
                  <w:t>20</w:t>
                </w:r>
              </w:p>
            </w:tc>
            <w:tc>
              <w:tcPr>
                <w:tcW w:w="1245" w:type="dxa"/>
              </w:tcPr>
              <w:p w14:paraId="0F726A5C" w14:textId="77777777" w:rsidR="00DD7B70" w:rsidRDefault="00DD7B70" w:rsidP="00366DCD">
                <w:pPr>
                  <w:jc w:val="center"/>
                </w:pPr>
                <w:r>
                  <w:t>30</w:t>
                </w:r>
              </w:p>
            </w:tc>
            <w:tc>
              <w:tcPr>
                <w:tcW w:w="1245" w:type="dxa"/>
              </w:tcPr>
              <w:p w14:paraId="3367105B" w14:textId="77777777" w:rsidR="00DD7B70" w:rsidRDefault="00DD7B70" w:rsidP="00366DCD">
                <w:pPr>
                  <w:jc w:val="center"/>
                </w:pPr>
                <w:r>
                  <w:t>60</w:t>
                </w:r>
              </w:p>
            </w:tc>
            <w:tc>
              <w:tcPr>
                <w:tcW w:w="1245" w:type="dxa"/>
              </w:tcPr>
              <w:p w14:paraId="13EB5119" w14:textId="77777777" w:rsidR="00DD7B70" w:rsidRDefault="00DD7B70" w:rsidP="00366DCD">
                <w:pPr>
                  <w:jc w:val="center"/>
                </w:pPr>
              </w:p>
            </w:tc>
            <w:tc>
              <w:tcPr>
                <w:tcW w:w="1245" w:type="dxa"/>
              </w:tcPr>
              <w:p w14:paraId="4592DDFC" w14:textId="77777777" w:rsidR="00DD7B70" w:rsidRDefault="00DD7B70" w:rsidP="00366DCD">
                <w:pPr>
                  <w:jc w:val="center"/>
                </w:pPr>
              </w:p>
            </w:tc>
            <w:tc>
              <w:tcPr>
                <w:tcW w:w="1183" w:type="dxa"/>
              </w:tcPr>
              <w:p w14:paraId="2E5AE557" w14:textId="77777777" w:rsidR="00DD7B70" w:rsidRDefault="00DD7B70" w:rsidP="00366DCD">
                <w:pPr>
                  <w:jc w:val="center"/>
                </w:pPr>
              </w:p>
            </w:tc>
          </w:tr>
          <w:tr w:rsidR="00DD7B70" w14:paraId="654568A5" w14:textId="77777777" w:rsidTr="00366DCD">
            <w:tc>
              <w:tcPr>
                <w:tcW w:w="423" w:type="dxa"/>
              </w:tcPr>
              <w:p w14:paraId="224DBD23" w14:textId="77777777" w:rsidR="00DD7B70" w:rsidRDefault="00DD7B70">
                <w:pPr>
                  <w:pStyle w:val="Paragraphedeliste"/>
                  <w:numPr>
                    <w:ilvl w:val="0"/>
                    <w:numId w:val="17"/>
                  </w:numPr>
                  <w:jc w:val="left"/>
                </w:pPr>
              </w:p>
            </w:tc>
            <w:tc>
              <w:tcPr>
                <w:tcW w:w="1244" w:type="dxa"/>
              </w:tcPr>
              <w:p w14:paraId="1B5DB0C6" w14:textId="77777777" w:rsidR="00DD7B70" w:rsidRDefault="00DD7B70" w:rsidP="00366DCD">
                <w:pPr>
                  <w:jc w:val="center"/>
                </w:pPr>
                <w:r>
                  <w:t>12</w:t>
                </w:r>
              </w:p>
            </w:tc>
            <w:tc>
              <w:tcPr>
                <w:tcW w:w="1230" w:type="dxa"/>
              </w:tcPr>
              <w:p w14:paraId="74535339" w14:textId="77777777" w:rsidR="00DD7B70" w:rsidRDefault="00DD7B70" w:rsidP="00366DCD">
                <w:pPr>
                  <w:jc w:val="center"/>
                </w:pPr>
                <w:r>
                  <w:t>13</w:t>
                </w:r>
              </w:p>
            </w:tc>
            <w:tc>
              <w:tcPr>
                <w:tcW w:w="1245" w:type="dxa"/>
              </w:tcPr>
              <w:p w14:paraId="3BACB3DC" w14:textId="77777777" w:rsidR="00DD7B70" w:rsidRDefault="00DD7B70" w:rsidP="00366DCD">
                <w:pPr>
                  <w:jc w:val="center"/>
                </w:pPr>
                <w:r>
                  <w:t>15</w:t>
                </w:r>
              </w:p>
            </w:tc>
            <w:tc>
              <w:tcPr>
                <w:tcW w:w="1245" w:type="dxa"/>
              </w:tcPr>
              <w:p w14:paraId="6B7CC607" w14:textId="77777777" w:rsidR="00DD7B70" w:rsidRDefault="00DD7B70" w:rsidP="00366DCD">
                <w:pPr>
                  <w:jc w:val="center"/>
                </w:pPr>
              </w:p>
            </w:tc>
            <w:tc>
              <w:tcPr>
                <w:tcW w:w="1245" w:type="dxa"/>
              </w:tcPr>
              <w:p w14:paraId="2CC5E2D8" w14:textId="77777777" w:rsidR="00DD7B70" w:rsidRDefault="00DD7B70" w:rsidP="00366DCD">
                <w:pPr>
                  <w:jc w:val="center"/>
                </w:pPr>
              </w:p>
            </w:tc>
            <w:tc>
              <w:tcPr>
                <w:tcW w:w="1245" w:type="dxa"/>
              </w:tcPr>
              <w:p w14:paraId="3E9C4C50" w14:textId="77777777" w:rsidR="00DD7B70" w:rsidRDefault="00DD7B70" w:rsidP="00366DCD">
                <w:pPr>
                  <w:jc w:val="center"/>
                </w:pPr>
              </w:p>
            </w:tc>
            <w:tc>
              <w:tcPr>
                <w:tcW w:w="1183" w:type="dxa"/>
              </w:tcPr>
              <w:p w14:paraId="0D287CB8" w14:textId="77777777" w:rsidR="00DD7B70" w:rsidRDefault="00DD7B70" w:rsidP="00366DCD">
                <w:pPr>
                  <w:jc w:val="center"/>
                </w:pPr>
              </w:p>
            </w:tc>
          </w:tr>
          <w:tr w:rsidR="00DD7B70" w14:paraId="4AFAE393" w14:textId="77777777" w:rsidTr="00366DCD">
            <w:tc>
              <w:tcPr>
                <w:tcW w:w="423" w:type="dxa"/>
              </w:tcPr>
              <w:p w14:paraId="32CC7EEC" w14:textId="77777777" w:rsidR="00DD7B70" w:rsidRDefault="00DD7B70">
                <w:pPr>
                  <w:pStyle w:val="Paragraphedeliste"/>
                  <w:numPr>
                    <w:ilvl w:val="0"/>
                    <w:numId w:val="17"/>
                  </w:numPr>
                  <w:jc w:val="left"/>
                </w:pPr>
              </w:p>
            </w:tc>
            <w:tc>
              <w:tcPr>
                <w:tcW w:w="1244" w:type="dxa"/>
              </w:tcPr>
              <w:p w14:paraId="6A2DFCAC" w14:textId="77777777" w:rsidR="00DD7B70" w:rsidRDefault="00DD7B70" w:rsidP="00366DCD">
                <w:pPr>
                  <w:jc w:val="center"/>
                </w:pPr>
                <w:r>
                  <w:t>100</w:t>
                </w:r>
              </w:p>
            </w:tc>
            <w:tc>
              <w:tcPr>
                <w:tcW w:w="1230" w:type="dxa"/>
              </w:tcPr>
              <w:p w14:paraId="014343A1" w14:textId="77777777" w:rsidR="00DD7B70" w:rsidRDefault="00DD7B70" w:rsidP="00366DCD">
                <w:pPr>
                  <w:jc w:val="center"/>
                </w:pPr>
                <w:r>
                  <w:t>125</w:t>
                </w:r>
              </w:p>
            </w:tc>
            <w:tc>
              <w:tcPr>
                <w:tcW w:w="1245" w:type="dxa"/>
              </w:tcPr>
              <w:p w14:paraId="0C86359B" w14:textId="77777777" w:rsidR="00DD7B70" w:rsidRDefault="00DD7B70" w:rsidP="00366DCD">
                <w:pPr>
                  <w:jc w:val="center"/>
                </w:pPr>
              </w:p>
            </w:tc>
            <w:tc>
              <w:tcPr>
                <w:tcW w:w="1245" w:type="dxa"/>
              </w:tcPr>
              <w:p w14:paraId="13C3450B" w14:textId="77777777" w:rsidR="00DD7B70" w:rsidRDefault="00DD7B70" w:rsidP="00366DCD">
                <w:pPr>
                  <w:jc w:val="center"/>
                </w:pPr>
                <w:r>
                  <w:t>67</w:t>
                </w:r>
              </w:p>
            </w:tc>
            <w:tc>
              <w:tcPr>
                <w:tcW w:w="1245" w:type="dxa"/>
              </w:tcPr>
              <w:p w14:paraId="453C6BC8" w14:textId="77777777" w:rsidR="00DD7B70" w:rsidRDefault="00DD7B70" w:rsidP="00366DCD">
                <w:pPr>
                  <w:jc w:val="center"/>
                </w:pPr>
              </w:p>
            </w:tc>
            <w:tc>
              <w:tcPr>
                <w:tcW w:w="1245" w:type="dxa"/>
              </w:tcPr>
              <w:p w14:paraId="39FFC35E" w14:textId="77777777" w:rsidR="00DD7B70" w:rsidRDefault="00DD7B70" w:rsidP="00366DCD">
                <w:pPr>
                  <w:jc w:val="center"/>
                </w:pPr>
              </w:p>
            </w:tc>
            <w:tc>
              <w:tcPr>
                <w:tcW w:w="1183" w:type="dxa"/>
              </w:tcPr>
              <w:p w14:paraId="23F6B7EE" w14:textId="77777777" w:rsidR="00DD7B70" w:rsidRDefault="00DD7B70" w:rsidP="00366DCD">
                <w:pPr>
                  <w:jc w:val="center"/>
                </w:pPr>
              </w:p>
            </w:tc>
          </w:tr>
        </w:tbl>
        <w:p w14:paraId="6639BEC3" w14:textId="15F96E7F" w:rsidR="00DD7B70" w:rsidRDefault="00DD7B70">
          <w:pPr>
            <w:spacing w:after="160" w:line="259" w:lineRule="auto"/>
            <w:jc w:val="left"/>
          </w:pPr>
        </w:p>
        <w:p w14:paraId="3E424FA7" w14:textId="0B633F43" w:rsidR="00DD7B70" w:rsidRPr="00DD7B70" w:rsidRDefault="00DD7B70">
          <w:pPr>
            <w:spacing w:after="160" w:line="259" w:lineRule="auto"/>
            <w:jc w:val="left"/>
            <w:rPr>
              <w:i/>
              <w:iCs/>
              <w:u w:val="single"/>
            </w:rPr>
          </w:pPr>
          <w:r w:rsidRPr="00DD7B70">
            <w:rPr>
              <w:i/>
              <w:iCs/>
              <w:u w:val="single"/>
            </w:rPr>
            <w:t>Solutions</w:t>
          </w:r>
        </w:p>
        <w:tbl>
          <w:tblPr>
            <w:tblStyle w:val="Grilledutableau"/>
            <w:tblW w:w="0" w:type="auto"/>
            <w:tblLook w:val="04A0" w:firstRow="1" w:lastRow="0" w:firstColumn="1" w:lastColumn="0" w:noHBand="0" w:noVBand="1"/>
          </w:tblPr>
          <w:tblGrid>
            <w:gridCol w:w="423"/>
            <w:gridCol w:w="1244"/>
            <w:gridCol w:w="1230"/>
            <w:gridCol w:w="1245"/>
            <w:gridCol w:w="1245"/>
            <w:gridCol w:w="1245"/>
            <w:gridCol w:w="1245"/>
            <w:gridCol w:w="1183"/>
          </w:tblGrid>
          <w:tr w:rsidR="00DD7B70" w14:paraId="0B35D9DA" w14:textId="77777777" w:rsidTr="00366DCD">
            <w:tc>
              <w:tcPr>
                <w:tcW w:w="423" w:type="dxa"/>
              </w:tcPr>
              <w:p w14:paraId="33997E41" w14:textId="77777777" w:rsidR="00DD7B70" w:rsidRDefault="00DD7B70" w:rsidP="00366DCD">
                <w:pPr>
                  <w:jc w:val="center"/>
                </w:pPr>
              </w:p>
            </w:tc>
            <w:tc>
              <w:tcPr>
                <w:tcW w:w="1244" w:type="dxa"/>
              </w:tcPr>
              <w:p w14:paraId="228D5C08" w14:textId="77777777" w:rsidR="00DD7B70" w:rsidRDefault="00DD7B70" w:rsidP="00366DCD">
                <w:pPr>
                  <w:jc w:val="center"/>
                </w:pPr>
                <m:oMathPara>
                  <m:oMath>
                    <m:r>
                      <w:rPr>
                        <w:rFonts w:ascii="Cambria Math" w:hAnsi="Cambria Math"/>
                      </w:rPr>
                      <m:t>a</m:t>
                    </m:r>
                  </m:oMath>
                </m:oMathPara>
              </w:p>
            </w:tc>
            <w:tc>
              <w:tcPr>
                <w:tcW w:w="1230" w:type="dxa"/>
              </w:tcPr>
              <w:p w14:paraId="24105F46" w14:textId="77777777" w:rsidR="00DD7B70" w:rsidRDefault="00DD7B70" w:rsidP="00366DCD">
                <w:pPr>
                  <w:jc w:val="center"/>
                </w:pPr>
                <m:oMathPara>
                  <m:oMath>
                    <m:r>
                      <w:rPr>
                        <w:rFonts w:ascii="Cambria Math" w:hAnsi="Cambria Math"/>
                      </w:rPr>
                      <m:t>b</m:t>
                    </m:r>
                  </m:oMath>
                </m:oMathPara>
              </w:p>
            </w:tc>
            <w:tc>
              <w:tcPr>
                <w:tcW w:w="1245" w:type="dxa"/>
              </w:tcPr>
              <w:p w14:paraId="2323B508" w14:textId="77777777" w:rsidR="00DD7B70" w:rsidRDefault="00DD7B70" w:rsidP="00366DCD">
                <w:pPr>
                  <w:jc w:val="center"/>
                </w:pPr>
                <m:oMathPara>
                  <m:oMath>
                    <m:r>
                      <w:rPr>
                        <w:rFonts w:ascii="Cambria Math" w:hAnsi="Cambria Math"/>
                      </w:rPr>
                      <m:t>c</m:t>
                    </m:r>
                  </m:oMath>
                </m:oMathPara>
              </w:p>
            </w:tc>
            <w:tc>
              <w:tcPr>
                <w:tcW w:w="1245" w:type="dxa"/>
              </w:tcPr>
              <w:p w14:paraId="2BE4BB04" w14:textId="77777777" w:rsidR="00DD7B70" w:rsidRDefault="00DD7B70" w:rsidP="00366DCD">
                <w:pPr>
                  <w:jc w:val="center"/>
                </w:pPr>
                <m:oMathPara>
                  <m:oMath>
                    <m:r>
                      <w:rPr>
                        <w:rFonts w:ascii="Cambria Math" w:hAnsi="Cambria Math"/>
                      </w:rPr>
                      <m:t>α</m:t>
                    </m:r>
                  </m:oMath>
                </m:oMathPara>
              </w:p>
            </w:tc>
            <w:tc>
              <w:tcPr>
                <w:tcW w:w="1245" w:type="dxa"/>
              </w:tcPr>
              <w:p w14:paraId="00E74A65" w14:textId="77777777" w:rsidR="00DD7B70" w:rsidRDefault="00DD7B70" w:rsidP="00366DCD">
                <w:pPr>
                  <w:jc w:val="center"/>
                </w:pPr>
                <m:oMathPara>
                  <m:oMath>
                    <m:r>
                      <w:rPr>
                        <w:rFonts w:ascii="Cambria Math" w:hAnsi="Cambria Math"/>
                      </w:rPr>
                      <m:t>β</m:t>
                    </m:r>
                  </m:oMath>
                </m:oMathPara>
              </w:p>
            </w:tc>
            <w:tc>
              <w:tcPr>
                <w:tcW w:w="1245" w:type="dxa"/>
              </w:tcPr>
              <w:p w14:paraId="441DB22C" w14:textId="77777777" w:rsidR="00DD7B70" w:rsidRDefault="00DD7B70" w:rsidP="00366DCD">
                <w:pPr>
                  <w:jc w:val="center"/>
                </w:pPr>
                <m:oMathPara>
                  <m:oMath>
                    <m:r>
                      <w:rPr>
                        <w:rFonts w:ascii="Cambria Math" w:hAnsi="Cambria Math"/>
                      </w:rPr>
                      <m:t>γ</m:t>
                    </m:r>
                  </m:oMath>
                </m:oMathPara>
              </w:p>
            </w:tc>
            <w:tc>
              <w:tcPr>
                <w:tcW w:w="1183" w:type="dxa"/>
              </w:tcPr>
              <w:p w14:paraId="424925A4" w14:textId="77777777" w:rsidR="00DD7B70" w:rsidRDefault="00DD7B70" w:rsidP="00366DCD">
                <w:pPr>
                  <w:jc w:val="center"/>
                  <w:rPr>
                    <w:rFonts w:ascii="Lucida Calligraphy" w:eastAsia="Times New Roman" w:hAnsi="Lucida Calligraphy" w:cs="Arial"/>
                  </w:rPr>
                </w:pPr>
                <w:r>
                  <w:rPr>
                    <w:rFonts w:ascii="Lucida Calligraphy" w:eastAsia="Times New Roman" w:hAnsi="Lucida Calligraphy" w:cs="Arial"/>
                  </w:rPr>
                  <w:t>S</w:t>
                </w:r>
              </w:p>
            </w:tc>
          </w:tr>
          <w:tr w:rsidR="00DD7B70" w14:paraId="49F4BDEC" w14:textId="77777777" w:rsidTr="00366DCD">
            <w:tc>
              <w:tcPr>
                <w:tcW w:w="423" w:type="dxa"/>
              </w:tcPr>
              <w:p w14:paraId="2BF3286F" w14:textId="77777777" w:rsidR="00DD7B70" w:rsidRDefault="00DD7B70">
                <w:pPr>
                  <w:pStyle w:val="Paragraphedeliste"/>
                  <w:numPr>
                    <w:ilvl w:val="0"/>
                    <w:numId w:val="43"/>
                  </w:numPr>
                  <w:jc w:val="left"/>
                </w:pPr>
              </w:p>
            </w:tc>
            <w:tc>
              <w:tcPr>
                <w:tcW w:w="1244" w:type="dxa"/>
              </w:tcPr>
              <w:p w14:paraId="2A62F28F" w14:textId="77777777" w:rsidR="00DD7B70" w:rsidRDefault="00DD7B70" w:rsidP="00366DCD">
                <w:pPr>
                  <w:jc w:val="center"/>
                </w:pPr>
                <w:r>
                  <w:t>20,46</w:t>
                </w:r>
              </w:p>
            </w:tc>
            <w:tc>
              <w:tcPr>
                <w:tcW w:w="1230" w:type="dxa"/>
              </w:tcPr>
              <w:p w14:paraId="31000F53" w14:textId="77777777" w:rsidR="00DD7B70" w:rsidRDefault="00DD7B70" w:rsidP="00366DCD">
                <w:pPr>
                  <w:jc w:val="center"/>
                </w:pPr>
                <w:r>
                  <w:t>17,55</w:t>
                </w:r>
              </w:p>
            </w:tc>
            <w:tc>
              <w:tcPr>
                <w:tcW w:w="1245" w:type="dxa"/>
              </w:tcPr>
              <w:p w14:paraId="6A589F8B" w14:textId="77777777" w:rsidR="00DD7B70" w:rsidRDefault="00DD7B70" w:rsidP="00366DCD">
                <w:pPr>
                  <w:jc w:val="center"/>
                </w:pPr>
                <w:r>
                  <w:t>13,10</w:t>
                </w:r>
              </w:p>
            </w:tc>
            <w:tc>
              <w:tcPr>
                <w:tcW w:w="1245" w:type="dxa"/>
              </w:tcPr>
              <w:p w14:paraId="64ED80C5" w14:textId="77777777" w:rsidR="00DD7B70" w:rsidRDefault="00DD7B70" w:rsidP="00366DCD">
                <w:pPr>
                  <w:jc w:val="center"/>
                </w:pPr>
                <w:r>
                  <w:t>82,37</w:t>
                </w:r>
              </w:p>
            </w:tc>
            <w:tc>
              <w:tcPr>
                <w:tcW w:w="1245" w:type="dxa"/>
              </w:tcPr>
              <w:p w14:paraId="0671E747" w14:textId="77777777" w:rsidR="00DD7B70" w:rsidRDefault="00DD7B70" w:rsidP="00366DCD">
                <w:pPr>
                  <w:jc w:val="center"/>
                </w:pPr>
                <w:r>
                  <w:t>58,25</w:t>
                </w:r>
              </w:p>
            </w:tc>
            <w:tc>
              <w:tcPr>
                <w:tcW w:w="1245" w:type="dxa"/>
              </w:tcPr>
              <w:p w14:paraId="5AC23CDF" w14:textId="77777777" w:rsidR="00DD7B70" w:rsidRDefault="00DD7B70" w:rsidP="00366DCD">
                <w:pPr>
                  <w:jc w:val="center"/>
                </w:pPr>
                <w:r>
                  <w:t>39,38</w:t>
                </w:r>
              </w:p>
            </w:tc>
            <w:tc>
              <w:tcPr>
                <w:tcW w:w="1183" w:type="dxa"/>
              </w:tcPr>
              <w:p w14:paraId="68A62C0C" w14:textId="77777777" w:rsidR="00DD7B70" w:rsidRDefault="00DD7B70" w:rsidP="00366DCD">
                <w:pPr>
                  <w:jc w:val="center"/>
                </w:pPr>
                <w:r>
                  <w:t>113,91</w:t>
                </w:r>
              </w:p>
            </w:tc>
          </w:tr>
          <w:tr w:rsidR="00DD7B70" w14:paraId="58041738" w14:textId="77777777" w:rsidTr="00366DCD">
            <w:tc>
              <w:tcPr>
                <w:tcW w:w="423" w:type="dxa"/>
              </w:tcPr>
              <w:p w14:paraId="4D26E059" w14:textId="77777777" w:rsidR="00DD7B70" w:rsidRDefault="00DD7B70">
                <w:pPr>
                  <w:pStyle w:val="Paragraphedeliste"/>
                  <w:numPr>
                    <w:ilvl w:val="0"/>
                    <w:numId w:val="43"/>
                  </w:numPr>
                  <w:jc w:val="left"/>
                </w:pPr>
              </w:p>
            </w:tc>
            <w:tc>
              <w:tcPr>
                <w:tcW w:w="1244" w:type="dxa"/>
              </w:tcPr>
              <w:p w14:paraId="67799976" w14:textId="77777777" w:rsidR="00DD7B70" w:rsidRDefault="00DD7B70" w:rsidP="00366DCD">
                <w:pPr>
                  <w:jc w:val="center"/>
                </w:pPr>
                <w:r>
                  <w:t>61,09</w:t>
                </w:r>
              </w:p>
            </w:tc>
            <w:tc>
              <w:tcPr>
                <w:tcW w:w="1230" w:type="dxa"/>
              </w:tcPr>
              <w:p w14:paraId="3F01299F" w14:textId="77777777" w:rsidR="00DD7B70" w:rsidRDefault="00DD7B70" w:rsidP="00366DCD">
                <w:pPr>
                  <w:jc w:val="center"/>
                </w:pPr>
                <w:r>
                  <w:t>47</w:t>
                </w:r>
              </w:p>
            </w:tc>
            <w:tc>
              <w:tcPr>
                <w:tcW w:w="1245" w:type="dxa"/>
              </w:tcPr>
              <w:p w14:paraId="2AA685DD" w14:textId="77777777" w:rsidR="00DD7B70" w:rsidRDefault="00DD7B70" w:rsidP="00366DCD">
                <w:pPr>
                  <w:jc w:val="center"/>
                </w:pPr>
                <w:r>
                  <w:t>53,04</w:t>
                </w:r>
              </w:p>
            </w:tc>
            <w:tc>
              <w:tcPr>
                <w:tcW w:w="1245" w:type="dxa"/>
              </w:tcPr>
              <w:p w14:paraId="516A459A" w14:textId="77777777" w:rsidR="00DD7B70" w:rsidRDefault="00DD7B70" w:rsidP="00366DCD">
                <w:pPr>
                  <w:jc w:val="center"/>
                </w:pPr>
                <w:r>
                  <w:t>75</w:t>
                </w:r>
              </w:p>
            </w:tc>
            <w:tc>
              <w:tcPr>
                <w:tcW w:w="1245" w:type="dxa"/>
              </w:tcPr>
              <w:p w14:paraId="74FD085F" w14:textId="77777777" w:rsidR="00DD7B70" w:rsidRDefault="00DD7B70" w:rsidP="00366DCD">
                <w:pPr>
                  <w:jc w:val="center"/>
                </w:pPr>
                <w:r>
                  <w:t>48</w:t>
                </w:r>
              </w:p>
            </w:tc>
            <w:tc>
              <w:tcPr>
                <w:tcW w:w="1245" w:type="dxa"/>
              </w:tcPr>
              <w:p w14:paraId="2A372624" w14:textId="77777777" w:rsidR="00DD7B70" w:rsidRDefault="00DD7B70" w:rsidP="00366DCD">
                <w:pPr>
                  <w:jc w:val="center"/>
                </w:pPr>
                <w:r>
                  <w:t>57</w:t>
                </w:r>
              </w:p>
            </w:tc>
            <w:tc>
              <w:tcPr>
                <w:tcW w:w="1183" w:type="dxa"/>
              </w:tcPr>
              <w:p w14:paraId="20BEEFD9" w14:textId="77777777" w:rsidR="00DD7B70" w:rsidRDefault="00DD7B70" w:rsidP="00366DCD">
                <w:pPr>
                  <w:jc w:val="center"/>
                </w:pPr>
                <w:r>
                  <w:t>1204,01</w:t>
                </w:r>
              </w:p>
            </w:tc>
          </w:tr>
          <w:tr w:rsidR="00DD7B70" w14:paraId="62F7C1D7" w14:textId="77777777" w:rsidTr="00366DCD">
            <w:tc>
              <w:tcPr>
                <w:tcW w:w="423" w:type="dxa"/>
              </w:tcPr>
              <w:p w14:paraId="2FFBB2CF" w14:textId="77777777" w:rsidR="00DD7B70" w:rsidRDefault="00DD7B70">
                <w:pPr>
                  <w:pStyle w:val="Paragraphedeliste"/>
                  <w:numPr>
                    <w:ilvl w:val="0"/>
                    <w:numId w:val="43"/>
                  </w:numPr>
                  <w:jc w:val="left"/>
                </w:pPr>
              </w:p>
            </w:tc>
            <w:tc>
              <w:tcPr>
                <w:tcW w:w="1244" w:type="dxa"/>
              </w:tcPr>
              <w:p w14:paraId="66078584" w14:textId="77777777" w:rsidR="00DD7B70" w:rsidRDefault="00DD7B70" w:rsidP="00366DCD">
                <w:pPr>
                  <w:jc w:val="center"/>
                </w:pPr>
                <w:r>
                  <w:t>32,4</w:t>
                </w:r>
              </w:p>
            </w:tc>
            <w:tc>
              <w:tcPr>
                <w:tcW w:w="1230" w:type="dxa"/>
              </w:tcPr>
              <w:p w14:paraId="4999FC62" w14:textId="77777777" w:rsidR="00DD7B70" w:rsidRDefault="00DD7B70" w:rsidP="00366DCD">
                <w:pPr>
                  <w:jc w:val="center"/>
                </w:pPr>
                <w:r>
                  <w:t>55,55</w:t>
                </w:r>
              </w:p>
            </w:tc>
            <w:tc>
              <w:tcPr>
                <w:tcW w:w="1245" w:type="dxa"/>
              </w:tcPr>
              <w:p w14:paraId="337416DE" w14:textId="77777777" w:rsidR="00DD7B70" w:rsidRDefault="00DD7B70" w:rsidP="00366DCD">
                <w:pPr>
                  <w:jc w:val="center"/>
                </w:pPr>
                <w:r>
                  <w:t>69,23</w:t>
                </w:r>
              </w:p>
            </w:tc>
            <w:tc>
              <w:tcPr>
                <w:tcW w:w="1245" w:type="dxa"/>
              </w:tcPr>
              <w:p w14:paraId="079DFF45" w14:textId="77777777" w:rsidR="00DD7B70" w:rsidRDefault="00DD7B70" w:rsidP="00366DCD">
                <w:pPr>
                  <w:jc w:val="center"/>
                </w:pPr>
                <w:r>
                  <w:t>27,40</w:t>
                </w:r>
              </w:p>
            </w:tc>
            <w:tc>
              <w:tcPr>
                <w:tcW w:w="1245" w:type="dxa"/>
              </w:tcPr>
              <w:p w14:paraId="5356AB85" w14:textId="77777777" w:rsidR="00DD7B70" w:rsidRDefault="00DD7B70" w:rsidP="00366DCD">
                <w:pPr>
                  <w:jc w:val="center"/>
                </w:pPr>
                <w:r>
                  <w:t>52,10</w:t>
                </w:r>
              </w:p>
            </w:tc>
            <w:tc>
              <w:tcPr>
                <w:tcW w:w="1245" w:type="dxa"/>
              </w:tcPr>
              <w:p w14:paraId="3EFEE2A9" w14:textId="77777777" w:rsidR="00DD7B70" w:rsidRDefault="00DD7B70" w:rsidP="00366DCD">
                <w:pPr>
                  <w:jc w:val="center"/>
                </w:pPr>
                <w:r>
                  <w:t>100,5</w:t>
                </w:r>
              </w:p>
            </w:tc>
            <w:tc>
              <w:tcPr>
                <w:tcW w:w="1183" w:type="dxa"/>
              </w:tcPr>
              <w:p w14:paraId="534A42F6" w14:textId="77777777" w:rsidR="00DD7B70" w:rsidRDefault="00DD7B70" w:rsidP="00366DCD">
                <w:pPr>
                  <w:jc w:val="center"/>
                </w:pPr>
                <w:r>
                  <w:t>884,84</w:t>
                </w:r>
              </w:p>
            </w:tc>
          </w:tr>
          <w:tr w:rsidR="00DD7B70" w14:paraId="7CE9A518" w14:textId="77777777" w:rsidTr="00366DCD">
            <w:tc>
              <w:tcPr>
                <w:tcW w:w="423" w:type="dxa"/>
              </w:tcPr>
              <w:p w14:paraId="55D43337" w14:textId="77777777" w:rsidR="00DD7B70" w:rsidRDefault="00DD7B70">
                <w:pPr>
                  <w:pStyle w:val="Paragraphedeliste"/>
                  <w:numPr>
                    <w:ilvl w:val="0"/>
                    <w:numId w:val="43"/>
                  </w:numPr>
                  <w:jc w:val="left"/>
                </w:pPr>
              </w:p>
            </w:tc>
            <w:tc>
              <w:tcPr>
                <w:tcW w:w="1244" w:type="dxa"/>
              </w:tcPr>
              <w:p w14:paraId="48BDA437" w14:textId="77777777" w:rsidR="00DD7B70" w:rsidRDefault="00DD7B70" w:rsidP="00366DCD">
                <w:pPr>
                  <w:jc w:val="center"/>
                </w:pPr>
                <w:r>
                  <w:t>150</w:t>
                </w:r>
              </w:p>
            </w:tc>
            <w:tc>
              <w:tcPr>
                <w:tcW w:w="1230" w:type="dxa"/>
              </w:tcPr>
              <w:p w14:paraId="2E51A6A7" w14:textId="77777777" w:rsidR="00DD7B70" w:rsidRDefault="00DD7B70" w:rsidP="00366DCD">
                <w:pPr>
                  <w:jc w:val="center"/>
                </w:pPr>
                <w:r>
                  <w:t>176,62</w:t>
                </w:r>
              </w:p>
            </w:tc>
            <w:tc>
              <w:tcPr>
                <w:tcW w:w="1245" w:type="dxa"/>
              </w:tcPr>
              <w:p w14:paraId="0D7311E3" w14:textId="77777777" w:rsidR="00DD7B70" w:rsidRDefault="00DD7B70" w:rsidP="00366DCD">
                <w:pPr>
                  <w:jc w:val="center"/>
                </w:pPr>
                <w:r>
                  <w:t>30</w:t>
                </w:r>
              </w:p>
            </w:tc>
            <w:tc>
              <w:tcPr>
                <w:tcW w:w="1245" w:type="dxa"/>
              </w:tcPr>
              <w:p w14:paraId="1281F44E" w14:textId="77777777" w:rsidR="00DD7B70" w:rsidRDefault="00DD7B70" w:rsidP="00366DCD">
                <w:pPr>
                  <w:jc w:val="center"/>
                </w:pPr>
                <w:r>
                  <w:t>25,13</w:t>
                </w:r>
              </w:p>
            </w:tc>
            <w:tc>
              <w:tcPr>
                <w:tcW w:w="1245" w:type="dxa"/>
              </w:tcPr>
              <w:p w14:paraId="1E8608B7" w14:textId="77777777" w:rsidR="00DD7B70" w:rsidRDefault="00DD7B70" w:rsidP="00366DCD">
                <w:pPr>
                  <w:jc w:val="center"/>
                </w:pPr>
                <w:r>
                  <w:t>150</w:t>
                </w:r>
              </w:p>
            </w:tc>
            <w:tc>
              <w:tcPr>
                <w:tcW w:w="1245" w:type="dxa"/>
              </w:tcPr>
              <w:p w14:paraId="170906AF" w14:textId="77777777" w:rsidR="00DD7B70" w:rsidRDefault="00DD7B70" w:rsidP="00366DCD">
                <w:pPr>
                  <w:jc w:val="center"/>
                </w:pPr>
                <w:r>
                  <w:t>4,87</w:t>
                </w:r>
              </w:p>
            </w:tc>
            <w:tc>
              <w:tcPr>
                <w:tcW w:w="1183" w:type="dxa"/>
              </w:tcPr>
              <w:p w14:paraId="505235E0" w14:textId="77777777" w:rsidR="00DD7B70" w:rsidRDefault="00DD7B70" w:rsidP="00366DCD">
                <w:pPr>
                  <w:jc w:val="center"/>
                </w:pPr>
                <w:r>
                  <w:t>1126,87</w:t>
                </w:r>
              </w:p>
            </w:tc>
          </w:tr>
          <w:tr w:rsidR="00DD7B70" w14:paraId="3593DF4B" w14:textId="77777777" w:rsidTr="00366DCD">
            <w:tc>
              <w:tcPr>
                <w:tcW w:w="423" w:type="dxa"/>
              </w:tcPr>
              <w:p w14:paraId="2A6F77F1" w14:textId="77777777" w:rsidR="00DD7B70" w:rsidRDefault="00DD7B70">
                <w:pPr>
                  <w:pStyle w:val="Paragraphedeliste"/>
                  <w:numPr>
                    <w:ilvl w:val="0"/>
                    <w:numId w:val="43"/>
                  </w:numPr>
                  <w:jc w:val="left"/>
                </w:pPr>
              </w:p>
            </w:tc>
            <w:tc>
              <w:tcPr>
                <w:tcW w:w="1244" w:type="dxa"/>
              </w:tcPr>
              <w:p w14:paraId="11591386" w14:textId="77777777" w:rsidR="00DD7B70" w:rsidRDefault="00DD7B70" w:rsidP="00366DCD">
                <w:pPr>
                  <w:jc w:val="center"/>
                </w:pPr>
                <w:r>
                  <w:t>26,46</w:t>
                </w:r>
              </w:p>
            </w:tc>
            <w:tc>
              <w:tcPr>
                <w:tcW w:w="1230" w:type="dxa"/>
              </w:tcPr>
              <w:p w14:paraId="214EAD49" w14:textId="77777777" w:rsidR="00DD7B70" w:rsidRDefault="00DD7B70" w:rsidP="00366DCD">
                <w:pPr>
                  <w:jc w:val="center"/>
                </w:pPr>
                <w:r>
                  <w:t>20</w:t>
                </w:r>
              </w:p>
            </w:tc>
            <w:tc>
              <w:tcPr>
                <w:tcW w:w="1245" w:type="dxa"/>
              </w:tcPr>
              <w:p w14:paraId="625A866F" w14:textId="77777777" w:rsidR="00DD7B70" w:rsidRDefault="00DD7B70" w:rsidP="00366DCD">
                <w:pPr>
                  <w:jc w:val="center"/>
                </w:pPr>
                <w:r>
                  <w:t>30</w:t>
                </w:r>
              </w:p>
            </w:tc>
            <w:tc>
              <w:tcPr>
                <w:tcW w:w="1245" w:type="dxa"/>
              </w:tcPr>
              <w:p w14:paraId="45E44403" w14:textId="77777777" w:rsidR="00DD7B70" w:rsidRDefault="00DD7B70" w:rsidP="00366DCD">
                <w:pPr>
                  <w:jc w:val="center"/>
                </w:pPr>
                <w:r>
                  <w:t>60</w:t>
                </w:r>
              </w:p>
            </w:tc>
            <w:tc>
              <w:tcPr>
                <w:tcW w:w="1245" w:type="dxa"/>
              </w:tcPr>
              <w:p w14:paraId="6112124F" w14:textId="77777777" w:rsidR="00DD7B70" w:rsidRDefault="00DD7B70" w:rsidP="00366DCD">
                <w:pPr>
                  <w:jc w:val="center"/>
                </w:pPr>
                <w:r>
                  <w:t>40,89</w:t>
                </w:r>
              </w:p>
            </w:tc>
            <w:tc>
              <w:tcPr>
                <w:tcW w:w="1245" w:type="dxa"/>
              </w:tcPr>
              <w:p w14:paraId="0D555E22" w14:textId="77777777" w:rsidR="00DD7B70" w:rsidRDefault="00DD7B70" w:rsidP="00366DCD">
                <w:pPr>
                  <w:jc w:val="center"/>
                </w:pPr>
                <w:r>
                  <w:t>79,11</w:t>
                </w:r>
              </w:p>
            </w:tc>
            <w:tc>
              <w:tcPr>
                <w:tcW w:w="1183" w:type="dxa"/>
              </w:tcPr>
              <w:p w14:paraId="1F08F461" w14:textId="77777777" w:rsidR="00DD7B70" w:rsidRDefault="00DD7B70" w:rsidP="00366DCD">
                <w:pPr>
                  <w:jc w:val="center"/>
                </w:pPr>
                <w:r>
                  <w:t>259,84</w:t>
                </w:r>
              </w:p>
            </w:tc>
          </w:tr>
          <w:tr w:rsidR="00DD7B70" w14:paraId="6EDE9904" w14:textId="77777777" w:rsidTr="00366DCD">
            <w:tc>
              <w:tcPr>
                <w:tcW w:w="423" w:type="dxa"/>
              </w:tcPr>
              <w:p w14:paraId="04EA009D" w14:textId="77777777" w:rsidR="00DD7B70" w:rsidRDefault="00DD7B70">
                <w:pPr>
                  <w:pStyle w:val="Paragraphedeliste"/>
                  <w:numPr>
                    <w:ilvl w:val="0"/>
                    <w:numId w:val="43"/>
                  </w:numPr>
                  <w:jc w:val="left"/>
                </w:pPr>
              </w:p>
            </w:tc>
            <w:tc>
              <w:tcPr>
                <w:tcW w:w="1244" w:type="dxa"/>
              </w:tcPr>
              <w:p w14:paraId="20263BA3" w14:textId="77777777" w:rsidR="00DD7B70" w:rsidRDefault="00DD7B70" w:rsidP="00366DCD">
                <w:pPr>
                  <w:jc w:val="center"/>
                </w:pPr>
                <w:r>
                  <w:t>12</w:t>
                </w:r>
              </w:p>
            </w:tc>
            <w:tc>
              <w:tcPr>
                <w:tcW w:w="1230" w:type="dxa"/>
              </w:tcPr>
              <w:p w14:paraId="75CAA352" w14:textId="77777777" w:rsidR="00DD7B70" w:rsidRDefault="00DD7B70" w:rsidP="00366DCD">
                <w:pPr>
                  <w:jc w:val="center"/>
                </w:pPr>
                <w:r>
                  <w:t>13</w:t>
                </w:r>
              </w:p>
            </w:tc>
            <w:tc>
              <w:tcPr>
                <w:tcW w:w="1245" w:type="dxa"/>
              </w:tcPr>
              <w:p w14:paraId="79E86916" w14:textId="77777777" w:rsidR="00DD7B70" w:rsidRDefault="00DD7B70" w:rsidP="00366DCD">
                <w:pPr>
                  <w:jc w:val="center"/>
                </w:pPr>
                <w:r>
                  <w:t>15</w:t>
                </w:r>
              </w:p>
            </w:tc>
            <w:tc>
              <w:tcPr>
                <w:tcW w:w="1245" w:type="dxa"/>
              </w:tcPr>
              <w:p w14:paraId="64146B33" w14:textId="77777777" w:rsidR="00DD7B70" w:rsidRDefault="00DD7B70" w:rsidP="00366DCD">
                <w:pPr>
                  <w:jc w:val="center"/>
                </w:pPr>
                <w:r>
                  <w:t>50,13</w:t>
                </w:r>
              </w:p>
            </w:tc>
            <w:tc>
              <w:tcPr>
                <w:tcW w:w="1245" w:type="dxa"/>
              </w:tcPr>
              <w:p w14:paraId="7E616741" w14:textId="77777777" w:rsidR="00DD7B70" w:rsidRDefault="00DD7B70" w:rsidP="00366DCD">
                <w:pPr>
                  <w:jc w:val="center"/>
                </w:pPr>
                <w:r>
                  <w:t>56,25</w:t>
                </w:r>
              </w:p>
            </w:tc>
            <w:tc>
              <w:tcPr>
                <w:tcW w:w="1245" w:type="dxa"/>
              </w:tcPr>
              <w:p w14:paraId="79C31FBF" w14:textId="77777777" w:rsidR="00DD7B70" w:rsidRDefault="00DD7B70" w:rsidP="00366DCD">
                <w:pPr>
                  <w:jc w:val="center"/>
                </w:pPr>
                <w:r>
                  <w:t>73,62</w:t>
                </w:r>
              </w:p>
            </w:tc>
            <w:tc>
              <w:tcPr>
                <w:tcW w:w="1183" w:type="dxa"/>
              </w:tcPr>
              <w:p w14:paraId="4DA5DB65" w14:textId="77777777" w:rsidR="00DD7B70" w:rsidRDefault="00DD7B70" w:rsidP="00366DCD">
                <w:pPr>
                  <w:jc w:val="center"/>
                </w:pPr>
                <w:r>
                  <w:t>74,83</w:t>
                </w:r>
              </w:p>
            </w:tc>
          </w:tr>
          <w:tr w:rsidR="00DD7B70" w14:paraId="709F588F" w14:textId="77777777" w:rsidTr="00366DCD">
            <w:tc>
              <w:tcPr>
                <w:tcW w:w="423" w:type="dxa"/>
              </w:tcPr>
              <w:p w14:paraId="6CA11ACC" w14:textId="77777777" w:rsidR="00DD7B70" w:rsidRDefault="00DD7B70">
                <w:pPr>
                  <w:pStyle w:val="Paragraphedeliste"/>
                  <w:numPr>
                    <w:ilvl w:val="0"/>
                    <w:numId w:val="43"/>
                  </w:numPr>
                  <w:jc w:val="left"/>
                </w:pPr>
              </w:p>
            </w:tc>
            <w:tc>
              <w:tcPr>
                <w:tcW w:w="1244" w:type="dxa"/>
              </w:tcPr>
              <w:p w14:paraId="7B8DF71F" w14:textId="77777777" w:rsidR="00DD7B70" w:rsidRDefault="00DD7B70" w:rsidP="00366DCD">
                <w:pPr>
                  <w:jc w:val="center"/>
                </w:pPr>
                <w:r>
                  <w:t>100</w:t>
                </w:r>
              </w:p>
            </w:tc>
            <w:tc>
              <w:tcPr>
                <w:tcW w:w="1230" w:type="dxa"/>
              </w:tcPr>
              <w:p w14:paraId="104E5993" w14:textId="77777777" w:rsidR="00DD7B70" w:rsidRDefault="00DD7B70" w:rsidP="00366DCD">
                <w:pPr>
                  <w:jc w:val="center"/>
                </w:pPr>
                <w:r>
                  <w:t>125</w:t>
                </w:r>
              </w:p>
            </w:tc>
            <w:tc>
              <w:tcPr>
                <w:tcW w:w="1245" w:type="dxa"/>
              </w:tcPr>
              <w:p w14:paraId="28CF12E1" w14:textId="77777777" w:rsidR="00DD7B70" w:rsidRDefault="00DD7B70" w:rsidP="00366DCD">
                <w:pPr>
                  <w:jc w:val="center"/>
                </w:pPr>
                <w:r>
                  <w:t>/</w:t>
                </w:r>
              </w:p>
            </w:tc>
            <w:tc>
              <w:tcPr>
                <w:tcW w:w="1245" w:type="dxa"/>
              </w:tcPr>
              <w:p w14:paraId="2B13F73D" w14:textId="77777777" w:rsidR="00DD7B70" w:rsidRDefault="00DD7B70" w:rsidP="00366DCD">
                <w:pPr>
                  <w:jc w:val="center"/>
                </w:pPr>
                <w:r>
                  <w:t>67</w:t>
                </w:r>
              </w:p>
            </w:tc>
            <w:tc>
              <w:tcPr>
                <w:tcW w:w="1245" w:type="dxa"/>
              </w:tcPr>
              <w:p w14:paraId="3800AD29" w14:textId="77777777" w:rsidR="00DD7B70" w:rsidRDefault="00DD7B70" w:rsidP="00366DCD">
                <w:pPr>
                  <w:jc w:val="center"/>
                </w:pPr>
                <w:r>
                  <w:t>/</w:t>
                </w:r>
              </w:p>
            </w:tc>
            <w:tc>
              <w:tcPr>
                <w:tcW w:w="1245" w:type="dxa"/>
              </w:tcPr>
              <w:p w14:paraId="0CFFDB1C" w14:textId="77777777" w:rsidR="00DD7B70" w:rsidRDefault="00DD7B70" w:rsidP="00366DCD">
                <w:pPr>
                  <w:jc w:val="center"/>
                </w:pPr>
                <w:r>
                  <w:t>/</w:t>
                </w:r>
              </w:p>
            </w:tc>
            <w:tc>
              <w:tcPr>
                <w:tcW w:w="1183" w:type="dxa"/>
              </w:tcPr>
              <w:p w14:paraId="4E857326" w14:textId="77777777" w:rsidR="00DD7B70" w:rsidRDefault="00DD7B70" w:rsidP="00366DCD">
                <w:pPr>
                  <w:jc w:val="center"/>
                </w:pPr>
                <w:r>
                  <w:t>/</w:t>
                </w:r>
              </w:p>
            </w:tc>
          </w:tr>
        </w:tbl>
        <w:p w14:paraId="2C156B66" w14:textId="77777777" w:rsidR="00DD7B70" w:rsidRDefault="00DD7B70" w:rsidP="00DD7B70">
          <w:pPr>
            <w:spacing w:after="160"/>
          </w:pPr>
        </w:p>
        <w:p w14:paraId="4CC5EEDD" w14:textId="77777777" w:rsidR="00DD7B70" w:rsidRDefault="00DD7B70" w:rsidP="00DD7B70">
          <w:pPr>
            <w:spacing w:after="160"/>
          </w:pPr>
          <w:r>
            <w:t>g) Triangle impossible</w:t>
          </w:r>
        </w:p>
        <w:p w14:paraId="382F358D" w14:textId="543A9382" w:rsidR="004F6207" w:rsidRDefault="004F6207" w:rsidP="003404A4">
          <w:pPr>
            <w:jc w:val="left"/>
          </w:pPr>
          <w:r>
            <w:br w:type="page"/>
          </w:r>
        </w:p>
        <w:p w14:paraId="6D895D0D" w14:textId="0FBB00AF" w:rsidR="00280E42" w:rsidRPr="00C204FC" w:rsidRDefault="004F668E" w:rsidP="00280E42">
          <w:pPr>
            <w:pStyle w:val="Titre0"/>
            <w:rPr>
              <w:rFonts w:cs="Arial"/>
            </w:rPr>
          </w:pPr>
          <w:r>
            <w:rPr>
              <w:rFonts w:cs="Arial"/>
            </w:rPr>
            <w:lastRenderedPageBreak/>
            <w:t>Nombres trigonométriques</w:t>
          </w:r>
          <w:r w:rsidR="00280E42">
            <w:rPr>
              <w:rFonts w:cs="Arial"/>
            </w:rPr>
            <w:t xml:space="preserve"> d’un angle dans le cercle trigonométrique</w:t>
          </w:r>
        </w:p>
        <w:p w14:paraId="3CD3157A" w14:textId="29A297B4" w:rsidR="004F668E" w:rsidRDefault="002938A8" w:rsidP="00280E42">
          <w:pPr>
            <w:pStyle w:val="Titre1"/>
          </w:pPr>
          <w:r>
            <w:t>Activité</w:t>
          </w:r>
          <w:r w:rsidR="004F668E">
            <w:t>s</w:t>
          </w:r>
          <w:r>
            <w:t xml:space="preserve"> introductive</w:t>
          </w:r>
          <w:r w:rsidR="004F668E">
            <w:t>s</w:t>
          </w:r>
          <w:r w:rsidR="00334567">
            <w:t> :</w:t>
          </w:r>
          <w:r w:rsidR="003C1B25">
            <w:t xml:space="preserve"> cercle trigonométrique</w:t>
          </w:r>
          <w:r w:rsidR="00334567">
            <w:t>, sinus et cosinus</w:t>
          </w:r>
        </w:p>
        <w:p w14:paraId="69FF7FF9" w14:textId="3A942B0E" w:rsidR="002938A8" w:rsidRDefault="004F668E" w:rsidP="004F668E">
          <w:pPr>
            <w:pStyle w:val="Titre2"/>
          </w:pPr>
          <w:r>
            <w:t>C</w:t>
          </w:r>
          <w:r w:rsidR="002938A8">
            <w:t xml:space="preserve">onstruction </w:t>
          </w:r>
          <w:r>
            <w:t xml:space="preserve">dynamique </w:t>
          </w:r>
          <w:r w:rsidR="002938A8">
            <w:t>du cercle trigonométrique</w:t>
          </w:r>
        </w:p>
        <w:p w14:paraId="64A57361" w14:textId="280B80F0" w:rsidR="002938A8" w:rsidRDefault="0061793C" w:rsidP="002938A8">
          <w:pPr>
            <w:rPr>
              <w:u w:val="single"/>
            </w:rPr>
          </w:pPr>
          <w:r w:rsidRPr="0061793C">
            <w:rPr>
              <w:u w:val="single"/>
            </w:rPr>
            <w:t>1</w:t>
          </w:r>
          <w:r w:rsidRPr="0061793C">
            <w:rPr>
              <w:u w:val="single"/>
              <w:vertAlign w:val="superscript"/>
            </w:rPr>
            <w:t>ère</w:t>
          </w:r>
          <w:r w:rsidRPr="0061793C">
            <w:rPr>
              <w:u w:val="single"/>
            </w:rPr>
            <w:t xml:space="preserve"> partie</w:t>
          </w:r>
        </w:p>
        <w:p w14:paraId="4A82ACE9" w14:textId="56A85928" w:rsidR="0061793C" w:rsidRDefault="0061793C" w:rsidP="009368D9">
          <w:r>
            <w:t>Sur la page suivante,</w:t>
          </w:r>
        </w:p>
        <w:p w14:paraId="12303D6A" w14:textId="3A6BC17A" w:rsidR="0061793C" w:rsidRDefault="0061793C">
          <w:pPr>
            <w:pStyle w:val="Paragraphedeliste"/>
            <w:numPr>
              <w:ilvl w:val="0"/>
              <w:numId w:val="30"/>
            </w:numPr>
            <w:spacing w:before="120"/>
            <w:contextualSpacing w:val="0"/>
          </w:pPr>
          <w:r>
            <w:t>Dans le repère (1 unité = 5 cm), place les points I et J qui ont respectivement pour coordonnées (1,0) et (0,1).</w:t>
          </w:r>
        </w:p>
        <w:p w14:paraId="2C3A787B" w14:textId="77777777" w:rsidR="009368D9" w:rsidRDefault="0061793C">
          <w:pPr>
            <w:pStyle w:val="Paragraphedeliste"/>
            <w:numPr>
              <w:ilvl w:val="0"/>
              <w:numId w:val="30"/>
            </w:numPr>
            <w:spacing w:before="120"/>
            <w:contextualSpacing w:val="0"/>
            <w:jc w:val="left"/>
          </w:pPr>
          <w:r>
            <w:t xml:space="preserve">Dessine ensuite le point </w:t>
          </w:r>
          <w:r w:rsidR="00D6394A">
            <w:t>P</w:t>
          </w:r>
          <w:r w:rsidRPr="0061793C">
            <w:rPr>
              <w:sz w:val="16"/>
              <w:szCs w:val="16"/>
            </w:rPr>
            <w:t>1</w:t>
          </w:r>
          <w:r>
            <w:t xml:space="preserve">, image du point I par une rotation de centre O et d’angle + 30° ; </w:t>
          </w:r>
          <w:r w:rsidRPr="00F06FA6">
            <w:t>détermine</w:t>
          </w:r>
          <w:r>
            <w:t xml:space="preserve"> les coordonnées de </w:t>
          </w:r>
          <w:r w:rsidR="00D6394A">
            <w:t>P</w:t>
          </w:r>
          <w:r w:rsidRPr="0061793C">
            <w:rPr>
              <w:sz w:val="16"/>
              <w:szCs w:val="16"/>
            </w:rPr>
            <w:t>1</w:t>
          </w:r>
          <w:r>
            <w:t>.</w:t>
          </w:r>
        </w:p>
        <w:p w14:paraId="12B64C4F" w14:textId="77777777" w:rsidR="009368D9" w:rsidRDefault="0061793C">
          <w:pPr>
            <w:pStyle w:val="Paragraphedeliste"/>
            <w:numPr>
              <w:ilvl w:val="0"/>
              <w:numId w:val="30"/>
            </w:numPr>
            <w:spacing w:before="120"/>
            <w:contextualSpacing w:val="0"/>
            <w:jc w:val="left"/>
          </w:pPr>
          <w:r w:rsidRPr="009368D9">
            <w:rPr>
              <w:bCs/>
            </w:rPr>
            <w:t>Fais de même</w:t>
          </w:r>
          <w:r>
            <w:t xml:space="preserve"> pour les points </w:t>
          </w:r>
          <w:r w:rsidR="00D6394A">
            <w:t>P</w:t>
          </w:r>
          <w:r w:rsidRPr="009368D9">
            <w:rPr>
              <w:sz w:val="16"/>
              <w:szCs w:val="16"/>
            </w:rPr>
            <w:t>2</w:t>
          </w:r>
          <w:r>
            <w:t xml:space="preserve">, </w:t>
          </w:r>
          <w:r w:rsidR="00D6394A">
            <w:t>P</w:t>
          </w:r>
          <w:r w:rsidRPr="009368D9">
            <w:rPr>
              <w:sz w:val="16"/>
              <w:szCs w:val="16"/>
            </w:rPr>
            <w:t xml:space="preserve">3, </w:t>
          </w:r>
          <w:r>
            <w:t>image de I par les rotations de centre O et d’angle respectivement égal à +45°, +60°.</w:t>
          </w:r>
        </w:p>
        <w:p w14:paraId="527A85B5" w14:textId="769A3EC0" w:rsidR="0061793C" w:rsidRDefault="0061793C">
          <w:pPr>
            <w:pStyle w:val="Paragraphedeliste"/>
            <w:numPr>
              <w:ilvl w:val="0"/>
              <w:numId w:val="30"/>
            </w:numPr>
            <w:spacing w:before="120"/>
            <w:contextualSpacing w:val="0"/>
            <w:jc w:val="left"/>
          </w:pPr>
          <w:r>
            <w:t>Note tes réponses dans le tableau ci-dessous.</w:t>
          </w:r>
        </w:p>
        <w:tbl>
          <w:tblPr>
            <w:tblStyle w:val="Grilledutableau"/>
            <w:tblW w:w="9288" w:type="dxa"/>
            <w:tblLayout w:type="fixed"/>
            <w:tblLook w:val="04A0" w:firstRow="1" w:lastRow="0" w:firstColumn="1" w:lastColumn="0" w:noHBand="0" w:noVBand="1"/>
          </w:tblPr>
          <w:tblGrid>
            <w:gridCol w:w="2322"/>
            <w:gridCol w:w="2322"/>
            <w:gridCol w:w="2322"/>
            <w:gridCol w:w="2322"/>
          </w:tblGrid>
          <w:tr w:rsidR="0061793C" w14:paraId="460A3072" w14:textId="77777777" w:rsidTr="00626991">
            <w:trPr>
              <w:trHeight w:val="1020"/>
            </w:trPr>
            <w:tc>
              <w:tcPr>
                <w:tcW w:w="2322" w:type="dxa"/>
                <w:tcBorders>
                  <w:bottom w:val="nil"/>
                </w:tcBorders>
              </w:tcPr>
              <w:p w14:paraId="416859CE" w14:textId="77777777" w:rsidR="0061793C" w:rsidRPr="0061793C" w:rsidRDefault="0061793C" w:rsidP="00626991">
                <w:pPr>
                  <w:jc w:val="center"/>
                  <w:rPr>
                    <w:bCs/>
                  </w:rPr>
                </w:pPr>
              </w:p>
              <w:p w14:paraId="5B4A00A3" w14:textId="77777777" w:rsidR="0061793C" w:rsidRPr="0061793C" w:rsidRDefault="0061793C" w:rsidP="00626991">
                <w:pPr>
                  <w:jc w:val="center"/>
                  <w:rPr>
                    <w:bCs/>
                  </w:rPr>
                </w:pPr>
                <w:r w:rsidRPr="0061793C">
                  <w:rPr>
                    <w:bCs/>
                  </w:rPr>
                  <w:t>Angle de rotation</w:t>
                </w:r>
              </w:p>
            </w:tc>
            <w:tc>
              <w:tcPr>
                <w:tcW w:w="2322" w:type="dxa"/>
                <w:tcBorders>
                  <w:bottom w:val="nil"/>
                </w:tcBorders>
              </w:tcPr>
              <w:p w14:paraId="41074E06" w14:textId="77777777" w:rsidR="0061793C" w:rsidRPr="0061793C" w:rsidRDefault="0061793C" w:rsidP="00626991">
                <w:pPr>
                  <w:jc w:val="center"/>
                  <w:rPr>
                    <w:bCs/>
                  </w:rPr>
                </w:pPr>
              </w:p>
              <w:p w14:paraId="504909BB" w14:textId="730ED108" w:rsidR="0061793C" w:rsidRPr="0061793C" w:rsidRDefault="0061793C" w:rsidP="00626991">
                <w:pPr>
                  <w:jc w:val="center"/>
                  <w:rPr>
                    <w:bCs/>
                  </w:rPr>
                </w:pPr>
                <w:r w:rsidRPr="0061793C">
                  <w:rPr>
                    <w:bCs/>
                  </w:rPr>
                  <w:t xml:space="preserve">Image de </w:t>
                </w:r>
                <w:r w:rsidR="00D6394A">
                  <w:rPr>
                    <w:bCs/>
                  </w:rPr>
                  <w:t>I</w:t>
                </w:r>
                <w:r w:rsidRPr="0061793C">
                  <w:rPr>
                    <w:bCs/>
                  </w:rPr>
                  <w:t xml:space="preserve"> par la rotation</w:t>
                </w:r>
              </w:p>
            </w:tc>
            <w:tc>
              <w:tcPr>
                <w:tcW w:w="4644" w:type="dxa"/>
                <w:gridSpan w:val="2"/>
              </w:tcPr>
              <w:p w14:paraId="1D0724B3" w14:textId="77777777" w:rsidR="0061793C" w:rsidRPr="0061793C" w:rsidRDefault="0061793C" w:rsidP="00626991">
                <w:pPr>
                  <w:jc w:val="center"/>
                  <w:rPr>
                    <w:bCs/>
                  </w:rPr>
                </w:pPr>
              </w:p>
              <w:p w14:paraId="3617B1BB" w14:textId="2FF0BE86" w:rsidR="0061793C" w:rsidRPr="0061793C" w:rsidRDefault="0061793C" w:rsidP="00626991">
                <w:pPr>
                  <w:jc w:val="center"/>
                  <w:rPr>
                    <w:bCs/>
                  </w:rPr>
                </w:pPr>
                <w:r w:rsidRPr="0061793C">
                  <w:rPr>
                    <w:bCs/>
                  </w:rPr>
                  <w:t xml:space="preserve">Coordonnées du point </w:t>
                </w:r>
              </w:p>
            </w:tc>
          </w:tr>
          <w:tr w:rsidR="0061793C" w14:paraId="3DCF9EBA" w14:textId="77777777" w:rsidTr="00626991">
            <w:tc>
              <w:tcPr>
                <w:tcW w:w="2322" w:type="dxa"/>
                <w:tcBorders>
                  <w:top w:val="nil"/>
                </w:tcBorders>
              </w:tcPr>
              <w:p w14:paraId="0FF15345" w14:textId="77777777" w:rsidR="0061793C" w:rsidRPr="0061793C" w:rsidRDefault="0061793C" w:rsidP="00626991">
                <w:pPr>
                  <w:jc w:val="center"/>
                  <w:rPr>
                    <w:bCs/>
                  </w:rPr>
                </w:pPr>
              </w:p>
            </w:tc>
            <w:tc>
              <w:tcPr>
                <w:tcW w:w="2322" w:type="dxa"/>
                <w:tcBorders>
                  <w:top w:val="nil"/>
                </w:tcBorders>
              </w:tcPr>
              <w:p w14:paraId="381426FA" w14:textId="77777777" w:rsidR="0061793C" w:rsidRPr="0061793C" w:rsidRDefault="0061793C" w:rsidP="00626991">
                <w:pPr>
                  <w:jc w:val="center"/>
                  <w:rPr>
                    <w:bCs/>
                  </w:rPr>
                </w:pPr>
              </w:p>
            </w:tc>
            <w:tc>
              <w:tcPr>
                <w:tcW w:w="2322" w:type="dxa"/>
              </w:tcPr>
              <w:p w14:paraId="78282566" w14:textId="77777777" w:rsidR="0061793C" w:rsidRPr="0061793C" w:rsidRDefault="0061793C" w:rsidP="00626991">
                <w:pPr>
                  <w:jc w:val="center"/>
                  <w:rPr>
                    <w:bCs/>
                  </w:rPr>
                </w:pPr>
                <w:r w:rsidRPr="0061793C">
                  <w:rPr>
                    <w:bCs/>
                  </w:rPr>
                  <w:t>abscisse</w:t>
                </w:r>
              </w:p>
            </w:tc>
            <w:tc>
              <w:tcPr>
                <w:tcW w:w="2322" w:type="dxa"/>
              </w:tcPr>
              <w:p w14:paraId="372FBF6E" w14:textId="77777777" w:rsidR="0061793C" w:rsidRPr="0061793C" w:rsidRDefault="0061793C" w:rsidP="00626991">
                <w:pPr>
                  <w:jc w:val="center"/>
                  <w:rPr>
                    <w:bCs/>
                  </w:rPr>
                </w:pPr>
                <w:r w:rsidRPr="0061793C">
                  <w:rPr>
                    <w:bCs/>
                  </w:rPr>
                  <w:t>ordonnée</w:t>
                </w:r>
              </w:p>
            </w:tc>
          </w:tr>
          <w:tr w:rsidR="0061793C" w14:paraId="5FB3A359" w14:textId="77777777" w:rsidTr="00626991">
            <w:trPr>
              <w:trHeight w:val="624"/>
            </w:trPr>
            <w:tc>
              <w:tcPr>
                <w:tcW w:w="2322" w:type="dxa"/>
                <w:tcBorders>
                  <w:bottom w:val="single" w:sz="4" w:space="0" w:color="auto"/>
                </w:tcBorders>
                <w:vAlign w:val="center"/>
              </w:tcPr>
              <w:p w14:paraId="61090F26" w14:textId="77777777" w:rsidR="0061793C" w:rsidRPr="0061793C" w:rsidRDefault="0061793C" w:rsidP="00626991">
                <w:pPr>
                  <w:spacing w:before="240"/>
                  <w:contextualSpacing/>
                  <w:jc w:val="center"/>
                  <w:rPr>
                    <w:bCs/>
                  </w:rPr>
                </w:pPr>
                <w:r w:rsidRPr="0061793C">
                  <w:rPr>
                    <w:bCs/>
                  </w:rPr>
                  <w:t>30°</w:t>
                </w:r>
              </w:p>
            </w:tc>
            <w:tc>
              <w:tcPr>
                <w:tcW w:w="2322" w:type="dxa"/>
                <w:tcBorders>
                  <w:bottom w:val="single" w:sz="4" w:space="0" w:color="auto"/>
                </w:tcBorders>
              </w:tcPr>
              <w:p w14:paraId="33970CE2" w14:textId="77777777" w:rsidR="0061793C" w:rsidRPr="0061793C" w:rsidRDefault="0061793C" w:rsidP="00626991">
                <w:pPr>
                  <w:spacing w:before="240"/>
                  <w:contextualSpacing/>
                  <w:rPr>
                    <w:bCs/>
                  </w:rPr>
                </w:pPr>
              </w:p>
            </w:tc>
            <w:tc>
              <w:tcPr>
                <w:tcW w:w="2322" w:type="dxa"/>
                <w:tcBorders>
                  <w:bottom w:val="single" w:sz="4" w:space="0" w:color="auto"/>
                </w:tcBorders>
              </w:tcPr>
              <w:p w14:paraId="44D5F90B" w14:textId="77777777" w:rsidR="0061793C" w:rsidRPr="0061793C" w:rsidRDefault="0061793C" w:rsidP="00626991">
                <w:pPr>
                  <w:spacing w:before="240"/>
                  <w:contextualSpacing/>
                  <w:rPr>
                    <w:bCs/>
                  </w:rPr>
                </w:pPr>
              </w:p>
            </w:tc>
            <w:tc>
              <w:tcPr>
                <w:tcW w:w="2322" w:type="dxa"/>
                <w:tcBorders>
                  <w:bottom w:val="single" w:sz="4" w:space="0" w:color="auto"/>
                </w:tcBorders>
              </w:tcPr>
              <w:p w14:paraId="5FBFE4A6" w14:textId="77777777" w:rsidR="0061793C" w:rsidRPr="0061793C" w:rsidRDefault="0061793C" w:rsidP="00626991">
                <w:pPr>
                  <w:spacing w:before="240"/>
                  <w:contextualSpacing/>
                  <w:rPr>
                    <w:bCs/>
                  </w:rPr>
                </w:pPr>
              </w:p>
            </w:tc>
          </w:tr>
          <w:tr w:rsidR="0061793C" w14:paraId="5E2BAFC8" w14:textId="77777777" w:rsidTr="00626991">
            <w:trPr>
              <w:trHeight w:val="624"/>
            </w:trPr>
            <w:tc>
              <w:tcPr>
                <w:tcW w:w="2322" w:type="dxa"/>
                <w:tcBorders>
                  <w:bottom w:val="single" w:sz="4" w:space="0" w:color="auto"/>
                </w:tcBorders>
                <w:vAlign w:val="center"/>
              </w:tcPr>
              <w:p w14:paraId="098E6E85" w14:textId="77777777" w:rsidR="0061793C" w:rsidRPr="0061793C" w:rsidRDefault="0061793C" w:rsidP="00626991">
                <w:pPr>
                  <w:spacing w:before="240"/>
                  <w:contextualSpacing/>
                  <w:jc w:val="center"/>
                  <w:rPr>
                    <w:bCs/>
                  </w:rPr>
                </w:pPr>
                <w:r w:rsidRPr="0061793C">
                  <w:rPr>
                    <w:bCs/>
                  </w:rPr>
                  <w:t>45°</w:t>
                </w:r>
              </w:p>
            </w:tc>
            <w:tc>
              <w:tcPr>
                <w:tcW w:w="2322" w:type="dxa"/>
                <w:tcBorders>
                  <w:bottom w:val="single" w:sz="4" w:space="0" w:color="auto"/>
                </w:tcBorders>
              </w:tcPr>
              <w:p w14:paraId="383287FC" w14:textId="77777777" w:rsidR="0061793C" w:rsidRPr="0061793C" w:rsidRDefault="0061793C" w:rsidP="00626991">
                <w:pPr>
                  <w:spacing w:before="240"/>
                  <w:contextualSpacing/>
                  <w:rPr>
                    <w:bCs/>
                  </w:rPr>
                </w:pPr>
              </w:p>
            </w:tc>
            <w:tc>
              <w:tcPr>
                <w:tcW w:w="2322" w:type="dxa"/>
                <w:tcBorders>
                  <w:bottom w:val="single" w:sz="4" w:space="0" w:color="auto"/>
                </w:tcBorders>
              </w:tcPr>
              <w:p w14:paraId="059793B6" w14:textId="77777777" w:rsidR="0061793C" w:rsidRPr="0061793C" w:rsidRDefault="0061793C" w:rsidP="00626991">
                <w:pPr>
                  <w:spacing w:before="240"/>
                  <w:contextualSpacing/>
                  <w:rPr>
                    <w:bCs/>
                  </w:rPr>
                </w:pPr>
              </w:p>
            </w:tc>
            <w:tc>
              <w:tcPr>
                <w:tcW w:w="2322" w:type="dxa"/>
                <w:tcBorders>
                  <w:bottom w:val="single" w:sz="4" w:space="0" w:color="auto"/>
                </w:tcBorders>
              </w:tcPr>
              <w:p w14:paraId="230A5355" w14:textId="77777777" w:rsidR="0061793C" w:rsidRPr="0061793C" w:rsidRDefault="0061793C" w:rsidP="00626991">
                <w:pPr>
                  <w:spacing w:before="240"/>
                  <w:contextualSpacing/>
                  <w:rPr>
                    <w:bCs/>
                  </w:rPr>
                </w:pPr>
              </w:p>
            </w:tc>
          </w:tr>
          <w:tr w:rsidR="0061793C" w14:paraId="3BF11BD3" w14:textId="77777777" w:rsidTr="00626991">
            <w:trPr>
              <w:trHeight w:val="624"/>
            </w:trPr>
            <w:tc>
              <w:tcPr>
                <w:tcW w:w="2322" w:type="dxa"/>
                <w:tcBorders>
                  <w:top w:val="single" w:sz="4" w:space="0" w:color="auto"/>
                  <w:bottom w:val="single" w:sz="4" w:space="0" w:color="auto"/>
                </w:tcBorders>
                <w:vAlign w:val="center"/>
              </w:tcPr>
              <w:p w14:paraId="4D036592" w14:textId="77777777" w:rsidR="0061793C" w:rsidRPr="0061793C" w:rsidRDefault="0061793C" w:rsidP="00626991">
                <w:pPr>
                  <w:spacing w:before="240"/>
                  <w:contextualSpacing/>
                  <w:jc w:val="center"/>
                  <w:rPr>
                    <w:bCs/>
                  </w:rPr>
                </w:pPr>
                <w:r w:rsidRPr="0061793C">
                  <w:rPr>
                    <w:bCs/>
                  </w:rPr>
                  <w:t>60°</w:t>
                </w:r>
              </w:p>
            </w:tc>
            <w:tc>
              <w:tcPr>
                <w:tcW w:w="2322" w:type="dxa"/>
                <w:tcBorders>
                  <w:top w:val="single" w:sz="4" w:space="0" w:color="auto"/>
                  <w:bottom w:val="single" w:sz="4" w:space="0" w:color="auto"/>
                </w:tcBorders>
              </w:tcPr>
              <w:p w14:paraId="165C6AAF" w14:textId="77777777" w:rsidR="0061793C" w:rsidRPr="0061793C" w:rsidRDefault="0061793C" w:rsidP="00626991">
                <w:pPr>
                  <w:spacing w:before="240"/>
                  <w:contextualSpacing/>
                  <w:rPr>
                    <w:bCs/>
                  </w:rPr>
                </w:pPr>
              </w:p>
            </w:tc>
            <w:tc>
              <w:tcPr>
                <w:tcW w:w="2322" w:type="dxa"/>
                <w:tcBorders>
                  <w:top w:val="single" w:sz="4" w:space="0" w:color="auto"/>
                  <w:bottom w:val="single" w:sz="4" w:space="0" w:color="auto"/>
                </w:tcBorders>
              </w:tcPr>
              <w:p w14:paraId="72756A7A" w14:textId="77777777" w:rsidR="0061793C" w:rsidRPr="0061793C" w:rsidRDefault="0061793C" w:rsidP="00626991">
                <w:pPr>
                  <w:spacing w:before="240"/>
                  <w:contextualSpacing/>
                  <w:rPr>
                    <w:bCs/>
                  </w:rPr>
                </w:pPr>
              </w:p>
            </w:tc>
            <w:tc>
              <w:tcPr>
                <w:tcW w:w="2322" w:type="dxa"/>
                <w:tcBorders>
                  <w:top w:val="single" w:sz="4" w:space="0" w:color="auto"/>
                  <w:bottom w:val="single" w:sz="4" w:space="0" w:color="auto"/>
                </w:tcBorders>
              </w:tcPr>
              <w:p w14:paraId="1D82BF49" w14:textId="77777777" w:rsidR="0061793C" w:rsidRPr="0061793C" w:rsidRDefault="0061793C" w:rsidP="00626991">
                <w:pPr>
                  <w:spacing w:before="240"/>
                  <w:contextualSpacing/>
                  <w:rPr>
                    <w:bCs/>
                  </w:rPr>
                </w:pPr>
              </w:p>
            </w:tc>
          </w:tr>
          <w:tr w:rsidR="00D6394A" w14:paraId="62BF4494" w14:textId="77777777" w:rsidTr="00626991">
            <w:trPr>
              <w:trHeight w:val="624"/>
            </w:trPr>
            <w:tc>
              <w:tcPr>
                <w:tcW w:w="2322" w:type="dxa"/>
                <w:tcBorders>
                  <w:top w:val="single" w:sz="4" w:space="0" w:color="auto"/>
                  <w:bottom w:val="single" w:sz="4" w:space="0" w:color="auto"/>
                </w:tcBorders>
                <w:vAlign w:val="center"/>
              </w:tcPr>
              <w:p w14:paraId="595A4BE7" w14:textId="506D4E5C" w:rsidR="00D6394A" w:rsidRPr="0061793C" w:rsidRDefault="00D6394A" w:rsidP="00626991">
                <w:pPr>
                  <w:spacing w:before="240"/>
                  <w:contextualSpacing/>
                  <w:jc w:val="center"/>
                  <w:rPr>
                    <w:bCs/>
                  </w:rPr>
                </w:pPr>
                <w:r>
                  <w:rPr>
                    <w:bCs/>
                  </w:rPr>
                  <w:t>70°</w:t>
                </w:r>
              </w:p>
            </w:tc>
            <w:tc>
              <w:tcPr>
                <w:tcW w:w="2322" w:type="dxa"/>
                <w:tcBorders>
                  <w:top w:val="single" w:sz="4" w:space="0" w:color="auto"/>
                  <w:bottom w:val="single" w:sz="4" w:space="0" w:color="auto"/>
                </w:tcBorders>
              </w:tcPr>
              <w:p w14:paraId="781EBF5F" w14:textId="77777777" w:rsidR="00D6394A" w:rsidRPr="0061793C" w:rsidRDefault="00D6394A" w:rsidP="00626991">
                <w:pPr>
                  <w:spacing w:before="240"/>
                  <w:contextualSpacing/>
                  <w:rPr>
                    <w:bCs/>
                  </w:rPr>
                </w:pPr>
              </w:p>
            </w:tc>
            <w:tc>
              <w:tcPr>
                <w:tcW w:w="2322" w:type="dxa"/>
                <w:tcBorders>
                  <w:top w:val="single" w:sz="4" w:space="0" w:color="auto"/>
                  <w:bottom w:val="single" w:sz="4" w:space="0" w:color="auto"/>
                </w:tcBorders>
              </w:tcPr>
              <w:p w14:paraId="4EA09346" w14:textId="77777777" w:rsidR="00D6394A" w:rsidRPr="0061793C" w:rsidRDefault="00D6394A" w:rsidP="00626991">
                <w:pPr>
                  <w:spacing w:before="240"/>
                  <w:contextualSpacing/>
                  <w:rPr>
                    <w:bCs/>
                  </w:rPr>
                </w:pPr>
              </w:p>
            </w:tc>
            <w:tc>
              <w:tcPr>
                <w:tcW w:w="2322" w:type="dxa"/>
                <w:tcBorders>
                  <w:top w:val="single" w:sz="4" w:space="0" w:color="auto"/>
                  <w:bottom w:val="single" w:sz="4" w:space="0" w:color="auto"/>
                </w:tcBorders>
              </w:tcPr>
              <w:p w14:paraId="013ED6B3" w14:textId="77777777" w:rsidR="00D6394A" w:rsidRPr="0061793C" w:rsidRDefault="00D6394A" w:rsidP="00626991">
                <w:pPr>
                  <w:spacing w:before="240"/>
                  <w:contextualSpacing/>
                  <w:rPr>
                    <w:bCs/>
                  </w:rPr>
                </w:pPr>
              </w:p>
            </w:tc>
          </w:tr>
        </w:tbl>
        <w:p w14:paraId="267D2C11" w14:textId="58C712E8" w:rsidR="0061793C" w:rsidRDefault="0061793C" w:rsidP="002938A8">
          <w:pPr>
            <w:rPr>
              <w:u w:val="single"/>
            </w:rPr>
          </w:pPr>
        </w:p>
        <w:p w14:paraId="5876CB76" w14:textId="77777777" w:rsidR="0061793C" w:rsidRDefault="0061793C">
          <w:pPr>
            <w:spacing w:after="160" w:line="259" w:lineRule="auto"/>
            <w:jc w:val="left"/>
          </w:pPr>
          <w:r>
            <w:rPr>
              <w:u w:val="single"/>
            </w:rPr>
            <w:t xml:space="preserve">Calculs : </w:t>
          </w:r>
        </w:p>
        <w:p w14:paraId="0F6F3BD0" w14:textId="77777777" w:rsidR="0061793C" w:rsidRDefault="0061793C">
          <w:pPr>
            <w:spacing w:after="160" w:line="259" w:lineRule="auto"/>
            <w:jc w:val="left"/>
          </w:pPr>
          <w:r>
            <w:t>........................................................................................................................................</w:t>
          </w:r>
        </w:p>
        <w:p w14:paraId="2CE510A6" w14:textId="77777777" w:rsidR="0061793C" w:rsidRDefault="0061793C">
          <w:pPr>
            <w:spacing w:after="160" w:line="259" w:lineRule="auto"/>
            <w:jc w:val="left"/>
          </w:pPr>
          <w:r>
            <w:t>........................................................................................................................................</w:t>
          </w:r>
        </w:p>
        <w:p w14:paraId="47F4837C" w14:textId="77777777" w:rsidR="0061793C" w:rsidRDefault="0061793C">
          <w:pPr>
            <w:spacing w:after="160" w:line="259" w:lineRule="auto"/>
            <w:jc w:val="left"/>
          </w:pPr>
          <w:r>
            <w:t>........................................................................................................................................</w:t>
          </w:r>
        </w:p>
        <w:p w14:paraId="758956DF" w14:textId="77777777" w:rsidR="0061793C" w:rsidRDefault="0061793C">
          <w:pPr>
            <w:spacing w:after="160" w:line="259" w:lineRule="auto"/>
            <w:jc w:val="left"/>
          </w:pPr>
          <w:r>
            <w:t>........................................................................................................................................</w:t>
          </w:r>
        </w:p>
        <w:p w14:paraId="6F46E1B1" w14:textId="77777777" w:rsidR="0061793C" w:rsidRDefault="0061793C">
          <w:pPr>
            <w:spacing w:after="160" w:line="259" w:lineRule="auto"/>
            <w:jc w:val="left"/>
          </w:pPr>
          <w:r>
            <w:t>........................................................................................................................................</w:t>
          </w:r>
        </w:p>
        <w:p w14:paraId="30C8E1E7" w14:textId="77777777" w:rsidR="0061793C" w:rsidRDefault="0061793C">
          <w:pPr>
            <w:spacing w:after="160" w:line="259" w:lineRule="auto"/>
            <w:jc w:val="left"/>
          </w:pPr>
          <w:r>
            <w:t>........................................................................................................................................</w:t>
          </w:r>
        </w:p>
        <w:p w14:paraId="38023589" w14:textId="77777777" w:rsidR="0061793C" w:rsidRDefault="0061793C">
          <w:pPr>
            <w:spacing w:after="160" w:line="259" w:lineRule="auto"/>
            <w:jc w:val="left"/>
          </w:pPr>
          <w:r>
            <w:t>........................................................................................................................................</w:t>
          </w:r>
        </w:p>
        <w:p w14:paraId="4D159ABF" w14:textId="50DE7890" w:rsidR="00D6394A" w:rsidRDefault="0061793C" w:rsidP="002938A8">
          <w:pPr>
            <w:rPr>
              <w:u w:val="single"/>
            </w:rPr>
          </w:pPr>
          <w:r w:rsidRPr="0061793C">
            <w:rPr>
              <w:noProof/>
            </w:rPr>
            <w:lastRenderedPageBreak/>
            <w:drawing>
              <wp:inline distT="0" distB="0" distL="0" distR="0" wp14:anchorId="33A213C4" wp14:editId="43E1DA09">
                <wp:extent cx="4888800" cy="5104800"/>
                <wp:effectExtent l="0" t="0" r="7620" b="635"/>
                <wp:docPr id="11579074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8800" cy="5104800"/>
                        </a:xfrm>
                        <a:prstGeom prst="rect">
                          <a:avLst/>
                        </a:prstGeom>
                        <a:noFill/>
                        <a:ln>
                          <a:noFill/>
                        </a:ln>
                      </pic:spPr>
                    </pic:pic>
                  </a:graphicData>
                </a:graphic>
              </wp:inline>
            </w:drawing>
          </w:r>
        </w:p>
        <w:p w14:paraId="58DC2FF3" w14:textId="6057DE68" w:rsidR="00D6394A" w:rsidRDefault="00D6394A" w:rsidP="00D6394A">
          <w:pPr>
            <w:spacing w:line="360" w:lineRule="auto"/>
            <w:rPr>
              <w:rFonts w:eastAsiaTheme="minorEastAsia"/>
            </w:rPr>
          </w:pPr>
          <w:r w:rsidRPr="00D6394A">
            <w:t xml:space="preserve">En conclusion, </w:t>
          </w:r>
          <w:r>
            <w:t xml:space="preserve">l’image </w:t>
          </w:r>
          <w:r w:rsidR="0006457D">
            <w:t xml:space="preserve">P </w:t>
          </w:r>
          <w:r>
            <w:t xml:space="preserve">d’un point </w:t>
          </w:r>
          <w:r w:rsidR="0006457D">
            <w:t>I</w:t>
          </w:r>
          <w:r>
            <w:t xml:space="preserve"> obtenu par rotation de centre O et d’angle </w:t>
          </w:r>
          <m:oMath>
            <m:r>
              <w:rPr>
                <w:rFonts w:ascii="Cambria Math" w:hAnsi="Cambria Math"/>
              </w:rPr>
              <m:t>α</m:t>
            </m:r>
          </m:oMath>
          <w:r>
            <w:rPr>
              <w:rFonts w:eastAsiaTheme="minorEastAsia"/>
            </w:rPr>
            <w:t xml:space="preserve"> (compris entre 0 et 90°) a pour abscisse : ..................... et pour ordonnée : ........................</w:t>
          </w:r>
        </w:p>
        <w:p w14:paraId="41B0CF6B" w14:textId="77777777" w:rsidR="00F17C20" w:rsidRDefault="00F17C20" w:rsidP="002938A8">
          <w:pPr>
            <w:rPr>
              <w:rFonts w:eastAsiaTheme="minorEastAsia"/>
              <w:u w:val="single"/>
            </w:rPr>
          </w:pPr>
        </w:p>
        <w:p w14:paraId="11DA9308" w14:textId="314F13A1" w:rsidR="00D6394A" w:rsidRDefault="00D6394A" w:rsidP="002938A8">
          <w:pPr>
            <w:rPr>
              <w:rFonts w:eastAsiaTheme="minorEastAsia"/>
              <w:u w:val="single"/>
            </w:rPr>
          </w:pPr>
          <w:r w:rsidRPr="00D6394A">
            <w:rPr>
              <w:rFonts w:eastAsiaTheme="minorEastAsia"/>
              <w:u w:val="single"/>
            </w:rPr>
            <w:t>2</w:t>
          </w:r>
          <w:r w:rsidRPr="00D6394A">
            <w:rPr>
              <w:rFonts w:eastAsiaTheme="minorEastAsia"/>
              <w:u w:val="single"/>
              <w:vertAlign w:val="superscript"/>
            </w:rPr>
            <w:t>ème</w:t>
          </w:r>
          <w:r w:rsidRPr="00D6394A">
            <w:rPr>
              <w:rFonts w:eastAsiaTheme="minorEastAsia"/>
              <w:u w:val="single"/>
            </w:rPr>
            <w:t xml:space="preserve"> partie</w:t>
          </w:r>
        </w:p>
        <w:p w14:paraId="76E4A875" w14:textId="239F9B6D" w:rsidR="009368D9" w:rsidRDefault="009368D9">
          <w:pPr>
            <w:pStyle w:val="Paragraphedeliste"/>
            <w:numPr>
              <w:ilvl w:val="0"/>
              <w:numId w:val="31"/>
            </w:numPr>
            <w:ind w:left="714" w:hanging="357"/>
            <w:contextualSpacing w:val="0"/>
          </w:pPr>
          <w:r>
            <w:t>Dessine les points P</w:t>
          </w:r>
          <w:r w:rsidR="005E0D4A">
            <w:rPr>
              <w:vertAlign w:val="subscript"/>
            </w:rPr>
            <w:t>5</w:t>
          </w:r>
          <w:r>
            <w:t>, P</w:t>
          </w:r>
          <w:r w:rsidR="005E0D4A">
            <w:rPr>
              <w:vertAlign w:val="subscript"/>
            </w:rPr>
            <w:t>6</w:t>
          </w:r>
          <w:r>
            <w:t>, P</w:t>
          </w:r>
          <w:r w:rsidR="005E0D4A">
            <w:rPr>
              <w:vertAlign w:val="subscript"/>
            </w:rPr>
            <w:t>7</w:t>
          </w:r>
          <w:r>
            <w:rPr>
              <w:sz w:val="16"/>
              <w:szCs w:val="16"/>
            </w:rPr>
            <w:t xml:space="preserve"> </w:t>
          </w:r>
          <w:r>
            <w:t>… images du point I par une rotation de centre O et d’angle + 120°, + 135°, +150°, -120°, -135° -150°, -30°, - 45°, -60° sur le repère construit dans la première partie.</w:t>
          </w:r>
        </w:p>
        <w:p w14:paraId="3D1F9919" w14:textId="60E2A0F0" w:rsidR="009368D9" w:rsidRDefault="009368D9">
          <w:pPr>
            <w:pStyle w:val="Paragraphedeliste"/>
            <w:numPr>
              <w:ilvl w:val="0"/>
              <w:numId w:val="31"/>
            </w:numPr>
            <w:ind w:left="714" w:hanging="357"/>
            <w:contextualSpacing w:val="0"/>
          </w:pPr>
          <w:r>
            <w:t>En t’appuyant sur les résultats de la première partie de l’activité, d</w:t>
          </w:r>
          <w:r w:rsidRPr="00C52D87">
            <w:t>étermine les</w:t>
          </w:r>
          <w:r>
            <w:t xml:space="preserve"> coordonnées de </w:t>
          </w:r>
          <w:r w:rsidR="00F17C20">
            <w:t>P</w:t>
          </w:r>
          <w:r w:rsidR="005E0D4A">
            <w:rPr>
              <w:vertAlign w:val="subscript"/>
            </w:rPr>
            <w:t>5</w:t>
          </w:r>
          <w:r>
            <w:t xml:space="preserve">, </w:t>
          </w:r>
          <w:r w:rsidR="00F17C20">
            <w:t>P</w:t>
          </w:r>
          <w:r w:rsidR="005E0D4A">
            <w:rPr>
              <w:vertAlign w:val="subscript"/>
            </w:rPr>
            <w:t>6</w:t>
          </w:r>
          <w:r>
            <w:t xml:space="preserve">, </w:t>
          </w:r>
          <w:r w:rsidR="00F17C20">
            <w:t>P</w:t>
          </w:r>
          <w:r w:rsidR="005E0D4A">
            <w:rPr>
              <w:vertAlign w:val="subscript"/>
            </w:rPr>
            <w:t>7</w:t>
          </w:r>
          <w:r>
            <w:rPr>
              <w:sz w:val="16"/>
              <w:szCs w:val="16"/>
            </w:rPr>
            <w:t xml:space="preserve"> </w:t>
          </w:r>
          <w:r>
            <w:t>….</w:t>
          </w:r>
          <w:r w:rsidRPr="00A30B66">
            <w:t xml:space="preserve"> </w:t>
          </w:r>
          <w:r>
            <w:t>et note tes réponses dans le tableau ci-dessous.</w:t>
          </w:r>
        </w:p>
        <w:p w14:paraId="00413305" w14:textId="77777777" w:rsidR="009368D9" w:rsidRDefault="009368D9">
          <w:pPr>
            <w:pStyle w:val="Paragraphedeliste"/>
            <w:numPr>
              <w:ilvl w:val="0"/>
              <w:numId w:val="31"/>
            </w:numPr>
            <w:spacing w:before="120"/>
            <w:ind w:left="714" w:right="-286" w:hanging="357"/>
            <w:contextualSpacing w:val="0"/>
            <w:jc w:val="left"/>
          </w:pPr>
          <w:r w:rsidRPr="00D7171B">
            <w:t>Détermine les coordonnées des points définis par les rotations d’angle +180°, +360°, 0°, + 90°, -90°.</w:t>
          </w:r>
        </w:p>
        <w:p w14:paraId="56029593" w14:textId="77777777" w:rsidR="00F17C20" w:rsidRDefault="00F17C20" w:rsidP="00F17C20">
          <w:pPr>
            <w:spacing w:before="120"/>
            <w:ind w:right="-286"/>
            <w:jc w:val="left"/>
          </w:pPr>
        </w:p>
        <w:p w14:paraId="4CA6DE92" w14:textId="77777777" w:rsidR="00F17C20" w:rsidRDefault="00F17C20" w:rsidP="00F17C20">
          <w:pPr>
            <w:spacing w:before="120"/>
            <w:ind w:right="-286"/>
            <w:jc w:val="left"/>
          </w:pPr>
        </w:p>
        <w:p w14:paraId="2063D425" w14:textId="77777777" w:rsidR="00F17C20" w:rsidRPr="00D7171B" w:rsidRDefault="00F17C20" w:rsidP="00F17C20">
          <w:pPr>
            <w:spacing w:before="120"/>
            <w:ind w:right="-286"/>
            <w:jc w:val="left"/>
          </w:pPr>
        </w:p>
        <w:tbl>
          <w:tblPr>
            <w:tblStyle w:val="Grilledutableau"/>
            <w:tblW w:w="9288" w:type="dxa"/>
            <w:tblLayout w:type="fixed"/>
            <w:tblLook w:val="04A0" w:firstRow="1" w:lastRow="0" w:firstColumn="1" w:lastColumn="0" w:noHBand="0" w:noVBand="1"/>
          </w:tblPr>
          <w:tblGrid>
            <w:gridCol w:w="2322"/>
            <w:gridCol w:w="2322"/>
            <w:gridCol w:w="2322"/>
            <w:gridCol w:w="2322"/>
          </w:tblGrid>
          <w:tr w:rsidR="00F17C20" w14:paraId="2E2A1A56" w14:textId="77777777" w:rsidTr="00626991">
            <w:tc>
              <w:tcPr>
                <w:tcW w:w="2322" w:type="dxa"/>
                <w:tcBorders>
                  <w:bottom w:val="nil"/>
                </w:tcBorders>
              </w:tcPr>
              <w:p w14:paraId="4DFF9FF5" w14:textId="77777777" w:rsidR="00F17C20" w:rsidRDefault="00F17C20" w:rsidP="00626991">
                <w:pPr>
                  <w:jc w:val="center"/>
                  <w:rPr>
                    <w:b/>
                  </w:rPr>
                </w:pPr>
              </w:p>
              <w:p w14:paraId="62A861C7" w14:textId="77777777" w:rsidR="00F17C20" w:rsidRPr="00AE0ACB" w:rsidRDefault="00F17C20" w:rsidP="00626991">
                <w:pPr>
                  <w:jc w:val="center"/>
                  <w:rPr>
                    <w:b/>
                  </w:rPr>
                </w:pPr>
                <w:r w:rsidRPr="00AE0ACB">
                  <w:rPr>
                    <w:b/>
                  </w:rPr>
                  <w:t>Angle de rotation</w:t>
                </w:r>
              </w:p>
            </w:tc>
            <w:tc>
              <w:tcPr>
                <w:tcW w:w="2322" w:type="dxa"/>
                <w:tcBorders>
                  <w:bottom w:val="nil"/>
                </w:tcBorders>
              </w:tcPr>
              <w:p w14:paraId="70BBFF15" w14:textId="77777777" w:rsidR="00F17C20" w:rsidRDefault="00F17C20" w:rsidP="00626991">
                <w:pPr>
                  <w:jc w:val="center"/>
                  <w:rPr>
                    <w:b/>
                  </w:rPr>
                </w:pPr>
              </w:p>
              <w:p w14:paraId="7735C921" w14:textId="791CE729" w:rsidR="00F17C20" w:rsidRPr="00AE0ACB" w:rsidRDefault="00F17C20" w:rsidP="00626991">
                <w:pPr>
                  <w:jc w:val="center"/>
                  <w:rPr>
                    <w:b/>
                  </w:rPr>
                </w:pPr>
                <w:r w:rsidRPr="00AE0ACB">
                  <w:rPr>
                    <w:b/>
                  </w:rPr>
                  <w:t xml:space="preserve">Image de </w:t>
                </w:r>
                <w:r>
                  <w:rPr>
                    <w:b/>
                  </w:rPr>
                  <w:t>I</w:t>
                </w:r>
                <w:r w:rsidRPr="00AE0ACB">
                  <w:rPr>
                    <w:b/>
                  </w:rPr>
                  <w:t xml:space="preserve"> par la rotation</w:t>
                </w:r>
              </w:p>
            </w:tc>
            <w:tc>
              <w:tcPr>
                <w:tcW w:w="4644" w:type="dxa"/>
                <w:gridSpan w:val="2"/>
              </w:tcPr>
              <w:p w14:paraId="6571E49B" w14:textId="77777777" w:rsidR="00F17C20" w:rsidRDefault="00F17C20" w:rsidP="00626991">
                <w:pPr>
                  <w:jc w:val="center"/>
                  <w:rPr>
                    <w:b/>
                  </w:rPr>
                </w:pPr>
              </w:p>
              <w:p w14:paraId="5D5C049E" w14:textId="11323013" w:rsidR="00F17C20" w:rsidRPr="00AE0ACB" w:rsidRDefault="00F17C20" w:rsidP="00626991">
                <w:pPr>
                  <w:jc w:val="center"/>
                  <w:rPr>
                    <w:b/>
                  </w:rPr>
                </w:pPr>
                <w:r w:rsidRPr="00AE0ACB">
                  <w:rPr>
                    <w:b/>
                  </w:rPr>
                  <w:t xml:space="preserve">Coordonnées du point </w:t>
                </w:r>
              </w:p>
            </w:tc>
          </w:tr>
          <w:tr w:rsidR="00F17C20" w14:paraId="0CF9AE86" w14:textId="77777777" w:rsidTr="00626991">
            <w:tc>
              <w:tcPr>
                <w:tcW w:w="2322" w:type="dxa"/>
                <w:tcBorders>
                  <w:top w:val="nil"/>
                </w:tcBorders>
              </w:tcPr>
              <w:p w14:paraId="20410F2A" w14:textId="77777777" w:rsidR="00F17C20" w:rsidRPr="00AE0ACB" w:rsidRDefault="00F17C20" w:rsidP="00626991">
                <w:pPr>
                  <w:jc w:val="center"/>
                  <w:rPr>
                    <w:b/>
                  </w:rPr>
                </w:pPr>
              </w:p>
            </w:tc>
            <w:tc>
              <w:tcPr>
                <w:tcW w:w="2322" w:type="dxa"/>
                <w:tcBorders>
                  <w:top w:val="nil"/>
                </w:tcBorders>
              </w:tcPr>
              <w:p w14:paraId="7AEF8164" w14:textId="77777777" w:rsidR="00F17C20" w:rsidRPr="00AE0ACB" w:rsidRDefault="00F17C20" w:rsidP="00626991">
                <w:pPr>
                  <w:jc w:val="center"/>
                  <w:rPr>
                    <w:b/>
                  </w:rPr>
                </w:pPr>
              </w:p>
            </w:tc>
            <w:tc>
              <w:tcPr>
                <w:tcW w:w="2322" w:type="dxa"/>
              </w:tcPr>
              <w:p w14:paraId="5143CFF0" w14:textId="77777777" w:rsidR="00F17C20" w:rsidRPr="00AE0ACB" w:rsidRDefault="00F17C20" w:rsidP="00626991">
                <w:pPr>
                  <w:jc w:val="center"/>
                  <w:rPr>
                    <w:b/>
                  </w:rPr>
                </w:pPr>
                <w:r w:rsidRPr="00AE0ACB">
                  <w:rPr>
                    <w:b/>
                  </w:rPr>
                  <w:t>abscisse</w:t>
                </w:r>
              </w:p>
            </w:tc>
            <w:tc>
              <w:tcPr>
                <w:tcW w:w="2322" w:type="dxa"/>
              </w:tcPr>
              <w:p w14:paraId="318D18B5" w14:textId="77777777" w:rsidR="00F17C20" w:rsidRPr="00AE0ACB" w:rsidRDefault="00F17C20" w:rsidP="00626991">
                <w:pPr>
                  <w:jc w:val="center"/>
                  <w:rPr>
                    <w:b/>
                  </w:rPr>
                </w:pPr>
                <w:r w:rsidRPr="00AE0ACB">
                  <w:rPr>
                    <w:b/>
                  </w:rPr>
                  <w:t>ordonnée</w:t>
                </w:r>
              </w:p>
            </w:tc>
          </w:tr>
          <w:tr w:rsidR="00F17C20" w14:paraId="73E0478E" w14:textId="77777777" w:rsidTr="00626991">
            <w:trPr>
              <w:trHeight w:val="624"/>
            </w:trPr>
            <w:tc>
              <w:tcPr>
                <w:tcW w:w="2322" w:type="dxa"/>
                <w:tcBorders>
                  <w:bottom w:val="single" w:sz="4" w:space="0" w:color="auto"/>
                </w:tcBorders>
                <w:vAlign w:val="center"/>
              </w:tcPr>
              <w:p w14:paraId="61A90B31" w14:textId="77777777" w:rsidR="00F17C20" w:rsidRDefault="00F17C20" w:rsidP="00626991">
                <w:pPr>
                  <w:spacing w:before="240"/>
                  <w:contextualSpacing/>
                  <w:jc w:val="center"/>
                </w:pPr>
                <w:r>
                  <w:t>+120°</w:t>
                </w:r>
              </w:p>
            </w:tc>
            <w:tc>
              <w:tcPr>
                <w:tcW w:w="2322" w:type="dxa"/>
                <w:tcBorders>
                  <w:bottom w:val="single" w:sz="4" w:space="0" w:color="auto"/>
                </w:tcBorders>
              </w:tcPr>
              <w:p w14:paraId="2D1F3FB4" w14:textId="77777777" w:rsidR="00F17C20" w:rsidRDefault="00F17C20" w:rsidP="00626991">
                <w:pPr>
                  <w:spacing w:before="240"/>
                  <w:contextualSpacing/>
                </w:pPr>
              </w:p>
            </w:tc>
            <w:tc>
              <w:tcPr>
                <w:tcW w:w="2322" w:type="dxa"/>
                <w:tcBorders>
                  <w:bottom w:val="single" w:sz="4" w:space="0" w:color="auto"/>
                </w:tcBorders>
              </w:tcPr>
              <w:p w14:paraId="22DB9B42" w14:textId="77777777" w:rsidR="00F17C20" w:rsidRDefault="00F17C20" w:rsidP="00626991">
                <w:pPr>
                  <w:spacing w:before="240"/>
                  <w:contextualSpacing/>
                </w:pPr>
              </w:p>
            </w:tc>
            <w:tc>
              <w:tcPr>
                <w:tcW w:w="2322" w:type="dxa"/>
                <w:tcBorders>
                  <w:bottom w:val="single" w:sz="4" w:space="0" w:color="auto"/>
                </w:tcBorders>
              </w:tcPr>
              <w:p w14:paraId="5DDFF5A9" w14:textId="77777777" w:rsidR="00F17C20" w:rsidRDefault="00F17C20" w:rsidP="00626991">
                <w:pPr>
                  <w:spacing w:before="240"/>
                  <w:contextualSpacing/>
                </w:pPr>
              </w:p>
            </w:tc>
          </w:tr>
          <w:tr w:rsidR="00F17C20" w14:paraId="73ED92D1" w14:textId="77777777" w:rsidTr="00626991">
            <w:trPr>
              <w:trHeight w:val="624"/>
            </w:trPr>
            <w:tc>
              <w:tcPr>
                <w:tcW w:w="2322" w:type="dxa"/>
                <w:tcBorders>
                  <w:bottom w:val="single" w:sz="4" w:space="0" w:color="auto"/>
                </w:tcBorders>
                <w:vAlign w:val="center"/>
              </w:tcPr>
              <w:p w14:paraId="7E2619C1" w14:textId="77777777" w:rsidR="00F17C20" w:rsidRDefault="00F17C20" w:rsidP="00626991">
                <w:pPr>
                  <w:spacing w:before="240"/>
                  <w:contextualSpacing/>
                  <w:jc w:val="center"/>
                </w:pPr>
                <w:r>
                  <w:t>+135°</w:t>
                </w:r>
              </w:p>
            </w:tc>
            <w:tc>
              <w:tcPr>
                <w:tcW w:w="2322" w:type="dxa"/>
                <w:tcBorders>
                  <w:bottom w:val="single" w:sz="4" w:space="0" w:color="auto"/>
                </w:tcBorders>
              </w:tcPr>
              <w:p w14:paraId="16B6F508" w14:textId="77777777" w:rsidR="00F17C20" w:rsidRDefault="00F17C20" w:rsidP="00626991">
                <w:pPr>
                  <w:spacing w:before="240"/>
                  <w:contextualSpacing/>
                </w:pPr>
              </w:p>
            </w:tc>
            <w:tc>
              <w:tcPr>
                <w:tcW w:w="2322" w:type="dxa"/>
                <w:tcBorders>
                  <w:bottom w:val="single" w:sz="4" w:space="0" w:color="auto"/>
                </w:tcBorders>
              </w:tcPr>
              <w:p w14:paraId="03E2E763" w14:textId="77777777" w:rsidR="00F17C20" w:rsidRDefault="00F17C20" w:rsidP="00626991">
                <w:pPr>
                  <w:spacing w:before="240"/>
                  <w:contextualSpacing/>
                </w:pPr>
              </w:p>
            </w:tc>
            <w:tc>
              <w:tcPr>
                <w:tcW w:w="2322" w:type="dxa"/>
                <w:tcBorders>
                  <w:bottom w:val="single" w:sz="4" w:space="0" w:color="auto"/>
                </w:tcBorders>
              </w:tcPr>
              <w:p w14:paraId="32D36C46" w14:textId="77777777" w:rsidR="00F17C20" w:rsidRDefault="00F17C20" w:rsidP="00626991">
                <w:pPr>
                  <w:spacing w:before="240"/>
                  <w:contextualSpacing/>
                </w:pPr>
              </w:p>
            </w:tc>
          </w:tr>
          <w:tr w:rsidR="00F17C20" w14:paraId="023AD057" w14:textId="77777777" w:rsidTr="00626991">
            <w:trPr>
              <w:trHeight w:val="624"/>
            </w:trPr>
            <w:tc>
              <w:tcPr>
                <w:tcW w:w="2322" w:type="dxa"/>
                <w:tcBorders>
                  <w:top w:val="single" w:sz="4" w:space="0" w:color="auto"/>
                  <w:bottom w:val="single" w:sz="4" w:space="0" w:color="auto"/>
                </w:tcBorders>
                <w:vAlign w:val="center"/>
              </w:tcPr>
              <w:p w14:paraId="7C265083" w14:textId="77777777" w:rsidR="00F17C20" w:rsidRDefault="00F17C20" w:rsidP="00626991">
                <w:pPr>
                  <w:spacing w:before="240"/>
                  <w:contextualSpacing/>
                  <w:jc w:val="center"/>
                </w:pPr>
                <w:r>
                  <w:t>+150°</w:t>
                </w:r>
              </w:p>
            </w:tc>
            <w:tc>
              <w:tcPr>
                <w:tcW w:w="2322" w:type="dxa"/>
                <w:tcBorders>
                  <w:top w:val="single" w:sz="4" w:space="0" w:color="auto"/>
                  <w:bottom w:val="single" w:sz="4" w:space="0" w:color="auto"/>
                </w:tcBorders>
              </w:tcPr>
              <w:p w14:paraId="64EBA3B4"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3EF422CE"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36E820B0" w14:textId="77777777" w:rsidR="00F17C20" w:rsidRDefault="00F17C20" w:rsidP="00626991">
                <w:pPr>
                  <w:spacing w:before="240"/>
                  <w:contextualSpacing/>
                </w:pPr>
              </w:p>
            </w:tc>
          </w:tr>
          <w:tr w:rsidR="00F17C20" w14:paraId="4E23C475" w14:textId="77777777" w:rsidTr="00626991">
            <w:trPr>
              <w:trHeight w:val="624"/>
            </w:trPr>
            <w:tc>
              <w:tcPr>
                <w:tcW w:w="2322" w:type="dxa"/>
                <w:tcBorders>
                  <w:top w:val="single" w:sz="4" w:space="0" w:color="auto"/>
                  <w:bottom w:val="single" w:sz="4" w:space="0" w:color="auto"/>
                </w:tcBorders>
                <w:vAlign w:val="center"/>
              </w:tcPr>
              <w:p w14:paraId="25574943" w14:textId="77777777" w:rsidR="00F17C20" w:rsidRDefault="00F17C20" w:rsidP="00626991">
                <w:pPr>
                  <w:spacing w:before="240"/>
                  <w:contextualSpacing/>
                  <w:jc w:val="center"/>
                </w:pPr>
                <w:r>
                  <w:t>-120°</w:t>
                </w:r>
              </w:p>
            </w:tc>
            <w:tc>
              <w:tcPr>
                <w:tcW w:w="2322" w:type="dxa"/>
                <w:tcBorders>
                  <w:top w:val="single" w:sz="4" w:space="0" w:color="auto"/>
                  <w:bottom w:val="single" w:sz="4" w:space="0" w:color="auto"/>
                </w:tcBorders>
              </w:tcPr>
              <w:p w14:paraId="20A256E7"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0EEC91F2"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4A7A2F8" w14:textId="77777777" w:rsidR="00F17C20" w:rsidRDefault="00F17C20" w:rsidP="00626991">
                <w:pPr>
                  <w:spacing w:before="240"/>
                  <w:contextualSpacing/>
                </w:pPr>
              </w:p>
            </w:tc>
          </w:tr>
          <w:tr w:rsidR="00F17C20" w14:paraId="6B2D1313" w14:textId="77777777" w:rsidTr="00626991">
            <w:trPr>
              <w:trHeight w:val="624"/>
            </w:trPr>
            <w:tc>
              <w:tcPr>
                <w:tcW w:w="2322" w:type="dxa"/>
                <w:tcBorders>
                  <w:top w:val="single" w:sz="4" w:space="0" w:color="auto"/>
                  <w:bottom w:val="single" w:sz="4" w:space="0" w:color="auto"/>
                </w:tcBorders>
                <w:vAlign w:val="center"/>
              </w:tcPr>
              <w:p w14:paraId="4D349777" w14:textId="77777777" w:rsidR="00F17C20" w:rsidRDefault="00F17C20" w:rsidP="00626991">
                <w:pPr>
                  <w:spacing w:before="240"/>
                  <w:contextualSpacing/>
                  <w:jc w:val="center"/>
                </w:pPr>
                <w:r>
                  <w:t>-135°</w:t>
                </w:r>
              </w:p>
            </w:tc>
            <w:tc>
              <w:tcPr>
                <w:tcW w:w="2322" w:type="dxa"/>
                <w:tcBorders>
                  <w:top w:val="single" w:sz="4" w:space="0" w:color="auto"/>
                  <w:bottom w:val="single" w:sz="4" w:space="0" w:color="auto"/>
                </w:tcBorders>
              </w:tcPr>
              <w:p w14:paraId="75A39DB3"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0E5C454"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9A99E5D" w14:textId="77777777" w:rsidR="00F17C20" w:rsidRDefault="00F17C20" w:rsidP="00626991">
                <w:pPr>
                  <w:spacing w:before="240"/>
                  <w:contextualSpacing/>
                </w:pPr>
              </w:p>
            </w:tc>
          </w:tr>
          <w:tr w:rsidR="00F17C20" w14:paraId="070548FB" w14:textId="77777777" w:rsidTr="00626991">
            <w:trPr>
              <w:trHeight w:val="624"/>
            </w:trPr>
            <w:tc>
              <w:tcPr>
                <w:tcW w:w="2322" w:type="dxa"/>
                <w:tcBorders>
                  <w:top w:val="single" w:sz="4" w:space="0" w:color="auto"/>
                  <w:bottom w:val="single" w:sz="4" w:space="0" w:color="auto"/>
                </w:tcBorders>
                <w:vAlign w:val="center"/>
              </w:tcPr>
              <w:p w14:paraId="3B41B012" w14:textId="77777777" w:rsidR="00F17C20" w:rsidRDefault="00F17C20" w:rsidP="00626991">
                <w:pPr>
                  <w:spacing w:before="240"/>
                  <w:contextualSpacing/>
                  <w:jc w:val="center"/>
                </w:pPr>
                <w:r>
                  <w:t>-150°</w:t>
                </w:r>
              </w:p>
            </w:tc>
            <w:tc>
              <w:tcPr>
                <w:tcW w:w="2322" w:type="dxa"/>
                <w:tcBorders>
                  <w:top w:val="single" w:sz="4" w:space="0" w:color="auto"/>
                  <w:bottom w:val="single" w:sz="4" w:space="0" w:color="auto"/>
                </w:tcBorders>
              </w:tcPr>
              <w:p w14:paraId="620C793B"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1393AC58"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34772A1" w14:textId="77777777" w:rsidR="00F17C20" w:rsidRDefault="00F17C20" w:rsidP="00626991">
                <w:pPr>
                  <w:spacing w:before="240"/>
                  <w:contextualSpacing/>
                </w:pPr>
              </w:p>
            </w:tc>
          </w:tr>
          <w:tr w:rsidR="00F17C20" w14:paraId="1E5221EC" w14:textId="77777777" w:rsidTr="00626991">
            <w:trPr>
              <w:trHeight w:val="624"/>
            </w:trPr>
            <w:tc>
              <w:tcPr>
                <w:tcW w:w="2322" w:type="dxa"/>
                <w:tcBorders>
                  <w:top w:val="single" w:sz="4" w:space="0" w:color="auto"/>
                  <w:bottom w:val="single" w:sz="4" w:space="0" w:color="auto"/>
                </w:tcBorders>
                <w:vAlign w:val="center"/>
              </w:tcPr>
              <w:p w14:paraId="70CD8B64" w14:textId="77777777" w:rsidR="00F17C20" w:rsidRDefault="00F17C20" w:rsidP="00626991">
                <w:pPr>
                  <w:spacing w:before="240"/>
                  <w:contextualSpacing/>
                  <w:jc w:val="center"/>
                </w:pPr>
                <w:r>
                  <w:t>-30°</w:t>
                </w:r>
              </w:p>
            </w:tc>
            <w:tc>
              <w:tcPr>
                <w:tcW w:w="2322" w:type="dxa"/>
                <w:tcBorders>
                  <w:top w:val="single" w:sz="4" w:space="0" w:color="auto"/>
                  <w:bottom w:val="single" w:sz="4" w:space="0" w:color="auto"/>
                </w:tcBorders>
              </w:tcPr>
              <w:p w14:paraId="18695CBD"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1D17773C"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845F198" w14:textId="77777777" w:rsidR="00F17C20" w:rsidRDefault="00F17C20" w:rsidP="00626991">
                <w:pPr>
                  <w:spacing w:before="240"/>
                  <w:contextualSpacing/>
                </w:pPr>
              </w:p>
            </w:tc>
          </w:tr>
          <w:tr w:rsidR="00F17C20" w14:paraId="15BF460D" w14:textId="77777777" w:rsidTr="00626991">
            <w:trPr>
              <w:trHeight w:val="624"/>
            </w:trPr>
            <w:tc>
              <w:tcPr>
                <w:tcW w:w="2322" w:type="dxa"/>
                <w:tcBorders>
                  <w:top w:val="single" w:sz="4" w:space="0" w:color="auto"/>
                  <w:bottom w:val="single" w:sz="4" w:space="0" w:color="auto"/>
                </w:tcBorders>
                <w:vAlign w:val="center"/>
              </w:tcPr>
              <w:p w14:paraId="4FEC1C12" w14:textId="77777777" w:rsidR="00F17C20" w:rsidRDefault="00F17C20" w:rsidP="00626991">
                <w:pPr>
                  <w:spacing w:before="240"/>
                  <w:contextualSpacing/>
                  <w:jc w:val="center"/>
                </w:pPr>
                <w:r>
                  <w:t>-45°</w:t>
                </w:r>
              </w:p>
            </w:tc>
            <w:tc>
              <w:tcPr>
                <w:tcW w:w="2322" w:type="dxa"/>
                <w:tcBorders>
                  <w:top w:val="single" w:sz="4" w:space="0" w:color="auto"/>
                  <w:bottom w:val="single" w:sz="4" w:space="0" w:color="auto"/>
                </w:tcBorders>
              </w:tcPr>
              <w:p w14:paraId="2FFDC75D"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35D6190C"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718BA82A" w14:textId="77777777" w:rsidR="00F17C20" w:rsidRDefault="00F17C20" w:rsidP="00626991">
                <w:pPr>
                  <w:spacing w:before="240"/>
                  <w:contextualSpacing/>
                </w:pPr>
              </w:p>
            </w:tc>
          </w:tr>
          <w:tr w:rsidR="00F17C20" w14:paraId="117A18FF" w14:textId="77777777" w:rsidTr="00626991">
            <w:trPr>
              <w:trHeight w:val="624"/>
            </w:trPr>
            <w:tc>
              <w:tcPr>
                <w:tcW w:w="2322" w:type="dxa"/>
                <w:tcBorders>
                  <w:top w:val="single" w:sz="4" w:space="0" w:color="auto"/>
                  <w:bottom w:val="single" w:sz="4" w:space="0" w:color="auto"/>
                </w:tcBorders>
                <w:vAlign w:val="center"/>
              </w:tcPr>
              <w:p w14:paraId="65EF1EB0" w14:textId="77777777" w:rsidR="00F17C20" w:rsidRDefault="00F17C20" w:rsidP="00626991">
                <w:pPr>
                  <w:spacing w:before="240"/>
                  <w:contextualSpacing/>
                  <w:jc w:val="center"/>
                </w:pPr>
                <w:r>
                  <w:t>-60°</w:t>
                </w:r>
              </w:p>
            </w:tc>
            <w:tc>
              <w:tcPr>
                <w:tcW w:w="2322" w:type="dxa"/>
                <w:tcBorders>
                  <w:top w:val="single" w:sz="4" w:space="0" w:color="auto"/>
                  <w:bottom w:val="single" w:sz="4" w:space="0" w:color="auto"/>
                </w:tcBorders>
              </w:tcPr>
              <w:p w14:paraId="21792819"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4003F89C"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736554FB" w14:textId="77777777" w:rsidR="00F17C20" w:rsidRDefault="00F17C20" w:rsidP="00626991">
                <w:pPr>
                  <w:spacing w:before="240"/>
                  <w:contextualSpacing/>
                </w:pPr>
              </w:p>
            </w:tc>
          </w:tr>
          <w:tr w:rsidR="00F17C20" w14:paraId="6A1F2381" w14:textId="77777777" w:rsidTr="00626991">
            <w:trPr>
              <w:trHeight w:val="624"/>
            </w:trPr>
            <w:tc>
              <w:tcPr>
                <w:tcW w:w="2322" w:type="dxa"/>
                <w:tcBorders>
                  <w:top w:val="single" w:sz="4" w:space="0" w:color="auto"/>
                  <w:bottom w:val="single" w:sz="4" w:space="0" w:color="auto"/>
                </w:tcBorders>
                <w:vAlign w:val="center"/>
              </w:tcPr>
              <w:p w14:paraId="141DB333" w14:textId="70EFBE9C" w:rsidR="00F17C20" w:rsidRDefault="00F17C20" w:rsidP="00626991">
                <w:pPr>
                  <w:spacing w:before="240"/>
                  <w:contextualSpacing/>
                  <w:jc w:val="center"/>
                </w:pPr>
                <w:r>
                  <w:t>+180°</w:t>
                </w:r>
              </w:p>
            </w:tc>
            <w:tc>
              <w:tcPr>
                <w:tcW w:w="2322" w:type="dxa"/>
                <w:tcBorders>
                  <w:top w:val="single" w:sz="4" w:space="0" w:color="auto"/>
                  <w:bottom w:val="single" w:sz="4" w:space="0" w:color="auto"/>
                </w:tcBorders>
              </w:tcPr>
              <w:p w14:paraId="527066B8"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3D218DB7"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4B467C66" w14:textId="77777777" w:rsidR="00F17C20" w:rsidRDefault="00F17C20" w:rsidP="00626991">
                <w:pPr>
                  <w:spacing w:before="240"/>
                  <w:contextualSpacing/>
                </w:pPr>
              </w:p>
            </w:tc>
          </w:tr>
          <w:tr w:rsidR="00F17C20" w14:paraId="0A98D13C" w14:textId="77777777" w:rsidTr="00626991">
            <w:trPr>
              <w:trHeight w:val="624"/>
            </w:trPr>
            <w:tc>
              <w:tcPr>
                <w:tcW w:w="2322" w:type="dxa"/>
                <w:tcBorders>
                  <w:top w:val="single" w:sz="4" w:space="0" w:color="auto"/>
                  <w:bottom w:val="single" w:sz="4" w:space="0" w:color="auto"/>
                </w:tcBorders>
                <w:vAlign w:val="center"/>
              </w:tcPr>
              <w:p w14:paraId="47A1EC85" w14:textId="20F2FC19" w:rsidR="00F17C20" w:rsidRDefault="00F17C20" w:rsidP="00626991">
                <w:pPr>
                  <w:spacing w:before="240"/>
                  <w:contextualSpacing/>
                  <w:jc w:val="center"/>
                </w:pPr>
                <w:r>
                  <w:t>+360°</w:t>
                </w:r>
              </w:p>
            </w:tc>
            <w:tc>
              <w:tcPr>
                <w:tcW w:w="2322" w:type="dxa"/>
                <w:tcBorders>
                  <w:top w:val="single" w:sz="4" w:space="0" w:color="auto"/>
                  <w:bottom w:val="single" w:sz="4" w:space="0" w:color="auto"/>
                </w:tcBorders>
              </w:tcPr>
              <w:p w14:paraId="29FB904C"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32DB6F41"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2747DA92" w14:textId="77777777" w:rsidR="00F17C20" w:rsidRDefault="00F17C20" w:rsidP="00626991">
                <w:pPr>
                  <w:spacing w:before="240"/>
                  <w:contextualSpacing/>
                </w:pPr>
              </w:p>
            </w:tc>
          </w:tr>
          <w:tr w:rsidR="00F17C20" w14:paraId="416C0CD4" w14:textId="77777777" w:rsidTr="00626991">
            <w:trPr>
              <w:trHeight w:val="624"/>
            </w:trPr>
            <w:tc>
              <w:tcPr>
                <w:tcW w:w="2322" w:type="dxa"/>
                <w:tcBorders>
                  <w:top w:val="single" w:sz="4" w:space="0" w:color="auto"/>
                  <w:bottom w:val="single" w:sz="4" w:space="0" w:color="auto"/>
                </w:tcBorders>
                <w:vAlign w:val="center"/>
              </w:tcPr>
              <w:p w14:paraId="239F9522" w14:textId="28BBBB89" w:rsidR="00F17C20" w:rsidRDefault="00F17C20" w:rsidP="00626991">
                <w:pPr>
                  <w:spacing w:before="240"/>
                  <w:contextualSpacing/>
                  <w:jc w:val="center"/>
                </w:pPr>
                <w:r>
                  <w:t>0°</w:t>
                </w:r>
              </w:p>
            </w:tc>
            <w:tc>
              <w:tcPr>
                <w:tcW w:w="2322" w:type="dxa"/>
                <w:tcBorders>
                  <w:top w:val="single" w:sz="4" w:space="0" w:color="auto"/>
                  <w:bottom w:val="single" w:sz="4" w:space="0" w:color="auto"/>
                </w:tcBorders>
              </w:tcPr>
              <w:p w14:paraId="3C2904E1"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0CAD092D"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6545CA3A" w14:textId="77777777" w:rsidR="00F17C20" w:rsidRDefault="00F17C20" w:rsidP="00626991">
                <w:pPr>
                  <w:spacing w:before="240"/>
                  <w:contextualSpacing/>
                </w:pPr>
              </w:p>
            </w:tc>
          </w:tr>
          <w:tr w:rsidR="00F17C20" w14:paraId="59CABADB" w14:textId="77777777" w:rsidTr="00626991">
            <w:trPr>
              <w:trHeight w:val="624"/>
            </w:trPr>
            <w:tc>
              <w:tcPr>
                <w:tcW w:w="2322" w:type="dxa"/>
                <w:tcBorders>
                  <w:top w:val="single" w:sz="4" w:space="0" w:color="auto"/>
                  <w:bottom w:val="single" w:sz="4" w:space="0" w:color="auto"/>
                </w:tcBorders>
                <w:vAlign w:val="center"/>
              </w:tcPr>
              <w:p w14:paraId="69350139" w14:textId="4B8C0618" w:rsidR="00F17C20" w:rsidRDefault="00F17C20" w:rsidP="00626991">
                <w:pPr>
                  <w:spacing w:before="240"/>
                  <w:contextualSpacing/>
                  <w:jc w:val="center"/>
                </w:pPr>
                <w:r>
                  <w:t>+90°</w:t>
                </w:r>
              </w:p>
            </w:tc>
            <w:tc>
              <w:tcPr>
                <w:tcW w:w="2322" w:type="dxa"/>
                <w:tcBorders>
                  <w:top w:val="single" w:sz="4" w:space="0" w:color="auto"/>
                  <w:bottom w:val="single" w:sz="4" w:space="0" w:color="auto"/>
                </w:tcBorders>
              </w:tcPr>
              <w:p w14:paraId="317CCA3D"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1B675A88"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6708DB1C" w14:textId="77777777" w:rsidR="00F17C20" w:rsidRDefault="00F17C20" w:rsidP="00626991">
                <w:pPr>
                  <w:spacing w:before="240"/>
                  <w:contextualSpacing/>
                </w:pPr>
              </w:p>
            </w:tc>
          </w:tr>
          <w:tr w:rsidR="00F17C20" w14:paraId="1892BE06" w14:textId="77777777" w:rsidTr="00626991">
            <w:trPr>
              <w:trHeight w:val="624"/>
            </w:trPr>
            <w:tc>
              <w:tcPr>
                <w:tcW w:w="2322" w:type="dxa"/>
                <w:tcBorders>
                  <w:top w:val="single" w:sz="4" w:space="0" w:color="auto"/>
                  <w:bottom w:val="single" w:sz="4" w:space="0" w:color="auto"/>
                </w:tcBorders>
                <w:vAlign w:val="center"/>
              </w:tcPr>
              <w:p w14:paraId="516F3CCC" w14:textId="01EA03D6" w:rsidR="00F17C20" w:rsidRDefault="00F17C20" w:rsidP="00626991">
                <w:pPr>
                  <w:spacing w:before="240"/>
                  <w:contextualSpacing/>
                  <w:jc w:val="center"/>
                </w:pPr>
                <w:r>
                  <w:t>-90°</w:t>
                </w:r>
              </w:p>
            </w:tc>
            <w:tc>
              <w:tcPr>
                <w:tcW w:w="2322" w:type="dxa"/>
                <w:tcBorders>
                  <w:top w:val="single" w:sz="4" w:space="0" w:color="auto"/>
                  <w:bottom w:val="single" w:sz="4" w:space="0" w:color="auto"/>
                </w:tcBorders>
              </w:tcPr>
              <w:p w14:paraId="337C44C3"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4166C0D6" w14:textId="77777777" w:rsidR="00F17C20" w:rsidRDefault="00F17C20" w:rsidP="00626991">
                <w:pPr>
                  <w:spacing w:before="240"/>
                  <w:contextualSpacing/>
                </w:pPr>
              </w:p>
            </w:tc>
            <w:tc>
              <w:tcPr>
                <w:tcW w:w="2322" w:type="dxa"/>
                <w:tcBorders>
                  <w:top w:val="single" w:sz="4" w:space="0" w:color="auto"/>
                  <w:bottom w:val="single" w:sz="4" w:space="0" w:color="auto"/>
                </w:tcBorders>
              </w:tcPr>
              <w:p w14:paraId="1E009CF9" w14:textId="77777777" w:rsidR="00F17C20" w:rsidRDefault="00F17C20" w:rsidP="00626991">
                <w:pPr>
                  <w:spacing w:before="240"/>
                  <w:contextualSpacing/>
                </w:pPr>
              </w:p>
            </w:tc>
          </w:tr>
        </w:tbl>
        <w:p w14:paraId="78E2DFA4" w14:textId="77777777" w:rsidR="00A8715B" w:rsidRDefault="00A8715B" w:rsidP="002938A8">
          <w:pPr>
            <w:rPr>
              <w:u w:val="single"/>
            </w:rPr>
          </w:pPr>
        </w:p>
        <w:p w14:paraId="5F773BEA" w14:textId="7C4272A5" w:rsidR="004F668E" w:rsidRDefault="004F668E" w:rsidP="004F668E">
          <w:pPr>
            <w:pStyle w:val="Titre2"/>
          </w:pPr>
          <w:r>
            <w:t xml:space="preserve">Construction dynamique du cercle </w:t>
          </w:r>
          <w:commentRangeStart w:id="6"/>
          <w:r>
            <w:t>trigonométrique</w:t>
          </w:r>
          <w:commentRangeEnd w:id="6"/>
          <w:r w:rsidR="007A00D0">
            <w:rPr>
              <w:rStyle w:val="Marquedecommentaire"/>
              <w:rFonts w:eastAsiaTheme="minorHAnsi" w:cstheme="minorBidi"/>
              <w:u w:val="none"/>
            </w:rPr>
            <w:commentReference w:id="6"/>
          </w:r>
        </w:p>
        <w:p w14:paraId="2B2ABB41" w14:textId="3052562C" w:rsidR="004F668E" w:rsidRDefault="00582932" w:rsidP="004F668E">
          <w:r>
            <w:t xml:space="preserve">Découpe </w:t>
          </w:r>
          <w:r w:rsidRPr="0044102D">
            <w:t>un disque en papier de 10 cm de rayon</w:t>
          </w:r>
        </w:p>
        <w:p w14:paraId="48D80B83" w14:textId="77777777" w:rsidR="00582932" w:rsidRDefault="00582932">
          <w:pPr>
            <w:pStyle w:val="Paragraphedeliste"/>
            <w:numPr>
              <w:ilvl w:val="0"/>
              <w:numId w:val="32"/>
            </w:numPr>
            <w:contextualSpacing w:val="0"/>
          </w:pPr>
          <w:r w:rsidRPr="0044102D">
            <w:t>Plie l</w:t>
          </w:r>
          <w:r>
            <w:t xml:space="preserve">e disque papier reçu en </w:t>
          </w:r>
          <w:r w:rsidRPr="0044102D">
            <w:t>4</w:t>
          </w:r>
          <w:r>
            <w:t xml:space="preserve"> parts égales.</w:t>
          </w:r>
        </w:p>
        <w:p w14:paraId="159785AC" w14:textId="77777777" w:rsidR="00582932" w:rsidRPr="00582932" w:rsidRDefault="00582932">
          <w:pPr>
            <w:pStyle w:val="Paragraphedeliste"/>
            <w:numPr>
              <w:ilvl w:val="0"/>
              <w:numId w:val="32"/>
            </w:numPr>
            <w:contextualSpacing w:val="0"/>
            <w:rPr>
              <w:rFonts w:ascii="Times New Roman" w:hAnsi="Times New Roman" w:cs="Times New Roman"/>
              <w:b/>
              <w:i/>
              <w:color w:val="000000"/>
              <w:sz w:val="28"/>
              <w:szCs w:val="28"/>
            </w:rPr>
          </w:pPr>
          <w:r w:rsidRPr="00925E6A">
            <w:t>Plie</w:t>
          </w:r>
          <w:r w:rsidRPr="0044102D">
            <w:t xml:space="preserve"> l</w:t>
          </w:r>
          <w:r>
            <w:t xml:space="preserve">e quart de disque obtenu en 2 parts égales. </w:t>
          </w:r>
        </w:p>
        <w:p w14:paraId="2C95BA89" w14:textId="73CCDF18" w:rsidR="00582932" w:rsidRPr="00355D69" w:rsidRDefault="00582932" w:rsidP="00582932">
          <w:pPr>
            <w:pStyle w:val="Paragraphedeliste"/>
            <w:contextualSpacing w:val="0"/>
            <w:rPr>
              <w:rFonts w:ascii="Times New Roman" w:hAnsi="Times New Roman" w:cs="Times New Roman"/>
              <w:b/>
              <w:i/>
              <w:color w:val="000000"/>
              <w:sz w:val="28"/>
              <w:szCs w:val="28"/>
            </w:rPr>
          </w:pPr>
          <w:r>
            <w:t xml:space="preserve">Plie le quart de disque obtenu en 3 parts égales. </w:t>
          </w:r>
        </w:p>
        <w:p w14:paraId="38B46593" w14:textId="7F6BEDDB" w:rsidR="00582932" w:rsidRDefault="00582932">
          <w:pPr>
            <w:pStyle w:val="Paragraphedeliste"/>
            <w:numPr>
              <w:ilvl w:val="0"/>
              <w:numId w:val="32"/>
            </w:numPr>
            <w:contextualSpacing w:val="0"/>
          </w:pPr>
          <w:r w:rsidRPr="00925E6A">
            <w:t xml:space="preserve">Déplie le </w:t>
          </w:r>
          <w:r w:rsidRPr="007B2136">
            <w:t>disque</w:t>
          </w:r>
          <w:r>
            <w:t xml:space="preserve"> et repère </w:t>
          </w:r>
          <w:r w:rsidRPr="0044102D">
            <w:t>sur la circonférence du cercle</w:t>
          </w:r>
          <w:r>
            <w:t xml:space="preserve">, </w:t>
          </w:r>
          <w:r w:rsidRPr="0044102D">
            <w:t>les points correspond</w:t>
          </w:r>
          <w:r>
            <w:t xml:space="preserve">ant aux </w:t>
          </w:r>
          <w:r w:rsidRPr="00925E6A">
            <w:t>angles</w:t>
          </w:r>
          <w:r w:rsidRPr="0044102D">
            <w:t xml:space="preserve"> de 30°, 45°, 60°, 90°, 120°, 135°, 150°, 180°, 210°, 225°, 240°, 270°, 3</w:t>
          </w:r>
          <w:r w:rsidR="005E0D4A">
            <w:t>0</w:t>
          </w:r>
          <w:r w:rsidRPr="0044102D">
            <w:t xml:space="preserve">0°, 315°, 330° et </w:t>
          </w:r>
          <w:commentRangeStart w:id="7"/>
          <w:r w:rsidRPr="0044102D">
            <w:t>360</w:t>
          </w:r>
          <w:commentRangeEnd w:id="7"/>
          <w:r w:rsidR="00EF2502">
            <w:rPr>
              <w:rStyle w:val="Marquedecommentaire"/>
            </w:rPr>
            <w:commentReference w:id="7"/>
          </w:r>
          <w:r w:rsidRPr="0044102D">
            <w:t>°</w:t>
          </w:r>
        </w:p>
        <w:p w14:paraId="31C9B84D" w14:textId="7E438406" w:rsidR="00582932" w:rsidRPr="008132F4" w:rsidRDefault="00582932">
          <w:pPr>
            <w:pStyle w:val="Paragraphedeliste"/>
            <w:numPr>
              <w:ilvl w:val="0"/>
              <w:numId w:val="32"/>
            </w:numPr>
            <w:contextualSpacing w:val="0"/>
          </w:pPr>
          <w:r>
            <w:lastRenderedPageBreak/>
            <w:t xml:space="preserve">Plie le disque papier afin de repérer le </w:t>
          </w:r>
          <m:oMath>
            <m:func>
              <m:funcPr>
                <m:ctrlPr>
                  <w:rPr>
                    <w:rFonts w:ascii="Cambria Math" w:hAnsi="Cambria Math" w:cs="Times New Roman"/>
                    <w:i/>
                    <w:color w:val="000000"/>
                  </w:rPr>
                </m:ctrlPr>
              </m:funcPr>
              <m:fName>
                <m:r>
                  <m:rPr>
                    <m:sty m:val="p"/>
                  </m:rPr>
                  <w:rPr>
                    <w:rFonts w:ascii="Cambria Math" w:hAnsi="Cambria Math" w:cs="Times New Roman"/>
                    <w:color w:val="000000"/>
                  </w:rPr>
                  <m:t>cos</m:t>
                </m:r>
              </m:fName>
              <m:e>
                <m:r>
                  <w:rPr>
                    <w:rFonts w:ascii="Cambria Math" w:hAnsi="Cambria Math" w:cs="Times New Roman"/>
                    <w:color w:val="000000"/>
                  </w:rPr>
                  <m:t>(60°)</m:t>
                </m:r>
              </m:e>
            </m:func>
            <m:r>
              <w:rPr>
                <w:rFonts w:ascii="Cambria Math" w:hAnsi="Cambria Math" w:cs="Times New Roman"/>
                <w:color w:val="000000"/>
              </w:rPr>
              <m:t xml:space="preserve"> </m:t>
            </m:r>
          </m:oMath>
          <w:r>
            <w:t xml:space="preserve">et le </w:t>
          </w:r>
          <m:oMath>
            <m:func>
              <m:funcPr>
                <m:ctrlPr>
                  <w:rPr>
                    <w:rFonts w:ascii="Cambria Math" w:hAnsi="Cambria Math" w:cs="Times New Roman"/>
                    <w:i/>
                    <w:color w:val="000000"/>
                  </w:rPr>
                </m:ctrlPr>
              </m:funcPr>
              <m:fName>
                <m:r>
                  <m:rPr>
                    <m:sty m:val="p"/>
                  </m:rPr>
                  <w:rPr>
                    <w:rFonts w:ascii="Cambria Math" w:hAnsi="Cambria Math" w:cs="Times New Roman"/>
                    <w:color w:val="000000"/>
                  </w:rPr>
                  <m:t>sin</m:t>
                </m:r>
              </m:fName>
              <m:e>
                <m:r>
                  <w:rPr>
                    <w:rFonts w:ascii="Cambria Math" w:hAnsi="Cambria Math" w:cs="Times New Roman"/>
                    <w:color w:val="000000"/>
                  </w:rPr>
                  <m:t>(30°)</m:t>
                </m:r>
              </m:e>
            </m:func>
          </m:oMath>
          <w:r>
            <w:rPr>
              <w:rFonts w:eastAsiaTheme="minorEastAsia"/>
              <w:color w:val="000000"/>
            </w:rPr>
            <w:t>.</w:t>
          </w:r>
          <w:r>
            <w:br/>
            <w:t>Situe sur les axes du repère la valeur du</w:t>
          </w:r>
          <w:r w:rsidRPr="008132F4">
            <w:t xml:space="preserve"> </w:t>
          </w:r>
          <m:oMath>
            <m:func>
              <m:funcPr>
                <m:ctrlPr>
                  <w:rPr>
                    <w:rFonts w:ascii="Cambria Math" w:hAnsi="Cambria Math" w:cs="Times New Roman"/>
                    <w:i/>
                    <w:color w:val="000000"/>
                  </w:rPr>
                </m:ctrlPr>
              </m:funcPr>
              <m:fName>
                <m:r>
                  <m:rPr>
                    <m:sty m:val="p"/>
                  </m:rPr>
                  <w:rPr>
                    <w:rFonts w:ascii="Cambria Math" w:hAnsi="Cambria Math" w:cs="Times New Roman"/>
                    <w:color w:val="000000"/>
                  </w:rPr>
                  <m:t>cos</m:t>
                </m:r>
              </m:fName>
              <m:e>
                <m:r>
                  <w:rPr>
                    <w:rFonts w:ascii="Cambria Math" w:hAnsi="Cambria Math" w:cs="Times New Roman"/>
                    <w:color w:val="000000"/>
                  </w:rPr>
                  <m:t>(60°)</m:t>
                </m:r>
              </m:e>
            </m:func>
          </m:oMath>
          <w:r>
            <w:t xml:space="preserve"> et la valeur du </w:t>
          </w:r>
          <m:oMath>
            <m:func>
              <m:funcPr>
                <m:ctrlPr>
                  <w:rPr>
                    <w:rFonts w:ascii="Cambria Math" w:hAnsi="Cambria Math" w:cs="Times New Roman"/>
                    <w:i/>
                    <w:color w:val="000000"/>
                  </w:rPr>
                </m:ctrlPr>
              </m:funcPr>
              <m:fName>
                <m:r>
                  <m:rPr>
                    <m:sty m:val="p"/>
                  </m:rPr>
                  <w:rPr>
                    <w:rFonts w:ascii="Cambria Math" w:hAnsi="Cambria Math" w:cs="Times New Roman"/>
                    <w:color w:val="000000"/>
                  </w:rPr>
                  <m:t>sin</m:t>
                </m:r>
              </m:fName>
              <m:e>
                <m:r>
                  <w:rPr>
                    <w:rFonts w:ascii="Cambria Math" w:hAnsi="Cambria Math" w:cs="Times New Roman"/>
                    <w:color w:val="000000"/>
                  </w:rPr>
                  <m:t>(30°)</m:t>
                </m:r>
              </m:e>
            </m:func>
          </m:oMath>
        </w:p>
        <w:p w14:paraId="1A56D591" w14:textId="5EDAA177" w:rsidR="00582932" w:rsidRPr="004F668E" w:rsidRDefault="00582932">
          <w:pPr>
            <w:pStyle w:val="Paragraphedeliste"/>
            <w:numPr>
              <w:ilvl w:val="0"/>
              <w:numId w:val="32"/>
            </w:numPr>
            <w:contextualSpacing w:val="0"/>
          </w:pPr>
          <w:r>
            <w:t>Plie le disque afin de repérer les nombres trigonométriques de tous les autres angles marqués sur le disque. Situe sur les axes les valeurs particulières.</w:t>
          </w:r>
        </w:p>
        <w:p w14:paraId="7FC50F28" w14:textId="77777777" w:rsidR="001B5EFC" w:rsidRDefault="001B5EFC" w:rsidP="004F668E">
          <w:pPr>
            <w:pStyle w:val="Titre1"/>
          </w:pPr>
          <w:r>
            <w:t>Angles orientés rapportés au cercle trigonométrique</w:t>
          </w:r>
        </w:p>
        <w:p w14:paraId="3F2226FA" w14:textId="7D1A8D95" w:rsidR="001B5EFC" w:rsidRDefault="001B5EFC" w:rsidP="001B5EFC">
          <w:r>
            <w:t xml:space="preserve">Dans la résolution de triangles (rectangles ou quelconques), nous travaillions avec des angles non orientés. Dans le cercle trigonométrique, nous travaillerons avec des angles dits orientés. </w:t>
          </w:r>
        </w:p>
        <w:p w14:paraId="01A66B18" w14:textId="77777777" w:rsidR="00293B35" w:rsidRDefault="00293B35" w:rsidP="00293B35">
          <w:pPr>
            <w:pStyle w:val="Titre2"/>
          </w:pPr>
          <w:r>
            <w:t>Angle orienté</w:t>
          </w:r>
        </w:p>
        <w:p w14:paraId="70476D65" w14:textId="2D76B4B2" w:rsidR="001B5EFC" w:rsidRDefault="001B5EFC" w:rsidP="001B5EFC">
          <w:r>
            <w:t xml:space="preserve">Un angle est une figure formée par deux demi-droites de même origine. Les deux demi-droites s’appellent les côtés de l’angle. L’origine commune s’appelle le sommet de l’angle. Lorsqu’un angle est orienté, on définit qui est la demi-droite origine (celle qui est fixe) et qui est la demi-droite extrémité (celle qui a été mise en rotation) à l’aide d’une flèche. </w:t>
          </w:r>
        </w:p>
        <w:p w14:paraId="2FC846EB" w14:textId="77777777" w:rsidR="001B5EFC" w:rsidRDefault="001B5EFC" w:rsidP="001B5EFC">
          <w:r>
            <w:t xml:space="preserve">Par exemple : </w:t>
          </w:r>
        </w:p>
        <w:p w14:paraId="5D1F2A66" w14:textId="377CB21C" w:rsidR="001B5EFC" w:rsidRPr="001B5EFC" w:rsidRDefault="001B5EFC" w:rsidP="001B5EFC">
          <w:pPr>
            <w:rPr>
              <w:lang w:val="fr-FR"/>
            </w:rPr>
          </w:pPr>
          <w:r>
            <w:rPr>
              <w:lang w:val="fr-FR"/>
            </w:rPr>
            <w:t>D</w:t>
          </w:r>
          <w:r w:rsidRPr="001B5EFC">
            <w:rPr>
              <w:lang w:val="fr-FR"/>
            </w:rPr>
            <w:t>eux demi-droites de même origine : [SA et [SB déterminent deux angles orientés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533"/>
            <w:gridCol w:w="4537"/>
          </w:tblGrid>
          <w:tr w:rsidR="001B5EFC" w:rsidRPr="001B5EFC" w14:paraId="3895E0EB" w14:textId="77777777" w:rsidTr="00E54C7A">
            <w:tc>
              <w:tcPr>
                <w:tcW w:w="4533" w:type="dxa"/>
              </w:tcPr>
              <w:p w14:paraId="1A996C94" w14:textId="77777777" w:rsidR="001B5EFC" w:rsidRPr="001B5EFC" w:rsidRDefault="001B5EFC">
                <w:pPr>
                  <w:numPr>
                    <w:ilvl w:val="0"/>
                    <w:numId w:val="33"/>
                  </w:numPr>
                  <w:rPr>
                    <w:lang w:val="fr-FR"/>
                  </w:rPr>
                </w:pPr>
                <w:r w:rsidRPr="001B5EFC">
                  <w:rPr>
                    <w:lang w:val="fr-FR"/>
                  </w:rPr>
                  <w:t>celui de sommet S, de demi-droite origine [SA et de demi-droite extrémité [SB</w:t>
                </w:r>
              </w:p>
              <w:p w14:paraId="5E8D8E60" w14:textId="77777777" w:rsidR="001B5EFC" w:rsidRPr="001B5EFC" w:rsidRDefault="001B5EFC" w:rsidP="001B5EFC">
                <w:pPr>
                  <w:rPr>
                    <w:lang w:val="fr-FR"/>
                  </w:rPr>
                </w:pPr>
                <w:r w:rsidRPr="001B5EFC">
                  <w:rPr>
                    <w:noProof/>
                  </w:rPr>
                  <w:drawing>
                    <wp:inline distT="0" distB="0" distL="0" distR="0" wp14:anchorId="4FDF1027" wp14:editId="3B7B9424">
                      <wp:extent cx="1296000" cy="1440000"/>
                      <wp:effectExtent l="0" t="0" r="0" b="8255"/>
                      <wp:docPr id="42998476" name="Image 4299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296000" cy="1440000"/>
                              </a:xfrm>
                              <a:prstGeom prst="rect">
                                <a:avLst/>
                              </a:prstGeom>
                            </pic:spPr>
                          </pic:pic>
                        </a:graphicData>
                      </a:graphic>
                    </wp:inline>
                  </w:drawing>
                </w:r>
              </w:p>
            </w:tc>
            <w:tc>
              <w:tcPr>
                <w:tcW w:w="4537" w:type="dxa"/>
              </w:tcPr>
              <w:p w14:paraId="779BEA50" w14:textId="77777777" w:rsidR="001B5EFC" w:rsidRPr="001B5EFC" w:rsidRDefault="001B5EFC">
                <w:pPr>
                  <w:numPr>
                    <w:ilvl w:val="0"/>
                    <w:numId w:val="33"/>
                  </w:numPr>
                  <w:rPr>
                    <w:lang w:val="fr-FR"/>
                  </w:rPr>
                </w:pPr>
                <w:r w:rsidRPr="001B5EFC">
                  <w:rPr>
                    <w:lang w:val="fr-FR"/>
                  </w:rPr>
                  <w:t>celui de sommet S, de demi-droite origine [SB et de demi-droite extrémité [SA</w:t>
                </w:r>
              </w:p>
              <w:p w14:paraId="43EB6531" w14:textId="77777777" w:rsidR="001B5EFC" w:rsidRPr="001B5EFC" w:rsidRDefault="001B5EFC" w:rsidP="001B5EFC">
                <w:pPr>
                  <w:rPr>
                    <w:lang w:val="fr-FR"/>
                  </w:rPr>
                </w:pPr>
                <w:r w:rsidRPr="001B5EFC">
                  <w:rPr>
                    <w:noProof/>
                  </w:rPr>
                  <w:drawing>
                    <wp:inline distT="0" distB="0" distL="0" distR="0" wp14:anchorId="0EEEF91B" wp14:editId="00D733FD">
                      <wp:extent cx="1447200" cy="1389600"/>
                      <wp:effectExtent l="0" t="0" r="635" b="1270"/>
                      <wp:docPr id="870479130" name="Image 870479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47200" cy="1389600"/>
                              </a:xfrm>
                              <a:prstGeom prst="rect">
                                <a:avLst/>
                              </a:prstGeom>
                            </pic:spPr>
                          </pic:pic>
                        </a:graphicData>
                      </a:graphic>
                    </wp:inline>
                  </w:drawing>
                </w:r>
              </w:p>
            </w:tc>
          </w:tr>
        </w:tbl>
        <w:p w14:paraId="6080F432" w14:textId="77777777" w:rsidR="00E54C7A" w:rsidRDefault="00E54C7A" w:rsidP="00E54C7A">
          <w:pPr>
            <w:pStyle w:val="Titre2"/>
            <w:numPr>
              <w:ilvl w:val="0"/>
              <w:numId w:val="0"/>
            </w:numPr>
          </w:pPr>
        </w:p>
        <w:p w14:paraId="26787AF4" w14:textId="23B7E2B5" w:rsidR="00E54C7A" w:rsidRDefault="00E54C7A" w:rsidP="00E54C7A">
          <w:pPr>
            <w:pStyle w:val="Titre2"/>
          </w:pPr>
          <w:r>
            <w:t>Cercle trigonométrique</w:t>
          </w:r>
        </w:p>
        <w:p w14:paraId="37677B77" w14:textId="00FAFF37" w:rsidR="00E54C7A" w:rsidRDefault="00E54C7A" w:rsidP="00E54C7A">
          <w:pPr>
            <w:pStyle w:val="Titre4"/>
          </w:pPr>
          <w:r>
            <w:rPr>
              <w:rFonts w:asciiTheme="majorHAnsi" w:eastAsia="Times New Roman" w:hAnsiTheme="majorHAnsi" w:cs="Times New Roman"/>
              <w:noProof/>
              <w:lang w:eastAsia="fr-BE"/>
            </w:rPr>
            <w:drawing>
              <wp:anchor distT="0" distB="0" distL="114300" distR="114300" simplePos="0" relativeHeight="251692032" behindDoc="0" locked="0" layoutInCell="1" allowOverlap="1" wp14:anchorId="721F9068" wp14:editId="3FF3D054">
                <wp:simplePos x="0" y="0"/>
                <wp:positionH relativeFrom="column">
                  <wp:posOffset>3848100</wp:posOffset>
                </wp:positionH>
                <wp:positionV relativeFrom="paragraph">
                  <wp:posOffset>6985</wp:posOffset>
                </wp:positionV>
                <wp:extent cx="2458720" cy="1990725"/>
                <wp:effectExtent l="0" t="0" r="0" b="9525"/>
                <wp:wrapSquare wrapText="bothSides"/>
                <wp:docPr id="813772164" name="Image 81377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8720"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Dans le plan muni d’un repère orthonormé, le cercle trigonométrique </w:t>
          </w:r>
          <w:r w:rsidR="00E33A38">
            <w:t>est le cercle</w:t>
          </w:r>
          <w:r>
            <w:t> :</w:t>
          </w:r>
        </w:p>
        <w:p w14:paraId="17F84AE4" w14:textId="5E3461FF" w:rsidR="00E54C7A" w:rsidRDefault="00E54C7A" w:rsidP="00E54C7A">
          <w:pPr>
            <w:pStyle w:val="Titre4"/>
            <w:ind w:left="318" w:hanging="318"/>
          </w:pPr>
          <w:r>
            <w:t>•</w:t>
          </w:r>
          <w:r>
            <w:tab/>
          </w:r>
          <w:r w:rsidR="00E33A38">
            <w:t>dont le</w:t>
          </w:r>
          <w:r>
            <w:t xml:space="preserve"> centre est </w:t>
          </w:r>
          <w:r w:rsidR="00E33A38">
            <w:t>l’origine du repère O</w:t>
          </w:r>
          <w:r>
            <w:t>(0,0)</w:t>
          </w:r>
        </w:p>
        <w:p w14:paraId="2B5DCB52" w14:textId="169975D9" w:rsidR="00E54C7A" w:rsidRPr="00400AC1" w:rsidRDefault="00E54C7A" w:rsidP="00E54C7A">
          <w:pPr>
            <w:pStyle w:val="Titre4"/>
            <w:ind w:left="318" w:hanging="318"/>
          </w:pPr>
          <w:r>
            <w:t>•</w:t>
          </w:r>
          <w:r>
            <w:tab/>
          </w:r>
          <w:r w:rsidR="00E33A38">
            <w:t>dont le</w:t>
          </w:r>
          <w:r>
            <w:t xml:space="preserve"> rayon vaut 1 unité</w:t>
          </w:r>
        </w:p>
        <w:p w14:paraId="6C0AEE0B" w14:textId="3510F63D" w:rsidR="00E54C7A" w:rsidRDefault="00E54C7A" w:rsidP="00E54C7A">
          <w:pPr>
            <w:pStyle w:val="Titre4"/>
            <w:ind w:left="318" w:hanging="318"/>
          </w:pPr>
          <w:r>
            <w:t>•</w:t>
          </w:r>
          <w:r>
            <w:tab/>
          </w:r>
          <w:r w:rsidR="00E33A38">
            <w:t>dont le</w:t>
          </w:r>
          <w:r>
            <w:t xml:space="preserve"> sens positif de parcours est le sens trigonométrique (anti-horloger)</w:t>
          </w:r>
        </w:p>
        <w:p w14:paraId="7A5AFAED" w14:textId="77777777" w:rsidR="00E54C7A" w:rsidRDefault="00E54C7A" w:rsidP="00E54C7A">
          <w:pPr>
            <w:spacing w:before="240"/>
          </w:pPr>
          <w:r>
            <w:t>Le cercle trigonométrique est divisé en quatre quadrants, parties délimitées par deux demi-axes habituellement notés en chiffres romains I, II, III et IV.</w:t>
          </w:r>
        </w:p>
        <w:p w14:paraId="0F595BB3" w14:textId="77777777" w:rsidR="00E54C7A" w:rsidRDefault="00E54C7A" w:rsidP="00E54C7A">
          <w:r>
            <w:rPr>
              <w:noProof/>
              <w:lang w:eastAsia="fr-BE"/>
            </w:rPr>
            <w:lastRenderedPageBreak/>
            <w:drawing>
              <wp:inline distT="0" distB="0" distL="0" distR="0" wp14:anchorId="078C0BBF" wp14:editId="22AB6113">
                <wp:extent cx="5759450" cy="1840230"/>
                <wp:effectExtent l="0" t="0" r="0" b="7620"/>
                <wp:docPr id="2087129713" name="Image 20871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1840230"/>
                        </a:xfrm>
                        <a:prstGeom prst="rect">
                          <a:avLst/>
                        </a:prstGeom>
                      </pic:spPr>
                    </pic:pic>
                  </a:graphicData>
                </a:graphic>
              </wp:inline>
            </w:drawing>
          </w:r>
        </w:p>
        <w:p w14:paraId="0485CEF0" w14:textId="64E0441E" w:rsidR="0013006A" w:rsidRDefault="0013006A" w:rsidP="0013006A">
          <w:pPr>
            <w:pStyle w:val="Titre2"/>
          </w:pPr>
          <w:r>
            <w:t>Point représentatif d’un angle orienté sur le cercle trigonométrique</w:t>
          </w:r>
        </w:p>
        <w:p w14:paraId="6DEB3058" w14:textId="1308454A" w:rsidR="0013006A" w:rsidRDefault="0013006A" w:rsidP="0013006A">
          <w:r>
            <w:t>Pour pouvoir mieux comparer l’amplitude d’angles orientés, nous allons les rapporter dans un cercle trigonométrique.</w:t>
          </w:r>
        </w:p>
        <w:tbl>
          <w:tblPr>
            <w:tblStyle w:val="Grilledutableau"/>
            <w:tblW w:w="0" w:type="auto"/>
            <w:tblBorders>
              <w:insideH w:val="none" w:sz="0" w:space="0" w:color="auto"/>
              <w:insideV w:val="none" w:sz="0" w:space="0" w:color="auto"/>
            </w:tblBorders>
            <w:tblLayout w:type="fixed"/>
            <w:tblLook w:val="01E0" w:firstRow="1" w:lastRow="1" w:firstColumn="1" w:lastColumn="1" w:noHBand="0" w:noVBand="0"/>
          </w:tblPr>
          <w:tblGrid>
            <w:gridCol w:w="5670"/>
            <w:gridCol w:w="3402"/>
          </w:tblGrid>
          <w:tr w:rsidR="0013006A" w:rsidRPr="0013006A" w14:paraId="10C11826" w14:textId="77777777" w:rsidTr="00626991">
            <w:tc>
              <w:tcPr>
                <w:tcW w:w="5670" w:type="dxa"/>
              </w:tcPr>
              <w:p w14:paraId="0F1A53CA" w14:textId="365164FD" w:rsidR="0013006A" w:rsidRPr="0013006A" w:rsidRDefault="0013006A" w:rsidP="0013006A">
                <w:pPr>
                  <w:rPr>
                    <w:rFonts w:eastAsiaTheme="minorEastAsia"/>
                    <w:lang w:val="fr-FR"/>
                  </w:rPr>
                </w:pPr>
                <w:r w:rsidRPr="0013006A">
                  <w:rPr>
                    <w:rFonts w:eastAsiaTheme="minorEastAsia"/>
                    <w:lang w:val="fr-FR"/>
                  </w:rPr>
                  <w:t xml:space="preserve">Rapporter un angle orienté au cercle trigonométrique, c’est </w:t>
                </w:r>
                <w:r w:rsidRPr="0013006A">
                  <w:rPr>
                    <w:rFonts w:eastAsiaTheme="minorEastAsia"/>
                    <w:b/>
                    <w:bCs/>
                    <w:lang w:val="fr-FR"/>
                  </w:rPr>
                  <w:t xml:space="preserve">faire coïncider la demi-droite origine de l’angle avec le demi-axe </w:t>
                </w:r>
                <w:r w:rsidRPr="0013006A">
                  <w:rPr>
                    <w:rFonts w:eastAsiaTheme="minorEastAsia"/>
                    <w:b/>
                    <w:bCs/>
                    <w:iCs/>
                    <w:lang w:val="fr-FR"/>
                  </w:rPr>
                  <w:t>Ox</w:t>
                </w:r>
                <w:r w:rsidRPr="0013006A">
                  <w:rPr>
                    <w:rFonts w:eastAsiaTheme="minorEastAsia"/>
                    <w:b/>
                    <w:bCs/>
                    <w:lang w:val="fr-FR"/>
                  </w:rPr>
                  <w:t xml:space="preserve"> positif</w:t>
                </w:r>
                <w:r w:rsidRPr="0013006A">
                  <w:rPr>
                    <w:rFonts w:eastAsiaTheme="minorEastAsia"/>
                    <w:lang w:val="fr-FR"/>
                  </w:rPr>
                  <w:t xml:space="preserve">.  </w:t>
                </w:r>
                <w:r>
                  <w:rPr>
                    <w:rFonts w:eastAsiaTheme="minorEastAsia"/>
                    <w:lang w:val="fr-FR"/>
                  </w:rPr>
                  <w:t xml:space="preserve">Autrement dit, la rotation se fait à partir du point </w:t>
                </w:r>
                <m:oMath>
                  <m:r>
                    <w:rPr>
                      <w:rFonts w:ascii="Cambria Math" w:eastAsiaTheme="minorEastAsia" w:hAnsi="Cambria Math"/>
                      <w:lang w:val="fr-FR"/>
                    </w:rPr>
                    <m:t>I(1;0)</m:t>
                  </m:r>
                </m:oMath>
                <w:r>
                  <w:rPr>
                    <w:rFonts w:eastAsiaTheme="minorEastAsia"/>
                    <w:lang w:val="fr-FR"/>
                  </w:rPr>
                  <w:t>.</w:t>
                </w:r>
              </w:p>
              <w:p w14:paraId="3700603E" w14:textId="001624AC" w:rsidR="0013006A" w:rsidRPr="0013006A" w:rsidRDefault="0013006A" w:rsidP="0013006A">
                <w:pPr>
                  <w:rPr>
                    <w:rFonts w:eastAsiaTheme="minorEastAsia"/>
                    <w:lang w:val="fr-FR"/>
                  </w:rPr>
                </w:pPr>
                <w:r w:rsidRPr="0013006A">
                  <w:rPr>
                    <w:rFonts w:eastAsiaTheme="minorEastAsia"/>
                    <w:lang w:val="fr-FR"/>
                  </w:rPr>
                  <w:t xml:space="preserve">La demi-droite extrémité de l’angle orienté coupe alors le cercle en un point </w:t>
                </w:r>
                <m:oMath>
                  <m:r>
                    <w:rPr>
                      <w:rFonts w:ascii="Cambria Math" w:eastAsiaTheme="minorEastAsia" w:hAnsi="Cambria Math"/>
                      <w:lang w:val="fr-FR"/>
                    </w:rPr>
                    <m:t>P</m:t>
                  </m:r>
                </m:oMath>
                <w:r w:rsidRPr="0013006A">
                  <w:rPr>
                    <w:rFonts w:eastAsiaTheme="minorEastAsia"/>
                    <w:lang w:val="fr-FR"/>
                  </w:rPr>
                  <w:t>.</w:t>
                </w:r>
              </w:p>
              <w:p w14:paraId="4E5EFB59" w14:textId="77777777" w:rsidR="0013006A" w:rsidRPr="0013006A" w:rsidRDefault="0013006A" w:rsidP="0013006A">
                <w:pPr>
                  <w:rPr>
                    <w:rFonts w:eastAsiaTheme="minorEastAsia"/>
                    <w:b/>
                    <w:lang w:val="fr-FR"/>
                  </w:rPr>
                </w:pPr>
                <w:r w:rsidRPr="0013006A">
                  <w:rPr>
                    <w:rFonts w:eastAsiaTheme="minorEastAsia"/>
                    <w:lang w:val="fr-FR"/>
                  </w:rPr>
                  <w:t>Dans ces conditions :</w:t>
                </w:r>
              </w:p>
              <w:p w14:paraId="46422E02" w14:textId="5FEF97E7" w:rsidR="0013006A" w:rsidRPr="004D13AC" w:rsidRDefault="0013006A">
                <w:pPr>
                  <w:pStyle w:val="Paragraphedeliste"/>
                  <w:numPr>
                    <w:ilvl w:val="0"/>
                    <w:numId w:val="24"/>
                  </w:numPr>
                  <w:rPr>
                    <w:rFonts w:eastAsiaTheme="minorEastAsia"/>
                    <w:b/>
                    <w:lang w:val="fr-FR"/>
                  </w:rPr>
                </w:pPr>
                <w:r w:rsidRPr="0013006A">
                  <w:rPr>
                    <w:rFonts w:eastAsiaTheme="minorEastAsia"/>
                    <w:lang w:val="fr-FR"/>
                  </w:rPr>
                  <w:t>tout angle orienté</w:t>
                </w:r>
                <w:r w:rsidR="00B4227D">
                  <w:rPr>
                    <w:rFonts w:eastAsiaTheme="minorEastAsia"/>
                    <w:lang w:val="fr-FR"/>
                  </w:rPr>
                  <w:t xml:space="preserve"> </w:t>
                </w:r>
                <m:oMath>
                  <m:acc>
                    <m:accPr>
                      <m:ctrlPr>
                        <w:rPr>
                          <w:rFonts w:ascii="Cambria Math" w:eastAsiaTheme="minorEastAsia" w:hAnsi="Cambria Math"/>
                          <w:i/>
                          <w:lang w:val="fr-FR"/>
                        </w:rPr>
                      </m:ctrlPr>
                    </m:accPr>
                    <m:e>
                      <m:r>
                        <w:rPr>
                          <w:rFonts w:ascii="Cambria Math" w:eastAsiaTheme="minorEastAsia" w:hAnsi="Cambria Math"/>
                          <w:lang w:val="fr-FR"/>
                        </w:rPr>
                        <m:t>α</m:t>
                      </m:r>
                    </m:e>
                  </m:acc>
                </m:oMath>
                <w:r w:rsidRPr="0013006A">
                  <w:rPr>
                    <w:rFonts w:eastAsiaTheme="minorEastAsia"/>
                    <w:lang w:val="fr-FR"/>
                  </w:rPr>
                  <w:t xml:space="preserve"> détermine </w:t>
                </w:r>
                <w:r w:rsidRPr="0013006A">
                  <w:rPr>
                    <w:rFonts w:eastAsiaTheme="minorEastAsia"/>
                    <w:b/>
                    <w:lang w:val="fr-FR"/>
                  </w:rPr>
                  <w:t xml:space="preserve">un et un seul </w:t>
                </w:r>
                <w:r w:rsidRPr="0013006A">
                  <w:rPr>
                    <w:rFonts w:eastAsiaTheme="minorEastAsia"/>
                    <w:lang w:val="fr-FR"/>
                  </w:rPr>
                  <w:t xml:space="preserve">point </w:t>
                </w:r>
                <m:oMath>
                  <m:r>
                    <w:rPr>
                      <w:rFonts w:ascii="Cambria Math" w:eastAsiaTheme="minorEastAsia" w:hAnsi="Cambria Math"/>
                      <w:lang w:val="fr-FR"/>
                    </w:rPr>
                    <m:t>P</m:t>
                  </m:r>
                </m:oMath>
                <w:r w:rsidRPr="0013006A">
                  <w:rPr>
                    <w:rFonts w:eastAsiaTheme="minorEastAsia"/>
                    <w:lang w:val="fr-FR"/>
                  </w:rPr>
                  <w:t xml:space="preserve"> du cercle trigonométrique. Ce point </w:t>
                </w:r>
                <m:oMath>
                  <m:r>
                    <w:rPr>
                      <w:rFonts w:ascii="Cambria Math" w:eastAsiaTheme="minorEastAsia" w:hAnsi="Cambria Math"/>
                      <w:lang w:val="fr-FR"/>
                    </w:rPr>
                    <m:t>P</m:t>
                  </m:r>
                </m:oMath>
                <w:r w:rsidRPr="0013006A">
                  <w:rPr>
                    <w:rFonts w:eastAsiaTheme="minorEastAsia"/>
                    <w:lang w:val="fr-FR"/>
                  </w:rPr>
                  <w:t xml:space="preserve"> est appelé « point représentatif de l’angle </w:t>
                </w:r>
                <m:oMath>
                  <m:acc>
                    <m:accPr>
                      <m:ctrlPr>
                        <w:rPr>
                          <w:rFonts w:ascii="Cambria Math" w:eastAsiaTheme="minorEastAsia" w:hAnsi="Cambria Math"/>
                          <w:i/>
                          <w:lang w:val="fr-FR"/>
                        </w:rPr>
                      </m:ctrlPr>
                    </m:accPr>
                    <m:e>
                      <m:r>
                        <w:rPr>
                          <w:rFonts w:ascii="Cambria Math" w:eastAsiaTheme="minorEastAsia" w:hAnsi="Cambria Math"/>
                          <w:lang w:val="fr-FR"/>
                        </w:rPr>
                        <m:t>α</m:t>
                      </m:r>
                    </m:e>
                  </m:acc>
                </m:oMath>
                <w:r w:rsidRPr="0013006A">
                  <w:rPr>
                    <w:rFonts w:eastAsiaTheme="minorEastAsia"/>
                    <w:lang w:val="fr-FR"/>
                  </w:rPr>
                  <w:t> »</w:t>
                </w:r>
                <w:r w:rsidR="004C0A4C">
                  <w:rPr>
                    <w:rFonts w:eastAsiaTheme="minorEastAsia"/>
                    <w:lang w:val="fr-FR"/>
                  </w:rPr>
                  <w:t>.</w:t>
                </w:r>
              </w:p>
              <w:p w14:paraId="68928EBF" w14:textId="77777777" w:rsidR="004D13AC" w:rsidRPr="0013006A" w:rsidRDefault="004D13AC" w:rsidP="004D13AC">
                <w:pPr>
                  <w:pStyle w:val="Paragraphedeliste"/>
                  <w:rPr>
                    <w:rFonts w:eastAsiaTheme="minorEastAsia"/>
                    <w:b/>
                    <w:lang w:val="fr-FR"/>
                  </w:rPr>
                </w:pPr>
              </w:p>
              <w:p w14:paraId="73EBCA81" w14:textId="3DDE910F" w:rsidR="0013006A" w:rsidRPr="0013006A" w:rsidRDefault="0013006A">
                <w:pPr>
                  <w:pStyle w:val="Paragraphedeliste"/>
                  <w:numPr>
                    <w:ilvl w:val="0"/>
                    <w:numId w:val="24"/>
                  </w:numPr>
                  <w:rPr>
                    <w:rFonts w:eastAsiaTheme="minorEastAsia"/>
                    <w:b/>
                    <w:lang w:val="fr-FR"/>
                  </w:rPr>
                </w:pPr>
                <w:r w:rsidRPr="0013006A">
                  <w:rPr>
                    <w:rFonts w:eastAsiaTheme="minorEastAsia"/>
                    <w:lang w:val="fr-FR"/>
                  </w:rPr>
                  <w:t xml:space="preserve">tout point </w:t>
                </w:r>
                <m:oMath>
                  <m:r>
                    <w:rPr>
                      <w:rFonts w:ascii="Cambria Math" w:eastAsiaTheme="minorEastAsia" w:hAnsi="Cambria Math"/>
                      <w:lang w:val="fr-FR"/>
                    </w:rPr>
                    <m:t>P</m:t>
                  </m:r>
                </m:oMath>
                <w:r w:rsidRPr="0013006A">
                  <w:rPr>
                    <w:rFonts w:eastAsiaTheme="minorEastAsia"/>
                    <w:lang w:val="fr-FR"/>
                  </w:rPr>
                  <w:t xml:space="preserve"> du cercle trigonométrique correspond à </w:t>
                </w:r>
                <w:r w:rsidRPr="0013006A">
                  <w:rPr>
                    <w:rFonts w:eastAsiaTheme="minorEastAsia"/>
                    <w:b/>
                    <w:lang w:val="fr-FR"/>
                  </w:rPr>
                  <w:t xml:space="preserve">un et un seul </w:t>
                </w:r>
                <w:r w:rsidRPr="0013006A">
                  <w:rPr>
                    <w:rFonts w:eastAsiaTheme="minorEastAsia"/>
                    <w:lang w:val="fr-FR"/>
                  </w:rPr>
                  <w:t xml:space="preserve">angle orienté </w:t>
                </w:r>
                <m:oMath>
                  <m:acc>
                    <m:accPr>
                      <m:ctrlPr>
                        <w:rPr>
                          <w:rFonts w:ascii="Cambria Math" w:eastAsiaTheme="minorEastAsia" w:hAnsi="Cambria Math"/>
                          <w:i/>
                          <w:lang w:val="fr-FR"/>
                        </w:rPr>
                      </m:ctrlPr>
                    </m:accPr>
                    <m:e>
                      <m:r>
                        <w:rPr>
                          <w:rFonts w:ascii="Cambria Math" w:eastAsiaTheme="minorEastAsia" w:hAnsi="Cambria Math"/>
                          <w:lang w:val="fr-FR"/>
                        </w:rPr>
                        <m:t>α</m:t>
                      </m:r>
                    </m:e>
                  </m:acc>
                </m:oMath>
                <w:r w:rsidR="004C0A4C">
                  <w:rPr>
                    <w:rFonts w:eastAsiaTheme="minorEastAsia"/>
                    <w:lang w:val="fr-FR"/>
                  </w:rPr>
                  <w:t xml:space="preserve"> </w:t>
                </w:r>
                <w:r w:rsidR="004C0A4C">
                  <w:t xml:space="preserve">(celui ayant pour côté origine </w:t>
                </w:r>
                <m:oMath>
                  <m:r>
                    <w:rPr>
                      <w:rFonts w:ascii="Cambria Math" w:hAnsi="Cambria Math"/>
                    </w:rPr>
                    <m:t>[OI[</m:t>
                  </m:r>
                </m:oMath>
                <w:r w:rsidR="004C0A4C">
                  <w:t xml:space="preserve"> et pour côté extrémité </w:t>
                </w:r>
                <m:oMath>
                  <m:r>
                    <w:rPr>
                      <w:rFonts w:ascii="Cambria Math" w:hAnsi="Cambria Math"/>
                    </w:rPr>
                    <m:t>[OP[</m:t>
                  </m:r>
                </m:oMath>
                <w:r w:rsidR="004C0A4C">
                  <w:t>)</w:t>
                </w:r>
                <w:r w:rsidRPr="0013006A">
                  <w:rPr>
                    <w:rFonts w:eastAsiaTheme="minorEastAsia"/>
                    <w:lang w:val="fr-FR"/>
                  </w:rPr>
                  <w:t>.</w:t>
                </w:r>
              </w:p>
            </w:tc>
            <w:tc>
              <w:tcPr>
                <w:tcW w:w="3402" w:type="dxa"/>
              </w:tcPr>
              <w:p w14:paraId="37C4B784" w14:textId="77777777" w:rsidR="0013006A" w:rsidRPr="0013006A" w:rsidRDefault="0013006A" w:rsidP="0013006A">
                <w:pPr>
                  <w:rPr>
                    <w:rFonts w:eastAsiaTheme="minorEastAsia"/>
                    <w:lang w:val="fr-FR"/>
                  </w:rPr>
                </w:pPr>
                <w:r w:rsidRPr="0013006A">
                  <w:rPr>
                    <w:rFonts w:eastAsiaTheme="minorEastAsia"/>
                    <w:noProof/>
                  </w:rPr>
                  <w:drawing>
                    <wp:inline distT="0" distB="0" distL="0" distR="0" wp14:anchorId="5AC8316F" wp14:editId="4D1D620A">
                      <wp:extent cx="2066925" cy="181927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66925" cy="1819275"/>
                              </a:xfrm>
                              <a:prstGeom prst="rect">
                                <a:avLst/>
                              </a:prstGeom>
                              <a:noFill/>
                              <a:ln>
                                <a:noFill/>
                              </a:ln>
                            </pic:spPr>
                          </pic:pic>
                        </a:graphicData>
                      </a:graphic>
                    </wp:inline>
                  </w:drawing>
                </w:r>
              </w:p>
            </w:tc>
          </w:tr>
        </w:tbl>
        <w:p w14:paraId="5927EF88" w14:textId="77777777" w:rsidR="0013006A" w:rsidRDefault="0013006A" w:rsidP="0013006A">
          <w:pPr>
            <w:rPr>
              <w:rFonts w:eastAsiaTheme="minorEastAsia"/>
            </w:rPr>
          </w:pPr>
        </w:p>
        <w:p w14:paraId="7455045D" w14:textId="77777777" w:rsidR="00565855" w:rsidRDefault="00565855" w:rsidP="00DA2047">
          <w:pPr>
            <w:pStyle w:val="Titre1"/>
          </w:pPr>
          <w:r>
            <w:t>Cosinus et sinus d’un angle dans le cercle trigonométrique</w:t>
          </w:r>
        </w:p>
        <w:p w14:paraId="6F71E6D8" w14:textId="327B46AD" w:rsidR="00111C2A" w:rsidRPr="00111C2A" w:rsidRDefault="00111C2A" w:rsidP="00DA2047">
          <w:pPr>
            <w:pStyle w:val="Titre2"/>
          </w:pPr>
          <w:r>
            <w:t>Définitions</w:t>
          </w:r>
        </w:p>
        <w:p w14:paraId="44C65C15" w14:textId="685A3BBA" w:rsidR="00565855" w:rsidRDefault="00565855" w:rsidP="00565855">
          <w:pPr>
            <w:rPr>
              <w:rFonts w:cs="Arial"/>
              <w:szCs w:val="24"/>
            </w:rPr>
          </w:pPr>
          <w:r w:rsidRPr="005067AF">
            <w:rPr>
              <w:rFonts w:cs="Arial"/>
              <w:szCs w:val="24"/>
            </w:rPr>
            <w:t xml:space="preserve">Soit l’angle </w:t>
          </w:r>
          <m:oMath>
            <m:acc>
              <m:accPr>
                <m:ctrlPr>
                  <w:rPr>
                    <w:rFonts w:ascii="Cambria Math" w:hAnsi="Cambria Math" w:cs="Arial"/>
                    <w:i/>
                    <w:szCs w:val="24"/>
                  </w:rPr>
                </m:ctrlPr>
              </m:accPr>
              <m:e>
                <m:r>
                  <w:rPr>
                    <w:rFonts w:ascii="Cambria Math" w:hAnsi="Cambria Math" w:cs="Arial"/>
                    <w:szCs w:val="24"/>
                  </w:rPr>
                  <m:t>α</m:t>
                </m:r>
              </m:e>
            </m:acc>
            <m:r>
              <w:rPr>
                <w:rFonts w:ascii="Cambria Math" w:hAnsi="Cambria Math" w:cs="Arial"/>
                <w:szCs w:val="24"/>
              </w:rPr>
              <m:t xml:space="preserve"> </m:t>
            </m:r>
          </m:oMath>
          <w:r w:rsidRPr="005067AF">
            <w:rPr>
              <w:rFonts w:cs="Arial"/>
              <w:szCs w:val="24"/>
            </w:rPr>
            <w:t xml:space="preserve">dont </w:t>
          </w:r>
          <w:r w:rsidR="00557585">
            <w:rPr>
              <w:rFonts w:cs="Arial"/>
              <w:szCs w:val="24"/>
            </w:rPr>
            <w:t>l’amplitude</w:t>
          </w:r>
          <w:r w:rsidRPr="005067AF">
            <w:rPr>
              <w:rFonts w:cs="Arial"/>
              <w:szCs w:val="24"/>
            </w:rPr>
            <w:t xml:space="preserve"> est </w:t>
          </w:r>
          <m:oMath>
            <m:r>
              <w:rPr>
                <w:rFonts w:ascii="Cambria Math" w:hAnsi="Cambria Math" w:cs="Arial"/>
                <w:szCs w:val="24"/>
              </w:rPr>
              <m:t>α</m:t>
            </m:r>
          </m:oMath>
          <w:r w:rsidRPr="005067AF">
            <w:rPr>
              <w:rFonts w:cs="Arial"/>
              <w:szCs w:val="24"/>
            </w:rPr>
            <w:t xml:space="preserve"> et dont </w:t>
          </w:r>
          <m:oMath>
            <m:r>
              <w:rPr>
                <w:rFonts w:ascii="Cambria Math" w:hAnsi="Cambria Math" w:cs="Arial"/>
                <w:szCs w:val="24"/>
              </w:rPr>
              <m:t>P</m:t>
            </m:r>
          </m:oMath>
          <w:r w:rsidRPr="005067AF">
            <w:rPr>
              <w:rFonts w:cs="Arial"/>
              <w:szCs w:val="24"/>
            </w:rPr>
            <w:t xml:space="preserve"> est le point représentatif sur le cercle trigonométrique. </w:t>
          </w:r>
        </w:p>
        <w:p w14:paraId="1EE10BD3" w14:textId="349B21C4" w:rsidR="005067AF" w:rsidRDefault="005067AF" w:rsidP="00B4227D">
          <w:pPr>
            <w:pStyle w:val="Titre4"/>
            <w:rPr>
              <w:rFonts w:eastAsiaTheme="minorEastAsia"/>
              <w:lang w:val="fr-FR" w:eastAsia="fr-FR"/>
            </w:rPr>
          </w:pPr>
          <m:oMath>
            <m:r>
              <m:rPr>
                <m:sty m:val="b"/>
              </m:rPr>
              <w:rPr>
                <w:rFonts w:ascii="Cambria Math" w:eastAsiaTheme="minorEastAsia" w:hAnsi="Cambria Math"/>
                <w:lang w:val="fr-FR" w:eastAsia="fr-FR"/>
              </w:rPr>
              <m:t>cos</m:t>
            </m:r>
            <m:r>
              <m:rPr>
                <m:sty m:val="bi"/>
              </m:rPr>
              <w:rPr>
                <w:rFonts w:ascii="Cambria Math" w:eastAsiaTheme="minorEastAsia" w:hAnsi="Cambria Math"/>
                <w:lang w:val="fr-FR" w:eastAsia="fr-FR"/>
              </w:rPr>
              <m:t xml:space="preserve"> (α)</m:t>
            </m:r>
          </m:oMath>
          <w:r w:rsidR="00B4227D">
            <w:rPr>
              <w:rFonts w:eastAsiaTheme="minorEastAsia"/>
              <w:lang w:val="fr-FR" w:eastAsia="fr-FR"/>
            </w:rPr>
            <w:t xml:space="preserve"> </w:t>
          </w:r>
          <w:r>
            <w:rPr>
              <w:rFonts w:eastAsiaTheme="minorEastAsia"/>
              <w:lang w:val="fr-FR" w:eastAsia="fr-FR"/>
            </w:rPr>
            <w:t xml:space="preserve">est l’abscisse du point </w:t>
          </w:r>
          <m:oMath>
            <m:r>
              <m:rPr>
                <m:sty m:val="bi"/>
              </m:rPr>
              <w:rPr>
                <w:rFonts w:ascii="Cambria Math" w:eastAsiaTheme="minorEastAsia" w:hAnsi="Cambria Math"/>
                <w:lang w:val="fr-FR" w:eastAsia="fr-FR"/>
              </w:rPr>
              <m:t>P</m:t>
            </m:r>
          </m:oMath>
          <w:r w:rsidR="00B4227D">
            <w:rPr>
              <w:rFonts w:eastAsiaTheme="minorEastAsia"/>
              <w:lang w:val="fr-FR" w:eastAsia="fr-FR"/>
            </w:rPr>
            <w:t xml:space="preserve">. </w:t>
          </w:r>
        </w:p>
        <w:p w14:paraId="2B02244E" w14:textId="5A61E9E3" w:rsidR="005067AF" w:rsidRDefault="005067AF" w:rsidP="00B4227D">
          <w:pPr>
            <w:pStyle w:val="Titre4"/>
            <w:rPr>
              <w:rFonts w:eastAsiaTheme="minorEastAsia"/>
              <w:lang w:val="fr-FR" w:eastAsia="fr-FR"/>
            </w:rPr>
          </w:pPr>
          <m:oMath>
            <m:r>
              <m:rPr>
                <m:sty m:val="b"/>
              </m:rPr>
              <w:rPr>
                <w:rFonts w:ascii="Cambria Math" w:eastAsiaTheme="minorEastAsia" w:hAnsi="Cambria Math"/>
                <w:lang w:val="fr-FR" w:eastAsia="fr-FR"/>
              </w:rPr>
              <m:t>sin</m:t>
            </m:r>
            <m:r>
              <m:rPr>
                <m:sty m:val="bi"/>
              </m:rPr>
              <w:rPr>
                <w:rFonts w:ascii="Cambria Math" w:eastAsiaTheme="minorEastAsia" w:hAnsi="Cambria Math"/>
                <w:lang w:val="fr-FR" w:eastAsia="fr-FR"/>
              </w:rPr>
              <m:t xml:space="preserve"> (α) </m:t>
            </m:r>
          </m:oMath>
          <w:r>
            <w:rPr>
              <w:rFonts w:eastAsiaTheme="minorEastAsia"/>
              <w:lang w:val="fr-FR" w:eastAsia="fr-FR"/>
            </w:rPr>
            <w:t>est l’ordonnée du point</w:t>
          </w:r>
          <w:r w:rsidR="00B4227D">
            <w:rPr>
              <w:rFonts w:eastAsiaTheme="minorEastAsia"/>
              <w:lang w:val="fr-FR" w:eastAsia="fr-FR"/>
            </w:rPr>
            <w:t xml:space="preserve"> </w:t>
          </w:r>
          <m:oMath>
            <m:r>
              <m:rPr>
                <m:sty m:val="bi"/>
              </m:rPr>
              <w:rPr>
                <w:rFonts w:ascii="Cambria Math" w:eastAsiaTheme="minorEastAsia" w:hAnsi="Cambria Math"/>
                <w:lang w:val="fr-FR" w:eastAsia="fr-FR"/>
              </w:rPr>
              <m:t>P.</m:t>
            </m:r>
          </m:oMath>
          <w:r>
            <w:rPr>
              <w:rFonts w:eastAsiaTheme="minorEastAsia"/>
              <w:lang w:val="fr-FR" w:eastAsia="fr-FR"/>
            </w:rPr>
            <w:t xml:space="preserve"> </w:t>
          </w:r>
        </w:p>
        <w:p w14:paraId="2524A16C" w14:textId="0A31855C" w:rsidR="00B4227D" w:rsidRDefault="00B4227D" w:rsidP="00B4227D">
          <w:pPr>
            <w:pStyle w:val="Titre4"/>
            <w:rPr>
              <w:lang w:val="fr-FR" w:eastAsia="fr-FR"/>
            </w:rPr>
          </w:pPr>
          <w:r w:rsidRPr="00B4227D">
            <w:rPr>
              <w:lang w:val="fr-FR" w:eastAsia="fr-FR"/>
            </w:rPr>
            <w:t xml:space="preserve">Le point </w:t>
          </w:r>
          <m:oMath>
            <m:r>
              <m:rPr>
                <m:sty m:val="bi"/>
              </m:rPr>
              <w:rPr>
                <w:rFonts w:ascii="Cambria Math" w:hAnsi="Cambria Math"/>
                <w:lang w:val="fr-FR" w:eastAsia="fr-FR"/>
              </w:rPr>
              <m:t>P</m:t>
            </m:r>
          </m:oMath>
          <w:r w:rsidRPr="00B4227D">
            <w:rPr>
              <w:lang w:val="fr-FR" w:eastAsia="fr-FR"/>
            </w:rPr>
            <w:t xml:space="preserve"> a donc comme coordonnées </w:t>
          </w:r>
          <m:oMath>
            <m:r>
              <m:rPr>
                <m:sty m:val="bi"/>
              </m:rPr>
              <w:rPr>
                <w:rFonts w:ascii="Cambria Math" w:hAnsi="Cambria Math"/>
                <w:lang w:val="fr-FR" w:eastAsia="fr-FR"/>
              </w:rPr>
              <m:t>(</m:t>
            </m:r>
            <m:func>
              <m:funcPr>
                <m:ctrlPr>
                  <w:rPr>
                    <w:rFonts w:ascii="Cambria Math" w:hAnsi="Cambria Math"/>
                    <w:i/>
                    <w:lang w:val="fr-FR" w:eastAsia="fr-FR"/>
                  </w:rPr>
                </m:ctrlPr>
              </m:funcPr>
              <m:fName>
                <m:r>
                  <m:rPr>
                    <m:sty m:val="b"/>
                  </m:rPr>
                  <w:rPr>
                    <w:rFonts w:ascii="Cambria Math" w:hAnsi="Cambria Math"/>
                    <w:lang w:val="fr-FR" w:eastAsia="fr-FR"/>
                  </w:rPr>
                  <m:t>cos</m:t>
                </m:r>
              </m:fName>
              <m:e>
                <m:r>
                  <m:rPr>
                    <m:sty m:val="bi"/>
                  </m:rPr>
                  <w:rPr>
                    <w:rFonts w:ascii="Cambria Math" w:hAnsi="Cambria Math"/>
                    <w:lang w:val="fr-FR" w:eastAsia="fr-FR"/>
                  </w:rPr>
                  <m:t>(α),</m:t>
                </m:r>
                <m:func>
                  <m:funcPr>
                    <m:ctrlPr>
                      <w:rPr>
                        <w:rFonts w:ascii="Cambria Math" w:hAnsi="Cambria Math"/>
                        <w:i/>
                        <w:lang w:val="fr-FR" w:eastAsia="fr-FR"/>
                      </w:rPr>
                    </m:ctrlPr>
                  </m:funcPr>
                  <m:fName>
                    <m:r>
                      <m:rPr>
                        <m:sty m:val="b"/>
                      </m:rPr>
                      <w:rPr>
                        <w:rFonts w:ascii="Cambria Math" w:hAnsi="Cambria Math"/>
                        <w:lang w:val="fr-FR" w:eastAsia="fr-FR"/>
                      </w:rPr>
                      <m:t>sin</m:t>
                    </m:r>
                  </m:fName>
                  <m:e>
                    <m:r>
                      <m:rPr>
                        <m:sty m:val="bi"/>
                      </m:rPr>
                      <w:rPr>
                        <w:rFonts w:ascii="Cambria Math" w:hAnsi="Cambria Math"/>
                        <w:lang w:val="fr-FR" w:eastAsia="fr-FR"/>
                      </w:rPr>
                      <m:t>(α</m:t>
                    </m:r>
                  </m:e>
                </m:func>
                <m:r>
                  <m:rPr>
                    <m:sty m:val="bi"/>
                  </m:rPr>
                  <w:rPr>
                    <w:rFonts w:ascii="Cambria Math" w:hAnsi="Cambria Math"/>
                    <w:lang w:val="fr-FR" w:eastAsia="fr-FR"/>
                  </w:rPr>
                  <m:t>))</m:t>
                </m:r>
              </m:e>
            </m:func>
          </m:oMath>
        </w:p>
        <w:p w14:paraId="1408A1E2" w14:textId="77777777" w:rsidR="00EE3018" w:rsidRPr="00EE3018" w:rsidRDefault="00EE3018" w:rsidP="00EE3018">
          <w:pPr>
            <w:rPr>
              <w:lang w:val="fr-FR"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5034"/>
          </w:tblGrid>
          <w:tr w:rsidR="00EE3018" w14:paraId="33BCCDE0" w14:textId="77777777" w:rsidTr="00626991">
            <w:tc>
              <w:tcPr>
                <w:tcW w:w="4026" w:type="dxa"/>
              </w:tcPr>
              <w:p w14:paraId="55C8A1E1" w14:textId="77777777" w:rsidR="00EE3018" w:rsidRDefault="00EE3018" w:rsidP="00626991">
                <w:r>
                  <w:rPr>
                    <w:noProof/>
                    <w:lang w:eastAsia="fr-BE"/>
                  </w:rPr>
                  <w:lastRenderedPageBreak/>
                  <w:drawing>
                    <wp:inline distT="0" distB="0" distL="0" distR="0" wp14:anchorId="6D32E551" wp14:editId="549449C3">
                      <wp:extent cx="2375958" cy="1676849"/>
                      <wp:effectExtent l="0" t="0" r="5715" b="0"/>
                      <wp:docPr id="1832524132" name="Image 183252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99417" cy="1693405"/>
                              </a:xfrm>
                              <a:prstGeom prst="rect">
                                <a:avLst/>
                              </a:prstGeom>
                            </pic:spPr>
                          </pic:pic>
                        </a:graphicData>
                      </a:graphic>
                    </wp:inline>
                  </w:drawing>
                </w:r>
              </w:p>
            </w:tc>
            <w:tc>
              <w:tcPr>
                <w:tcW w:w="5034" w:type="dxa"/>
              </w:tcPr>
              <w:p w14:paraId="0CF723C9" w14:textId="77777777" w:rsidR="00EE3018" w:rsidRDefault="00EE3018" w:rsidP="00626991">
                <w:r>
                  <w:t>Dans le premier quadrant :</w:t>
                </w:r>
              </w:p>
              <w:p w14:paraId="002490D8" w14:textId="48049DCC" w:rsidR="00EE3018" w:rsidRPr="00D36BC2" w:rsidRDefault="00EE3018">
                <w:pPr>
                  <w:pStyle w:val="Paragraphedeliste"/>
                  <w:numPr>
                    <w:ilvl w:val="0"/>
                    <w:numId w:val="14"/>
                  </w:numPr>
                  <w:ind w:left="714" w:hanging="357"/>
                  <w:contextualSpacing w:val="0"/>
                </w:pPr>
                <w:r>
                  <w:t xml:space="preserve">Quand le point </w:t>
                </w:r>
                <m:oMath>
                  <m:r>
                    <w:rPr>
                      <w:rFonts w:ascii="Cambria Math" w:hAnsi="Cambria Math"/>
                    </w:rPr>
                    <m:t>P</m:t>
                  </m:r>
                </m:oMath>
                <w:r>
                  <w:t xml:space="preserve"> s’approche de l’axe </w:t>
                </w:r>
                <m:oMath>
                  <m:r>
                    <w:rPr>
                      <w:rFonts w:ascii="Cambria Math" w:hAnsi="Cambria Math"/>
                    </w:rPr>
                    <m:t>Ox</m:t>
                  </m:r>
                </m:oMath>
                <w:r>
                  <w:t xml:space="preserve">, </w:t>
                </w:r>
                <m:oMath>
                  <m:acc>
                    <m:accPr>
                      <m:ctrlPr>
                        <w:rPr>
                          <w:rFonts w:ascii="Cambria Math" w:hAnsi="Cambria Math" w:cs="Arial"/>
                          <w:i/>
                          <w:szCs w:val="24"/>
                        </w:rPr>
                      </m:ctrlPr>
                    </m:accPr>
                    <m:e>
                      <m:r>
                        <w:rPr>
                          <w:rFonts w:ascii="Cambria Math" w:hAnsi="Cambria Math" w:cs="Arial"/>
                          <w:szCs w:val="24"/>
                        </w:rPr>
                        <m:t>α</m:t>
                      </m:r>
                    </m:e>
                  </m:acc>
                  <m:r>
                    <w:rPr>
                      <w:rFonts w:ascii="Cambria Math" w:hAnsi="Cambria Math" w:cs="Arial"/>
                      <w:szCs w:val="24"/>
                    </w:rPr>
                    <m:t xml:space="preserve"> </m:t>
                  </m:r>
                </m:oMath>
                <w:r>
                  <w:rPr>
                    <w:rFonts w:eastAsiaTheme="minorEastAsia"/>
                  </w:rPr>
                  <w:t xml:space="preserve"> </w:t>
                </w:r>
                <w:r w:rsidR="00AF7428">
                  <w:rPr>
                    <w:rFonts w:eastAsiaTheme="minorEastAsia"/>
                  </w:rPr>
                  <w:t>a une amplitude</w:t>
                </w:r>
                <w:r>
                  <w:rPr>
                    <w:rFonts w:eastAsiaTheme="minorEastAsia"/>
                  </w:rPr>
                  <w:t xml:space="preserve"> proche de 0°, son cosinus se rapproche de …… et son sinus se rapproche de ……. ;</w:t>
                </w:r>
              </w:p>
              <w:p w14:paraId="15D55223" w14:textId="1380E229" w:rsidR="00EE3018" w:rsidRDefault="00EE3018">
                <w:pPr>
                  <w:pStyle w:val="Paragraphedeliste"/>
                  <w:numPr>
                    <w:ilvl w:val="0"/>
                    <w:numId w:val="14"/>
                  </w:numPr>
                </w:pPr>
                <w:r>
                  <w:t xml:space="preserve">Quand le point </w:t>
                </w:r>
                <m:oMath>
                  <m:r>
                    <w:rPr>
                      <w:rFonts w:ascii="Cambria Math" w:hAnsi="Cambria Math"/>
                    </w:rPr>
                    <m:t>P</m:t>
                  </m:r>
                </m:oMath>
                <w:r>
                  <w:t xml:space="preserve"> s’approche de l’axe </w:t>
                </w:r>
                <m:oMath>
                  <m:r>
                    <w:rPr>
                      <w:rFonts w:ascii="Cambria Math" w:hAnsi="Cambria Math"/>
                    </w:rPr>
                    <m:t>Oy</m:t>
                  </m:r>
                </m:oMath>
                <w:r>
                  <w:t xml:space="preserve">, </w:t>
                </w:r>
                <m:oMath>
                  <m:acc>
                    <m:accPr>
                      <m:ctrlPr>
                        <w:rPr>
                          <w:rFonts w:ascii="Cambria Math" w:hAnsi="Cambria Math" w:cs="Arial"/>
                          <w:i/>
                          <w:szCs w:val="24"/>
                        </w:rPr>
                      </m:ctrlPr>
                    </m:accPr>
                    <m:e>
                      <m:r>
                        <w:rPr>
                          <w:rFonts w:ascii="Cambria Math" w:hAnsi="Cambria Math" w:cs="Arial"/>
                          <w:szCs w:val="24"/>
                        </w:rPr>
                        <m:t>α</m:t>
                      </m:r>
                    </m:e>
                  </m:acc>
                  <m:r>
                    <w:rPr>
                      <w:rFonts w:ascii="Cambria Math" w:hAnsi="Cambria Math" w:cs="Arial"/>
                      <w:szCs w:val="24"/>
                    </w:rPr>
                    <m:t xml:space="preserve"> </m:t>
                  </m:r>
                </m:oMath>
                <w:r w:rsidR="00AF7428">
                  <w:rPr>
                    <w:rFonts w:eastAsiaTheme="minorEastAsia"/>
                  </w:rPr>
                  <w:t xml:space="preserve"> a une amplitude proche de 90°</w:t>
                </w:r>
                <w:r>
                  <w:rPr>
                    <w:rFonts w:eastAsiaTheme="minorEastAsia"/>
                  </w:rPr>
                  <w:t>, son cosinus se rapproche de ……</w:t>
                </w:r>
                <w:r w:rsidRPr="00D36BC2">
                  <w:rPr>
                    <w:rFonts w:eastAsiaTheme="minorEastAsia"/>
                  </w:rPr>
                  <w:t xml:space="preserve"> et son sinus se rapproche de </w:t>
                </w:r>
                <w:r>
                  <w:rPr>
                    <w:rFonts w:eastAsiaTheme="minorEastAsia"/>
                  </w:rPr>
                  <w:t>……. </w:t>
                </w:r>
              </w:p>
            </w:tc>
          </w:tr>
        </w:tbl>
        <w:p w14:paraId="386A0182" w14:textId="77777777" w:rsidR="00EE3018" w:rsidRDefault="00EE3018" w:rsidP="00EE3018">
          <w:pPr>
            <w:pStyle w:val="Titre3"/>
            <w:numPr>
              <w:ilvl w:val="0"/>
              <w:numId w:val="0"/>
            </w:numPr>
          </w:pPr>
        </w:p>
        <w:p w14:paraId="0B9582A4" w14:textId="77777777" w:rsidR="00557585" w:rsidRDefault="00557585" w:rsidP="00DA2047">
          <w:pPr>
            <w:pStyle w:val="Titre2"/>
          </w:pPr>
          <w:r>
            <w:t>Représentation des sinus et cosinus dans chaque quadrant</w:t>
          </w:r>
        </w:p>
        <w:tbl>
          <w:tblPr>
            <w:tblStyle w:val="Grilledutableau"/>
            <w:tblW w:w="0" w:type="auto"/>
            <w:tblLook w:val="04A0" w:firstRow="1" w:lastRow="0" w:firstColumn="1" w:lastColumn="0" w:noHBand="0" w:noVBand="1"/>
          </w:tblPr>
          <w:tblGrid>
            <w:gridCol w:w="4530"/>
            <w:gridCol w:w="4530"/>
          </w:tblGrid>
          <w:tr w:rsidR="00557585" w14:paraId="7916243E" w14:textId="77777777" w:rsidTr="00626991">
            <w:tc>
              <w:tcPr>
                <w:tcW w:w="4531" w:type="dxa"/>
              </w:tcPr>
              <w:p w14:paraId="01C182DB" w14:textId="77777777" w:rsidR="00557585" w:rsidRPr="00F021CA" w:rsidRDefault="00557585" w:rsidP="00626991">
                <w:pPr>
                  <w:jc w:val="center"/>
                  <w:rPr>
                    <w:noProof/>
                    <w:lang w:val="fr-FR" w:eastAsia="fr-FR"/>
                  </w:rPr>
                </w:pPr>
                <w:r>
                  <w:rPr>
                    <w:noProof/>
                    <w:lang w:val="fr-FR" w:eastAsia="fr-FR"/>
                  </w:rPr>
                  <w:t>Q1</w:t>
                </w:r>
              </w:p>
            </w:tc>
            <w:tc>
              <w:tcPr>
                <w:tcW w:w="4531" w:type="dxa"/>
              </w:tcPr>
              <w:p w14:paraId="77C5C4A7" w14:textId="77777777" w:rsidR="00557585" w:rsidRDefault="00557585" w:rsidP="00626991">
                <w:pPr>
                  <w:jc w:val="center"/>
                  <w:rPr>
                    <w:noProof/>
                    <w:lang w:val="fr-FR" w:eastAsia="fr-FR"/>
                  </w:rPr>
                </w:pPr>
                <w:r>
                  <w:rPr>
                    <w:noProof/>
                    <w:lang w:val="fr-FR" w:eastAsia="fr-FR"/>
                  </w:rPr>
                  <w:t>Q2</w:t>
                </w:r>
              </w:p>
            </w:tc>
          </w:tr>
          <w:tr w:rsidR="00557585" w14:paraId="7A49E231" w14:textId="77777777" w:rsidTr="00626991">
            <w:tc>
              <w:tcPr>
                <w:tcW w:w="4531" w:type="dxa"/>
              </w:tcPr>
              <w:p w14:paraId="61794CBE" w14:textId="77777777" w:rsidR="00557585" w:rsidRPr="00737372" w:rsidRDefault="00557585" w:rsidP="00626991">
                <w:pPr>
                  <w:jc w:val="center"/>
                  <w:rPr>
                    <w:sz w:val="2"/>
                  </w:rPr>
                </w:pPr>
              </w:p>
              <w:p w14:paraId="0581F65C" w14:textId="77777777" w:rsidR="00557585" w:rsidRDefault="00557585" w:rsidP="00626991">
                <w:pPr>
                  <w:jc w:val="center"/>
                </w:pPr>
                <w:r>
                  <w:rPr>
                    <w:noProof/>
                    <w:lang w:eastAsia="fr-BE"/>
                  </w:rPr>
                  <w:drawing>
                    <wp:inline distT="0" distB="0" distL="0" distR="0" wp14:anchorId="55104A5B" wp14:editId="6D016171">
                      <wp:extent cx="2448858" cy="2803094"/>
                      <wp:effectExtent l="0" t="0" r="8890" b="0"/>
                      <wp:docPr id="1379924932" name="Image 1379924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66777" cy="2823605"/>
                              </a:xfrm>
                              <a:prstGeom prst="rect">
                                <a:avLst/>
                              </a:prstGeom>
                              <a:noFill/>
                            </pic:spPr>
                          </pic:pic>
                        </a:graphicData>
                      </a:graphic>
                    </wp:inline>
                  </w:drawing>
                </w:r>
              </w:p>
            </w:tc>
            <w:tc>
              <w:tcPr>
                <w:tcW w:w="4531" w:type="dxa"/>
              </w:tcPr>
              <w:p w14:paraId="65D4D906" w14:textId="77777777" w:rsidR="00557585" w:rsidRPr="00737372" w:rsidRDefault="00557585" w:rsidP="00626991">
                <w:pPr>
                  <w:jc w:val="center"/>
                  <w:rPr>
                    <w:sz w:val="2"/>
                  </w:rPr>
                </w:pPr>
              </w:p>
              <w:p w14:paraId="31969E76" w14:textId="77777777" w:rsidR="00557585" w:rsidRDefault="00557585" w:rsidP="00626991">
                <w:pPr>
                  <w:jc w:val="center"/>
                </w:pPr>
                <w:r w:rsidRPr="00F021CA">
                  <w:rPr>
                    <w:noProof/>
                    <w:lang w:eastAsia="fr-BE"/>
                  </w:rPr>
                  <w:drawing>
                    <wp:inline distT="0" distB="0" distL="0" distR="0" wp14:anchorId="69042AD4" wp14:editId="5FEBEDBE">
                      <wp:extent cx="2539619" cy="2756573"/>
                      <wp:effectExtent l="0" t="0" r="0" b="5715"/>
                      <wp:docPr id="1783089005" name="Image 1783089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1260" cy="2769209"/>
                              </a:xfrm>
                              <a:prstGeom prst="rect">
                                <a:avLst/>
                              </a:prstGeom>
                            </pic:spPr>
                          </pic:pic>
                        </a:graphicData>
                      </a:graphic>
                    </wp:inline>
                  </w:drawing>
                </w:r>
              </w:p>
            </w:tc>
          </w:tr>
          <w:tr w:rsidR="00557585" w14:paraId="1085DB39" w14:textId="77777777" w:rsidTr="00626991">
            <w:tc>
              <w:tcPr>
                <w:tcW w:w="4531" w:type="dxa"/>
              </w:tcPr>
              <w:p w14:paraId="7F775D05" w14:textId="77777777" w:rsidR="00557585" w:rsidRPr="00F021CA" w:rsidRDefault="00557585" w:rsidP="00626991">
                <w:pPr>
                  <w:jc w:val="center"/>
                  <w:rPr>
                    <w:noProof/>
                    <w:lang w:val="fr-FR" w:eastAsia="fr-FR"/>
                  </w:rPr>
                </w:pPr>
                <w:r>
                  <w:rPr>
                    <w:noProof/>
                    <w:lang w:val="fr-FR" w:eastAsia="fr-FR"/>
                  </w:rPr>
                  <w:t>Q3</w:t>
                </w:r>
              </w:p>
            </w:tc>
            <w:tc>
              <w:tcPr>
                <w:tcW w:w="4531" w:type="dxa"/>
              </w:tcPr>
              <w:p w14:paraId="21388653" w14:textId="77777777" w:rsidR="00557585" w:rsidRDefault="00557585" w:rsidP="00626991">
                <w:pPr>
                  <w:jc w:val="center"/>
                  <w:rPr>
                    <w:noProof/>
                    <w:lang w:val="fr-FR" w:eastAsia="fr-FR"/>
                  </w:rPr>
                </w:pPr>
                <w:r>
                  <w:rPr>
                    <w:noProof/>
                    <w:lang w:val="fr-FR" w:eastAsia="fr-FR"/>
                  </w:rPr>
                  <w:t>Q4</w:t>
                </w:r>
              </w:p>
            </w:tc>
          </w:tr>
          <w:tr w:rsidR="00557585" w14:paraId="6D0720F8" w14:textId="77777777" w:rsidTr="00626991">
            <w:tc>
              <w:tcPr>
                <w:tcW w:w="4531" w:type="dxa"/>
              </w:tcPr>
              <w:p w14:paraId="7A37CE9A" w14:textId="77777777" w:rsidR="00557585" w:rsidRPr="00737372" w:rsidRDefault="00557585" w:rsidP="00626991">
                <w:pPr>
                  <w:jc w:val="center"/>
                  <w:rPr>
                    <w:noProof/>
                    <w:sz w:val="2"/>
                    <w:lang w:eastAsia="fr-BE"/>
                  </w:rPr>
                </w:pPr>
              </w:p>
              <w:p w14:paraId="49FDF34A" w14:textId="77777777" w:rsidR="00557585" w:rsidRDefault="00557585" w:rsidP="00626991">
                <w:pPr>
                  <w:jc w:val="center"/>
                </w:pPr>
                <w:r>
                  <w:rPr>
                    <w:noProof/>
                    <w:lang w:eastAsia="fr-BE"/>
                  </w:rPr>
                  <w:drawing>
                    <wp:inline distT="0" distB="0" distL="0" distR="0" wp14:anchorId="790C6CFC" wp14:editId="6CBDED04">
                      <wp:extent cx="2422979" cy="2817779"/>
                      <wp:effectExtent l="0" t="0" r="0" b="1905"/>
                      <wp:docPr id="694251410" name="Image 69425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8067" cy="2846954"/>
                              </a:xfrm>
                              <a:prstGeom prst="rect">
                                <a:avLst/>
                              </a:prstGeom>
                              <a:noFill/>
                            </pic:spPr>
                          </pic:pic>
                        </a:graphicData>
                      </a:graphic>
                    </wp:inline>
                  </w:drawing>
                </w:r>
              </w:p>
            </w:tc>
            <w:tc>
              <w:tcPr>
                <w:tcW w:w="4531" w:type="dxa"/>
              </w:tcPr>
              <w:p w14:paraId="2E6B35C6" w14:textId="77777777" w:rsidR="00557585" w:rsidRPr="00737372" w:rsidRDefault="00557585" w:rsidP="00626991">
                <w:pPr>
                  <w:jc w:val="center"/>
                  <w:rPr>
                    <w:noProof/>
                    <w:sz w:val="2"/>
                    <w:lang w:eastAsia="fr-BE"/>
                  </w:rPr>
                </w:pPr>
              </w:p>
              <w:p w14:paraId="61FAC93D" w14:textId="77777777" w:rsidR="00557585" w:rsidRDefault="00557585" w:rsidP="00626991">
                <w:pPr>
                  <w:jc w:val="center"/>
                </w:pPr>
                <w:r>
                  <w:rPr>
                    <w:noProof/>
                    <w:lang w:eastAsia="fr-BE"/>
                  </w:rPr>
                  <w:drawing>
                    <wp:inline distT="0" distB="0" distL="0" distR="0" wp14:anchorId="4D3A9AD4" wp14:editId="5C5291E7">
                      <wp:extent cx="2446655" cy="2783855"/>
                      <wp:effectExtent l="0" t="0" r="0" b="0"/>
                      <wp:docPr id="1722104650" name="Image 17221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5852" cy="2817076"/>
                              </a:xfrm>
                              <a:prstGeom prst="rect">
                                <a:avLst/>
                              </a:prstGeom>
                              <a:noFill/>
                            </pic:spPr>
                          </pic:pic>
                        </a:graphicData>
                      </a:graphic>
                    </wp:inline>
                  </w:drawing>
                </w:r>
              </w:p>
            </w:tc>
          </w:tr>
        </w:tbl>
        <w:p w14:paraId="4588B4F1" w14:textId="77777777" w:rsidR="00557585" w:rsidRDefault="00557585" w:rsidP="00557585">
          <w:pPr>
            <w:spacing w:before="120"/>
            <w:rPr>
              <w:i/>
              <w:highlight w:val="magenta"/>
              <w:u w:val="single"/>
            </w:rPr>
          </w:pPr>
        </w:p>
        <w:p w14:paraId="28925C4A" w14:textId="77777777" w:rsidR="00557585" w:rsidRPr="00F50D08" w:rsidRDefault="00557585" w:rsidP="00557585">
          <w:pPr>
            <w:spacing w:before="120"/>
            <w:rPr>
              <w:i/>
              <w:u w:val="single"/>
            </w:rPr>
          </w:pPr>
          <w:r w:rsidRPr="00D82167">
            <w:rPr>
              <w:i/>
              <w:u w:val="single"/>
            </w:rPr>
            <w:t>En conclusion : signes du sinus et du cosinus</w:t>
          </w:r>
        </w:p>
        <w:tbl>
          <w:tblPr>
            <w:tblStyle w:val="Grilledutableau"/>
            <w:tblW w:w="0" w:type="auto"/>
            <w:tblLook w:val="04A0" w:firstRow="1" w:lastRow="0" w:firstColumn="1" w:lastColumn="0" w:noHBand="0" w:noVBand="1"/>
          </w:tblPr>
          <w:tblGrid>
            <w:gridCol w:w="4530"/>
            <w:gridCol w:w="4530"/>
          </w:tblGrid>
          <w:tr w:rsidR="00557585" w14:paraId="236EE6FD" w14:textId="77777777" w:rsidTr="00626991">
            <w:tc>
              <w:tcPr>
                <w:tcW w:w="4531" w:type="dxa"/>
                <w:vAlign w:val="center"/>
              </w:tcPr>
              <w:p w14:paraId="11EB5B74" w14:textId="77777777" w:rsidR="00557585" w:rsidRPr="00DE293F" w:rsidRDefault="00557585" w:rsidP="00626991">
                <w:pPr>
                  <w:jc w:val="center"/>
                </w:pPr>
                <w:r>
                  <w:t>Sinus</w:t>
                </w:r>
              </w:p>
            </w:tc>
            <w:tc>
              <w:tcPr>
                <w:tcW w:w="4531" w:type="dxa"/>
                <w:vAlign w:val="center"/>
              </w:tcPr>
              <w:p w14:paraId="0D201915" w14:textId="77777777" w:rsidR="00557585" w:rsidRPr="00DE293F" w:rsidRDefault="00557585" w:rsidP="00626991">
                <w:pPr>
                  <w:jc w:val="center"/>
                </w:pPr>
                <w:r>
                  <w:t>Cosinus</w:t>
                </w:r>
              </w:p>
            </w:tc>
          </w:tr>
          <w:tr w:rsidR="00557585" w14:paraId="51DE37D2" w14:textId="77777777" w:rsidTr="00626991">
            <w:tc>
              <w:tcPr>
                <w:tcW w:w="4531" w:type="dxa"/>
                <w:vAlign w:val="center"/>
              </w:tcPr>
              <w:p w14:paraId="70A03FC4" w14:textId="77777777" w:rsidR="00557585" w:rsidRPr="00737372" w:rsidRDefault="00557585" w:rsidP="00626991">
                <w:pPr>
                  <w:jc w:val="center"/>
                  <w:rPr>
                    <w:sz w:val="2"/>
                  </w:rPr>
                </w:pPr>
              </w:p>
              <w:p w14:paraId="4EBB2376" w14:textId="77777777" w:rsidR="00557585" w:rsidRDefault="00557585" w:rsidP="00626991">
                <w:pPr>
                  <w:jc w:val="center"/>
                </w:pPr>
                <w:r w:rsidRPr="00DE293F">
                  <w:rPr>
                    <w:noProof/>
                    <w:lang w:eastAsia="fr-BE"/>
                  </w:rPr>
                  <w:drawing>
                    <wp:inline distT="0" distB="0" distL="0" distR="0" wp14:anchorId="66B4316B" wp14:editId="29D8C24B">
                      <wp:extent cx="1290498" cy="1356360"/>
                      <wp:effectExtent l="0" t="0" r="5080" b="0"/>
                      <wp:docPr id="1676663871" name="Image 16766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4534" cy="1381623"/>
                              </a:xfrm>
                              <a:prstGeom prst="rect">
                                <a:avLst/>
                              </a:prstGeom>
                            </pic:spPr>
                          </pic:pic>
                        </a:graphicData>
                      </a:graphic>
                    </wp:inline>
                  </w:drawing>
                </w:r>
              </w:p>
            </w:tc>
            <w:tc>
              <w:tcPr>
                <w:tcW w:w="4531" w:type="dxa"/>
                <w:vAlign w:val="center"/>
              </w:tcPr>
              <w:p w14:paraId="7C4C3703" w14:textId="77777777" w:rsidR="00557585" w:rsidRPr="00737372" w:rsidRDefault="00557585" w:rsidP="00626991">
                <w:pPr>
                  <w:jc w:val="center"/>
                  <w:rPr>
                    <w:sz w:val="2"/>
                  </w:rPr>
                </w:pPr>
              </w:p>
              <w:p w14:paraId="12E7636E" w14:textId="77777777" w:rsidR="00557585" w:rsidRDefault="00557585" w:rsidP="00626991">
                <w:pPr>
                  <w:jc w:val="center"/>
                </w:pPr>
                <w:r w:rsidRPr="00DE293F">
                  <w:rPr>
                    <w:noProof/>
                    <w:lang w:eastAsia="fr-BE"/>
                  </w:rPr>
                  <w:drawing>
                    <wp:inline distT="0" distB="0" distL="0" distR="0" wp14:anchorId="7BA28AB7" wp14:editId="25B075A9">
                      <wp:extent cx="1275998" cy="1341120"/>
                      <wp:effectExtent l="0" t="0" r="635" b="0"/>
                      <wp:docPr id="1285453270" name="Image 128545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97389" cy="1363602"/>
                              </a:xfrm>
                              <a:prstGeom prst="rect">
                                <a:avLst/>
                              </a:prstGeom>
                            </pic:spPr>
                          </pic:pic>
                        </a:graphicData>
                      </a:graphic>
                    </wp:inline>
                  </w:drawing>
                </w:r>
              </w:p>
            </w:tc>
          </w:tr>
        </w:tbl>
        <w:p w14:paraId="4C6E7C26" w14:textId="7DFEF0D4" w:rsidR="00111C2A" w:rsidRDefault="00111C2A" w:rsidP="00DA2047">
          <w:pPr>
            <w:pStyle w:val="Titre2"/>
          </w:pPr>
          <w:r>
            <w:t>Valeurs extrêmes</w:t>
          </w:r>
        </w:p>
        <w:p w14:paraId="459D9B64" w14:textId="49EB4C9B" w:rsidR="00111C2A" w:rsidRDefault="00111C2A" w:rsidP="00111C2A">
          <w:pPr>
            <w:rPr>
              <w:lang w:val="fr-FR" w:eastAsia="fr-FR"/>
            </w:rPr>
          </w:pPr>
          <w:r>
            <w:rPr>
              <w:lang w:val="fr-FR" w:eastAsia="fr-FR"/>
            </w:rPr>
            <w:t xml:space="preserve">Puisque le cosinus et le sinus d’un angle sont les abscisse et ordonnée d’un point </w:t>
          </w:r>
          <m:oMath>
            <m:r>
              <w:rPr>
                <w:rFonts w:ascii="Cambria Math" w:hAnsi="Cambria Math"/>
                <w:lang w:val="fr-FR" w:eastAsia="fr-FR"/>
              </w:rPr>
              <m:t>P</m:t>
            </m:r>
          </m:oMath>
          <w:r>
            <w:rPr>
              <w:lang w:val="fr-FR" w:eastAsia="fr-FR"/>
            </w:rPr>
            <w:t xml:space="preserve"> du cercle trigonométrique, ces nombres ne peuvent varier qu’entre </w:t>
          </w:r>
          <m:oMath>
            <m:r>
              <w:rPr>
                <w:rFonts w:ascii="Cambria Math" w:hAnsi="Cambria Math"/>
                <w:lang w:val="fr-FR" w:eastAsia="fr-FR"/>
              </w:rPr>
              <m:t>-1</m:t>
            </m:r>
          </m:oMath>
          <w:r>
            <w:rPr>
              <w:lang w:val="fr-FR" w:eastAsia="fr-FR"/>
            </w:rPr>
            <w:t xml:space="preserve"> et </w:t>
          </w:r>
          <m:oMath>
            <m:r>
              <w:rPr>
                <w:rFonts w:ascii="Cambria Math" w:hAnsi="Cambria Math"/>
                <w:lang w:val="fr-FR" w:eastAsia="fr-FR"/>
              </w:rPr>
              <m:t>1</m:t>
            </m:r>
          </m:oMath>
          <w:r>
            <w:rPr>
              <w:lang w:val="fr-FR" w:eastAsia="fr-FR"/>
            </w:rPr>
            <w:t xml:space="preserve">. </w:t>
          </w:r>
        </w:p>
        <w:p w14:paraId="4A5F2026" w14:textId="34D343DD" w:rsidR="00111C2A" w:rsidRDefault="00111C2A" w:rsidP="00111C2A">
          <w:pPr>
            <w:pStyle w:val="Titre4"/>
            <w:spacing w:after="0"/>
            <w:rPr>
              <w:rFonts w:eastAsiaTheme="minorEastAsia"/>
              <w:lang w:val="fr-FR" w:eastAsia="fr-FR"/>
            </w:rPr>
          </w:pPr>
          <w:r w:rsidRPr="00D00BFC">
            <w:rPr>
              <w:lang w:val="fr-FR" w:eastAsia="fr-FR"/>
            </w:rPr>
            <w:t xml:space="preserve">Pour tout angle, </w:t>
          </w:r>
          <m:oMath>
            <m:r>
              <m:rPr>
                <m:sty m:val="bi"/>
              </m:rPr>
              <w:rPr>
                <w:rFonts w:ascii="Cambria Math" w:hAnsi="Cambria Math"/>
                <w:lang w:val="fr-FR" w:eastAsia="fr-FR"/>
              </w:rPr>
              <m:t>-1≤</m:t>
            </m:r>
            <m:func>
              <m:funcPr>
                <m:ctrlPr>
                  <w:rPr>
                    <w:rFonts w:ascii="Cambria Math" w:hAnsi="Cambria Math"/>
                    <w:i/>
                    <w:lang w:val="fr-FR" w:eastAsia="fr-FR"/>
                  </w:rPr>
                </m:ctrlPr>
              </m:funcPr>
              <m:fName>
                <m:r>
                  <m:rPr>
                    <m:sty m:val="b"/>
                  </m:rPr>
                  <w:rPr>
                    <w:rFonts w:ascii="Cambria Math" w:hAnsi="Cambria Math"/>
                    <w:lang w:val="fr-FR" w:eastAsia="fr-FR"/>
                  </w:rPr>
                  <m:t>cos</m:t>
                </m:r>
              </m:fName>
              <m:e>
                <m:r>
                  <m:rPr>
                    <m:sty m:val="bi"/>
                  </m:rPr>
                  <w:rPr>
                    <w:rFonts w:ascii="Cambria Math" w:hAnsi="Cambria Math"/>
                    <w:lang w:val="fr-FR" w:eastAsia="fr-FR"/>
                  </w:rPr>
                  <m:t>(α)</m:t>
                </m:r>
              </m:e>
            </m:func>
            <m:r>
              <m:rPr>
                <m:sty m:val="bi"/>
              </m:rPr>
              <w:rPr>
                <w:rFonts w:ascii="Cambria Math" w:hAnsi="Cambria Math"/>
                <w:lang w:val="fr-FR" w:eastAsia="fr-FR"/>
              </w:rPr>
              <m:t>≤1</m:t>
            </m:r>
          </m:oMath>
          <w:r w:rsidRPr="00D00BFC">
            <w:rPr>
              <w:rFonts w:eastAsiaTheme="minorEastAsia"/>
              <w:lang w:val="fr-FR" w:eastAsia="fr-FR"/>
            </w:rPr>
            <w:t xml:space="preserve"> et </w:t>
          </w:r>
          <m:oMath>
            <m:r>
              <m:rPr>
                <m:sty m:val="bi"/>
              </m:rPr>
              <w:rPr>
                <w:rFonts w:ascii="Cambria Math" w:hAnsi="Cambria Math"/>
                <w:lang w:val="fr-FR" w:eastAsia="fr-FR"/>
              </w:rPr>
              <m:t>-1≤</m:t>
            </m:r>
            <m:func>
              <m:funcPr>
                <m:ctrlPr>
                  <w:rPr>
                    <w:rFonts w:ascii="Cambria Math" w:hAnsi="Cambria Math"/>
                    <w:i/>
                    <w:lang w:val="fr-FR" w:eastAsia="fr-FR"/>
                  </w:rPr>
                </m:ctrlPr>
              </m:funcPr>
              <m:fName>
                <m:r>
                  <m:rPr>
                    <m:sty m:val="b"/>
                  </m:rPr>
                  <w:rPr>
                    <w:rFonts w:ascii="Cambria Math" w:hAnsi="Cambria Math"/>
                    <w:lang w:val="fr-FR" w:eastAsia="fr-FR"/>
                  </w:rPr>
                  <m:t>sin</m:t>
                </m:r>
              </m:fName>
              <m:e>
                <m:r>
                  <m:rPr>
                    <m:sty m:val="bi"/>
                  </m:rPr>
                  <w:rPr>
                    <w:rFonts w:ascii="Cambria Math" w:hAnsi="Cambria Math"/>
                    <w:lang w:val="fr-FR" w:eastAsia="fr-FR"/>
                  </w:rPr>
                  <m:t>(α)</m:t>
                </m:r>
              </m:e>
            </m:func>
            <m:r>
              <m:rPr>
                <m:sty m:val="bi"/>
              </m:rPr>
              <w:rPr>
                <w:rFonts w:ascii="Cambria Math" w:hAnsi="Cambria Math"/>
                <w:lang w:val="fr-FR" w:eastAsia="fr-FR"/>
              </w:rPr>
              <m:t>≤1</m:t>
            </m:r>
          </m:oMath>
        </w:p>
        <w:p w14:paraId="7353F07F" w14:textId="77777777" w:rsidR="006719FB" w:rsidRPr="006719FB" w:rsidRDefault="006719FB" w:rsidP="006719FB">
          <w:pPr>
            <w:rPr>
              <w:lang w:val="fr-FR" w:eastAsia="fr-FR"/>
            </w:rPr>
          </w:pPr>
        </w:p>
        <w:p w14:paraId="72860242" w14:textId="2D79CDBC" w:rsidR="006719FB" w:rsidRDefault="006719FB" w:rsidP="00DA2047">
          <w:pPr>
            <w:pStyle w:val="Titre2"/>
            <w:rPr>
              <w:lang w:val="fr-FR" w:eastAsia="fr-FR"/>
            </w:rPr>
          </w:pPr>
          <w:r>
            <w:rPr>
              <w:lang w:val="fr-FR" w:eastAsia="fr-FR"/>
            </w:rPr>
            <w:t xml:space="preserve">Utilisation de la calculatrice </w:t>
          </w:r>
        </w:p>
        <w:p w14:paraId="16C19A8F" w14:textId="77777777" w:rsidR="00BF648B" w:rsidRPr="00F505E8" w:rsidRDefault="00BF648B" w:rsidP="00BF648B">
          <w:pPr>
            <w:spacing w:after="160" w:line="259" w:lineRule="auto"/>
            <w:jc w:val="left"/>
          </w:pPr>
        </w:p>
        <w:p w14:paraId="1C531394" w14:textId="5E56BE48" w:rsidR="00BF648B" w:rsidRPr="00F505E8" w:rsidRDefault="00BF648B" w:rsidP="00BF648B">
          <w:pPr>
            <w:spacing w:after="160" w:line="259" w:lineRule="auto"/>
            <w:jc w:val="left"/>
          </w:pPr>
          <w:r>
            <w:rPr>
              <w:noProof/>
            </w:rPr>
            <mc:AlternateContent>
              <mc:Choice Requires="wps">
                <w:drawing>
                  <wp:anchor distT="0" distB="0" distL="114300" distR="114300" simplePos="0" relativeHeight="251694080" behindDoc="0" locked="0" layoutInCell="1" allowOverlap="1" wp14:anchorId="11E07F8C" wp14:editId="3EA1D130">
                    <wp:simplePos x="0" y="0"/>
                    <wp:positionH relativeFrom="column">
                      <wp:posOffset>2788920</wp:posOffset>
                    </wp:positionH>
                    <wp:positionV relativeFrom="paragraph">
                      <wp:posOffset>28575</wp:posOffset>
                    </wp:positionV>
                    <wp:extent cx="733425" cy="539750"/>
                    <wp:effectExtent l="0" t="0" r="28575" b="12700"/>
                    <wp:wrapNone/>
                    <wp:docPr id="527479121" name="Rectangle 527479121"/>
                    <wp:cNvGraphicFramePr/>
                    <a:graphic xmlns:a="http://schemas.openxmlformats.org/drawingml/2006/main">
                      <a:graphicData uri="http://schemas.microsoft.com/office/word/2010/wordprocessingShape">
                        <wps:wsp>
                          <wps:cNvSpPr/>
                          <wps:spPr>
                            <a:xfrm>
                              <a:off x="0" y="0"/>
                              <a:ext cx="733425" cy="539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765265" w14:textId="77777777" w:rsidR="00BF648B" w:rsidRPr="00DA2047" w:rsidRDefault="00BF648B" w:rsidP="00BF648B">
                                <w:pPr>
                                  <w:jc w:val="center"/>
                                </w:pPr>
                                <m:oMath>
                                  <m:r>
                                    <w:rPr>
                                      <w:rFonts w:ascii="Cambria Math" w:hAnsi="Cambria Math"/>
                                    </w:rPr>
                                    <m:t>sin</m:t>
                                  </m:r>
                                </m:oMath>
                                <w:r w:rsidRPr="00DA2047">
                                  <w:t xml:space="preserve"> </w:t>
                                </w:r>
                              </w:p>
                              <w:p w14:paraId="3EE925C4" w14:textId="37AF312D" w:rsidR="00BF648B" w:rsidRPr="00DA2047" w:rsidRDefault="00BF648B" w:rsidP="00BF648B">
                                <w:pPr>
                                  <w:jc w:val="center"/>
                                  <w:rPr>
                                    <w:rFonts w:ascii="Cambria Math" w:hAnsi="Cambria Math"/>
                                    <w:i/>
                                  </w:rPr>
                                </w:pPr>
                                <m:oMathPara>
                                  <m:oMath>
                                    <m:r>
                                      <w:rPr>
                                        <w:rFonts w:ascii="Cambria Math" w:hAnsi="Cambria Math"/>
                                      </w:rPr>
                                      <m:t>cos</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E07F8C" id="Rectangle 527479121" o:spid="_x0000_s1026" style="position:absolute;margin-left:219.6pt;margin-top:2.25pt;width:57.75pt;height:4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" fillcolor="#5b9bd5 [3204]" strokecolor="#1f4d78 [1604]" strokeweight="1pt">
                    <v:textbox>
                      <w:txbxContent>
                        <w:p w14:paraId="00765265" w14:textId="77777777" w:rsidR="00BF648B" w:rsidRPr="00DA2047" w:rsidRDefault="00BF648B" w:rsidP="00BF648B">
                          <w:pPr>
                            <w:jc w:val="center"/>
                          </w:pPr>
                          <m:oMath>
                            <m:r>
                              <w:rPr>
                                <w:rFonts w:ascii="Cambria Math" w:hAnsi="Cambria Math"/>
                              </w:rPr>
                              <m:t>sin</m:t>
                            </m:r>
                          </m:oMath>
                          <w:r w:rsidRPr="00DA2047">
                            <w:t xml:space="preserve"> </w:t>
                          </w:r>
                        </w:p>
                        <w:p w14:paraId="3EE925C4" w14:textId="37AF312D" w:rsidR="00BF648B" w:rsidRPr="00DA2047" w:rsidRDefault="00BF648B" w:rsidP="00BF648B">
                          <w:pPr>
                            <w:jc w:val="center"/>
                            <w:rPr>
                              <w:rFonts w:ascii="Cambria Math" w:hAnsi="Cambria Math"/>
                              <w:i/>
                            </w:rPr>
                          </w:pPr>
                          <m:oMathPara>
                            <m:oMath>
                              <m:r>
                                <w:rPr>
                                  <w:rFonts w:ascii="Cambria Math" w:hAnsi="Cambria Math"/>
                                </w:rPr>
                                <m:t>cos</m:t>
                              </m:r>
                            </m:oMath>
                          </m:oMathPara>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FA52C15" wp14:editId="4C851FFC">
                    <wp:simplePos x="0" y="0"/>
                    <wp:positionH relativeFrom="margin">
                      <wp:posOffset>4262120</wp:posOffset>
                    </wp:positionH>
                    <wp:positionV relativeFrom="paragraph">
                      <wp:posOffset>22225</wp:posOffset>
                    </wp:positionV>
                    <wp:extent cx="1587500" cy="285750"/>
                    <wp:effectExtent l="0" t="0" r="0" b="0"/>
                    <wp:wrapNone/>
                    <wp:docPr id="209" name="Zone de texte 209"/>
                    <wp:cNvGraphicFramePr/>
                    <a:graphic xmlns:a="http://schemas.openxmlformats.org/drawingml/2006/main">
                      <a:graphicData uri="http://schemas.microsoft.com/office/word/2010/wordprocessingShape">
                        <wps:wsp>
                          <wps:cNvSpPr txBox="1"/>
                          <wps:spPr>
                            <a:xfrm>
                              <a:off x="0" y="0"/>
                              <a:ext cx="1587500" cy="285750"/>
                            </a:xfrm>
                            <a:prstGeom prst="rect">
                              <a:avLst/>
                            </a:prstGeom>
                            <a:noFill/>
                            <a:ln w="6350">
                              <a:noFill/>
                            </a:ln>
                          </wps:spPr>
                          <wps:txbx>
                            <w:txbxContent>
                              <w:p w14:paraId="7BAD9363" w14:textId="77777777" w:rsidR="00BF648B" w:rsidRDefault="00BF648B" w:rsidP="00BF648B">
                                <w:r w:rsidRPr="00522ABB">
                                  <w:rPr>
                                    <w:sz w:val="20"/>
                                    <w:szCs w:val="20"/>
                                  </w:rPr>
                                  <w:t>réel</w:t>
                                </w:r>
                                <w:r>
                                  <w:t xml:space="preserve"> </w:t>
                                </w:r>
                                <w:r w:rsidRPr="00E6108D">
                                  <w:rPr>
                                    <w:sz w:val="18"/>
                                    <w:szCs w:val="18"/>
                                  </w:rPr>
                                  <w:t>(compris entre -1 et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A52C15" id="_x0000_t202" coordsize="21600,21600" o:spt="202" path="m,l,21600r21600,l21600,xe">
                    <v:stroke joinstyle="miter"/>
                    <v:path gradientshapeok="t" o:connecttype="rect"/>
                  </v:shapetype>
                  <v:shape id="Zone de texte 209" o:spid="_x0000_s1027" type="#_x0000_t202" style="position:absolute;margin-left:335.6pt;margin-top:1.75pt;width:125pt;height:2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" filled="f" stroked="f" strokeweight=".5pt">
                    <v:textbox>
                      <w:txbxContent>
                        <w:p w14:paraId="7BAD9363" w14:textId="77777777" w:rsidR="00BF648B" w:rsidRDefault="00BF648B" w:rsidP="00BF648B">
                          <w:r w:rsidRPr="00522ABB">
                            <w:rPr>
                              <w:sz w:val="20"/>
                              <w:szCs w:val="20"/>
                            </w:rPr>
                            <w:t>réel</w:t>
                          </w:r>
                          <w:r>
                            <w:t xml:space="preserve"> </w:t>
                          </w:r>
                          <w:r w:rsidRPr="00E6108D">
                            <w:rPr>
                              <w:sz w:val="18"/>
                              <w:szCs w:val="18"/>
                            </w:rPr>
                            <w:t>(compris entre -1 et 1)</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0A6B82CE" wp14:editId="2ABE9D19">
                    <wp:simplePos x="0" y="0"/>
                    <wp:positionH relativeFrom="column">
                      <wp:posOffset>1623060</wp:posOffset>
                    </wp:positionH>
                    <wp:positionV relativeFrom="paragraph">
                      <wp:posOffset>27940</wp:posOffset>
                    </wp:positionV>
                    <wp:extent cx="581025" cy="285750"/>
                    <wp:effectExtent l="0" t="0" r="0" b="0"/>
                    <wp:wrapNone/>
                    <wp:docPr id="1651541031" name="Zone de texte 1651541031"/>
                    <wp:cNvGraphicFramePr/>
                    <a:graphic xmlns:a="http://schemas.openxmlformats.org/drawingml/2006/main">
                      <a:graphicData uri="http://schemas.microsoft.com/office/word/2010/wordprocessingShape">
                        <wps:wsp>
                          <wps:cNvSpPr txBox="1"/>
                          <wps:spPr>
                            <a:xfrm>
                              <a:off x="0" y="0"/>
                              <a:ext cx="581025" cy="285750"/>
                            </a:xfrm>
                            <a:prstGeom prst="rect">
                              <a:avLst/>
                            </a:prstGeom>
                            <a:noFill/>
                            <a:ln w="6350">
                              <a:noFill/>
                            </a:ln>
                          </wps:spPr>
                          <wps:txbx>
                            <w:txbxContent>
                              <w:p w14:paraId="79743F4E" w14:textId="77777777" w:rsidR="00BF648B" w:rsidRPr="00522ABB" w:rsidRDefault="00BF648B" w:rsidP="00BF648B">
                                <w:pPr>
                                  <w:rPr>
                                    <w:sz w:val="20"/>
                                    <w:szCs w:val="20"/>
                                  </w:rPr>
                                </w:pPr>
                                <w:r w:rsidRPr="00522ABB">
                                  <w:rPr>
                                    <w:sz w:val="20"/>
                                    <w:szCs w:val="20"/>
                                  </w:rPr>
                                  <w:t xml:space="preserve">angle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6B82CE" id="Zone de texte 1651541031" o:spid="_x0000_s1028" type="#_x0000_t202" style="position:absolute;margin-left:127.8pt;margin-top:2.2pt;width:45.75pt;height:2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" filled="f" stroked="f" strokeweight=".5pt">
                    <v:textbox>
                      <w:txbxContent>
                        <w:p w14:paraId="79743F4E" w14:textId="77777777" w:rsidR="00BF648B" w:rsidRPr="00522ABB" w:rsidRDefault="00BF648B" w:rsidP="00BF648B">
                          <w:pPr>
                            <w:rPr>
                              <w:sz w:val="20"/>
                              <w:szCs w:val="20"/>
                            </w:rPr>
                          </w:pPr>
                          <w:r w:rsidRPr="00522ABB">
                            <w:rPr>
                              <w:sz w:val="20"/>
                              <w:szCs w:val="20"/>
                            </w:rPr>
                            <w:t xml:space="preserve">angle </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50FEF95E" wp14:editId="1A750F44">
                    <wp:simplePos x="0" y="0"/>
                    <wp:positionH relativeFrom="column">
                      <wp:posOffset>2140767</wp:posOffset>
                    </wp:positionH>
                    <wp:positionV relativeFrom="paragraph">
                      <wp:posOffset>182155</wp:posOffset>
                    </wp:positionV>
                    <wp:extent cx="342900" cy="0"/>
                    <wp:effectExtent l="0" t="76200" r="19050" b="95250"/>
                    <wp:wrapNone/>
                    <wp:docPr id="303001715" name="Connecteur droit avec flèche 303001715"/>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714F97" id="_x0000_t32" coordsize="21600,21600" o:spt="32" o:oned="t" path="m,l21600,21600e" filled="f">
                    <v:path arrowok="t" fillok="f" o:connecttype="none"/>
                    <o:lock v:ext="edit" shapetype="t"/>
                  </v:shapetype>
                  <v:shape id="Connecteur droit avec flèche 303001715" o:spid="_x0000_s1026" type="#_x0000_t32" style="position:absolute;margin-left:168.55pt;margin-top:14.35pt;width:27pt;height:0;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0207B5B0" wp14:editId="7CD1DE00">
                    <wp:simplePos x="0" y="0"/>
                    <wp:positionH relativeFrom="column">
                      <wp:posOffset>3918857</wp:posOffset>
                    </wp:positionH>
                    <wp:positionV relativeFrom="paragraph">
                      <wp:posOffset>178979</wp:posOffset>
                    </wp:positionV>
                    <wp:extent cx="342900" cy="0"/>
                    <wp:effectExtent l="0" t="76200" r="19050" b="95250"/>
                    <wp:wrapNone/>
                    <wp:docPr id="297063347" name="Connecteur droit avec flèche 297063347"/>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7320BD" id="Connecteur droit avec flèche 297063347" o:spid="_x0000_s1026" type="#_x0000_t32" style="position:absolute;margin-left:308.55pt;margin-top:14.1pt;width:27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" strokecolor="#5b9bd5 [3204]" strokeweight=".5pt">
                    <v:stroke endarrow="block" joinstyle="miter"/>
                  </v:shape>
                </w:pict>
              </mc:Fallback>
            </mc:AlternateContent>
          </w:r>
          <w:r w:rsidRPr="00F505E8">
            <w:t xml:space="preserve">           </w:t>
          </w:r>
        </w:p>
        <w:p w14:paraId="3A22CE03" w14:textId="77777777" w:rsidR="00BF648B" w:rsidRDefault="00BF648B" w:rsidP="00BF648B">
          <w:pPr>
            <w:spacing w:after="160" w:line="259" w:lineRule="auto"/>
            <w:jc w:val="left"/>
          </w:pPr>
        </w:p>
        <w:p w14:paraId="64461A3C" w14:textId="49C1E839" w:rsidR="00BF648B" w:rsidRDefault="00BF648B" w:rsidP="00BF648B">
          <w:pPr>
            <w:spacing w:after="160" w:line="259" w:lineRule="auto"/>
            <w:jc w:val="left"/>
          </w:pPr>
          <w:r>
            <w:rPr>
              <w:noProof/>
            </w:rPr>
            <mc:AlternateContent>
              <mc:Choice Requires="wps">
                <w:drawing>
                  <wp:anchor distT="0" distB="0" distL="114300" distR="114300" simplePos="0" relativeHeight="251697152" behindDoc="0" locked="0" layoutInCell="1" allowOverlap="1" wp14:anchorId="6934A3CA" wp14:editId="66787088">
                    <wp:simplePos x="0" y="0"/>
                    <wp:positionH relativeFrom="column">
                      <wp:posOffset>2642870</wp:posOffset>
                    </wp:positionH>
                    <wp:positionV relativeFrom="paragraph">
                      <wp:posOffset>63500</wp:posOffset>
                    </wp:positionV>
                    <wp:extent cx="1333500" cy="9906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1333500"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EDF6FA" w14:textId="52DAB1CE" w:rsidR="00BF648B" w:rsidRDefault="00BF648B" w:rsidP="00BF648B">
                                <w:pPr>
                                  <w:jc w:val="center"/>
                                </w:pPr>
                                <m:oMathPara>
                                  <m:oMath>
                                    <m:r>
                                      <w:rPr>
                                        <w:rFonts w:ascii="Cambria Math" w:eastAsiaTheme="minorEastAsia" w:hAnsi="Cambria Math"/>
                                      </w:rPr>
                                      <m:t>Asn/Acs</m:t>
                                    </m:r>
                                  </m:oMath>
                                </m:oMathPara>
                              </w:p>
                              <w:p w14:paraId="0428B016" w14:textId="215017B0" w:rsidR="00BF648B" w:rsidRDefault="00000000" w:rsidP="00BF648B">
                                <w:pPr>
                                  <w:jc w:val="center"/>
                                </w:pPr>
                                <m:oMath>
                                  <m:sSup>
                                    <m:sSupPr>
                                      <m:ctrlPr>
                                        <w:rPr>
                                          <w:rFonts w:ascii="Cambria Math" w:hAnsi="Cambria Math"/>
                                          <w:i/>
                                        </w:rPr>
                                      </m:ctrlPr>
                                    </m:sSupPr>
                                    <m:e>
                                      <m:r>
                                        <w:rPr>
                                          <w:rFonts w:ascii="Cambria Math" w:hAnsi="Cambria Math"/>
                                        </w:rPr>
                                        <m:t>sin</m:t>
                                      </m:r>
                                    </m:e>
                                    <m:sup>
                                      <m:r>
                                        <w:rPr>
                                          <w:rFonts w:ascii="Cambria Math" w:hAnsi="Cambria Math"/>
                                        </w:rPr>
                                        <m:t>-1</m:t>
                                      </m:r>
                                    </m:sup>
                                  </m:sSup>
                                </m:oMath>
                                <w:r w:rsidR="00BF648B">
                                  <w:t>/</w:t>
                                </w:r>
                                <m:oMath>
                                  <m:sSup>
                                    <m:sSupPr>
                                      <m:ctrlPr>
                                        <w:rPr>
                                          <w:rFonts w:ascii="Cambria Math" w:hAnsi="Cambria Math"/>
                                          <w:i/>
                                        </w:rPr>
                                      </m:ctrlPr>
                                    </m:sSupPr>
                                    <m:e>
                                      <m:r>
                                        <w:rPr>
                                          <w:rFonts w:ascii="Cambria Math" w:hAnsi="Cambria Math"/>
                                        </w:rPr>
                                        <m:t>cos</m:t>
                                      </m:r>
                                    </m:e>
                                    <m:sup>
                                      <m:r>
                                        <w:rPr>
                                          <w:rFonts w:ascii="Cambria Math" w:hAnsi="Cambria Math"/>
                                        </w:rPr>
                                        <m:t>-1</m:t>
                                      </m:r>
                                    </m:sup>
                                  </m:sSup>
                                </m:oMath>
                              </w:p>
                              <w:p w14:paraId="27F7F89C" w14:textId="2E5C4478" w:rsidR="00BF648B" w:rsidRDefault="00BF648B" w:rsidP="00BF648B">
                                <w:pPr>
                                  <w:jc w:val="center"/>
                                </w:pPr>
                                <m:oMath>
                                  <m:r>
                                    <w:rPr>
                                      <w:rFonts w:ascii="Cambria Math" w:eastAsiaTheme="minorEastAsia" w:hAnsi="Cambria Math"/>
                                    </w:rPr>
                                    <m:t xml:space="preserve">Inv </m:t>
                                  </m:r>
                                  <m:r>
                                    <w:rPr>
                                      <w:rFonts w:ascii="Cambria Math" w:hAnsi="Cambria Math"/>
                                    </w:rPr>
                                    <m:t xml:space="preserve">sin </m:t>
                                  </m:r>
                                </m:oMath>
                                <w:r>
                                  <w:rPr>
                                    <w:rFonts w:eastAsiaTheme="minorEastAsia"/>
                                  </w:rPr>
                                  <w:t xml:space="preserve">/ </w:t>
                                </w:r>
                                <m:oMath>
                                  <m:r>
                                    <w:rPr>
                                      <w:rFonts w:ascii="Cambria Math" w:eastAsiaTheme="minorEastAsia" w:hAnsi="Cambria Math"/>
                                    </w:rPr>
                                    <m:t>Inv cos</m:t>
                                  </m:r>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A3CA" id="Rectangle 203" o:spid="_x0000_s1029" style="position:absolute;margin-left:208.1pt;margin-top:5pt;width:105pt;height:7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" fillcolor="#5b9bd5 [3204]" strokecolor="#1f4d78 [1604]" strokeweight="1pt">
                    <v:textbox>
                      <w:txbxContent>
                        <w:p w14:paraId="40EDF6FA" w14:textId="52DAB1CE" w:rsidR="00BF648B" w:rsidRDefault="00BF648B" w:rsidP="00BF648B">
                          <w:pPr>
                            <w:jc w:val="center"/>
                          </w:pPr>
                          <m:oMathPara>
                            <m:oMath>
                              <m:r>
                                <w:rPr>
                                  <w:rFonts w:ascii="Cambria Math" w:eastAsiaTheme="minorEastAsia" w:hAnsi="Cambria Math"/>
                                </w:rPr>
                                <m:t>Asn/Acs</m:t>
                              </m:r>
                            </m:oMath>
                          </m:oMathPara>
                        </w:p>
                        <w:p w14:paraId="0428B016" w14:textId="215017B0" w:rsidR="00BF648B" w:rsidRDefault="00000000" w:rsidP="00BF648B">
                          <w:pPr>
                            <w:jc w:val="center"/>
                          </w:pPr>
                          <m:oMath>
                            <m:sSup>
                              <m:sSupPr>
                                <m:ctrlPr>
                                  <w:rPr>
                                    <w:rFonts w:ascii="Cambria Math" w:hAnsi="Cambria Math"/>
                                    <w:i/>
                                  </w:rPr>
                                </m:ctrlPr>
                              </m:sSupPr>
                              <m:e>
                                <m:r>
                                  <w:rPr>
                                    <w:rFonts w:ascii="Cambria Math" w:hAnsi="Cambria Math"/>
                                  </w:rPr>
                                  <m:t>sin</m:t>
                                </m:r>
                              </m:e>
                              <m:sup>
                                <m:r>
                                  <w:rPr>
                                    <w:rFonts w:ascii="Cambria Math" w:hAnsi="Cambria Math"/>
                                  </w:rPr>
                                  <m:t>-1</m:t>
                                </m:r>
                              </m:sup>
                            </m:sSup>
                          </m:oMath>
                          <w:r w:rsidR="00BF648B">
                            <w:t>/</w:t>
                          </w:r>
                          <m:oMath>
                            <m:sSup>
                              <m:sSupPr>
                                <m:ctrlPr>
                                  <w:rPr>
                                    <w:rFonts w:ascii="Cambria Math" w:hAnsi="Cambria Math"/>
                                    <w:i/>
                                  </w:rPr>
                                </m:ctrlPr>
                              </m:sSupPr>
                              <m:e>
                                <m:r>
                                  <w:rPr>
                                    <w:rFonts w:ascii="Cambria Math" w:hAnsi="Cambria Math"/>
                                  </w:rPr>
                                  <m:t>cos</m:t>
                                </m:r>
                              </m:e>
                              <m:sup>
                                <m:r>
                                  <w:rPr>
                                    <w:rFonts w:ascii="Cambria Math" w:hAnsi="Cambria Math"/>
                                  </w:rPr>
                                  <m:t>-1</m:t>
                                </m:r>
                              </m:sup>
                            </m:sSup>
                          </m:oMath>
                        </w:p>
                        <w:p w14:paraId="27F7F89C" w14:textId="2E5C4478" w:rsidR="00BF648B" w:rsidRDefault="00BF648B" w:rsidP="00BF648B">
                          <w:pPr>
                            <w:jc w:val="center"/>
                          </w:pPr>
                          <m:oMath>
                            <m:r>
                              <w:rPr>
                                <w:rFonts w:ascii="Cambria Math" w:eastAsiaTheme="minorEastAsia" w:hAnsi="Cambria Math"/>
                              </w:rPr>
                              <m:t xml:space="preserve">Inv </m:t>
                            </m:r>
                            <m:r>
                              <w:rPr>
                                <w:rFonts w:ascii="Cambria Math" w:hAnsi="Cambria Math"/>
                              </w:rPr>
                              <m:t xml:space="preserve">sin </m:t>
                            </m:r>
                          </m:oMath>
                          <w:r>
                            <w:rPr>
                              <w:rFonts w:eastAsiaTheme="minorEastAsia"/>
                            </w:rPr>
                            <w:t xml:space="preserve">/ </w:t>
                          </w:r>
                          <m:oMath>
                            <m:r>
                              <w:rPr>
                                <w:rFonts w:ascii="Cambria Math" w:eastAsiaTheme="minorEastAsia" w:hAnsi="Cambria Math"/>
                              </w:rPr>
                              <m:t>Inv cos</m:t>
                            </m:r>
                          </m:oMath>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1A3EA7A2" wp14:editId="1D028BCF">
                    <wp:simplePos x="0" y="0"/>
                    <wp:positionH relativeFrom="column">
                      <wp:posOffset>4262755</wp:posOffset>
                    </wp:positionH>
                    <wp:positionV relativeFrom="paragraph">
                      <wp:posOffset>278765</wp:posOffset>
                    </wp:positionV>
                    <wp:extent cx="581025" cy="285750"/>
                    <wp:effectExtent l="0" t="0" r="0" b="0"/>
                    <wp:wrapNone/>
                    <wp:docPr id="2078127988" name="Zone de texte 2078127988"/>
                    <wp:cNvGraphicFramePr/>
                    <a:graphic xmlns:a="http://schemas.openxmlformats.org/drawingml/2006/main">
                      <a:graphicData uri="http://schemas.microsoft.com/office/word/2010/wordprocessingShape">
                        <wps:wsp>
                          <wps:cNvSpPr txBox="1"/>
                          <wps:spPr>
                            <a:xfrm>
                              <a:off x="0" y="0"/>
                              <a:ext cx="581025" cy="285750"/>
                            </a:xfrm>
                            <a:prstGeom prst="rect">
                              <a:avLst/>
                            </a:prstGeom>
                            <a:noFill/>
                            <a:ln w="6350">
                              <a:noFill/>
                            </a:ln>
                          </wps:spPr>
                          <wps:txbx>
                            <w:txbxContent>
                              <w:p w14:paraId="79F753B7" w14:textId="77777777" w:rsidR="00BF648B" w:rsidRPr="00522ABB" w:rsidRDefault="00BF648B" w:rsidP="00BF648B">
                                <w:pPr>
                                  <w:rPr>
                                    <w:sz w:val="20"/>
                                    <w:szCs w:val="20"/>
                                  </w:rPr>
                                </w:pPr>
                                <w:r w:rsidRPr="00522ABB">
                                  <w:rPr>
                                    <w:sz w:val="20"/>
                                    <w:szCs w:val="20"/>
                                  </w:rPr>
                                  <w:t xml:space="preserve">angle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3EA7A2" id="Zone de texte 2078127988" o:spid="_x0000_s1030" type="#_x0000_t202" style="position:absolute;margin-left:335.65pt;margin-top:21.95pt;width:45.75pt;height:2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" filled="f" stroked="f" strokeweight=".5pt">
                    <v:textbox>
                      <w:txbxContent>
                        <w:p w14:paraId="79F753B7" w14:textId="77777777" w:rsidR="00BF648B" w:rsidRPr="00522ABB" w:rsidRDefault="00BF648B" w:rsidP="00BF648B">
                          <w:pPr>
                            <w:rPr>
                              <w:sz w:val="20"/>
                              <w:szCs w:val="20"/>
                            </w:rPr>
                          </w:pPr>
                          <w:r w:rsidRPr="00522ABB">
                            <w:rPr>
                              <w:sz w:val="20"/>
                              <w:szCs w:val="20"/>
                            </w:rPr>
                            <w:t xml:space="preserve">angle </w:t>
                          </w:r>
                        </w:p>
                      </w:txbxContent>
                    </v:textbox>
                  </v:shape>
                </w:pict>
              </mc:Fallback>
            </mc:AlternateContent>
          </w:r>
        </w:p>
        <w:p w14:paraId="70696522" w14:textId="77777777" w:rsidR="00BF648B" w:rsidRDefault="00BF648B" w:rsidP="00BF648B">
          <w:pPr>
            <w:spacing w:after="160" w:line="259" w:lineRule="auto"/>
            <w:jc w:val="left"/>
          </w:pPr>
          <w:r>
            <w:rPr>
              <w:noProof/>
            </w:rPr>
            <mc:AlternateContent>
              <mc:Choice Requires="wps">
                <w:drawing>
                  <wp:anchor distT="0" distB="0" distL="114300" distR="114300" simplePos="0" relativeHeight="251703296" behindDoc="0" locked="0" layoutInCell="1" allowOverlap="1" wp14:anchorId="7899659C" wp14:editId="2FDC1805">
                    <wp:simplePos x="0" y="0"/>
                    <wp:positionH relativeFrom="margin">
                      <wp:posOffset>412115</wp:posOffset>
                    </wp:positionH>
                    <wp:positionV relativeFrom="paragraph">
                      <wp:posOffset>12700</wp:posOffset>
                    </wp:positionV>
                    <wp:extent cx="2068195" cy="476250"/>
                    <wp:effectExtent l="0" t="0" r="0" b="0"/>
                    <wp:wrapNone/>
                    <wp:docPr id="211" name="Zone de texte 211"/>
                    <wp:cNvGraphicFramePr/>
                    <a:graphic xmlns:a="http://schemas.openxmlformats.org/drawingml/2006/main">
                      <a:graphicData uri="http://schemas.microsoft.com/office/word/2010/wordprocessingShape">
                        <wps:wsp>
                          <wps:cNvSpPr txBox="1"/>
                          <wps:spPr>
                            <a:xfrm>
                              <a:off x="0" y="0"/>
                              <a:ext cx="2068195" cy="476250"/>
                            </a:xfrm>
                            <a:prstGeom prst="rect">
                              <a:avLst/>
                            </a:prstGeom>
                            <a:noFill/>
                            <a:ln w="6350">
                              <a:noFill/>
                            </a:ln>
                          </wps:spPr>
                          <wps:txbx>
                            <w:txbxContent>
                              <w:p w14:paraId="5361A0C1" w14:textId="77777777" w:rsidR="00BF648B" w:rsidRDefault="00BF648B" w:rsidP="00BF648B">
                                <w:pPr>
                                  <w:jc w:val="center"/>
                                </w:pPr>
                                <w:r w:rsidRPr="00522ABB">
                                  <w:rPr>
                                    <w:sz w:val="20"/>
                                    <w:szCs w:val="20"/>
                                  </w:rPr>
                                  <w:t>réel</w:t>
                                </w:r>
                                <w:r>
                                  <w:t xml:space="preserve"> </w:t>
                                </w:r>
                                <w:r w:rsidRPr="00E6108D">
                                  <w:rPr>
                                    <w:sz w:val="18"/>
                                    <w:szCs w:val="18"/>
                                  </w:rPr>
                                  <w:t>(compris entre -1 et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9659C" id="Zone de texte 211" o:spid="_x0000_s1031" type="#_x0000_t202" style="position:absolute;margin-left:32.45pt;margin-top:1pt;width:162.85pt;height:37.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" filled="f" stroked="f" strokeweight=".5pt">
                    <v:textbox>
                      <w:txbxContent>
                        <w:p w14:paraId="5361A0C1" w14:textId="77777777" w:rsidR="00BF648B" w:rsidRDefault="00BF648B" w:rsidP="00BF648B">
                          <w:pPr>
                            <w:jc w:val="center"/>
                          </w:pPr>
                          <w:r w:rsidRPr="00522ABB">
                            <w:rPr>
                              <w:sz w:val="20"/>
                              <w:szCs w:val="20"/>
                            </w:rPr>
                            <w:t>réel</w:t>
                          </w:r>
                          <w:r>
                            <w:t xml:space="preserve"> </w:t>
                          </w:r>
                          <w:r w:rsidRPr="00E6108D">
                            <w:rPr>
                              <w:sz w:val="18"/>
                              <w:szCs w:val="18"/>
                            </w:rPr>
                            <w:t>(compris entre -1 et 1)</w:t>
                          </w:r>
                        </w:p>
                      </w:txbxContent>
                    </v:textbox>
                    <w10:wrap anchorx="margin"/>
                  </v:shape>
                </w:pict>
              </mc:Fallback>
            </mc:AlternateContent>
          </w:r>
          <w:r>
            <w:rPr>
              <w:noProof/>
            </w:rPr>
            <mc:AlternateContent>
              <mc:Choice Requires="wps">
                <w:drawing>
                  <wp:anchor distT="0" distB="0" distL="114300" distR="114300" simplePos="0" relativeHeight="251698176" behindDoc="0" locked="0" layoutInCell="1" allowOverlap="1" wp14:anchorId="29924585" wp14:editId="6B81C0A7">
                    <wp:simplePos x="0" y="0"/>
                    <wp:positionH relativeFrom="column">
                      <wp:posOffset>2156460</wp:posOffset>
                    </wp:positionH>
                    <wp:positionV relativeFrom="paragraph">
                      <wp:posOffset>156210</wp:posOffset>
                    </wp:positionV>
                    <wp:extent cx="342900" cy="0"/>
                    <wp:effectExtent l="0" t="76200" r="19050" b="95250"/>
                    <wp:wrapNone/>
                    <wp:docPr id="204" name="Connecteur droit avec flèche 20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106CBF" id="Connecteur droit avec flèche 204" o:spid="_x0000_s1026" type="#_x0000_t32" style="position:absolute;margin-left:169.8pt;margin-top:12.3pt;width:27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BC8AF7E" wp14:editId="0D01531D">
                    <wp:simplePos x="0" y="0"/>
                    <wp:positionH relativeFrom="column">
                      <wp:posOffset>3916680</wp:posOffset>
                    </wp:positionH>
                    <wp:positionV relativeFrom="paragraph">
                      <wp:posOffset>148590</wp:posOffset>
                    </wp:positionV>
                    <wp:extent cx="342900" cy="0"/>
                    <wp:effectExtent l="0" t="76200" r="19050" b="95250"/>
                    <wp:wrapNone/>
                    <wp:docPr id="205" name="Connecteur droit avec flèche 205"/>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6A514D" id="Connecteur droit avec flèche 205" o:spid="_x0000_s1026" type="#_x0000_t32" style="position:absolute;margin-left:308.4pt;margin-top:11.7pt;width:27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" strokecolor="#5b9bd5 [3204]" strokeweight=".5pt">
                    <v:stroke endarrow="block" joinstyle="miter"/>
                  </v:shape>
                </w:pict>
              </mc:Fallback>
            </mc:AlternateContent>
          </w:r>
        </w:p>
        <w:p w14:paraId="1659B46D" w14:textId="77777777" w:rsidR="00BF648B" w:rsidRDefault="00BF648B" w:rsidP="00BF648B">
          <w:pPr>
            <w:spacing w:after="160" w:line="259" w:lineRule="auto"/>
            <w:jc w:val="left"/>
          </w:pPr>
        </w:p>
        <w:p w14:paraId="23E9729D" w14:textId="77777777" w:rsidR="006719FB" w:rsidRPr="006719FB" w:rsidRDefault="006719FB" w:rsidP="006719FB">
          <w:pPr>
            <w:rPr>
              <w:lang w:val="fr-FR" w:eastAsia="fr-FR"/>
            </w:rPr>
          </w:pPr>
        </w:p>
        <w:p w14:paraId="762398AA" w14:textId="561ADBD4" w:rsidR="00557585" w:rsidRDefault="00557585" w:rsidP="00DA2047">
          <w:pPr>
            <w:pStyle w:val="Titre2"/>
          </w:pPr>
          <w:r>
            <w:t>Formule fondamentale de trigonométrie</w:t>
          </w:r>
          <w:r w:rsidR="00A9457B">
            <w:t xml:space="preserve"> (lien entre sinus et cosinus)</w:t>
          </w:r>
        </w:p>
        <w:p w14:paraId="208DEDA2" w14:textId="3A6404A6" w:rsidR="00557585" w:rsidRDefault="00557585" w:rsidP="00557585">
          <w:pPr>
            <w:pStyle w:val="Titre4"/>
            <w:rPr>
              <w:rFonts w:eastAsiaTheme="minorEastAsia"/>
            </w:rPr>
          </w:pPr>
          <w:r w:rsidRPr="006843D9">
            <w:t xml:space="preserve">Quel que soit l’angle </w:t>
          </w:r>
          <w:r>
            <w:t xml:space="preserve">d’amplitude </w:t>
          </w:r>
          <m:oMath>
            <m:r>
              <m:rPr>
                <m:sty m:val="bi"/>
              </m:rPr>
              <w:rPr>
                <w:rFonts w:ascii="Cambria Math" w:hAnsi="Cambria Math"/>
              </w:rPr>
              <m:t>α</m:t>
            </m:r>
          </m:oMath>
          <w:r w:rsidRPr="006843D9">
            <w:rPr>
              <w:rFonts w:eastAsiaTheme="minorEastAsia"/>
            </w:rPr>
            <w:t xml:space="preserve">, </w:t>
          </w:r>
        </w:p>
        <w:p w14:paraId="7FE218A5" w14:textId="4391B97D" w:rsidR="00557585" w:rsidRPr="006843D9" w:rsidRDefault="00000000" w:rsidP="00557585">
          <w:pPr>
            <w:pStyle w:val="Titre4"/>
          </w:pPr>
          <m:oMathPara>
            <m:oMath>
              <m:sSup>
                <m:sSupPr>
                  <m:ctrlPr>
                    <w:rPr>
                      <w:rFonts w:ascii="Cambria Math" w:eastAsiaTheme="minorEastAsia" w:hAnsi="Cambria Math" w:cstheme="minorBidi"/>
                      <w:color w:val="auto"/>
                    </w:rPr>
                  </m:ctrlPr>
                </m:sSupPr>
                <m:e>
                  <m:r>
                    <m:rPr>
                      <m:sty m:val="b"/>
                    </m:rPr>
                    <w:rPr>
                      <w:rFonts w:ascii="Cambria Math" w:eastAsiaTheme="minorEastAsia" w:hAnsi="Cambria Math"/>
                    </w:rPr>
                    <m:t>sin</m:t>
                  </m:r>
                </m:e>
                <m:sup>
                  <m:r>
                    <m:rPr>
                      <m:sty m:val="b"/>
                    </m:rPr>
                    <w:rPr>
                      <w:rFonts w:ascii="Cambria Math" w:eastAsiaTheme="minorEastAsia" w:hAnsi="Cambria Math"/>
                    </w:rPr>
                    <m:t>2</m:t>
                  </m:r>
                </m:sup>
              </m:sSup>
              <m:r>
                <m:rPr>
                  <m:sty m:val="bi"/>
                </m:rPr>
                <w:rPr>
                  <w:rFonts w:ascii="Cambria Math" w:eastAsiaTheme="minorEastAsia" w:hAnsi="Cambria Math"/>
                </w:rPr>
                <m:t>(α)</m:t>
              </m:r>
              <m:r>
                <m:rPr>
                  <m:sty m:val="b"/>
                </m:rPr>
                <w:rPr>
                  <w:rFonts w:ascii="Cambria Math" w:eastAsiaTheme="minorEastAsia" w:hAnsi="Cambria Math"/>
                </w:rPr>
                <m:t>+co</m:t>
              </m:r>
              <m:sSup>
                <m:sSupPr>
                  <m:ctrlPr>
                    <w:rPr>
                      <w:rFonts w:ascii="Cambria Math" w:eastAsiaTheme="minorEastAsia" w:hAnsi="Cambria Math"/>
                    </w:rPr>
                  </m:ctrlPr>
                </m:sSupPr>
                <m:e>
                  <m:r>
                    <m:rPr>
                      <m:sty m:val="b"/>
                    </m:rPr>
                    <w:rPr>
                      <w:rFonts w:ascii="Cambria Math" w:eastAsiaTheme="minorEastAsia" w:hAnsi="Cambria Math"/>
                    </w:rPr>
                    <m:t>s</m:t>
                  </m:r>
                </m:e>
                <m:sup>
                  <m:r>
                    <m:rPr>
                      <m:sty m:val="b"/>
                    </m:rPr>
                    <w:rPr>
                      <w:rFonts w:ascii="Cambria Math" w:eastAsiaTheme="minorEastAsia" w:hAnsi="Cambria Math"/>
                    </w:rPr>
                    <m:t>2</m:t>
                  </m:r>
                </m:sup>
              </m:sSup>
              <m:r>
                <m:rPr>
                  <m:sty m:val="bi"/>
                </m:rPr>
                <w:rPr>
                  <w:rFonts w:ascii="Cambria Math" w:eastAsiaTheme="minorEastAsia" w:hAnsi="Cambria Math"/>
                </w:rPr>
                <m:t>(α)</m:t>
              </m:r>
              <m:r>
                <m:rPr>
                  <m:sty m:val="b"/>
                </m:rPr>
                <w:rPr>
                  <w:rFonts w:ascii="Cambria Math" w:eastAsiaTheme="minorEastAsia" w:hAnsi="Cambria Math"/>
                </w:rPr>
                <m:t>=1</m:t>
              </m:r>
            </m:oMath>
          </m:oMathPara>
        </w:p>
        <w:p w14:paraId="1FD86602" w14:textId="77777777" w:rsidR="00557585" w:rsidRPr="007654AB" w:rsidRDefault="00557585" w:rsidP="00557585">
          <w:pPr>
            <w:rPr>
              <w:i/>
              <w:u w:val="single"/>
            </w:rPr>
          </w:pPr>
          <w:r w:rsidRPr="007654AB">
            <w:rPr>
              <w:i/>
              <w:u w:val="single"/>
            </w:rPr>
            <w:t>Démonstration</w:t>
          </w:r>
        </w:p>
        <w:p w14:paraId="4BCE1C23" w14:textId="21C42C8F" w:rsidR="00557585" w:rsidRDefault="00557585" w:rsidP="00557585">
          <w:r w:rsidRPr="006843D9">
            <w:t>Appliquons le théorème de Pythagore</w:t>
          </w:r>
          <w:r w:rsidR="000F05FB">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7"/>
            <w:gridCol w:w="2833"/>
          </w:tblGrid>
          <w:tr w:rsidR="00557585" w14:paraId="1F9D075F" w14:textId="77777777" w:rsidTr="00626991">
            <w:tc>
              <w:tcPr>
                <w:tcW w:w="6237" w:type="dxa"/>
              </w:tcPr>
              <w:p w14:paraId="3D1A5A82" w14:textId="77777777" w:rsidR="00557585" w:rsidRDefault="00557585" w:rsidP="00626991">
                <w:pPr>
                  <w:spacing w:line="360" w:lineRule="auto"/>
                </w:pPr>
                <w:r>
                  <w:t>…………………………………………………………………</w:t>
                </w:r>
              </w:p>
              <w:p w14:paraId="370F075E" w14:textId="77777777" w:rsidR="00557585" w:rsidRDefault="00557585" w:rsidP="00626991">
                <w:pPr>
                  <w:spacing w:line="360" w:lineRule="auto"/>
                </w:pPr>
                <w:r>
                  <w:t>…………………………………………………………………</w:t>
                </w:r>
              </w:p>
              <w:p w14:paraId="569A6854" w14:textId="77777777" w:rsidR="00557585" w:rsidRDefault="00557585" w:rsidP="00626991">
                <w:pPr>
                  <w:spacing w:line="360" w:lineRule="auto"/>
                </w:pPr>
                <w:r>
                  <w:t>…………………………………………………………………</w:t>
                </w:r>
              </w:p>
              <w:p w14:paraId="7CA14DC8" w14:textId="77777777" w:rsidR="00557585" w:rsidRDefault="00557585" w:rsidP="00626991">
                <w:pPr>
                  <w:spacing w:line="360" w:lineRule="auto"/>
                </w:pPr>
                <w:r>
                  <w:t>…………………………………………………………………</w:t>
                </w:r>
              </w:p>
              <w:p w14:paraId="5331E7BE" w14:textId="77777777" w:rsidR="00557585" w:rsidRDefault="00557585" w:rsidP="00626991">
                <w:r>
                  <w:t>…………………………………………………………………</w:t>
                </w:r>
              </w:p>
            </w:tc>
            <w:tc>
              <w:tcPr>
                <w:tcW w:w="2833" w:type="dxa"/>
              </w:tcPr>
              <w:p w14:paraId="3C94480E" w14:textId="44684C67" w:rsidR="00557585" w:rsidRDefault="000F05FB" w:rsidP="00626991">
                <w:r w:rsidRPr="00F021CA">
                  <w:rPr>
                    <w:noProof/>
                    <w:lang w:eastAsia="fr-BE"/>
                  </w:rPr>
                  <w:drawing>
                    <wp:inline distT="0" distB="0" distL="0" distR="0" wp14:anchorId="7047E40E" wp14:editId="5E8F8FA4">
                      <wp:extent cx="1638063" cy="1778000"/>
                      <wp:effectExtent l="0" t="0" r="635" b="0"/>
                      <wp:docPr id="10751179" name="Image 1075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48645" cy="1789486"/>
                              </a:xfrm>
                              <a:prstGeom prst="rect">
                                <a:avLst/>
                              </a:prstGeom>
                            </pic:spPr>
                          </pic:pic>
                        </a:graphicData>
                      </a:graphic>
                    </wp:inline>
                  </w:drawing>
                </w:r>
              </w:p>
            </w:tc>
          </w:tr>
        </w:tbl>
        <w:p w14:paraId="5E8A23B0" w14:textId="7B002043" w:rsidR="00280E42" w:rsidRDefault="00280E42" w:rsidP="00280E42">
          <w:pPr>
            <w:pStyle w:val="Titre2"/>
          </w:pPr>
          <w:r>
            <w:lastRenderedPageBreak/>
            <w:t>Exercices</w:t>
          </w:r>
        </w:p>
        <w:p w14:paraId="6037E9B7" w14:textId="77777777" w:rsidR="001E0D0C" w:rsidRDefault="001E0D0C">
          <w:pPr>
            <w:pStyle w:val="Paragraphedeliste"/>
            <w:numPr>
              <w:ilvl w:val="0"/>
              <w:numId w:val="15"/>
            </w:numPr>
            <w:spacing w:after="0"/>
            <w:ind w:left="357" w:hanging="357"/>
          </w:pPr>
          <w:r>
            <w:t xml:space="preserve">Représente sur le cercle trigonométrique les angles d’amplitude 20°, -20°, 120°, </w:t>
          </w:r>
        </w:p>
        <w:p w14:paraId="5B3E65CE" w14:textId="2D5CE7DE" w:rsidR="001E0D0C" w:rsidRDefault="001E0D0C" w:rsidP="001E0D0C">
          <w:pPr>
            <w:spacing w:after="0"/>
            <w:ind w:firstLine="357"/>
          </w:pPr>
          <w:r>
            <w:t>-90°, -180°, 225° et 330° ainsi que leur sinus et leur cosinus.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B72BAB" w14:paraId="4B7DCB8B" w14:textId="77777777" w:rsidTr="00B72BAB">
            <w:tc>
              <w:tcPr>
                <w:tcW w:w="4530" w:type="dxa"/>
              </w:tcPr>
              <w:p w14:paraId="2BAFE21F" w14:textId="25465D49" w:rsidR="00B72BAB" w:rsidRDefault="00B72BAB" w:rsidP="001E0D0C">
                <w:pPr>
                  <w:spacing w:after="0"/>
                </w:pPr>
                <w:r w:rsidRPr="00532BDF">
                  <w:rPr>
                    <w:noProof/>
                    <w:lang w:eastAsia="fr-BE"/>
                  </w:rPr>
                  <w:drawing>
                    <wp:inline distT="0" distB="0" distL="0" distR="0" wp14:anchorId="1775764A" wp14:editId="1047B446">
                      <wp:extent cx="2835275" cy="3163118"/>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c>
              <w:tcPr>
                <w:tcW w:w="4530" w:type="dxa"/>
              </w:tcPr>
              <w:p w14:paraId="158286E5" w14:textId="1BE9F059" w:rsidR="00B72BAB" w:rsidRDefault="00B72BAB" w:rsidP="001E0D0C">
                <w:pPr>
                  <w:spacing w:after="0"/>
                </w:pPr>
                <w:r w:rsidRPr="00532BDF">
                  <w:rPr>
                    <w:noProof/>
                    <w:lang w:eastAsia="fr-BE"/>
                  </w:rPr>
                  <w:drawing>
                    <wp:inline distT="0" distB="0" distL="0" distR="0" wp14:anchorId="78B65467" wp14:editId="05D0FDF7">
                      <wp:extent cx="2835275" cy="3163118"/>
                      <wp:effectExtent l="0" t="0" r="3175" b="0"/>
                      <wp:docPr id="606944379" name="Image 60694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r>
          <w:tr w:rsidR="00B72BAB" w14:paraId="11205443" w14:textId="77777777" w:rsidTr="00B72BAB">
            <w:tc>
              <w:tcPr>
                <w:tcW w:w="4530" w:type="dxa"/>
              </w:tcPr>
              <w:p w14:paraId="33F670DC" w14:textId="2C32F338" w:rsidR="00B72BAB" w:rsidRDefault="00B72BAB" w:rsidP="001E0D0C">
                <w:pPr>
                  <w:spacing w:after="0"/>
                </w:pPr>
                <w:r w:rsidRPr="00532BDF">
                  <w:rPr>
                    <w:noProof/>
                    <w:lang w:eastAsia="fr-BE"/>
                  </w:rPr>
                  <w:drawing>
                    <wp:inline distT="0" distB="0" distL="0" distR="0" wp14:anchorId="39A97C7E" wp14:editId="3619BCC0">
                      <wp:extent cx="2835275" cy="3163118"/>
                      <wp:effectExtent l="0" t="0" r="3175" b="0"/>
                      <wp:docPr id="490237883" name="Image 49023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c>
              <w:tcPr>
                <w:tcW w:w="4530" w:type="dxa"/>
              </w:tcPr>
              <w:p w14:paraId="105467D7" w14:textId="22B07278" w:rsidR="00B72BAB" w:rsidRDefault="00B72BAB" w:rsidP="001E0D0C">
                <w:pPr>
                  <w:spacing w:after="0"/>
                </w:pPr>
                <w:r w:rsidRPr="00532BDF">
                  <w:rPr>
                    <w:noProof/>
                    <w:lang w:eastAsia="fr-BE"/>
                  </w:rPr>
                  <w:drawing>
                    <wp:inline distT="0" distB="0" distL="0" distR="0" wp14:anchorId="66243444" wp14:editId="15F60A45">
                      <wp:extent cx="2835275" cy="3163118"/>
                      <wp:effectExtent l="0" t="0" r="3175" b="0"/>
                      <wp:docPr id="1141692436" name="Image 114169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r>
        </w:tbl>
        <w:p w14:paraId="1D2CE3CF" w14:textId="77777777" w:rsidR="00B72BAB" w:rsidRDefault="00B72BAB" w:rsidP="001E0D0C">
          <w:pPr>
            <w:spacing w:after="0"/>
            <w:ind w:firstLine="357"/>
          </w:pPr>
        </w:p>
        <w:p w14:paraId="038A0C28" w14:textId="14C68D88" w:rsidR="00B72BAB" w:rsidRDefault="00B72BAB" w:rsidP="0082286F">
          <w:pPr>
            <w:jc w:val="center"/>
          </w:pPr>
        </w:p>
        <w:p w14:paraId="45FD1E4D" w14:textId="77777777" w:rsidR="001E0D0C" w:rsidRDefault="001E0D0C">
          <w:pPr>
            <w:pStyle w:val="Paragraphedeliste"/>
            <w:numPr>
              <w:ilvl w:val="0"/>
              <w:numId w:val="15"/>
            </w:numPr>
            <w:spacing w:after="0"/>
            <w:ind w:left="357" w:hanging="357"/>
          </w:pPr>
          <w:r>
            <w:t>Vrai ou faux ? Justifie.</w:t>
          </w:r>
        </w:p>
        <w:p w14:paraId="1A804060" w14:textId="6506BFFB" w:rsidR="001E0D0C" w:rsidRPr="00163A49" w:rsidRDefault="001E0D0C">
          <w:pPr>
            <w:pStyle w:val="Paragraphedeliste"/>
            <w:numPr>
              <w:ilvl w:val="0"/>
              <w:numId w:val="36"/>
            </w:numPr>
            <w:spacing w:after="0" w:line="360" w:lineRule="auto"/>
            <w:ind w:left="709" w:hanging="357"/>
            <w:contextualSpacing w:val="0"/>
            <w:rPr>
              <w:rFonts w:cs="Arial"/>
              <w:iCs/>
            </w:rPr>
          </w:pPr>
          <w:r w:rsidRPr="00163A49">
            <w:rPr>
              <w:rFonts w:cs="Arial"/>
              <w:iCs/>
            </w:rPr>
            <w:t xml:space="preserve">Si </w:t>
          </w:r>
          <m:oMath>
            <m:r>
              <m:rPr>
                <m:sty m:val="p"/>
              </m:rPr>
              <w:rPr>
                <w:rFonts w:ascii="Cambria Math" w:hAnsi="Cambria Math" w:cs="Arial"/>
              </w:rPr>
              <m:t>90°&lt;α&lt;180°</m:t>
            </m:r>
          </m:oMath>
          <w:r w:rsidRPr="00163A49">
            <w:rPr>
              <w:rFonts w:cs="Arial"/>
              <w:iCs/>
            </w:rPr>
            <w:t xml:space="preserve"> alors </w:t>
          </w:r>
          <m:oMath>
            <m:func>
              <m:funcPr>
                <m:ctrlPr>
                  <w:rPr>
                    <w:rFonts w:ascii="Cambria Math" w:hAnsi="Cambria Math" w:cs="Arial"/>
                    <w:iCs/>
                  </w:rPr>
                </m:ctrlPr>
              </m:funcPr>
              <m:fName>
                <m:r>
                  <m:rPr>
                    <m:sty m:val="p"/>
                  </m:rPr>
                  <w:rPr>
                    <w:rFonts w:ascii="Cambria Math" w:hAnsi="Cambria Math" w:cs="Arial"/>
                  </w:rPr>
                  <m:t>cos</m:t>
                </m:r>
              </m:fName>
              <m:e>
                <m:r>
                  <m:rPr>
                    <m:sty m:val="p"/>
                  </m:rPr>
                  <w:rPr>
                    <w:rFonts w:ascii="Cambria Math" w:hAnsi="Cambria Math" w:cs="Arial"/>
                  </w:rPr>
                  <m:t>(α</m:t>
                </m:r>
              </m:e>
            </m:func>
            <m:r>
              <m:rPr>
                <m:sty m:val="p"/>
              </m:rPr>
              <w:rPr>
                <w:rFonts w:ascii="Cambria Math" w:hAnsi="Cambria Math" w:cs="Arial"/>
              </w:rPr>
              <m:t>)</m:t>
            </m:r>
          </m:oMath>
          <w:r w:rsidRPr="00163A49">
            <w:rPr>
              <w:rFonts w:cs="Arial"/>
              <w:iCs/>
            </w:rPr>
            <w:t>est négatif.</w:t>
          </w:r>
        </w:p>
        <w:p w14:paraId="45325288" w14:textId="5ADC7309" w:rsidR="001E0D0C" w:rsidRPr="00163A49" w:rsidRDefault="001E0D0C">
          <w:pPr>
            <w:pStyle w:val="Paragraphedeliste"/>
            <w:numPr>
              <w:ilvl w:val="0"/>
              <w:numId w:val="36"/>
            </w:numPr>
            <w:spacing w:after="0" w:line="360" w:lineRule="auto"/>
            <w:ind w:left="709" w:hanging="357"/>
            <w:contextualSpacing w:val="0"/>
            <w:rPr>
              <w:rFonts w:cs="Arial"/>
              <w:iCs/>
            </w:rPr>
          </w:pPr>
          <w:r w:rsidRPr="00163A49">
            <w:rPr>
              <w:rFonts w:cs="Arial"/>
              <w:iCs/>
            </w:rPr>
            <w:t xml:space="preserve">Si </w:t>
          </w:r>
          <m:oMath>
            <m:r>
              <m:rPr>
                <m:sty m:val="p"/>
              </m:rPr>
              <w:rPr>
                <w:rFonts w:ascii="Cambria Math" w:hAnsi="Cambria Math" w:cs="Arial"/>
              </w:rPr>
              <m:t>270°&lt;α&lt;360°</m:t>
            </m:r>
          </m:oMath>
          <w:r w:rsidRPr="00163A49">
            <w:rPr>
              <w:rFonts w:cs="Arial"/>
              <w:iCs/>
            </w:rPr>
            <w:t xml:space="preserve"> alors </w:t>
          </w:r>
          <m:oMath>
            <m:func>
              <m:funcPr>
                <m:ctrlPr>
                  <w:rPr>
                    <w:rFonts w:ascii="Cambria Math" w:hAnsi="Cambria Math" w:cs="Arial"/>
                    <w:iCs/>
                  </w:rPr>
                </m:ctrlPr>
              </m:funcPr>
              <m:fName>
                <m:r>
                  <m:rPr>
                    <m:sty m:val="p"/>
                  </m:rPr>
                  <w:rPr>
                    <w:rFonts w:ascii="Cambria Math" w:hAnsi="Cambria Math" w:cs="Arial"/>
                  </w:rPr>
                  <m:t>sin</m:t>
                </m:r>
              </m:fName>
              <m:e>
                <m:r>
                  <m:rPr>
                    <m:sty m:val="p"/>
                  </m:rPr>
                  <w:rPr>
                    <w:rFonts w:ascii="Cambria Math" w:hAnsi="Cambria Math" w:cs="Arial"/>
                  </w:rPr>
                  <m:t>(α</m:t>
                </m:r>
              </m:e>
            </m:func>
            <m:r>
              <m:rPr>
                <m:sty m:val="p"/>
              </m:rPr>
              <w:rPr>
                <w:rFonts w:ascii="Cambria Math" w:hAnsi="Cambria Math" w:cs="Arial"/>
              </w:rPr>
              <m:t>)</m:t>
            </m:r>
          </m:oMath>
          <w:r w:rsidRPr="00163A49">
            <w:rPr>
              <w:rFonts w:cs="Arial"/>
              <w:iCs/>
            </w:rPr>
            <w:t xml:space="preserve"> est positif.</w:t>
          </w:r>
        </w:p>
        <w:p w14:paraId="3694F2F7" w14:textId="5BED4846" w:rsidR="001E0D0C" w:rsidRDefault="001E0D0C">
          <w:pPr>
            <w:pStyle w:val="Paragraphedeliste"/>
            <w:numPr>
              <w:ilvl w:val="0"/>
              <w:numId w:val="36"/>
            </w:numPr>
            <w:spacing w:after="0" w:line="360" w:lineRule="auto"/>
            <w:ind w:left="709" w:hanging="357"/>
            <w:contextualSpacing w:val="0"/>
            <w:rPr>
              <w:rFonts w:cs="Arial"/>
              <w:iCs/>
            </w:rPr>
          </w:pPr>
          <w:r w:rsidRPr="00163A49">
            <w:rPr>
              <w:rFonts w:cs="Arial"/>
              <w:iCs/>
            </w:rPr>
            <w:t xml:space="preserve">Si </w:t>
          </w:r>
          <m:oMath>
            <m:r>
              <m:rPr>
                <m:sty m:val="p"/>
              </m:rPr>
              <w:rPr>
                <w:rFonts w:ascii="Cambria Math" w:hAnsi="Cambria Math" w:cs="Arial"/>
              </w:rPr>
              <m:t>180°&lt;α&lt;270°</m:t>
            </m:r>
          </m:oMath>
          <w:r w:rsidRPr="00163A49">
            <w:rPr>
              <w:rFonts w:cs="Arial"/>
              <w:iCs/>
            </w:rPr>
            <w:t xml:space="preserve"> alors </w:t>
          </w:r>
          <m:oMath>
            <m:func>
              <m:funcPr>
                <m:ctrlPr>
                  <w:rPr>
                    <w:rFonts w:ascii="Cambria Math" w:hAnsi="Cambria Math" w:cs="Arial"/>
                    <w:iCs/>
                  </w:rPr>
                </m:ctrlPr>
              </m:funcPr>
              <m:fName>
                <m:r>
                  <m:rPr>
                    <m:sty m:val="p"/>
                  </m:rPr>
                  <w:rPr>
                    <w:rFonts w:ascii="Cambria Math" w:hAnsi="Cambria Math" w:cs="Arial"/>
                  </w:rPr>
                  <m:t>sin</m:t>
                </m:r>
              </m:fName>
              <m:e>
                <m:r>
                  <m:rPr>
                    <m:sty m:val="p"/>
                  </m:rPr>
                  <w:rPr>
                    <w:rFonts w:ascii="Cambria Math" w:hAnsi="Cambria Math" w:cs="Arial"/>
                  </w:rPr>
                  <m:t>(α</m:t>
                </m:r>
              </m:e>
            </m:func>
            <m:r>
              <m:rPr>
                <m:sty m:val="p"/>
              </m:rPr>
              <w:rPr>
                <w:rFonts w:ascii="Cambria Math" w:hAnsi="Cambria Math" w:cs="Arial"/>
              </w:rPr>
              <m:t>)</m:t>
            </m:r>
          </m:oMath>
          <w:r w:rsidRPr="00163A49">
            <w:rPr>
              <w:rFonts w:cs="Arial"/>
              <w:iCs/>
            </w:rPr>
            <w:t xml:space="preserve"> est négatif.</w:t>
          </w:r>
        </w:p>
        <w:p w14:paraId="03359FDB" w14:textId="77777777" w:rsidR="00EA0B8A" w:rsidRDefault="00EA0B8A" w:rsidP="00EA0B8A">
          <w:pPr>
            <w:pStyle w:val="Paragraphedeliste"/>
            <w:spacing w:after="0" w:line="360" w:lineRule="auto"/>
            <w:ind w:left="709"/>
            <w:contextualSpacing w:val="0"/>
            <w:rPr>
              <w:rFonts w:cs="Arial"/>
              <w:iCs/>
            </w:rPr>
          </w:pPr>
        </w:p>
        <w:p w14:paraId="7BBD9F84" w14:textId="77777777" w:rsidR="00B72BAB" w:rsidRPr="00163A49" w:rsidRDefault="00B72BAB" w:rsidP="00EA0B8A">
          <w:pPr>
            <w:pStyle w:val="Paragraphedeliste"/>
            <w:spacing w:after="0" w:line="360" w:lineRule="auto"/>
            <w:ind w:left="709"/>
            <w:contextualSpacing w:val="0"/>
            <w:rPr>
              <w:rFonts w:cs="Arial"/>
              <w:iCs/>
            </w:rPr>
          </w:pPr>
        </w:p>
        <w:p w14:paraId="3F994104" w14:textId="65DE9B26" w:rsidR="001E0D0C" w:rsidRPr="005B4425" w:rsidRDefault="001E0D0C">
          <w:pPr>
            <w:pStyle w:val="Paragraphedeliste"/>
            <w:numPr>
              <w:ilvl w:val="0"/>
              <w:numId w:val="15"/>
            </w:numPr>
            <w:spacing w:after="0"/>
            <w:ind w:left="357" w:hanging="357"/>
          </w:pPr>
          <w:r>
            <w:lastRenderedPageBreak/>
            <w:t xml:space="preserve">Dans quel quadrant se trouve </w:t>
          </w:r>
          <m:oMath>
            <m:r>
              <w:rPr>
                <w:rFonts w:ascii="Cambria Math" w:hAnsi="Cambria Math"/>
              </w:rPr>
              <m:t>α</m:t>
            </m:r>
          </m:oMath>
          <w:r>
            <w:rPr>
              <w:rFonts w:eastAsiaTheme="minorEastAsia"/>
            </w:rPr>
            <w:t xml:space="preserve"> sachant que </w:t>
          </w:r>
        </w:p>
        <w:p w14:paraId="75601C5A" w14:textId="77777777" w:rsidR="001E0D0C" w:rsidRPr="007846BF" w:rsidRDefault="00000000">
          <w:pPr>
            <w:pStyle w:val="Paragraphedeliste"/>
            <w:numPr>
              <w:ilvl w:val="0"/>
              <w:numId w:val="37"/>
            </w:numPr>
            <w:spacing w:after="0" w:line="360" w:lineRule="auto"/>
            <w:ind w:left="709"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&lt;0</m:t>
            </m:r>
          </m:oMath>
          <w:r w:rsidR="001E0D0C">
            <w:rPr>
              <w:rFonts w:eastAsiaTheme="minorEastAsia"/>
            </w:rPr>
            <w:t xml:space="preserve"> et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)&lt;0 </m:t>
            </m:r>
          </m:oMath>
          <w:r w:rsidR="001E0D0C">
            <w:rPr>
              <w:rFonts w:eastAsiaTheme="minorEastAsia"/>
            </w:rPr>
            <w:t>?</w:t>
          </w:r>
        </w:p>
        <w:p w14:paraId="032CAA1A" w14:textId="77777777" w:rsidR="001E0D0C" w:rsidRDefault="00000000">
          <w:pPr>
            <w:pStyle w:val="Paragraphedeliste"/>
            <w:numPr>
              <w:ilvl w:val="0"/>
              <w:numId w:val="37"/>
            </w:numPr>
            <w:spacing w:after="0" w:line="360" w:lineRule="auto"/>
            <w:ind w:left="709"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&lt;0</m:t>
            </m:r>
          </m:oMath>
          <w:r w:rsidR="001E0D0C">
            <w:rPr>
              <w:rFonts w:eastAsiaTheme="minorEastAsia"/>
            </w:rPr>
            <w:t xml:space="preserve"> et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)&gt;0</m:t>
            </m:r>
          </m:oMath>
          <w:r w:rsidR="001E0D0C">
            <w:rPr>
              <w:rFonts w:eastAsiaTheme="minorEastAsia"/>
            </w:rPr>
            <w:t> ?</w:t>
          </w:r>
        </w:p>
        <w:p w14:paraId="63864F3B" w14:textId="77777777" w:rsidR="001E0D0C" w:rsidRPr="00A92B60" w:rsidRDefault="00000000">
          <w:pPr>
            <w:pStyle w:val="Paragraphedeliste"/>
            <w:numPr>
              <w:ilvl w:val="0"/>
              <w:numId w:val="37"/>
            </w:numPr>
            <w:spacing w:line="360" w:lineRule="auto"/>
            <w:ind w:left="709"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&gt;0</m:t>
            </m:r>
          </m:oMath>
          <w:r w:rsidR="001E0D0C">
            <w:rPr>
              <w:rFonts w:eastAsiaTheme="minorEastAsia"/>
            </w:rPr>
            <w:t xml:space="preserve"> et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)&lt;0</m:t>
            </m:r>
          </m:oMath>
          <w:r w:rsidR="001E0D0C">
            <w:rPr>
              <w:rFonts w:eastAsiaTheme="minorEastAsia"/>
            </w:rPr>
            <w:t> ?</w:t>
          </w:r>
        </w:p>
        <w:p w14:paraId="6A9DBC3A" w14:textId="51DC0A19" w:rsidR="001E0D0C" w:rsidRDefault="001E0D0C">
          <w:pPr>
            <w:pStyle w:val="Paragraphedeliste"/>
            <w:numPr>
              <w:ilvl w:val="0"/>
              <w:numId w:val="15"/>
            </w:numPr>
            <w:spacing w:after="0"/>
            <w:ind w:left="357" w:hanging="357"/>
          </w:pPr>
          <w:r>
            <w:t>Représente sur le</w:t>
          </w:r>
          <w:r w:rsidR="00EA0B8A">
            <w:t>s</w:t>
          </w:r>
          <w:r>
            <w:t xml:space="preserve"> cercle</w:t>
          </w:r>
          <w:r w:rsidR="00EA0B8A">
            <w:t>s</w:t>
          </w:r>
          <w:r>
            <w:t xml:space="preserve"> trigonométrique</w:t>
          </w:r>
          <w:r w:rsidR="00EA0B8A">
            <w:t>s</w:t>
          </w:r>
          <w:r>
            <w:t> </w:t>
          </w:r>
          <w:r w:rsidR="00EA0B8A">
            <w:t>ci-dessous</w:t>
          </w:r>
        </w:p>
        <w:p w14:paraId="404AFAE0" w14:textId="55330885" w:rsidR="001E0D0C" w:rsidRDefault="001E0D0C">
          <w:pPr>
            <w:pStyle w:val="Paragraphedeliste"/>
            <w:numPr>
              <w:ilvl w:val="0"/>
              <w:numId w:val="38"/>
            </w:numPr>
            <w:spacing w:after="0" w:line="360" w:lineRule="auto"/>
            <w:contextualSpacing w:val="0"/>
            <w:rPr>
              <w:rFonts w:cs="Arial"/>
              <w:iCs/>
            </w:rPr>
          </w:pPr>
          <w:r w:rsidRPr="00EA0B8A">
            <w:rPr>
              <w:rFonts w:cs="Arial"/>
              <w:iCs/>
            </w:rPr>
            <w:t>le ou les angle(s) dont le cosinus vaut 0,</w:t>
          </w:r>
          <w:r w:rsidR="00EA0B8A">
            <w:rPr>
              <w:rFonts w:cs="Arial"/>
              <w:iCs/>
            </w:rPr>
            <w:t>75</w:t>
          </w:r>
        </w:p>
        <w:p w14:paraId="75F89C44" w14:textId="4D6DDD3C" w:rsidR="00EA0B8A" w:rsidRPr="00EA0B8A" w:rsidRDefault="00EA0B8A" w:rsidP="00EA0B8A">
          <w:pPr>
            <w:pStyle w:val="Paragraphedeliste"/>
            <w:spacing w:after="0" w:line="360" w:lineRule="auto"/>
            <w:ind w:left="-36"/>
            <w:contextualSpacing w:val="0"/>
            <w:rPr>
              <w:rFonts w:cs="Arial"/>
              <w:iCs/>
            </w:rPr>
          </w:pPr>
          <w:r>
            <w:rPr>
              <w:noProof/>
            </w:rPr>
            <w:drawing>
              <wp:inline distT="0" distB="0" distL="0" distR="0" wp14:anchorId="0ACD1BFE" wp14:editId="178E686D">
                <wp:extent cx="1972800" cy="2167200"/>
                <wp:effectExtent l="0" t="0" r="8890" b="5080"/>
                <wp:docPr id="5643230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p w14:paraId="17873C3E" w14:textId="77777777" w:rsidR="001E0D0C" w:rsidRDefault="001E0D0C">
          <w:pPr>
            <w:pStyle w:val="Paragraphedeliste"/>
            <w:numPr>
              <w:ilvl w:val="0"/>
              <w:numId w:val="38"/>
            </w:numPr>
            <w:spacing w:after="0" w:line="360" w:lineRule="auto"/>
            <w:contextualSpacing w:val="0"/>
            <w:rPr>
              <w:rFonts w:cs="Arial"/>
              <w:iCs/>
            </w:rPr>
          </w:pPr>
          <w:r w:rsidRPr="00EA0B8A">
            <w:rPr>
              <w:rFonts w:cs="Arial"/>
              <w:iCs/>
            </w:rPr>
            <w:t>le ou les angle(s) dont le sinus vaut -0,5</w:t>
          </w:r>
        </w:p>
        <w:p w14:paraId="2BDE35BA" w14:textId="06BFECED" w:rsidR="00EA0B8A" w:rsidRPr="00EA0B8A" w:rsidRDefault="00EA0B8A" w:rsidP="00EA0B8A">
          <w:pPr>
            <w:spacing w:after="0" w:line="360" w:lineRule="auto"/>
            <w:ind w:left="-396"/>
            <w:rPr>
              <w:rFonts w:cs="Arial"/>
              <w:iCs/>
            </w:rPr>
          </w:pPr>
          <w:r>
            <w:rPr>
              <w:noProof/>
            </w:rPr>
            <w:drawing>
              <wp:inline distT="0" distB="0" distL="0" distR="0" wp14:anchorId="0BF0F719" wp14:editId="364439FF">
                <wp:extent cx="1972800" cy="2167200"/>
                <wp:effectExtent l="0" t="0" r="8890" b="5080"/>
                <wp:docPr id="922489037" name="Image 92248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p w14:paraId="3A1EDA56" w14:textId="3E44E421" w:rsidR="001E0D0C" w:rsidRPr="00EA0B8A" w:rsidRDefault="001E0D0C">
          <w:pPr>
            <w:pStyle w:val="Paragraphedeliste"/>
            <w:numPr>
              <w:ilvl w:val="0"/>
              <w:numId w:val="38"/>
            </w:numPr>
            <w:spacing w:after="0" w:line="360" w:lineRule="auto"/>
            <w:contextualSpacing w:val="0"/>
            <w:rPr>
              <w:rFonts w:cs="Arial"/>
              <w:iCs/>
            </w:rPr>
          </w:pPr>
          <w:r w:rsidRPr="00EA0B8A">
            <w:rPr>
              <w:rFonts w:cs="Arial"/>
              <w:iCs/>
            </w:rPr>
            <w:t>le ou les angle(s) dont le cosinus vaut -0,</w:t>
          </w:r>
          <w:r w:rsidR="00EA0B8A">
            <w:rPr>
              <w:rFonts w:cs="Arial"/>
              <w:iCs/>
            </w:rPr>
            <w:t>25</w:t>
          </w:r>
        </w:p>
        <w:p w14:paraId="6F211779" w14:textId="6E80B97E" w:rsidR="00EA0B8A" w:rsidRDefault="00EA0B8A" w:rsidP="00EA0B8A">
          <w:pPr>
            <w:spacing w:line="360" w:lineRule="auto"/>
          </w:pPr>
          <w:r>
            <w:rPr>
              <w:noProof/>
            </w:rPr>
            <w:drawing>
              <wp:inline distT="0" distB="0" distL="0" distR="0" wp14:anchorId="5B58FA94" wp14:editId="7F91D781">
                <wp:extent cx="1972800" cy="2167200"/>
                <wp:effectExtent l="0" t="0" r="8890" b="5080"/>
                <wp:docPr id="943646980" name="Image 9436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p w14:paraId="5B42D819" w14:textId="18554A72" w:rsidR="00DA2047" w:rsidRPr="00DA2047" w:rsidRDefault="001E0D0C">
          <w:pPr>
            <w:pStyle w:val="Paragraphedeliste"/>
            <w:numPr>
              <w:ilvl w:val="0"/>
              <w:numId w:val="15"/>
            </w:numPr>
            <w:spacing w:after="0"/>
            <w:ind w:left="357" w:hanging="357"/>
            <w:rPr>
              <w:bCs/>
            </w:rPr>
          </w:pPr>
          <w:r>
            <w:lastRenderedPageBreak/>
            <w:t xml:space="preserve">Détermine l’amplitude des angles </w:t>
          </w:r>
          <w:r w:rsidR="00B30332">
            <w:t xml:space="preserve">(entre 0° et 360°) </w:t>
          </w:r>
          <w:r>
            <w:t>dont le</w:t>
          </w:r>
          <w:r w:rsidR="00DA2047">
            <w:t>s nombres trigonométriques sont donnés ci-dessous</w:t>
          </w:r>
          <w:r>
            <w:t xml:space="preserve"> </w:t>
          </w:r>
          <w:r w:rsidR="00DA2047" w:rsidRPr="00A92B60">
            <w:rPr>
              <w:b/>
            </w:rPr>
            <w:t xml:space="preserve">après avoir </w:t>
          </w:r>
          <w:r w:rsidR="00DA2047">
            <w:rPr>
              <w:b/>
            </w:rPr>
            <w:t xml:space="preserve">visualisé </w:t>
          </w:r>
          <w:r w:rsidR="00DA2047" w:rsidRPr="00A92B60">
            <w:rPr>
              <w:b/>
            </w:rPr>
            <w:t>la situation sur le cercle trigonométrique</w:t>
          </w:r>
          <w:r w:rsidR="00DA2047">
            <w:t>.</w:t>
          </w:r>
          <w:r w:rsidR="00DA2047" w:rsidRPr="00DA2047">
            <w:rPr>
              <w:bCs/>
            </w:rPr>
            <w:t xml:space="preserve"> Arrondis au dixième près si nécessaire. </w:t>
          </w:r>
        </w:p>
        <w:p w14:paraId="7FCECFAA" w14:textId="5A22A2F0" w:rsidR="0096120B" w:rsidRDefault="0096120B" w:rsidP="00DA2047">
          <w:pPr>
            <w:spacing w:after="0"/>
          </w:pPr>
        </w:p>
        <w:p w14:paraId="6BA0A749" w14:textId="056F064A" w:rsidR="00DA2047" w:rsidRDefault="00DA2047">
          <w:pPr>
            <w:pStyle w:val="Paragraphedeliste"/>
            <w:numPr>
              <w:ilvl w:val="1"/>
              <w:numId w:val="15"/>
            </w:numPr>
            <w:spacing w:after="0"/>
            <w:jc w:val="left"/>
          </w:pPr>
          <w:r>
            <w:t>Leur cosinus vaut -0,75</w:t>
          </w:r>
        </w:p>
        <w:p w14:paraId="68542825" w14:textId="1D23115C" w:rsidR="00DA2047" w:rsidRDefault="00DA2047" w:rsidP="00B72BAB">
          <w:pPr>
            <w:spacing w:after="0"/>
            <w:ind w:left="720"/>
            <w:jc w:val="left"/>
          </w:pPr>
          <w:r>
            <w:rPr>
              <w:noProof/>
            </w:rPr>
            <w:drawing>
              <wp:inline distT="0" distB="0" distL="0" distR="0" wp14:anchorId="02C07015" wp14:editId="2B987E04">
                <wp:extent cx="1972800" cy="2167200"/>
                <wp:effectExtent l="0" t="0" r="8890" b="5080"/>
                <wp:docPr id="1341072447" name="Image 1341072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p w14:paraId="1F86C7AB" w14:textId="4E486543" w:rsidR="0096120B" w:rsidRDefault="00DA2047">
          <w:pPr>
            <w:pStyle w:val="Paragraphedeliste"/>
            <w:numPr>
              <w:ilvl w:val="1"/>
              <w:numId w:val="15"/>
            </w:numPr>
            <w:spacing w:after="0"/>
            <w:jc w:val="left"/>
          </w:pPr>
          <w:r>
            <w:t>Leur</w:t>
          </w:r>
          <w:r w:rsidR="001E0D0C">
            <w:t xml:space="preserve"> sinus vaut 0,</w:t>
          </w:r>
          <w:r w:rsidR="00350BE4">
            <w:t>25</w:t>
          </w:r>
        </w:p>
        <w:p w14:paraId="5BB3217A" w14:textId="02182D8D" w:rsidR="00DA2047" w:rsidRDefault="00DA2047" w:rsidP="00DA2047">
          <w:pPr>
            <w:pStyle w:val="Paragraphedeliste"/>
            <w:spacing w:after="0"/>
            <w:ind w:left="1080"/>
            <w:jc w:val="left"/>
          </w:pPr>
          <w:r>
            <w:rPr>
              <w:noProof/>
            </w:rPr>
            <w:drawing>
              <wp:inline distT="0" distB="0" distL="0" distR="0" wp14:anchorId="749820BC" wp14:editId="2101F70F">
                <wp:extent cx="1715622" cy="1884680"/>
                <wp:effectExtent l="0" t="0" r="0" b="1270"/>
                <wp:docPr id="578124687" name="Image 57812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8928" cy="1888312"/>
                        </a:xfrm>
                        <a:prstGeom prst="rect">
                          <a:avLst/>
                        </a:prstGeom>
                      </pic:spPr>
                    </pic:pic>
                  </a:graphicData>
                </a:graphic>
              </wp:inline>
            </w:drawing>
          </w:r>
        </w:p>
        <w:p w14:paraId="5C4C31E1" w14:textId="52BE854E" w:rsidR="0096120B" w:rsidRDefault="00DA2047">
          <w:pPr>
            <w:pStyle w:val="Paragraphedeliste"/>
            <w:numPr>
              <w:ilvl w:val="1"/>
              <w:numId w:val="15"/>
            </w:numPr>
            <w:spacing w:after="0"/>
            <w:jc w:val="left"/>
          </w:pPr>
          <w:r>
            <w:t>Leur</w:t>
          </w:r>
          <w:r w:rsidR="001E0D0C">
            <w:t xml:space="preserve"> cosinus vaut 1,5</w:t>
          </w:r>
        </w:p>
        <w:p w14:paraId="16F886C5" w14:textId="003E43E5" w:rsidR="00B72BAB" w:rsidRDefault="00DA2047" w:rsidP="00DA2047">
          <w:pPr>
            <w:pStyle w:val="Paragraphedeliste"/>
            <w:spacing w:after="0"/>
            <w:ind w:left="1080"/>
            <w:jc w:val="left"/>
          </w:pPr>
          <w:r>
            <w:rPr>
              <w:noProof/>
            </w:rPr>
            <w:drawing>
              <wp:inline distT="0" distB="0" distL="0" distR="0" wp14:anchorId="3F937882" wp14:editId="704CA0A4">
                <wp:extent cx="1710728" cy="1879304"/>
                <wp:effectExtent l="0" t="0" r="3810" b="6985"/>
                <wp:docPr id="976255742" name="Image 97625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12813" cy="1881594"/>
                        </a:xfrm>
                        <a:prstGeom prst="rect">
                          <a:avLst/>
                        </a:prstGeom>
                      </pic:spPr>
                    </pic:pic>
                  </a:graphicData>
                </a:graphic>
              </wp:inline>
            </w:drawing>
          </w:r>
        </w:p>
        <w:p w14:paraId="6FBF5E5D" w14:textId="77777777" w:rsidR="00B72BAB" w:rsidRDefault="00B72BAB">
          <w:pPr>
            <w:spacing w:after="160" w:line="259" w:lineRule="auto"/>
            <w:jc w:val="left"/>
          </w:pPr>
          <w:r>
            <w:br w:type="page"/>
          </w:r>
        </w:p>
        <w:p w14:paraId="58062ECD" w14:textId="77777777" w:rsidR="00DA2047" w:rsidRDefault="00DA2047" w:rsidP="00DA2047">
          <w:pPr>
            <w:pStyle w:val="Paragraphedeliste"/>
            <w:spacing w:after="0"/>
            <w:ind w:left="1080"/>
            <w:jc w:val="left"/>
          </w:pPr>
        </w:p>
        <w:p w14:paraId="1F71C77D" w14:textId="44B65B39" w:rsidR="0096120B" w:rsidRDefault="00DA2047">
          <w:pPr>
            <w:pStyle w:val="Paragraphedeliste"/>
            <w:numPr>
              <w:ilvl w:val="1"/>
              <w:numId w:val="15"/>
            </w:numPr>
            <w:spacing w:after="0"/>
            <w:jc w:val="left"/>
          </w:pPr>
          <w:r>
            <w:t>Leur</w:t>
          </w:r>
          <w:r w:rsidR="001E0D0C">
            <w:t xml:space="preserve"> sinus est nul </w:t>
          </w:r>
        </w:p>
        <w:p w14:paraId="0F10A2A5" w14:textId="0C3C5B34" w:rsidR="00DA2047" w:rsidRDefault="00DA2047" w:rsidP="00DA2047">
          <w:pPr>
            <w:pStyle w:val="Paragraphedeliste"/>
            <w:spacing w:after="0"/>
            <w:ind w:left="1080"/>
            <w:jc w:val="left"/>
          </w:pPr>
          <w:r>
            <w:rPr>
              <w:noProof/>
            </w:rPr>
            <w:drawing>
              <wp:inline distT="0" distB="0" distL="0" distR="0" wp14:anchorId="02838368" wp14:editId="7625E3E0">
                <wp:extent cx="1736128" cy="1907206"/>
                <wp:effectExtent l="0" t="0" r="0" b="0"/>
                <wp:docPr id="1596510845" name="Image 15965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39134" cy="1910509"/>
                        </a:xfrm>
                        <a:prstGeom prst="rect">
                          <a:avLst/>
                        </a:prstGeom>
                      </pic:spPr>
                    </pic:pic>
                  </a:graphicData>
                </a:graphic>
              </wp:inline>
            </w:drawing>
          </w:r>
        </w:p>
        <w:p w14:paraId="18EFB55A" w14:textId="77777777" w:rsidR="00DA2047" w:rsidRDefault="00DA2047">
          <w:pPr>
            <w:pStyle w:val="Paragraphedeliste"/>
            <w:numPr>
              <w:ilvl w:val="1"/>
              <w:numId w:val="15"/>
            </w:numPr>
            <w:spacing w:after="0"/>
            <w:jc w:val="left"/>
          </w:pPr>
          <w:r>
            <w:t>Leur</w:t>
          </w:r>
          <w:r w:rsidR="001E0D0C">
            <w:t xml:space="preserve"> cosinus est nul</w:t>
          </w:r>
        </w:p>
        <w:p w14:paraId="5BB49F23" w14:textId="173CB797" w:rsidR="001E0D0C" w:rsidRDefault="00DA2047" w:rsidP="00B72BAB">
          <w:pPr>
            <w:pStyle w:val="Paragraphedeliste"/>
            <w:spacing w:after="0"/>
            <w:ind w:left="1080"/>
            <w:jc w:val="left"/>
          </w:pPr>
          <w:r>
            <w:rPr>
              <w:noProof/>
            </w:rPr>
            <w:drawing>
              <wp:inline distT="0" distB="0" distL="0" distR="0" wp14:anchorId="6E987623" wp14:editId="137E6A75">
                <wp:extent cx="1761866" cy="1935480"/>
                <wp:effectExtent l="0" t="0" r="0" b="7620"/>
                <wp:docPr id="165624215" name="Image 16562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63784" cy="1937587"/>
                        </a:xfrm>
                        <a:prstGeom prst="rect">
                          <a:avLst/>
                        </a:prstGeom>
                      </pic:spPr>
                    </pic:pic>
                  </a:graphicData>
                </a:graphic>
              </wp:inline>
            </w:drawing>
          </w:r>
          <w:r w:rsidR="001E0D0C">
            <w:br/>
          </w:r>
        </w:p>
        <w:p w14:paraId="3B49F09C" w14:textId="77777777" w:rsidR="001E0D0C" w:rsidRPr="004B01B5" w:rsidRDefault="001E0D0C">
          <w:pPr>
            <w:pStyle w:val="Paragraphedeliste"/>
            <w:numPr>
              <w:ilvl w:val="0"/>
              <w:numId w:val="15"/>
            </w:numPr>
            <w:spacing w:after="0"/>
            <w:ind w:left="357" w:hanging="357"/>
          </w:pPr>
          <w:r>
            <w:t xml:space="preserve">Sachant que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oMath>
          <w:r>
            <w:rPr>
              <w:rFonts w:eastAsiaTheme="minorEastAsia"/>
            </w:rPr>
            <w:t xml:space="preserve"> , détermine les valeurs de :</w:t>
          </w:r>
        </w:p>
        <w:p w14:paraId="1EA063EB" w14:textId="77777777" w:rsidR="001E0D0C" w:rsidRPr="004B01B5" w:rsidRDefault="00000000">
          <w:pPr>
            <w:pStyle w:val="Paragraphedeliste"/>
            <w:numPr>
              <w:ilvl w:val="1"/>
              <w:numId w:val="35"/>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r>
              <w:rPr>
                <w:rFonts w:ascii="Cambria Math" w:hAnsi="Cambria Math"/>
              </w:rPr>
              <m:t>)</m:t>
            </m:r>
          </m:oMath>
        </w:p>
        <w:p w14:paraId="0A2600A5" w14:textId="77777777" w:rsidR="001E0D0C" w:rsidRPr="002B1644" w:rsidRDefault="00000000">
          <w:pPr>
            <w:pStyle w:val="Paragraphedeliste"/>
            <w:numPr>
              <w:ilvl w:val="1"/>
              <w:numId w:val="35"/>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cos</m:t>
                </m:r>
              </m:fName>
              <m:e>
                <m:r>
                  <w:rPr>
                    <w:rFonts w:ascii="Cambria Math" w:hAnsi="Cambria Math"/>
                  </w:rPr>
                  <m:t>(120°)</m:t>
                </m:r>
              </m:e>
            </m:func>
          </m:oMath>
        </w:p>
        <w:p w14:paraId="6EF37E59" w14:textId="77777777" w:rsidR="001E0D0C" w:rsidRPr="004B01B5" w:rsidRDefault="00000000">
          <w:pPr>
            <w:pStyle w:val="Paragraphedeliste"/>
            <w:numPr>
              <w:ilvl w:val="1"/>
              <w:numId w:val="35"/>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cos</m:t>
                </m:r>
              </m:fName>
              <m:e>
                <m:r>
                  <w:rPr>
                    <w:rFonts w:ascii="Cambria Math" w:hAnsi="Cambria Math"/>
                  </w:rPr>
                  <m:t>(180°</m:t>
                </m:r>
              </m:e>
            </m:func>
            <m:r>
              <w:rPr>
                <w:rFonts w:ascii="Cambria Math" w:hAnsi="Cambria Math"/>
              </w:rPr>
              <m:t>)</m:t>
            </m:r>
          </m:oMath>
        </w:p>
        <w:p w14:paraId="0E431652" w14:textId="77777777" w:rsidR="001E0D0C" w:rsidRPr="004B01B5" w:rsidRDefault="00000000">
          <w:pPr>
            <w:pStyle w:val="Paragraphedeliste"/>
            <w:numPr>
              <w:ilvl w:val="1"/>
              <w:numId w:val="35"/>
            </w:numPr>
            <w:spacing w:after="0" w:line="360" w:lineRule="auto"/>
            <w:contextualSpacing w:val="0"/>
            <w:rPr>
              <w:rFonts w:eastAsiaTheme="minorEastAsia"/>
            </w:r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(300°)</m:t>
                </m:r>
              </m:e>
            </m:func>
          </m:oMath>
        </w:p>
        <w:p w14:paraId="3EBBF02D" w14:textId="77777777" w:rsidR="001E0D0C" w:rsidRPr="004B01B5" w:rsidRDefault="00000000">
          <w:pPr>
            <w:pStyle w:val="Paragraphedeliste"/>
            <w:numPr>
              <w:ilvl w:val="1"/>
              <w:numId w:val="35"/>
            </w:numPr>
            <w:spacing w:line="360" w:lineRule="auto"/>
            <w:contextualSpacing w:val="0"/>
            <w:rPr>
              <w:rFonts w:eastAsiaTheme="minorEastAsia"/>
            </w:rPr>
          </w:pPr>
          <m:oMath>
            <m:func>
              <m:funcPr>
                <m:ctrlPr>
                  <w:rPr>
                    <w:rFonts w:ascii="Cambria Math" w:hAnsi="Cambria Math"/>
                    <w:i/>
                  </w:rPr>
                </m:ctrlPr>
              </m:funcPr>
              <m:fName>
                <m:r>
                  <m:rPr>
                    <m:sty m:val="p"/>
                  </m:rPr>
                  <w:rPr>
                    <w:rFonts w:ascii="Cambria Math" w:hAnsi="Cambria Math"/>
                  </w:rPr>
                  <m:t>cos</m:t>
                </m:r>
              </m:fName>
              <m:e>
                <m:r>
                  <w:rPr>
                    <w:rFonts w:ascii="Cambria Math" w:hAnsi="Cambria Math"/>
                  </w:rPr>
                  <m:t>(240°)</m:t>
                </m:r>
              </m:e>
            </m:func>
          </m:oMath>
        </w:p>
        <w:p w14:paraId="4AF9C484" w14:textId="77777777" w:rsidR="001E0D0C" w:rsidRPr="004B01B5" w:rsidRDefault="001E0D0C">
          <w:pPr>
            <w:pStyle w:val="Paragraphedeliste"/>
            <w:numPr>
              <w:ilvl w:val="0"/>
              <w:numId w:val="15"/>
            </w:numPr>
            <w:spacing w:after="0"/>
            <w:ind w:left="357" w:hanging="357"/>
          </w:pPr>
          <w:r>
            <w:t xml:space="preserve">Sachant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(45°)</m:t>
                </m:r>
              </m:e>
            </m:fun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oMath>
          <w:r>
            <w:rPr>
              <w:rFonts w:eastAsiaTheme="minorEastAsia"/>
            </w:rPr>
            <w:t>, détermine les valeurs de :</w:t>
          </w:r>
        </w:p>
        <w:p w14:paraId="6AF4D172" w14:textId="77777777" w:rsidR="001E0D0C" w:rsidRPr="002B1644" w:rsidRDefault="00000000">
          <w:pPr>
            <w:pStyle w:val="Paragraphedeliste"/>
            <w:numPr>
              <w:ilvl w:val="1"/>
              <w:numId w:val="34"/>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(-45°</m:t>
                </m:r>
              </m:e>
            </m:func>
            <m:r>
              <w:rPr>
                <w:rFonts w:ascii="Cambria Math" w:hAnsi="Cambria Math"/>
              </w:rPr>
              <m:t>)</m:t>
            </m:r>
          </m:oMath>
        </w:p>
        <w:p w14:paraId="4D13E5EB" w14:textId="77777777" w:rsidR="001E0D0C" w:rsidRPr="004B01B5" w:rsidRDefault="00000000">
          <w:pPr>
            <w:pStyle w:val="Paragraphedeliste"/>
            <w:numPr>
              <w:ilvl w:val="1"/>
              <w:numId w:val="34"/>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(90°</m:t>
                </m:r>
              </m:e>
            </m:func>
            <m:r>
              <w:rPr>
                <w:rFonts w:ascii="Cambria Math" w:hAnsi="Cambria Math"/>
              </w:rPr>
              <m:t>)</m:t>
            </m:r>
          </m:oMath>
        </w:p>
        <w:p w14:paraId="0F684A9B" w14:textId="77777777" w:rsidR="001E0D0C" w:rsidRPr="002B1644" w:rsidRDefault="00000000">
          <w:pPr>
            <w:pStyle w:val="Paragraphedeliste"/>
            <w:numPr>
              <w:ilvl w:val="1"/>
              <w:numId w:val="34"/>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(135°</m:t>
                </m:r>
              </m:e>
            </m:func>
            <m:r>
              <w:rPr>
                <w:rFonts w:ascii="Cambria Math" w:hAnsi="Cambria Math"/>
              </w:rPr>
              <m:t>)</m:t>
            </m:r>
          </m:oMath>
        </w:p>
        <w:p w14:paraId="2F02D4CE" w14:textId="77777777" w:rsidR="001E0D0C" w:rsidRPr="002B1644" w:rsidRDefault="00000000">
          <w:pPr>
            <w:pStyle w:val="Paragraphedeliste"/>
            <w:numPr>
              <w:ilvl w:val="1"/>
              <w:numId w:val="34"/>
            </w:numPr>
            <w:spacing w:after="0" w:line="360" w:lineRule="auto"/>
            <w:ind w:left="1434" w:hanging="357"/>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(225°</m:t>
                </m:r>
              </m:e>
            </m:func>
            <m:r>
              <w:rPr>
                <w:rFonts w:ascii="Cambria Math" w:hAnsi="Cambria Math"/>
              </w:rPr>
              <m:t>)</m:t>
            </m:r>
          </m:oMath>
        </w:p>
        <w:p w14:paraId="1AAABB07" w14:textId="77777777" w:rsidR="001E0D0C" w:rsidRPr="00C27171" w:rsidRDefault="00000000">
          <w:pPr>
            <w:pStyle w:val="Paragraphedeliste"/>
            <w:numPr>
              <w:ilvl w:val="1"/>
              <w:numId w:val="34"/>
            </w:numPr>
            <w:spacing w:line="360" w:lineRule="auto"/>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(315°</m:t>
                </m:r>
              </m:e>
            </m:func>
            <m:r>
              <w:rPr>
                <w:rFonts w:ascii="Cambria Math" w:hAnsi="Cambria Math"/>
              </w:rPr>
              <m:t>)</m:t>
            </m:r>
          </m:oMath>
        </w:p>
        <w:p w14:paraId="7F34501C" w14:textId="77777777" w:rsidR="001E0D0C" w:rsidRPr="003D6D13" w:rsidRDefault="001E0D0C">
          <w:pPr>
            <w:pStyle w:val="Paragraphedeliste"/>
            <w:numPr>
              <w:ilvl w:val="0"/>
              <w:numId w:val="15"/>
            </w:numPr>
            <w:spacing w:after="0"/>
            <w:ind w:left="357" w:hanging="357"/>
          </w:pPr>
          <w:r>
            <w:t xml:space="preserve">Complète par = ou </w:t>
          </w:r>
          <m:oMath>
            <m:r>
              <w:rPr>
                <w:rFonts w:ascii="Cambria Math" w:hAnsi="Cambria Math"/>
              </w:rPr>
              <m:t>≠</m:t>
            </m:r>
          </m:oMath>
        </w:p>
        <w:p w14:paraId="14F22E85" w14:textId="77777777" w:rsidR="001E0D0C" w:rsidRPr="003D6D13" w:rsidRDefault="00000000">
          <w:pPr>
            <w:pStyle w:val="Paragraphedeliste"/>
            <w:numPr>
              <w:ilvl w:val="0"/>
              <w:numId w:val="39"/>
            </w:numPr>
            <w:spacing w:after="0" w:line="360" w:lineRule="auto"/>
          </w:pPr>
          <m:oMath>
            <m:func>
              <m:funcPr>
                <m:ctrlPr>
                  <w:rPr>
                    <w:rFonts w:ascii="Cambria Math" w:hAnsi="Cambria Math"/>
                    <w:i/>
                  </w:rPr>
                </m:ctrlPr>
              </m:funcPr>
              <m:fName>
                <m:r>
                  <m:rPr>
                    <m:sty m:val="p"/>
                  </m:rPr>
                  <w:rPr>
                    <w:rFonts w:ascii="Cambria Math" w:hAnsi="Cambria Math"/>
                  </w:rPr>
                  <m:t>sin</m:t>
                </m:r>
              </m:fName>
              <m:e>
                <m:r>
                  <w:rPr>
                    <w:rFonts w:ascii="Cambria Math" w:hAnsi="Cambria Math"/>
                  </w:rPr>
                  <m:t>(20°</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160°</m:t>
                    </m:r>
                  </m:e>
                </m:d>
              </m:e>
            </m:func>
          </m:oMath>
        </w:p>
        <w:p w14:paraId="29EF70F8" w14:textId="77777777" w:rsidR="001E0D0C" w:rsidRPr="003D6D13" w:rsidRDefault="00000000">
          <w:pPr>
            <w:pStyle w:val="Paragraphedeliste"/>
            <w:numPr>
              <w:ilvl w:val="0"/>
              <w:numId w:val="39"/>
            </w:numPr>
            <w:spacing w:after="0" w:line="360" w:lineRule="auto"/>
          </w:pPr>
          <m:oMath>
            <m:func>
              <m:funcPr>
                <m:ctrlPr>
                  <w:rPr>
                    <w:rFonts w:ascii="Cambria Math" w:hAnsi="Cambria Math"/>
                    <w:i/>
                  </w:rPr>
                </m:ctrlPr>
              </m:funcPr>
              <m:fName>
                <m:r>
                  <m:rPr>
                    <m:sty m:val="p"/>
                  </m:rPr>
                  <w:rPr>
                    <w:rFonts w:ascii="Cambria Math" w:hAnsi="Cambria Math"/>
                  </w:rPr>
                  <m:t>cos</m:t>
                </m:r>
              </m:fName>
              <m:e>
                <m:r>
                  <w:rPr>
                    <w:rFonts w:ascii="Cambria Math" w:hAnsi="Cambria Math"/>
                  </w:rPr>
                  <m:t>(60°</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30°</m:t>
                    </m:r>
                  </m:e>
                </m:d>
              </m:e>
            </m:func>
          </m:oMath>
        </w:p>
        <w:p w14:paraId="61CDACF6" w14:textId="77777777" w:rsidR="001E0D0C" w:rsidRPr="00DF239B" w:rsidRDefault="00000000">
          <w:pPr>
            <w:pStyle w:val="Paragraphedeliste"/>
            <w:numPr>
              <w:ilvl w:val="0"/>
              <w:numId w:val="39"/>
            </w:numPr>
            <w:spacing w:after="0" w:line="360" w:lineRule="auto"/>
          </w:pPr>
          <m:oMath>
            <m:func>
              <m:funcPr>
                <m:ctrlPr>
                  <w:rPr>
                    <w:rFonts w:ascii="Cambria Math" w:hAnsi="Cambria Math"/>
                    <w:i/>
                  </w:rPr>
                </m:ctrlPr>
              </m:funcPr>
              <m:fName>
                <m:r>
                  <m:rPr>
                    <m:sty m:val="p"/>
                  </m:rPr>
                  <w:rPr>
                    <w:rFonts w:ascii="Cambria Math" w:hAnsi="Cambria Math"/>
                  </w:rPr>
                  <m:t>cos</m:t>
                </m:r>
              </m:fName>
              <m:e>
                <m:r>
                  <w:rPr>
                    <w:rFonts w:ascii="Cambria Math" w:hAnsi="Cambria Math"/>
                  </w:rPr>
                  <m:t>(160°</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20°</m:t>
                    </m:r>
                  </m:e>
                </m:d>
              </m:e>
            </m:func>
          </m:oMath>
        </w:p>
        <w:p w14:paraId="4E371ED0" w14:textId="77777777" w:rsidR="00DF239B" w:rsidRPr="00C27171" w:rsidRDefault="00DF239B" w:rsidP="00DF239B">
          <w:pPr>
            <w:pStyle w:val="Paragraphedeliste"/>
            <w:spacing w:after="0" w:line="360" w:lineRule="auto"/>
            <w:ind w:left="1440"/>
          </w:pPr>
        </w:p>
        <w:p w14:paraId="4C600A0D" w14:textId="1519695A" w:rsidR="001C7984" w:rsidRPr="00DF239B" w:rsidRDefault="00DF239B">
          <w:pPr>
            <w:pStyle w:val="Paragraphedeliste"/>
            <w:numPr>
              <w:ilvl w:val="0"/>
              <w:numId w:val="15"/>
            </w:numPr>
            <w:spacing w:after="0"/>
            <w:ind w:left="357" w:hanging="357"/>
          </w:pPr>
          <w:r>
            <w:t xml:space="preserve">Sachant que </w:t>
          </w:r>
          <m:oMath>
            <m:r>
              <w:rPr>
                <w:rFonts w:ascii="Cambria Math" w:hAnsi="Cambria Math"/>
              </w:rPr>
              <m:t>α</m:t>
            </m:r>
            <m:r>
              <w:rPr>
                <w:rFonts w:ascii="Cambria Math" w:eastAsiaTheme="minorEastAsia" w:hAnsi="Cambria Math"/>
              </w:rPr>
              <m:t xml:space="preserve">∈QII </m:t>
            </m:r>
          </m:oMath>
          <w:r>
            <w:rPr>
              <w:rFonts w:eastAsiaTheme="minorEastAsia"/>
            </w:rPr>
            <w:t xml:space="preserve">et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5</m:t>
                </m:r>
              </m:den>
            </m:f>
          </m:oMath>
          <w:r>
            <w:rPr>
              <w:rFonts w:eastAsiaTheme="minorEastAsia"/>
            </w:rPr>
            <w:t xml:space="preserve">, calcule la valeur exacte de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en utilisant la formule fondamentale de trigonométrie. </w:t>
          </w:r>
        </w:p>
        <w:p w14:paraId="0D793AC2" w14:textId="77777777" w:rsidR="00DF239B" w:rsidRDefault="00DF239B" w:rsidP="00DF239B">
          <w:pPr>
            <w:pStyle w:val="Paragraphedeliste"/>
            <w:spacing w:after="0"/>
            <w:ind w:left="357"/>
          </w:pPr>
        </w:p>
        <w:p w14:paraId="72BB66BE" w14:textId="60A5432C" w:rsidR="00DF239B" w:rsidRDefault="00DF239B">
          <w:pPr>
            <w:pStyle w:val="Paragraphedeliste"/>
            <w:numPr>
              <w:ilvl w:val="0"/>
              <w:numId w:val="15"/>
            </w:numPr>
            <w:spacing w:after="0"/>
            <w:ind w:left="357" w:hanging="357"/>
          </w:pPr>
          <w:r>
            <w:t xml:space="preserve">Sachant que </w:t>
          </w:r>
          <m:oMath>
            <m:r>
              <w:rPr>
                <w:rFonts w:ascii="Cambria Math" w:hAnsi="Cambria Math"/>
              </w:rPr>
              <m:t>α</m:t>
            </m:r>
            <m:r>
              <w:rPr>
                <w:rFonts w:ascii="Cambria Math" w:eastAsiaTheme="minorEastAsia" w:hAnsi="Cambria Math"/>
              </w:rPr>
              <m:t xml:space="preserve">∈QIII </m:t>
            </m:r>
          </m:oMath>
          <w:r>
            <w:rPr>
              <w:rFonts w:eastAsiaTheme="minorEastAsia"/>
            </w:rPr>
            <w:t xml:space="preserve">et que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r>
            <w:rPr>
              <w:rFonts w:eastAsiaTheme="minorEastAsia"/>
            </w:rPr>
            <w:t xml:space="preserve">, calcule la valeur exacte de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Pr>
              <w:rFonts w:eastAsiaTheme="minorEastAsia"/>
            </w:rPr>
            <w:t xml:space="preserve"> en utilisant la formule fondamentale de trigonométrie. </w:t>
          </w:r>
        </w:p>
        <w:p w14:paraId="2AA3EF76" w14:textId="77777777" w:rsidR="00591CFC" w:rsidRDefault="00591CFC">
          <w:pPr>
            <w:pStyle w:val="Paragraphedeliste"/>
            <w:numPr>
              <w:ilvl w:val="0"/>
              <w:numId w:val="15"/>
            </w:numPr>
            <w:spacing w:after="0"/>
            <w:ind w:left="357" w:hanging="357"/>
            <w:rPr>
              <w:i/>
              <w:u w:val="single"/>
            </w:rPr>
          </w:pPr>
          <w:r>
            <w:rPr>
              <w:i/>
              <w:u w:val="single"/>
            </w:rPr>
            <w:br w:type="page"/>
          </w:r>
        </w:p>
        <w:p w14:paraId="1D2F2ABC" w14:textId="1B84465F" w:rsidR="003C1B25" w:rsidRDefault="003C1B25" w:rsidP="00641254">
          <w:pPr>
            <w:pStyle w:val="Titre1"/>
          </w:pPr>
          <w:r>
            <w:lastRenderedPageBreak/>
            <w:t xml:space="preserve">Activités introductives : interprétation géométrique de la tangente </w:t>
          </w:r>
        </w:p>
        <w:p w14:paraId="3D06C3F6" w14:textId="3F3EF5AB" w:rsidR="003C1B25" w:rsidRDefault="003C1B25">
          <w:pPr>
            <w:pStyle w:val="Paragraphedeliste"/>
            <w:numPr>
              <w:ilvl w:val="0"/>
              <w:numId w:val="40"/>
            </w:numPr>
            <w:spacing w:before="120"/>
            <w:contextualSpacing w:val="0"/>
          </w:pPr>
          <w:r>
            <w:t xml:space="preserve">Trace le cercle trigonométrique dans le repère ci-dessous. </w:t>
          </w:r>
          <w:r w:rsidR="00DA2954">
            <w:t xml:space="preserve">Place les points </w:t>
          </w:r>
          <m:oMath>
            <m:r>
              <w:rPr>
                <w:rFonts w:ascii="Cambria Math" w:hAnsi="Cambria Math"/>
              </w:rPr>
              <m:t xml:space="preserve">I(1;0) </m:t>
            </m:r>
          </m:oMath>
          <w:r w:rsidR="00DA2954">
            <w:rPr>
              <w:rFonts w:eastAsiaTheme="minorEastAsia"/>
            </w:rPr>
            <w:t xml:space="preserve">et </w:t>
          </w:r>
          <m:oMath>
            <m:r>
              <w:rPr>
                <w:rFonts w:ascii="Cambria Math" w:eastAsiaTheme="minorEastAsia" w:hAnsi="Cambria Math"/>
              </w:rPr>
              <m:t>J(0;1)</m:t>
            </m:r>
          </m:oMath>
          <w:r w:rsidR="00DA2954">
            <w:rPr>
              <w:rFonts w:eastAsiaTheme="minorEastAsia"/>
            </w:rPr>
            <w:t>.</w:t>
          </w:r>
        </w:p>
        <w:p w14:paraId="479891E1" w14:textId="77777777" w:rsidR="003C1B25" w:rsidRDefault="003C1B25" w:rsidP="003C1B25">
          <w:pPr>
            <w:spacing w:before="120"/>
            <w:ind w:left="360"/>
          </w:pPr>
          <w:r w:rsidRPr="0061793C">
            <w:rPr>
              <w:noProof/>
            </w:rPr>
            <w:drawing>
              <wp:inline distT="0" distB="0" distL="0" distR="0" wp14:anchorId="3E8BC492" wp14:editId="06C80E86">
                <wp:extent cx="4888800" cy="5104800"/>
                <wp:effectExtent l="0" t="0" r="7620" b="635"/>
                <wp:docPr id="149154688" name="Image 149154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8800" cy="5104800"/>
                        </a:xfrm>
                        <a:prstGeom prst="rect">
                          <a:avLst/>
                        </a:prstGeom>
                        <a:noFill/>
                        <a:ln>
                          <a:noFill/>
                        </a:ln>
                      </pic:spPr>
                    </pic:pic>
                  </a:graphicData>
                </a:graphic>
              </wp:inline>
            </w:drawing>
          </w:r>
        </w:p>
        <w:p w14:paraId="43213297" w14:textId="5E7B7A11" w:rsidR="003C1B25" w:rsidRPr="003C1B25" w:rsidRDefault="003C1B25">
          <w:pPr>
            <w:pStyle w:val="Paragraphedeliste"/>
            <w:numPr>
              <w:ilvl w:val="0"/>
              <w:numId w:val="40"/>
            </w:numPr>
            <w:spacing w:before="120"/>
            <w:contextualSpacing w:val="0"/>
          </w:pPr>
          <w:r>
            <w:t xml:space="preserve">Représente un angle de </w:t>
          </w:r>
          <m:oMath>
            <m:r>
              <w:rPr>
                <w:rFonts w:ascii="Cambria Math" w:hAnsi="Cambria Math"/>
              </w:rPr>
              <m:t>30°</m:t>
            </m:r>
          </m:oMath>
          <w:r>
            <w:rPr>
              <w:rFonts w:eastAsiaTheme="minorEastAsia"/>
            </w:rPr>
            <w:t xml:space="preserve"> et nomme </w:t>
          </w:r>
          <m:oMath>
            <m:r>
              <w:rPr>
                <w:rFonts w:ascii="Cambria Math" w:eastAsiaTheme="minorEastAsia" w:hAnsi="Cambria Math"/>
              </w:rPr>
              <m:t>P</m:t>
            </m:r>
          </m:oMath>
          <w:r>
            <w:rPr>
              <w:rFonts w:eastAsiaTheme="minorEastAsia"/>
            </w:rPr>
            <w:t xml:space="preserve"> le point représentatif de cet angle sur le cercle. </w:t>
          </w:r>
        </w:p>
        <w:p w14:paraId="6B9E9A21" w14:textId="6F50FD86" w:rsidR="003C1B25" w:rsidRPr="003C1B25" w:rsidRDefault="003C1B25">
          <w:pPr>
            <w:pStyle w:val="Paragraphedeliste"/>
            <w:numPr>
              <w:ilvl w:val="0"/>
              <w:numId w:val="40"/>
            </w:numPr>
            <w:spacing w:before="120"/>
            <w:contextualSpacing w:val="0"/>
          </w:pPr>
          <w:r>
            <w:rPr>
              <w:rFonts w:eastAsiaTheme="minorEastAsia"/>
            </w:rPr>
            <w:t xml:space="preserve">Représente le cosinus et le sinus de cet angle et note-les respectivement </w:t>
          </w:r>
          <m:oMath>
            <m:acc>
              <m:accPr>
                <m:chr m:val="̅"/>
                <m:ctrlPr>
                  <w:rPr>
                    <w:rFonts w:ascii="Cambria Math" w:eastAsiaTheme="minorEastAsia" w:hAnsi="Cambria Math"/>
                    <w:i/>
                  </w:rPr>
                </m:ctrlPr>
              </m:accPr>
              <m:e>
                <m:r>
                  <w:rPr>
                    <w:rFonts w:ascii="Cambria Math" w:eastAsiaTheme="minorEastAsia" w:hAnsi="Cambria Math"/>
                  </w:rPr>
                  <m:t>OP'</m:t>
                </m:r>
              </m:e>
            </m:acc>
          </m:oMath>
          <w:r>
            <w:rPr>
              <w:rFonts w:eastAsiaTheme="minorEastAsia"/>
            </w:rPr>
            <w:t xml:space="preserve"> et </w:t>
          </w:r>
          <m:oMath>
            <m:acc>
              <m:accPr>
                <m:chr m:val="̅"/>
                <m:ctrlPr>
                  <w:rPr>
                    <w:rFonts w:ascii="Cambria Math" w:eastAsiaTheme="minorEastAsia" w:hAnsi="Cambria Math"/>
                    <w:i/>
                  </w:rPr>
                </m:ctrlPr>
              </m:accPr>
              <m:e>
                <m:r>
                  <w:rPr>
                    <w:rFonts w:ascii="Cambria Math" w:eastAsiaTheme="minorEastAsia" w:hAnsi="Cambria Math"/>
                  </w:rPr>
                  <m:t>OP''</m:t>
                </m:r>
              </m:e>
            </m:acc>
          </m:oMath>
        </w:p>
        <w:p w14:paraId="6C1241D9" w14:textId="68E21CEF" w:rsidR="003C1B25" w:rsidRDefault="003C1B25" w:rsidP="003C1B25">
          <w:pPr>
            <w:pStyle w:val="Titre2"/>
          </w:pPr>
          <w:r>
            <w:t>1</w:t>
          </w:r>
          <w:r w:rsidRPr="003C1B25">
            <w:rPr>
              <w:vertAlign w:val="superscript"/>
            </w:rPr>
            <w:t>ère</w:t>
          </w:r>
          <w:r>
            <w:t xml:space="preserve"> partie : généralisation de la construction de la </w:t>
          </w:r>
          <w:commentRangeStart w:id="8"/>
          <w:r>
            <w:t>tangente</w:t>
          </w:r>
          <w:commentRangeEnd w:id="8"/>
          <w:r w:rsidR="002B5FD5">
            <w:rPr>
              <w:rStyle w:val="Marquedecommentaire"/>
              <w:rFonts w:eastAsiaTheme="minorHAnsi" w:cstheme="minorBidi"/>
              <w:u w:val="none"/>
            </w:rPr>
            <w:commentReference w:id="8"/>
          </w:r>
        </w:p>
        <w:p w14:paraId="63800FB1" w14:textId="502F1F71" w:rsidR="003C1B25" w:rsidRPr="003C1B25" w:rsidRDefault="003C1B25">
          <w:pPr>
            <w:pStyle w:val="Paragraphedeliste"/>
            <w:numPr>
              <w:ilvl w:val="0"/>
              <w:numId w:val="40"/>
            </w:numPr>
            <w:spacing w:before="120"/>
            <w:contextualSpacing w:val="0"/>
          </w:pPr>
          <w:r>
            <w:t>Trace la tangente</w:t>
          </w:r>
          <w:r>
            <w:rPr>
              <w:rStyle w:val="Appelnotedebasdep"/>
            </w:rPr>
            <w:footnoteReference w:id="4"/>
          </w:r>
          <w:r>
            <w:t xml:space="preserve"> au cercle en </w:t>
          </w:r>
          <m:oMath>
            <m:r>
              <w:rPr>
                <w:rFonts w:ascii="Cambria Math" w:eastAsiaTheme="minorEastAsia" w:hAnsi="Cambria Math"/>
              </w:rPr>
              <m:t>P</m:t>
            </m:r>
          </m:oMath>
          <w:r>
            <w:rPr>
              <w:rFonts w:eastAsiaTheme="minorEastAsia"/>
            </w:rPr>
            <w:t>.</w:t>
          </w:r>
        </w:p>
        <w:p w14:paraId="7F3AEA08" w14:textId="6470A0CC" w:rsidR="003C1B25" w:rsidRPr="003C1B25" w:rsidRDefault="003C1B25">
          <w:pPr>
            <w:pStyle w:val="Paragraphedeliste"/>
            <w:numPr>
              <w:ilvl w:val="0"/>
              <w:numId w:val="40"/>
            </w:numPr>
            <w:spacing w:before="120"/>
            <w:contextualSpacing w:val="0"/>
          </w:pPr>
          <w:r>
            <w:rPr>
              <w:rFonts w:eastAsiaTheme="minorEastAsia"/>
            </w:rPr>
            <w:t xml:space="preserve">Note </w:t>
          </w:r>
          <m:oMath>
            <m:r>
              <w:rPr>
                <w:rFonts w:ascii="Cambria Math" w:eastAsiaTheme="minorEastAsia" w:hAnsi="Cambria Math"/>
              </w:rPr>
              <m:t>A</m:t>
            </m:r>
          </m:oMath>
          <w:r>
            <w:rPr>
              <w:rFonts w:eastAsiaTheme="minorEastAsia"/>
            </w:rPr>
            <w:t xml:space="preserve"> l’intersection de cette tangente avec l’axe des abscisses. </w:t>
          </w:r>
        </w:p>
        <w:p w14:paraId="571EC6BE" w14:textId="41311463" w:rsidR="003C1B25" w:rsidRPr="003C1B25" w:rsidRDefault="003C1B25">
          <w:pPr>
            <w:pStyle w:val="Paragraphedeliste"/>
            <w:numPr>
              <w:ilvl w:val="0"/>
              <w:numId w:val="40"/>
            </w:numPr>
            <w:spacing w:before="120"/>
            <w:contextualSpacing w:val="0"/>
          </w:pPr>
          <w:r>
            <w:t xml:space="preserve">Exprime la tangente de </w:t>
          </w:r>
          <m:oMath>
            <m:r>
              <w:rPr>
                <w:rFonts w:ascii="Cambria Math" w:hAnsi="Cambria Math"/>
              </w:rPr>
              <m:t>30°</m:t>
            </m:r>
          </m:oMath>
          <w:r>
            <w:rPr>
              <w:rFonts w:eastAsiaTheme="minorEastAsia"/>
            </w:rPr>
            <w:t xml:space="preserve"> dans le triangle rectangle </w:t>
          </w:r>
          <m:oMath>
            <m:r>
              <w:rPr>
                <w:rFonts w:ascii="Cambria Math" w:eastAsiaTheme="minorEastAsia" w:hAnsi="Cambria Math"/>
              </w:rPr>
              <m:t>OPA</m:t>
            </m:r>
          </m:oMath>
        </w:p>
        <w:p w14:paraId="530705AB" w14:textId="573909C3" w:rsidR="003C1B25" w:rsidRPr="003C1B25" w:rsidRDefault="00000000" w:rsidP="003C1B25">
          <w:pPr>
            <w:spacing w:before="120"/>
            <w:ind w:left="360"/>
            <w:rPr>
              <w:rFonts w:eastAsiaTheme="minorEastAsia"/>
            </w:rPr>
          </w:pPr>
          <m:oMathPara>
            <m:oMathParaPr>
              <m:jc m:val="left"/>
            </m:oMathParaP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30°</m:t>
                      </m:r>
                    </m:e>
                  </m:d>
                  <m:r>
                    <w:rPr>
                      <w:rFonts w:ascii="Cambria Math" w:hAnsi="Cambria Math"/>
                    </w:rPr>
                    <m:t>=</m:t>
                  </m:r>
                </m:e>
              </m:func>
            </m:oMath>
          </m:oMathPara>
        </w:p>
        <w:p w14:paraId="0A6B1324" w14:textId="77777777" w:rsidR="003C1B25" w:rsidRDefault="003C1B25" w:rsidP="003C1B25">
          <w:pPr>
            <w:spacing w:before="120"/>
            <w:ind w:left="360"/>
            <w:rPr>
              <w:rFonts w:eastAsiaTheme="minorEastAsia"/>
            </w:rPr>
          </w:pPr>
        </w:p>
        <w:p w14:paraId="07554829" w14:textId="67F6D234" w:rsidR="003C1B25" w:rsidRDefault="003C1B25" w:rsidP="003C1B25">
          <w:pPr>
            <w:spacing w:before="120"/>
            <w:ind w:left="360"/>
            <w:rPr>
              <w:rFonts w:eastAsiaTheme="minorEastAsia"/>
            </w:rPr>
          </w:pPr>
          <w:r>
            <w:rPr>
              <w:rFonts w:eastAsiaTheme="minorEastAsia"/>
            </w:rPr>
            <w:lastRenderedPageBreak/>
            <w:t xml:space="preserve">On peut en conclure que la distance </w:t>
          </w:r>
          <m:oMath>
            <m:acc>
              <m:accPr>
                <m:chr m:val="̅"/>
                <m:ctrlPr>
                  <w:rPr>
                    <w:rFonts w:ascii="Cambria Math" w:eastAsiaTheme="minorEastAsia" w:hAnsi="Cambria Math"/>
                    <w:i/>
                  </w:rPr>
                </m:ctrlPr>
              </m:accPr>
              <m:e>
                <m:r>
                  <w:rPr>
                    <w:rFonts w:ascii="Cambria Math" w:eastAsiaTheme="minorEastAsia" w:hAnsi="Cambria Math"/>
                  </w:rPr>
                  <m:t>PA</m:t>
                </m:r>
              </m:e>
            </m:acc>
          </m:oMath>
          <w:r>
            <w:rPr>
              <w:rFonts w:eastAsiaTheme="minorEastAsia"/>
            </w:rPr>
            <w:t xml:space="preserve"> est égale à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(30°)</m:t>
                </m:r>
              </m:e>
            </m:func>
          </m:oMath>
        </w:p>
        <w:p w14:paraId="5BA1BC9E" w14:textId="58979274" w:rsidR="00B102CA" w:rsidRDefault="00B102CA">
          <w:pPr>
            <w:pStyle w:val="Paragraphedeliste"/>
            <w:numPr>
              <w:ilvl w:val="0"/>
              <w:numId w:val="40"/>
            </w:numPr>
            <w:spacing w:before="120"/>
            <w:contextualSpacing w:val="0"/>
            <w:rPr>
              <w:rFonts w:eastAsiaTheme="minorEastAsia"/>
            </w:rPr>
          </w:pPr>
          <w:r>
            <w:rPr>
              <w:rFonts w:eastAsiaTheme="minorEastAsia"/>
            </w:rPr>
            <w:t xml:space="preserve">Vérifie cette conclusion en mesurant cette distance sur le dessin et en la comparant à la valeur bien connue de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(30°)</m:t>
                </m:r>
              </m:e>
            </m:func>
            <m:r>
              <w:rPr>
                <w:rFonts w:ascii="Cambria Math" w:eastAsiaTheme="minorEastAsia" w:hAnsi="Cambria Math"/>
              </w:rPr>
              <m:t>.</m:t>
            </m:r>
          </m:oMath>
        </w:p>
        <w:p w14:paraId="59D1D0C8" w14:textId="0D30C6F1" w:rsidR="00B102CA" w:rsidRDefault="00B102CA" w:rsidP="00B102CA">
          <w:pPr>
            <w:pStyle w:val="Paragraphedeliste"/>
            <w:spacing w:before="120"/>
            <w:contextualSpacing w:val="0"/>
            <w:rPr>
              <w:rFonts w:eastAsiaTheme="minorEastAsia"/>
            </w:rPr>
          </w:pPr>
          <w:r>
            <w:rPr>
              <w:rFonts w:eastAsiaTheme="minorEastAsia"/>
            </w:rPr>
            <w:t xml:space="preserve">Sur le dessin, </w:t>
          </w:r>
          <m:oMath>
            <m:acc>
              <m:accPr>
                <m:chr m:val="̅"/>
                <m:ctrlPr>
                  <w:rPr>
                    <w:rFonts w:ascii="Cambria Math" w:eastAsiaTheme="minorEastAsia" w:hAnsi="Cambria Math"/>
                    <w:i/>
                  </w:rPr>
                </m:ctrlPr>
              </m:accPr>
              <m:e>
                <m:r>
                  <w:rPr>
                    <w:rFonts w:ascii="Cambria Math" w:eastAsiaTheme="minorEastAsia" w:hAnsi="Cambria Math"/>
                  </w:rPr>
                  <m:t>PA</m:t>
                </m:r>
              </m:e>
            </m:acc>
            <m:r>
              <w:rPr>
                <w:rFonts w:ascii="Cambria Math" w:eastAsiaTheme="minorEastAsia" w:hAnsi="Cambria Math"/>
              </w:rPr>
              <m:t>≈</m:t>
            </m:r>
          </m:oMath>
          <w:r>
            <w:rPr>
              <w:rFonts w:eastAsiaTheme="minorEastAsia"/>
            </w:rPr>
            <w:t xml:space="preserve"> ....... unités </w:t>
          </w:r>
        </w:p>
        <w:p w14:paraId="02072238" w14:textId="0EF169DC" w:rsidR="00B102CA" w:rsidRDefault="00000000" w:rsidP="00B102CA">
          <w:pPr>
            <w:pStyle w:val="Paragraphedeliste"/>
            <w:spacing w:before="120"/>
            <w:contextualSpacing w:val="0"/>
            <w:rPr>
              <w:rFonts w:eastAsiaTheme="minorEastAsia"/>
            </w:rPr>
          </w:pP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m:t>
                </m:r>
              </m:e>
            </m:func>
          </m:oMath>
          <w:r w:rsidR="00B102CA">
            <w:rPr>
              <w:rFonts w:eastAsiaTheme="minorEastAsia"/>
            </w:rPr>
            <w:t xml:space="preserve"> ..........  </w:t>
          </w:r>
          <m:oMath>
            <m:r>
              <w:rPr>
                <w:rFonts w:ascii="Cambria Math" w:eastAsiaTheme="minorEastAsia" w:hAnsi="Cambria Math"/>
              </w:rPr>
              <m:t>≈</m:t>
            </m:r>
          </m:oMath>
          <w:r w:rsidR="00B102CA">
            <w:rPr>
              <w:rFonts w:eastAsiaTheme="minorEastAsia"/>
            </w:rPr>
            <w:t xml:space="preserve"> ....... unités</w:t>
          </w:r>
        </w:p>
        <w:p w14:paraId="51F326C7" w14:textId="5188C0DF" w:rsidR="00B612CF" w:rsidRPr="00B612CF" w:rsidRDefault="00DA2954">
          <w:pPr>
            <w:pStyle w:val="Paragraphedeliste"/>
            <w:numPr>
              <w:ilvl w:val="0"/>
              <w:numId w:val="40"/>
            </w:numPr>
            <w:spacing w:before="120"/>
            <w:contextualSpacing w:val="0"/>
            <w:rPr>
              <w:rFonts w:eastAsiaTheme="minorEastAsia"/>
            </w:rPr>
          </w:pPr>
          <w:r>
            <w:rPr>
              <w:rFonts w:eastAsiaTheme="minorEastAsia"/>
            </w:rPr>
            <w:t xml:space="preserve">Construis le triangle </w:t>
          </w:r>
          <m:oMath>
            <m:r>
              <w:rPr>
                <w:rFonts w:ascii="Cambria Math" w:eastAsiaTheme="minorEastAsia" w:hAnsi="Cambria Math"/>
              </w:rPr>
              <m:t>OIT</m:t>
            </m:r>
          </m:oMath>
          <w:r>
            <w:rPr>
              <w:rFonts w:eastAsiaTheme="minorEastAsia"/>
            </w:rPr>
            <w:t xml:space="preserve"> isométrique</w:t>
          </w:r>
          <w:r>
            <w:rPr>
              <w:rStyle w:val="Appelnotedebasdep"/>
              <w:rFonts w:eastAsiaTheme="minorEastAsia"/>
            </w:rPr>
            <w:footnoteReference w:id="5"/>
          </w:r>
          <w:r>
            <w:rPr>
              <w:rFonts w:eastAsiaTheme="minorEastAsia"/>
            </w:rPr>
            <w:t xml:space="preserve"> au triangle </w:t>
          </w:r>
          <m:oMath>
            <m:r>
              <w:rPr>
                <w:rFonts w:ascii="Cambria Math" w:eastAsiaTheme="minorEastAsia" w:hAnsi="Cambria Math"/>
              </w:rPr>
              <m:t xml:space="preserve">OPA </m:t>
            </m:r>
          </m:oMath>
          <w:r w:rsidR="00B612CF">
            <w:rPr>
              <w:rFonts w:eastAsiaTheme="minorEastAsia"/>
            </w:rPr>
            <w:t xml:space="preserve">tel que : </w:t>
          </w:r>
        </w:p>
        <w:p w14:paraId="287E0B59" w14:textId="165EFC4C" w:rsidR="00B612CF" w:rsidRPr="00B612CF" w:rsidRDefault="00000000" w:rsidP="00B612CF">
          <w:pPr>
            <w:pStyle w:val="Paragraphedeliste"/>
            <w:spacing w:before="120"/>
            <w:contextualSpacing w:val="0"/>
            <w:rPr>
              <w:rFonts w:eastAsiaTheme="minorEastAsia"/>
            </w:rPr>
          </w:pPr>
          <m:oMathPara>
            <m:oMathParaPr>
              <m:jc m:val="left"/>
            </m:oMathParaPr>
            <m:oMath>
              <m:acc>
                <m:accPr>
                  <m:ctrlPr>
                    <w:rPr>
                      <w:rFonts w:ascii="Cambria Math" w:eastAsiaTheme="minorEastAsia" w:hAnsi="Cambria Math"/>
                      <w:i/>
                    </w:rPr>
                  </m:ctrlPr>
                </m:accPr>
                <m:e>
                  <m:r>
                    <w:rPr>
                      <w:rFonts w:ascii="Cambria Math" w:eastAsiaTheme="minorEastAsia" w:hAnsi="Cambria Math"/>
                    </w:rPr>
                    <m:t>IOT</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AOP</m:t>
                  </m:r>
                </m:e>
              </m:acc>
              <m:r>
                <w:rPr>
                  <w:rFonts w:ascii="Cambria Math" w:eastAsiaTheme="minorEastAsia" w:hAnsi="Cambria Math"/>
                </w:rPr>
                <m:t>=30°</m:t>
              </m:r>
            </m:oMath>
          </m:oMathPara>
        </w:p>
        <w:p w14:paraId="7A9AAA8A" w14:textId="7A358BB6" w:rsidR="00B612CF" w:rsidRDefault="00B612CF" w:rsidP="00B612CF">
          <w:pPr>
            <w:pStyle w:val="Paragraphedeliste"/>
            <w:spacing w:before="120"/>
            <w:contextualSpacing w:val="0"/>
            <w:rPr>
              <w:rFonts w:eastAsiaTheme="minorEastAsia"/>
            </w:rPr>
          </w:pPr>
          <w:r>
            <w:rPr>
              <w:rFonts w:eastAsiaTheme="minorEastAsia"/>
            </w:rPr>
            <w:t xml:space="preserve">Il faut donc que </w:t>
          </w:r>
          <m:oMath>
            <m:acc>
              <m:accPr>
                <m:ctrlPr>
                  <w:rPr>
                    <w:rFonts w:ascii="Cambria Math" w:eastAsiaTheme="minorEastAsia" w:hAnsi="Cambria Math"/>
                    <w:i/>
                  </w:rPr>
                </m:ctrlPr>
              </m:accPr>
              <m:e>
                <m:r>
                  <w:rPr>
                    <w:rFonts w:ascii="Cambria Math" w:eastAsiaTheme="minorEastAsia" w:hAnsi="Cambria Math"/>
                  </w:rPr>
                  <m:t>OIT</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OPA</m:t>
                </m:r>
              </m:e>
            </m:acc>
            <m:r>
              <w:rPr>
                <w:rFonts w:ascii="Cambria Math" w:eastAsiaTheme="minorEastAsia" w:hAnsi="Cambria Math"/>
              </w:rPr>
              <m:t>=</m:t>
            </m:r>
          </m:oMath>
          <w:r>
            <w:rPr>
              <w:rFonts w:eastAsiaTheme="minorEastAsia"/>
            </w:rPr>
            <w:t xml:space="preserve"> ...... et donc que </w:t>
          </w:r>
          <m:oMath>
            <m:acc>
              <m:accPr>
                <m:ctrlPr>
                  <w:rPr>
                    <w:rFonts w:ascii="Cambria Math" w:eastAsiaTheme="minorEastAsia" w:hAnsi="Cambria Math"/>
                    <w:i/>
                  </w:rPr>
                </m:ctrlPr>
              </m:accPr>
              <m:e>
                <m:r>
                  <w:rPr>
                    <w:rFonts w:ascii="Cambria Math" w:eastAsiaTheme="minorEastAsia" w:hAnsi="Cambria Math"/>
                  </w:rPr>
                  <m:t>ITO</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OAP</m:t>
                </m:r>
              </m:e>
            </m:acc>
            <m:r>
              <w:rPr>
                <w:rFonts w:ascii="Cambria Math" w:eastAsiaTheme="minorEastAsia" w:hAnsi="Cambria Math"/>
              </w:rPr>
              <m:t>=</m:t>
            </m:r>
          </m:oMath>
          <w:r>
            <w:rPr>
              <w:rFonts w:eastAsiaTheme="minorEastAsia"/>
            </w:rPr>
            <w:t xml:space="preserve"> ......</w:t>
          </w:r>
        </w:p>
        <w:p w14:paraId="41E28C5F" w14:textId="612799A5" w:rsidR="00B612CF" w:rsidRDefault="00B612CF" w:rsidP="00B612CF">
          <w:pPr>
            <w:pStyle w:val="Paragraphedeliste"/>
            <w:spacing w:before="120"/>
            <w:contextualSpacing w:val="0"/>
            <w:rPr>
              <w:rFonts w:eastAsiaTheme="minorEastAsia"/>
            </w:rPr>
          </w:pPr>
          <w:r>
            <w:rPr>
              <w:rFonts w:eastAsiaTheme="minorEastAsia"/>
            </w:rPr>
            <w:t xml:space="preserve">Les trois angles étant égaux, les triangles ont « la même forme ». </w:t>
          </w:r>
        </w:p>
        <w:p w14:paraId="3BD6B6F8" w14:textId="24C780F4" w:rsidR="00B612CF" w:rsidRDefault="00B612CF" w:rsidP="00B612CF">
          <w:pPr>
            <w:pStyle w:val="Paragraphedeliste"/>
            <w:spacing w:before="120"/>
            <w:contextualSpacing w:val="0"/>
            <w:rPr>
              <w:rFonts w:eastAsiaTheme="minorEastAsia"/>
            </w:rPr>
          </w:pPr>
          <w:r>
            <w:rPr>
              <w:rFonts w:eastAsiaTheme="minorEastAsia"/>
            </w:rPr>
            <w:t xml:space="preserve">De plus, </w:t>
          </w:r>
          <m:oMath>
            <m:acc>
              <m:accPr>
                <m:chr m:val="̅"/>
                <m:ctrlPr>
                  <w:rPr>
                    <w:rFonts w:ascii="Cambria Math" w:eastAsiaTheme="minorEastAsia" w:hAnsi="Cambria Math"/>
                    <w:i/>
                  </w:rPr>
                </m:ctrlPr>
              </m:accPr>
              <m:e>
                <m:r>
                  <w:rPr>
                    <w:rFonts w:ascii="Cambria Math" w:eastAsiaTheme="minorEastAsia" w:hAnsi="Cambria Math"/>
                  </w:rPr>
                  <m:t>OP</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OI</m:t>
                </m:r>
              </m:e>
            </m:acc>
            <m:r>
              <w:rPr>
                <w:rFonts w:ascii="Cambria Math" w:eastAsiaTheme="minorEastAsia" w:hAnsi="Cambria Math"/>
              </w:rPr>
              <m:t>=</m:t>
            </m:r>
          </m:oMath>
          <w:r>
            <w:rPr>
              <w:rFonts w:eastAsiaTheme="minorEastAsia"/>
            </w:rPr>
            <w:t xml:space="preserve"> ......</w:t>
          </w:r>
        </w:p>
        <w:p w14:paraId="3F3E562C" w14:textId="78AAE81E" w:rsidR="00B612CF" w:rsidRDefault="00B612CF" w:rsidP="00B612CF">
          <w:pPr>
            <w:pStyle w:val="Paragraphedeliste"/>
            <w:spacing w:before="120"/>
            <w:contextualSpacing w:val="0"/>
            <w:rPr>
              <w:rFonts w:eastAsiaTheme="minorEastAsia"/>
            </w:rPr>
          </w:pPr>
          <w:r>
            <w:rPr>
              <w:rFonts w:eastAsiaTheme="minorEastAsia"/>
            </w:rPr>
            <w:t>Les triangles</w:t>
          </w:r>
          <w:r w:rsidRPr="00B612CF">
            <w:rPr>
              <w:rFonts w:ascii="Cambria Math" w:eastAsiaTheme="minorEastAsia" w:hAnsi="Cambria Math"/>
              <w:i/>
            </w:rPr>
            <w:t xml:space="preserve"> </w:t>
          </w:r>
          <m:oMath>
            <m:r>
              <w:rPr>
                <w:rFonts w:ascii="Cambria Math" w:eastAsiaTheme="minorEastAsia" w:hAnsi="Cambria Math"/>
              </w:rPr>
              <m:t>OPA</m:t>
            </m:r>
          </m:oMath>
          <w:r>
            <w:rPr>
              <w:rFonts w:ascii="Cambria Math" w:eastAsiaTheme="minorEastAsia" w:hAnsi="Cambria Math"/>
              <w:i/>
            </w:rPr>
            <w:t xml:space="preserve"> </w:t>
          </w:r>
          <w:r w:rsidRPr="00B612CF">
            <w:rPr>
              <w:rFonts w:ascii="Cambria Math" w:eastAsiaTheme="minorEastAsia" w:hAnsi="Cambria Math"/>
              <w:iCs/>
            </w:rPr>
            <w:t>et</w:t>
          </w:r>
          <w:r>
            <w:rPr>
              <w:rFonts w:eastAsiaTheme="minorEastAsia"/>
            </w:rPr>
            <w:t xml:space="preserve"> </w:t>
          </w:r>
          <m:oMath>
            <m:r>
              <w:rPr>
                <w:rFonts w:ascii="Cambria Math" w:eastAsiaTheme="minorEastAsia" w:hAnsi="Cambria Math"/>
              </w:rPr>
              <m:t>OIT</m:t>
            </m:r>
          </m:oMath>
          <w:r>
            <w:rPr>
              <w:rFonts w:eastAsiaTheme="minorEastAsia"/>
            </w:rPr>
            <w:t xml:space="preserve"> sont donc isométriques. </w:t>
          </w:r>
          <w:r w:rsidR="00C31C56">
            <w:rPr>
              <w:rFonts w:eastAsiaTheme="minorEastAsia"/>
            </w:rPr>
            <w:t xml:space="preserve">Vérifie-le sur le dessin. </w:t>
          </w:r>
        </w:p>
        <w:p w14:paraId="32D7562E" w14:textId="09096CE0" w:rsidR="00B612CF" w:rsidRPr="00B612CF" w:rsidRDefault="00B612CF" w:rsidP="00B612CF">
          <w:pPr>
            <w:pStyle w:val="Paragraphedeliste"/>
            <w:spacing w:before="120"/>
            <w:contextualSpacing w:val="0"/>
            <w:rPr>
              <w:rFonts w:eastAsiaTheme="minorEastAsia"/>
            </w:rPr>
          </w:pPr>
          <w:r>
            <w:rPr>
              <w:rFonts w:eastAsiaTheme="minorEastAsia"/>
            </w:rPr>
            <w:t xml:space="preserve">On peut en conclure que </w:t>
          </w:r>
          <m:oMath>
            <m:acc>
              <m:accPr>
                <m:chr m:val="̅"/>
                <m:ctrlPr>
                  <w:rPr>
                    <w:rFonts w:ascii="Cambria Math" w:eastAsiaTheme="minorEastAsia" w:hAnsi="Cambria Math"/>
                    <w:i/>
                  </w:rPr>
                </m:ctrlPr>
              </m:accPr>
              <m:e>
                <m:r>
                  <w:rPr>
                    <w:rFonts w:ascii="Cambria Math" w:eastAsiaTheme="minorEastAsia" w:hAnsi="Cambria Math"/>
                  </w:rPr>
                  <m:t>OA</m:t>
                </m:r>
              </m:e>
            </m:acc>
            <m:r>
              <w:rPr>
                <w:rFonts w:ascii="Cambria Math" w:eastAsiaTheme="minorEastAsia" w:hAnsi="Cambria Math"/>
              </w:rPr>
              <m:t>=</m:t>
            </m:r>
          </m:oMath>
          <w:r>
            <w:rPr>
              <w:rFonts w:eastAsiaTheme="minorEastAsia"/>
            </w:rPr>
            <w:t xml:space="preserve"> ....... et que </w:t>
          </w:r>
          <m:oMath>
            <m:acc>
              <m:accPr>
                <m:chr m:val="̅"/>
                <m:ctrlPr>
                  <w:rPr>
                    <w:rFonts w:ascii="Cambria Math" w:eastAsiaTheme="minorEastAsia" w:hAnsi="Cambria Math"/>
                    <w:i/>
                  </w:rPr>
                </m:ctrlPr>
              </m:accPr>
              <m:e>
                <m:r>
                  <w:rPr>
                    <w:rFonts w:ascii="Cambria Math" w:eastAsiaTheme="minorEastAsia" w:hAnsi="Cambria Math"/>
                  </w:rPr>
                  <m:t>PA</m:t>
                </m:r>
              </m:e>
            </m:acc>
            <m:r>
              <w:rPr>
                <w:rFonts w:ascii="Cambria Math" w:eastAsiaTheme="minorEastAsia" w:hAnsi="Cambria Math"/>
              </w:rPr>
              <m:t>=</m:t>
            </m:r>
          </m:oMath>
          <w:r>
            <w:rPr>
              <w:rFonts w:eastAsiaTheme="minorEastAsia"/>
            </w:rPr>
            <w:t xml:space="preserve"> .......</w:t>
          </w:r>
        </w:p>
        <w:p w14:paraId="5143B827" w14:textId="35A8BBA5" w:rsidR="003F155F" w:rsidRPr="00B612CF" w:rsidRDefault="00DA2954" w:rsidP="00B612CF">
          <w:pPr>
            <w:pStyle w:val="Paragraphedeliste"/>
            <w:spacing w:before="120"/>
            <w:contextualSpacing w:val="0"/>
            <w:rPr>
              <w:rFonts w:eastAsiaTheme="minorEastAsia"/>
            </w:rPr>
          </w:pPr>
          <w:r>
            <w:rPr>
              <w:rFonts w:eastAsiaTheme="minorEastAsia"/>
            </w:rPr>
            <w:t xml:space="preserve"> </w:t>
          </w:r>
          <w:r w:rsidR="00C31C56">
            <w:rPr>
              <w:rFonts w:eastAsiaTheme="minorEastAsia"/>
            </w:rPr>
            <w:t xml:space="preserve">Et donc finalement, </w:t>
          </w:r>
          <m:oMath>
            <m:func>
              <m:funcPr>
                <m:ctrlPr>
                  <w:rPr>
                    <w:rFonts w:ascii="Cambria Math" w:eastAsiaTheme="minorEastAsia" w:hAnsi="Cambria Math"/>
                    <w:i/>
                  </w:rPr>
                </m:ctrlPr>
              </m:funcPr>
              <m:fName>
                <m:r>
                  <m:rPr>
                    <m:sty m:val="p"/>
                  </m:rPr>
                  <w:rPr>
                    <w:rFonts w:ascii="Cambria Math" w:eastAsiaTheme="minorEastAsia" w:hAnsi="Cambria Math"/>
                  </w:rPr>
                  <m:t>tan</m:t>
                </m:r>
              </m:fName>
              <m:e>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m:t>
                </m:r>
              </m:e>
            </m:func>
          </m:oMath>
          <w:r w:rsidR="00C31C56">
            <w:rPr>
              <w:rFonts w:eastAsiaTheme="minorEastAsia"/>
            </w:rPr>
            <w:t>.......</w:t>
          </w:r>
          <m:oMath>
            <m:r>
              <w:rPr>
                <w:rFonts w:ascii="Cambria Math" w:eastAsiaTheme="minorEastAsia" w:hAnsi="Cambria Math"/>
              </w:rPr>
              <m:t>=</m:t>
            </m:r>
          </m:oMath>
          <w:r w:rsidR="00C31C56" w:rsidRPr="00C31C56">
            <w:rPr>
              <w:rFonts w:eastAsiaTheme="minorEastAsia"/>
            </w:rPr>
            <w:t xml:space="preserve"> </w:t>
          </w:r>
          <w:r w:rsidR="00C31C56">
            <w:rPr>
              <w:rFonts w:eastAsiaTheme="minorEastAsia"/>
            </w:rPr>
            <w:t>.......</w:t>
          </w:r>
        </w:p>
        <w:p w14:paraId="3D0701DD" w14:textId="77777777" w:rsidR="00C97AAB" w:rsidRDefault="00C97AAB" w:rsidP="00192D72">
          <w:pPr>
            <w:spacing w:before="120"/>
            <w:rPr>
              <w:rFonts w:eastAsiaTheme="minorEastAsia"/>
            </w:rPr>
          </w:pPr>
        </w:p>
        <w:p w14:paraId="66446120" w14:textId="79CD64AE" w:rsidR="00B612CF" w:rsidRDefault="00C97AAB" w:rsidP="00192D72">
          <w:pPr>
            <w:spacing w:before="120"/>
            <w:rPr>
              <w:rFonts w:eastAsiaTheme="minorEastAsia"/>
            </w:rPr>
          </w:pPr>
          <w:r>
            <w:rPr>
              <w:rFonts w:eastAsiaTheme="minorEastAsia"/>
            </w:rPr>
            <w:t xml:space="preserve">Retenons ceci, la droite verticale, tangente au cercle trigonométrique en </w:t>
          </w:r>
          <m:oMath>
            <m:r>
              <w:rPr>
                <w:rFonts w:ascii="Cambria Math" w:eastAsiaTheme="minorEastAsia" w:hAnsi="Cambria Math"/>
              </w:rPr>
              <m:t>I(1;0)</m:t>
            </m:r>
          </m:oMath>
          <w:r>
            <w:rPr>
              <w:rFonts w:eastAsiaTheme="minorEastAsia"/>
            </w:rPr>
            <w:t xml:space="preserve"> est appelée l’</w:t>
          </w:r>
          <w:r w:rsidRPr="00C97AAB">
            <w:rPr>
              <w:rFonts w:eastAsiaTheme="minorEastAsia"/>
              <w:b/>
              <w:bCs/>
            </w:rPr>
            <w:t>axe des tangentes</w:t>
          </w:r>
          <w:r>
            <w:rPr>
              <w:rFonts w:eastAsiaTheme="minorEastAsia"/>
            </w:rPr>
            <w:t xml:space="preserve">. Pour déterminer la valeur de la tangente d’un angle d’amplitude </w:t>
          </w:r>
          <m:oMath>
            <m:r>
              <w:rPr>
                <w:rFonts w:ascii="Cambria Math" w:eastAsiaTheme="minorEastAsia" w:hAnsi="Cambria Math"/>
              </w:rPr>
              <m:t>α</m:t>
            </m:r>
          </m:oMath>
          <w:r>
            <w:rPr>
              <w:rFonts w:eastAsiaTheme="minorEastAsia"/>
            </w:rPr>
            <w:t xml:space="preserve">, il suffira de prolonger la droite </w:t>
          </w:r>
          <m:oMath>
            <m:r>
              <w:rPr>
                <w:rFonts w:ascii="Cambria Math" w:eastAsiaTheme="minorEastAsia" w:hAnsi="Cambria Math"/>
              </w:rPr>
              <m:t>OP</m:t>
            </m:r>
          </m:oMath>
          <w:r>
            <w:rPr>
              <w:rFonts w:eastAsiaTheme="minorEastAsia"/>
            </w:rPr>
            <w:t xml:space="preserve"> (</w:t>
          </w:r>
          <m:oMath>
            <m:r>
              <w:rPr>
                <w:rFonts w:ascii="Cambria Math" w:eastAsiaTheme="minorEastAsia" w:hAnsi="Cambria Math"/>
              </w:rPr>
              <m:t>P</m:t>
            </m:r>
          </m:oMath>
          <w:r>
            <w:rPr>
              <w:rFonts w:eastAsiaTheme="minorEastAsia"/>
            </w:rPr>
            <w:t xml:space="preserve"> étant le point représentatif de l’angle </w:t>
          </w:r>
          <m:oMath>
            <m:r>
              <w:rPr>
                <w:rFonts w:ascii="Cambria Math" w:eastAsiaTheme="minorEastAsia" w:hAnsi="Cambria Math"/>
              </w:rPr>
              <m:t>α</m:t>
            </m:r>
          </m:oMath>
          <w:r>
            <w:rPr>
              <w:rFonts w:eastAsiaTheme="minorEastAsia"/>
            </w:rPr>
            <w:t xml:space="preserve"> sur le cercle trigonométrique) et de lire </w:t>
          </w:r>
          <w:r w:rsidRPr="00C97AAB">
            <w:rPr>
              <w:rFonts w:eastAsiaTheme="minorEastAsia"/>
              <w:b/>
              <w:bCs/>
            </w:rPr>
            <w:t xml:space="preserve">l’ordonnée du point d’intersection </w:t>
          </w:r>
          <m:oMath>
            <m:r>
              <m:rPr>
                <m:sty m:val="bi"/>
              </m:rPr>
              <w:rPr>
                <w:rFonts w:ascii="Cambria Math" w:eastAsiaTheme="minorEastAsia" w:hAnsi="Cambria Math"/>
              </w:rPr>
              <m:t>T</m:t>
            </m:r>
          </m:oMath>
          <w:r>
            <w:rPr>
              <w:rFonts w:eastAsiaTheme="minorEastAsia"/>
            </w:rPr>
            <w:t xml:space="preserve"> entre cette droite et l’axe des tangentes. </w:t>
          </w:r>
        </w:p>
        <w:p w14:paraId="0212BB4B" w14:textId="75DBF65B" w:rsidR="003C1B25" w:rsidRDefault="003C1B25" w:rsidP="003C1B25">
          <w:pPr>
            <w:pStyle w:val="Titre2"/>
            <w:rPr>
              <w:u w:val="none"/>
            </w:rPr>
          </w:pPr>
          <w:r>
            <w:t>2</w:t>
          </w:r>
          <w:r w:rsidRPr="003C1B25">
            <w:rPr>
              <w:vertAlign w:val="superscript"/>
            </w:rPr>
            <w:t>ème</w:t>
          </w:r>
          <w:r>
            <w:t xml:space="preserve"> partie : démonstration de la relation</w:t>
          </w:r>
          <w:r w:rsidRPr="003C1B25">
            <w:rPr>
              <w:u w:val="none"/>
            </w:rPr>
            <w:t xml:space="preserve"> </w:t>
          </w:r>
          <m:oMath>
            <m:func>
              <m:funcPr>
                <m:ctrlPr>
                  <w:rPr>
                    <w:rFonts w:ascii="Cambria Math" w:hAnsi="Cambria Math"/>
                    <w:i/>
                    <w:u w:val="none"/>
                  </w:rPr>
                </m:ctrlPr>
              </m:funcPr>
              <m:fName>
                <m:r>
                  <m:rPr>
                    <m:sty m:val="p"/>
                  </m:rPr>
                  <w:rPr>
                    <w:rFonts w:ascii="Cambria Math" w:hAnsi="Cambria Math"/>
                    <w:u w:val="none"/>
                  </w:rPr>
                  <m:t>tan</m:t>
                </m:r>
              </m:fName>
              <m:e>
                <m:r>
                  <w:rPr>
                    <w:rFonts w:ascii="Cambria Math" w:hAnsi="Cambria Math"/>
                    <w:u w:val="none"/>
                  </w:rPr>
                  <m:t>α</m:t>
                </m:r>
              </m:e>
            </m:func>
            <m:r>
              <w:rPr>
                <w:rFonts w:ascii="Cambria Math" w:hAnsi="Cambria Math"/>
                <w:u w:val="none"/>
              </w:rPr>
              <m:t>=</m:t>
            </m:r>
            <m:f>
              <m:fPr>
                <m:ctrlPr>
                  <w:rPr>
                    <w:rFonts w:ascii="Cambria Math" w:hAnsi="Cambria Math"/>
                    <w:i/>
                    <w:u w:val="none"/>
                  </w:rPr>
                </m:ctrlPr>
              </m:fPr>
              <m:num>
                <m:func>
                  <m:funcPr>
                    <m:ctrlPr>
                      <w:rPr>
                        <w:rFonts w:ascii="Cambria Math" w:hAnsi="Cambria Math"/>
                        <w:i/>
                        <w:u w:val="none"/>
                      </w:rPr>
                    </m:ctrlPr>
                  </m:funcPr>
                  <m:fName>
                    <m:r>
                      <m:rPr>
                        <m:sty m:val="p"/>
                      </m:rPr>
                      <w:rPr>
                        <w:rFonts w:ascii="Cambria Math" w:hAnsi="Cambria Math"/>
                        <w:u w:val="none"/>
                      </w:rPr>
                      <m:t>sin</m:t>
                    </m:r>
                  </m:fName>
                  <m:e>
                    <m:r>
                      <w:rPr>
                        <w:rFonts w:ascii="Cambria Math" w:hAnsi="Cambria Math"/>
                        <w:u w:val="none"/>
                      </w:rPr>
                      <m:t>α</m:t>
                    </m:r>
                  </m:e>
                </m:func>
              </m:num>
              <m:den>
                <m:func>
                  <m:funcPr>
                    <m:ctrlPr>
                      <w:rPr>
                        <w:rFonts w:ascii="Cambria Math" w:hAnsi="Cambria Math"/>
                        <w:i/>
                        <w:u w:val="none"/>
                      </w:rPr>
                    </m:ctrlPr>
                  </m:funcPr>
                  <m:fName>
                    <m:r>
                      <m:rPr>
                        <m:sty m:val="p"/>
                      </m:rPr>
                      <w:rPr>
                        <w:rFonts w:ascii="Cambria Math" w:hAnsi="Cambria Math"/>
                        <w:u w:val="none"/>
                      </w:rPr>
                      <m:t>cos</m:t>
                    </m:r>
                  </m:fName>
                  <m:e>
                    <m:r>
                      <w:rPr>
                        <w:rFonts w:ascii="Cambria Math" w:hAnsi="Cambria Math"/>
                        <w:u w:val="none"/>
                      </w:rPr>
                      <m:t>α</m:t>
                    </m:r>
                  </m:e>
                </m:func>
              </m:den>
            </m:f>
          </m:oMath>
        </w:p>
        <w:p w14:paraId="40E10CC6" w14:textId="06D5DCE1" w:rsidR="00C7710F" w:rsidRPr="00570F75" w:rsidRDefault="00570F75">
          <w:pPr>
            <w:pStyle w:val="Paragraphedeliste"/>
            <w:numPr>
              <w:ilvl w:val="0"/>
              <w:numId w:val="40"/>
            </w:numPr>
            <w:spacing w:before="120"/>
            <w:contextualSpacing w:val="0"/>
          </w:pPr>
          <w:r>
            <w:t xml:space="preserve">Observe les triangles </w:t>
          </w:r>
          <m:oMath>
            <m:r>
              <w:rPr>
                <w:rFonts w:ascii="Cambria Math" w:hAnsi="Cambria Math"/>
              </w:rPr>
              <m:t>OPP'</m:t>
            </m:r>
          </m:oMath>
          <w:r>
            <w:rPr>
              <w:rFonts w:eastAsiaTheme="minorEastAsia"/>
            </w:rPr>
            <w:t xml:space="preserve"> et </w:t>
          </w:r>
          <m:oMath>
            <m:r>
              <w:rPr>
                <w:rFonts w:ascii="Cambria Math" w:eastAsiaTheme="minorEastAsia" w:hAnsi="Cambria Math"/>
              </w:rPr>
              <m:t>OTI</m:t>
            </m:r>
          </m:oMath>
          <w:r>
            <w:rPr>
              <w:rFonts w:eastAsiaTheme="minorEastAsia"/>
            </w:rPr>
            <w:t xml:space="preserve">. Justifie le fait qu’ils soient semblables (aient « la même forme »). </w:t>
          </w:r>
        </w:p>
        <w:p w14:paraId="4A20308C" w14:textId="77777777" w:rsidR="00570F75" w:rsidRDefault="00570F75" w:rsidP="00570F75">
          <w:pPr>
            <w:pStyle w:val="Paragraphedeliste"/>
            <w:spacing w:before="120"/>
            <w:contextualSpacing w:val="0"/>
            <w:rPr>
              <w:rFonts w:eastAsiaTheme="minorEastAsia"/>
            </w:rPr>
          </w:pPr>
        </w:p>
        <w:p w14:paraId="44966211" w14:textId="77777777" w:rsidR="00570F75" w:rsidRDefault="00570F75" w:rsidP="00570F75">
          <w:pPr>
            <w:pStyle w:val="Paragraphedeliste"/>
            <w:spacing w:before="120"/>
            <w:contextualSpacing w:val="0"/>
            <w:rPr>
              <w:rFonts w:eastAsiaTheme="minorEastAsia"/>
            </w:rPr>
          </w:pPr>
        </w:p>
        <w:p w14:paraId="384D3E95" w14:textId="77777777" w:rsidR="00570F75" w:rsidRPr="00570F75" w:rsidRDefault="00570F75" w:rsidP="00570F75">
          <w:pPr>
            <w:pStyle w:val="Paragraphedeliste"/>
            <w:spacing w:before="120"/>
            <w:contextualSpacing w:val="0"/>
          </w:pPr>
        </w:p>
        <w:p w14:paraId="766F46B5" w14:textId="7AEFC1A3" w:rsidR="00570F75" w:rsidRPr="00570F75" w:rsidRDefault="00570F75">
          <w:pPr>
            <w:pStyle w:val="Paragraphedeliste"/>
            <w:numPr>
              <w:ilvl w:val="0"/>
              <w:numId w:val="40"/>
            </w:numPr>
            <w:spacing w:before="120"/>
            <w:contextualSpacing w:val="0"/>
          </w:pPr>
          <w:r>
            <w:t xml:space="preserve">En appliquant le théorème de Thalès, montre que </w:t>
          </w:r>
          <m:oMath>
            <m:func>
              <m:funcPr>
                <m:ctrlPr>
                  <w:rPr>
                    <w:rFonts w:ascii="Cambria Math" w:hAnsi="Cambria Math"/>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30°</m:t>
                    </m:r>
                  </m:e>
                </m:d>
              </m:e>
            </m:func>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(30°)</m:t>
                    </m:r>
                  </m:e>
                </m:func>
              </m:num>
              <m:den>
                <m:r>
                  <m:rPr>
                    <m:sty m:val="p"/>
                  </m:rPr>
                  <w:rPr>
                    <w:rFonts w:ascii="Cambria Math" w:hAnsi="Cambria Math"/>
                  </w:rPr>
                  <m:t>cos⁡</m:t>
                </m:r>
                <m:r>
                  <w:rPr>
                    <w:rFonts w:ascii="Cambria Math" w:hAnsi="Cambria Math"/>
                  </w:rPr>
                  <m:t>(30°)</m:t>
                </m:r>
                <w:commentRangeStart w:id="9"/>
                <w:commentRangeEnd w:id="9"/>
                <m:r>
                  <m:rPr>
                    <m:sty m:val="p"/>
                  </m:rPr>
                  <w:rPr>
                    <w:rStyle w:val="Marquedecommentaire"/>
                  </w:rPr>
                  <w:commentReference w:id="9"/>
                </m:r>
              </m:den>
            </m:f>
          </m:oMath>
          <w:r>
            <w:rPr>
              <w:rFonts w:eastAsiaTheme="minorEastAsia"/>
            </w:rPr>
            <w:t xml:space="preserve">. </w:t>
          </w:r>
        </w:p>
        <w:p w14:paraId="0CFDD847" w14:textId="11F543D1" w:rsidR="00570F75" w:rsidRPr="00570F75" w:rsidRDefault="00000000" w:rsidP="00570F75">
          <w:pPr>
            <w:pStyle w:val="Paragraphedeliste"/>
            <w:spacing w:before="120"/>
            <w:contextualSpacing w:val="0"/>
          </w:pPr>
          <m:oMathPara>
            <m:oMathParaPr>
              <m:jc m:val="left"/>
            </m:oMathParaPr>
            <m:oMath>
              <m:f>
                <m:fPr>
                  <m:ctrlPr>
                    <w:rPr>
                      <w:rFonts w:ascii="Cambria Math" w:hAnsi="Cambria Math"/>
                      <w:i/>
                    </w:rPr>
                  </m:ctrlPr>
                </m:fPr>
                <m:num>
                  <m:acc>
                    <m:accPr>
                      <m:chr m:val="̅"/>
                      <m:ctrlPr>
                        <w:rPr>
                          <w:rFonts w:ascii="Cambria Math" w:hAnsi="Cambria Math"/>
                          <w:i/>
                        </w:rPr>
                      </m:ctrlPr>
                    </m:accPr>
                    <m:e>
                      <m:r>
                        <w:rPr>
                          <w:rFonts w:ascii="Cambria Math" w:hAnsi="Cambria Math"/>
                        </w:rPr>
                        <m:t>OP'</m:t>
                      </m:r>
                    </m:e>
                  </m:acc>
                </m:num>
                <m:den>
                  <m:acc>
                    <m:accPr>
                      <m:chr m:val="̅"/>
                      <m:ctrlPr>
                        <w:rPr>
                          <w:rFonts w:ascii="Cambria Math" w:hAnsi="Cambria Math"/>
                          <w:i/>
                        </w:rPr>
                      </m:ctrlPr>
                    </m:accPr>
                    <m:e>
                      <m:r>
                        <w:rPr>
                          <w:rFonts w:ascii="Cambria Math" w:hAnsi="Cambria Math"/>
                        </w:rPr>
                        <m:t>OI</m:t>
                      </m:r>
                    </m:e>
                  </m:acc>
                </m:den>
              </m:f>
              <m:r>
                <w:rPr>
                  <w:rFonts w:ascii="Cambria Math" w:hAnsi="Cambria Math"/>
                </w:rPr>
                <m:t>=</m:t>
              </m:r>
              <m:f>
                <m:fPr>
                  <m:ctrlPr>
                    <w:rPr>
                      <w:rFonts w:ascii="Cambria Math" w:eastAsiaTheme="minorEastAsia" w:hAnsi="Cambria Math"/>
                      <w:i/>
                    </w:rPr>
                  </m:ctrlPr>
                </m:fPr>
                <m:num>
                  <m:acc>
                    <m:accPr>
                      <m:chr m:val="̅"/>
                      <m:ctrlPr>
                        <w:rPr>
                          <w:rFonts w:ascii="Cambria Math" w:eastAsiaTheme="minorEastAsia" w:hAnsi="Cambria Math"/>
                          <w:i/>
                        </w:rPr>
                      </m:ctrlPr>
                    </m:accPr>
                    <m:e>
                      <m:r>
                        <w:rPr>
                          <w:rFonts w:ascii="Cambria Math" w:eastAsiaTheme="minorEastAsia" w:hAnsi="Cambria Math"/>
                        </w:rPr>
                        <m:t>PP'</m:t>
                      </m:r>
                    </m:e>
                  </m:acc>
                </m:num>
                <m:den>
                  <m:acc>
                    <m:accPr>
                      <m:chr m:val="̅"/>
                      <m:ctrlPr>
                        <w:rPr>
                          <w:rFonts w:ascii="Cambria Math" w:eastAsiaTheme="minorEastAsia" w:hAnsi="Cambria Math"/>
                          <w:i/>
                        </w:rPr>
                      </m:ctrlPr>
                    </m:accPr>
                    <m:e>
                      <m:r>
                        <w:rPr>
                          <w:rFonts w:ascii="Cambria Math" w:eastAsiaTheme="minorEastAsia" w:hAnsi="Cambria Math"/>
                        </w:rPr>
                        <m:t>TI</m:t>
                      </m:r>
                    </m:e>
                  </m:acc>
                </m:den>
              </m:f>
            </m:oMath>
          </m:oMathPara>
        </w:p>
        <w:p w14:paraId="1CE53212" w14:textId="77777777" w:rsidR="003C1B25" w:rsidRPr="003C1B25" w:rsidRDefault="003C1B25" w:rsidP="003C1B25"/>
        <w:p w14:paraId="3876D87C" w14:textId="77777777" w:rsidR="006E5047" w:rsidRDefault="006E5047">
          <w:pPr>
            <w:spacing w:after="160" w:line="259" w:lineRule="auto"/>
            <w:jc w:val="left"/>
            <w:rPr>
              <w:rFonts w:eastAsiaTheme="majorEastAsia" w:cstheme="majorBidi"/>
              <w:sz w:val="28"/>
              <w:szCs w:val="32"/>
              <w:u w:val="single"/>
            </w:rPr>
          </w:pPr>
          <w:r>
            <w:br w:type="page"/>
          </w:r>
        </w:p>
        <w:p w14:paraId="6C2353A5" w14:textId="563132CD" w:rsidR="00A95247" w:rsidRDefault="00A95247" w:rsidP="00641254">
          <w:pPr>
            <w:pStyle w:val="Titre1"/>
          </w:pPr>
          <w:r>
            <w:lastRenderedPageBreak/>
            <w:t>Tangente d’un angle dans le cercle trigonométrique</w:t>
          </w:r>
        </w:p>
        <w:p w14:paraId="5DB69F2E" w14:textId="500D8170" w:rsidR="00D77BAB" w:rsidRDefault="006E5047" w:rsidP="00A95247">
          <w:pPr>
            <w:pStyle w:val="Titre2"/>
          </w:pPr>
          <w:r>
            <w:rPr>
              <w:noProof/>
            </w:rPr>
            <w:drawing>
              <wp:anchor distT="0" distB="0" distL="114300" distR="114300" simplePos="0" relativeHeight="251705344" behindDoc="0" locked="0" layoutInCell="1" allowOverlap="1" wp14:anchorId="51BB7593" wp14:editId="08297B34">
                <wp:simplePos x="0" y="0"/>
                <wp:positionH relativeFrom="column">
                  <wp:posOffset>3493770</wp:posOffset>
                </wp:positionH>
                <wp:positionV relativeFrom="paragraph">
                  <wp:posOffset>101600</wp:posOffset>
                </wp:positionV>
                <wp:extent cx="2003425" cy="2165350"/>
                <wp:effectExtent l="0" t="0" r="0" b="6350"/>
                <wp:wrapSquare wrapText="bothSides"/>
                <wp:docPr id="3493410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41047"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3425" cy="2165350"/>
                        </a:xfrm>
                        <a:prstGeom prst="rect">
                          <a:avLst/>
                        </a:prstGeom>
                      </pic:spPr>
                    </pic:pic>
                  </a:graphicData>
                </a:graphic>
                <wp14:sizeRelH relativeFrom="margin">
                  <wp14:pctWidth>0</wp14:pctWidth>
                </wp14:sizeRelH>
                <wp14:sizeRelV relativeFrom="margin">
                  <wp14:pctHeight>0</wp14:pctHeight>
                </wp14:sizeRelV>
              </wp:anchor>
            </w:drawing>
          </w:r>
          <w:r w:rsidR="00A95247">
            <w:t>Définition</w:t>
          </w:r>
        </w:p>
        <w:p w14:paraId="29FCD317" w14:textId="36004D64" w:rsidR="006E5047" w:rsidRDefault="006E5047" w:rsidP="006E5047">
          <w:pPr>
            <w:rPr>
              <w:rFonts w:eastAsiaTheme="minorEastAsia" w:cs="Arial"/>
              <w:szCs w:val="24"/>
            </w:rPr>
          </w:pPr>
          <w:r w:rsidRPr="005067AF">
            <w:rPr>
              <w:rFonts w:cs="Arial"/>
              <w:szCs w:val="24"/>
            </w:rPr>
            <w:t xml:space="preserve">Soit l’angle </w:t>
          </w:r>
          <m:oMath>
            <m:acc>
              <m:accPr>
                <m:ctrlPr>
                  <w:rPr>
                    <w:rFonts w:ascii="Cambria Math" w:hAnsi="Cambria Math" w:cs="Arial"/>
                    <w:i/>
                    <w:szCs w:val="24"/>
                  </w:rPr>
                </m:ctrlPr>
              </m:accPr>
              <m:e>
                <m:r>
                  <w:rPr>
                    <w:rFonts w:ascii="Cambria Math" w:hAnsi="Cambria Math" w:cs="Arial"/>
                    <w:szCs w:val="24"/>
                  </w:rPr>
                  <m:t>α</m:t>
                </m:r>
              </m:e>
            </m:acc>
            <m:r>
              <w:rPr>
                <w:rFonts w:ascii="Cambria Math" w:hAnsi="Cambria Math" w:cs="Arial"/>
                <w:szCs w:val="24"/>
              </w:rPr>
              <m:t xml:space="preserve"> </m:t>
            </m:r>
          </m:oMath>
          <w:r w:rsidRPr="005067AF">
            <w:rPr>
              <w:rFonts w:cs="Arial"/>
              <w:szCs w:val="24"/>
            </w:rPr>
            <w:t xml:space="preserve">dont </w:t>
          </w:r>
          <w:r>
            <w:rPr>
              <w:rFonts w:cs="Arial"/>
              <w:szCs w:val="24"/>
            </w:rPr>
            <w:t>l’amplitude</w:t>
          </w:r>
          <w:r w:rsidRPr="005067AF">
            <w:rPr>
              <w:rFonts w:cs="Arial"/>
              <w:szCs w:val="24"/>
            </w:rPr>
            <w:t xml:space="preserve"> est </w:t>
          </w:r>
          <m:oMath>
            <m:r>
              <w:rPr>
                <w:rFonts w:ascii="Cambria Math" w:hAnsi="Cambria Math" w:cs="Arial"/>
                <w:szCs w:val="24"/>
              </w:rPr>
              <m:t>α</m:t>
            </m:r>
          </m:oMath>
          <w:r w:rsidRPr="005067AF">
            <w:rPr>
              <w:rFonts w:cs="Arial"/>
              <w:szCs w:val="24"/>
            </w:rPr>
            <w:t xml:space="preserve"> et dont </w:t>
          </w:r>
          <m:oMath>
            <m:r>
              <w:rPr>
                <w:rFonts w:ascii="Cambria Math" w:hAnsi="Cambria Math" w:cs="Arial"/>
                <w:szCs w:val="24"/>
              </w:rPr>
              <m:t>P</m:t>
            </m:r>
          </m:oMath>
          <w:r w:rsidRPr="005067AF">
            <w:rPr>
              <w:rFonts w:cs="Arial"/>
              <w:szCs w:val="24"/>
            </w:rPr>
            <w:t xml:space="preserve"> est le point représentatif sur le cercle trigonométrique. </w:t>
          </w:r>
          <w:r>
            <w:rPr>
              <w:rFonts w:cs="Arial"/>
              <w:szCs w:val="24"/>
            </w:rPr>
            <w:t xml:space="preserve">Soit </w:t>
          </w:r>
          <m:oMath>
            <m:r>
              <w:rPr>
                <w:rFonts w:ascii="Cambria Math" w:hAnsi="Cambria Math" w:cs="Arial"/>
                <w:szCs w:val="24"/>
              </w:rPr>
              <m:t>T</m:t>
            </m:r>
          </m:oMath>
          <w:r>
            <w:rPr>
              <w:rFonts w:eastAsiaTheme="minorEastAsia" w:cs="Arial"/>
              <w:szCs w:val="24"/>
            </w:rPr>
            <w:t xml:space="preserve"> le point d’intersection entre l’axe des tangentes et la droite </w:t>
          </w:r>
          <m:oMath>
            <m:r>
              <w:rPr>
                <w:rFonts w:ascii="Cambria Math" w:eastAsiaTheme="minorEastAsia" w:hAnsi="Cambria Math" w:cs="Arial"/>
                <w:szCs w:val="24"/>
              </w:rPr>
              <m:t>OP</m:t>
            </m:r>
          </m:oMath>
          <w:r>
            <w:rPr>
              <w:rFonts w:eastAsiaTheme="minorEastAsia" w:cs="Arial"/>
              <w:szCs w:val="24"/>
            </w:rPr>
            <w:t>.</w:t>
          </w:r>
        </w:p>
        <w:p w14:paraId="6DC24476" w14:textId="77777777" w:rsidR="006E5047" w:rsidRDefault="006E5047" w:rsidP="006E5047">
          <w:pPr>
            <w:rPr>
              <w:rFonts w:cs="Arial"/>
              <w:szCs w:val="24"/>
            </w:rPr>
          </w:pPr>
        </w:p>
        <w:p w14:paraId="633ADED0" w14:textId="6BEFB455" w:rsidR="006E5047" w:rsidRDefault="006E5047" w:rsidP="006E5047">
          <w:pPr>
            <w:pStyle w:val="Titre4"/>
            <w:rPr>
              <w:rFonts w:eastAsiaTheme="minorEastAsia"/>
              <w:lang w:val="fr-FR" w:eastAsia="fr-FR"/>
            </w:rPr>
          </w:pPr>
          <m:oMath>
            <m:r>
              <m:rPr>
                <m:sty m:val="b"/>
              </m:rPr>
              <w:rPr>
                <w:rFonts w:ascii="Cambria Math" w:eastAsiaTheme="minorEastAsia" w:hAnsi="Cambria Math"/>
                <w:lang w:val="fr-FR" w:eastAsia="fr-FR"/>
              </w:rPr>
              <m:t>tan</m:t>
            </m:r>
            <m:r>
              <m:rPr>
                <m:sty m:val="bi"/>
              </m:rPr>
              <w:rPr>
                <w:rFonts w:ascii="Cambria Math" w:eastAsiaTheme="minorEastAsia" w:hAnsi="Cambria Math"/>
                <w:lang w:val="fr-FR" w:eastAsia="fr-FR"/>
              </w:rPr>
              <m:t xml:space="preserve"> (α)</m:t>
            </m:r>
          </m:oMath>
          <w:r>
            <w:rPr>
              <w:rFonts w:eastAsiaTheme="minorEastAsia"/>
              <w:lang w:val="fr-FR" w:eastAsia="fr-FR"/>
            </w:rPr>
            <w:t xml:space="preserve"> est l’ordonnée du point </w:t>
          </w:r>
          <m:oMath>
            <m:r>
              <m:rPr>
                <m:sty m:val="bi"/>
              </m:rPr>
              <w:rPr>
                <w:rFonts w:ascii="Cambria Math" w:eastAsiaTheme="minorEastAsia" w:hAnsi="Cambria Math"/>
                <w:lang w:val="fr-FR" w:eastAsia="fr-FR"/>
              </w:rPr>
              <m:t>T</m:t>
            </m:r>
          </m:oMath>
          <w:r>
            <w:rPr>
              <w:rFonts w:eastAsiaTheme="minorEastAsia"/>
              <w:lang w:val="fr-FR" w:eastAsia="fr-FR"/>
            </w:rPr>
            <w:t xml:space="preserve">. </w:t>
          </w:r>
        </w:p>
        <w:p w14:paraId="484825EC" w14:textId="1EE4F165" w:rsidR="006E5047" w:rsidRDefault="006E5047" w:rsidP="006E5047">
          <w:pPr>
            <w:rPr>
              <w:lang w:val="fr-FR" w:eastAsia="fr-FR"/>
            </w:rPr>
          </w:pPr>
        </w:p>
        <w:p w14:paraId="25B989AB" w14:textId="77777777" w:rsidR="006E5047" w:rsidRPr="006E5047" w:rsidRDefault="006E5047" w:rsidP="006E5047">
          <w:pPr>
            <w:rPr>
              <w:lang w:val="fr-FR" w:eastAsia="fr-FR"/>
            </w:rPr>
          </w:pPr>
        </w:p>
        <w:p w14:paraId="00910F11" w14:textId="77777777" w:rsidR="00745267" w:rsidRPr="00745267" w:rsidRDefault="00745267" w:rsidP="00745267">
          <w:pPr>
            <w:pStyle w:val="Titre2"/>
          </w:pPr>
          <w:r w:rsidRPr="00745267">
            <w:t>Conditions d’existence</w:t>
          </w:r>
        </w:p>
        <w:p w14:paraId="78BFDF5B" w14:textId="4228921D" w:rsidR="00273771" w:rsidRDefault="00745267" w:rsidP="00745267">
          <w:pPr>
            <w:rPr>
              <w:lang w:val="fr-FR" w:eastAsia="fr-FR"/>
            </w:rPr>
          </w:pPr>
          <w:r>
            <w:rPr>
              <w:lang w:val="fr-FR" w:eastAsia="fr-FR"/>
            </w:rPr>
            <w:t>L</w:t>
          </w:r>
          <w:r w:rsidR="00E25925">
            <w:rPr>
              <w:lang w:val="fr-FR" w:eastAsia="fr-FR"/>
            </w:rPr>
            <w:t xml:space="preserve">a construction du point </w:t>
          </w:r>
          <m:oMath>
            <m:r>
              <w:rPr>
                <w:rFonts w:ascii="Cambria Math" w:hAnsi="Cambria Math"/>
                <w:lang w:val="fr-FR" w:eastAsia="fr-FR"/>
              </w:rPr>
              <m:t>T</m:t>
            </m:r>
          </m:oMath>
          <w:r w:rsidR="00E25925">
            <w:rPr>
              <w:lang w:val="fr-FR" w:eastAsia="fr-FR"/>
            </w:rPr>
            <w:t xml:space="preserve"> n’est pas possible si l’angle (compris entre </w:t>
          </w:r>
          <m:oMath>
            <m:r>
              <w:rPr>
                <w:rFonts w:ascii="Cambria Math" w:hAnsi="Cambria Math"/>
                <w:lang w:val="fr-FR" w:eastAsia="fr-FR"/>
              </w:rPr>
              <m:t>0°</m:t>
            </m:r>
          </m:oMath>
          <w:r w:rsidR="00E25925">
            <w:rPr>
              <w:lang w:val="fr-FR" w:eastAsia="fr-FR"/>
            </w:rPr>
            <w:t xml:space="preserve"> et </w:t>
          </w:r>
          <m:oMath>
            <m:r>
              <w:rPr>
                <w:rFonts w:ascii="Cambria Math" w:hAnsi="Cambria Math"/>
                <w:lang w:val="fr-FR" w:eastAsia="fr-FR"/>
              </w:rPr>
              <m:t>360°</m:t>
            </m:r>
          </m:oMath>
          <w:r w:rsidR="00E25925">
            <w:rPr>
              <w:lang w:val="fr-FR" w:eastAsia="fr-FR"/>
            </w:rPr>
            <w:t xml:space="preserve">) vaut ....... ou ....... </w:t>
          </w:r>
        </w:p>
        <w:p w14:paraId="2621B37A" w14:textId="78EE1A5E" w:rsidR="00E25925" w:rsidRDefault="00E25925" w:rsidP="00273771">
          <w:pPr>
            <w:rPr>
              <w:rFonts w:eastAsiaTheme="minorEastAsia"/>
              <w:lang w:val="fr-FR" w:eastAsia="fr-FR"/>
            </w:rPr>
          </w:pPr>
          <w:r>
            <w:rPr>
              <w:rFonts w:eastAsiaTheme="minorEastAsia"/>
              <w:lang w:val="fr-FR" w:eastAsia="fr-FR"/>
            </w:rPr>
            <w:t xml:space="preserve">En effet, dans ce cas, la droite </w:t>
          </w:r>
          <m:oMath>
            <m:r>
              <w:rPr>
                <w:rFonts w:ascii="Cambria Math" w:eastAsiaTheme="minorEastAsia" w:hAnsi="Cambria Math"/>
                <w:lang w:val="fr-FR" w:eastAsia="fr-FR"/>
              </w:rPr>
              <m:t>OP</m:t>
            </m:r>
          </m:oMath>
          <w:r>
            <w:rPr>
              <w:rFonts w:eastAsiaTheme="minorEastAsia"/>
              <w:lang w:val="fr-FR" w:eastAsia="fr-FR"/>
            </w:rPr>
            <w:t xml:space="preserve"> est ............................... à l’axe des tangentes. Il n’y a donc pas de point d’intersection</w:t>
          </w:r>
          <w:r w:rsidR="002A0D57">
            <w:rPr>
              <w:rFonts w:eastAsiaTheme="minorEastAsia"/>
              <w:lang w:val="fr-FR" w:eastAsia="fr-FR"/>
            </w:rPr>
            <w:t xml:space="preserve"> </w:t>
          </w:r>
          <m:oMath>
            <m:r>
              <w:rPr>
                <w:rFonts w:ascii="Cambria Math" w:eastAsiaTheme="minorEastAsia" w:hAnsi="Cambria Math"/>
                <w:lang w:val="fr-FR" w:eastAsia="fr-FR"/>
              </w:rPr>
              <m:t>T</m:t>
            </m:r>
          </m:oMath>
          <w:r>
            <w:rPr>
              <w:rFonts w:eastAsiaTheme="minorEastAsia"/>
              <w:lang w:val="fr-FR" w:eastAsia="fr-FR"/>
            </w:rPr>
            <w:t xml:space="preserve">. </w:t>
          </w:r>
        </w:p>
        <w:p w14:paraId="64858EBE" w14:textId="77777777" w:rsidR="002A0D57" w:rsidRPr="002A0D57" w:rsidRDefault="00E25925" w:rsidP="00273771">
          <w:pPr>
            <w:rPr>
              <w:rFonts w:eastAsiaTheme="minorEastAsia"/>
              <w:lang w:val="fr-FR" w:eastAsia="fr-FR"/>
            </w:rPr>
          </w:pPr>
          <w:r>
            <w:rPr>
              <w:rFonts w:eastAsiaTheme="minorEastAsia"/>
              <w:lang w:val="fr-FR" w:eastAsia="fr-FR"/>
            </w:rPr>
            <w:t xml:space="preserve">Retenons que </w:t>
          </w:r>
        </w:p>
        <w:p w14:paraId="090F2992" w14:textId="107D7E6D" w:rsidR="00E25925" w:rsidRPr="002A0D57" w:rsidRDefault="002A0405" w:rsidP="002A0D57">
          <w:pPr>
            <w:pStyle w:val="Titre4"/>
            <w:rPr>
              <w:rStyle w:val="Titre4Car"/>
              <w:b/>
            </w:rPr>
          </w:pPr>
          <m:oMath>
            <m:r>
              <m:rPr>
                <m:sty m:val="b"/>
              </m:rPr>
              <w:rPr>
                <w:rStyle w:val="Titre4Car"/>
                <w:rFonts w:ascii="Cambria Math" w:hAnsi="Cambria Math"/>
              </w:rPr>
              <m:t>tan (α)</m:t>
            </m:r>
            <m:r>
              <m:rPr>
                <m:sty m:val="bi"/>
              </m:rPr>
              <w:rPr>
                <w:rStyle w:val="Titre4Car"/>
                <w:rFonts w:ascii="Cambria Math" w:hAnsi="Cambria Math"/>
              </w:rPr>
              <m:t xml:space="preserve"> </m:t>
            </m:r>
          </m:oMath>
          <w:r w:rsidR="00E25925" w:rsidRPr="002A0D57">
            <w:rPr>
              <w:rStyle w:val="Titre4Car"/>
              <w:b/>
            </w:rPr>
            <w:t xml:space="preserve">existe à condition que </w:t>
          </w:r>
          <m:oMath>
            <m:r>
              <m:rPr>
                <m:sty m:val="bi"/>
              </m:rPr>
              <w:rPr>
                <w:rStyle w:val="Titre4Car"/>
                <w:rFonts w:ascii="Cambria Math" w:hAnsi="Cambria Math"/>
              </w:rPr>
              <m:t>α</m:t>
            </m:r>
          </m:oMath>
          <w:r w:rsidR="00E25925" w:rsidRPr="002A0D57">
            <w:rPr>
              <w:rStyle w:val="Titre4Car"/>
              <w:b/>
            </w:rPr>
            <w:t xml:space="preserve"> ............... et </w:t>
          </w:r>
          <m:oMath>
            <m:r>
              <m:rPr>
                <m:sty m:val="bi"/>
              </m:rPr>
              <w:rPr>
                <w:rStyle w:val="Titre4Car"/>
                <w:rFonts w:ascii="Cambria Math" w:hAnsi="Cambria Math"/>
              </w:rPr>
              <m:t>α</m:t>
            </m:r>
          </m:oMath>
          <w:r w:rsidR="00E25925" w:rsidRPr="002A0D57">
            <w:rPr>
              <w:rStyle w:val="Titre4Car"/>
              <w:b/>
            </w:rPr>
            <w:t xml:space="preserve"> ...............</w:t>
          </w:r>
        </w:p>
        <w:p w14:paraId="42059E8C" w14:textId="77777777" w:rsidR="00D77BAB" w:rsidRDefault="00D77BAB" w:rsidP="00745267">
          <w:pPr>
            <w:pStyle w:val="Titre2"/>
          </w:pPr>
          <w:r>
            <w:t>Valeurs extrêmes</w:t>
          </w:r>
        </w:p>
        <w:p w14:paraId="5C46CAEB" w14:textId="77777777" w:rsidR="007654AB" w:rsidRDefault="007654AB" w:rsidP="007654AB">
          <w:pPr>
            <w:rPr>
              <w:lang w:val="fr-FR" w:eastAsia="fr-FR"/>
            </w:rPr>
          </w:pPr>
          <w:r>
            <w:rPr>
              <w:lang w:val="fr-FR" w:eastAsia="fr-FR"/>
            </w:rPr>
            <w:t xml:space="preserve">Puisque la tangente d’un angle est l’ordonnée d’un point appartenant à l’axe des tangentes, ce nombre peut prendre n’importe quelle valeur réelle.  </w:t>
          </w:r>
        </w:p>
        <w:p w14:paraId="5F16B82A" w14:textId="401A380B" w:rsidR="00222740" w:rsidRDefault="002A0405" w:rsidP="00222740">
          <w:pPr>
            <w:pStyle w:val="Titre4"/>
            <w:spacing w:after="0"/>
            <w:rPr>
              <w:rFonts w:eastAsiaTheme="minorEastAsia"/>
              <w:lang w:val="fr-FR" w:eastAsia="fr-FR"/>
            </w:rPr>
          </w:pPr>
          <m:oMath>
            <m:r>
              <m:rPr>
                <m:sty m:val="b"/>
              </m:rPr>
              <w:rPr>
                <w:rStyle w:val="Titre4Car"/>
                <w:rFonts w:ascii="Cambria Math" w:hAnsi="Cambria Math"/>
              </w:rPr>
              <m:t>tan (α)</m:t>
            </m:r>
            <m:r>
              <m:rPr>
                <m:sty m:val="bi"/>
              </m:rPr>
              <w:rPr>
                <w:rStyle w:val="Titre4Car"/>
                <w:rFonts w:ascii="Cambria Math" w:hAnsi="Cambria Math"/>
              </w:rPr>
              <m:t xml:space="preserve"> </m:t>
            </m:r>
          </m:oMath>
          <w:r w:rsidR="00222740">
            <w:rPr>
              <w:rFonts w:eastAsiaTheme="minorEastAsia"/>
              <w:lang w:val="fr-FR" w:eastAsia="fr-FR"/>
            </w:rPr>
            <w:t xml:space="preserve"> peut prendre n’importe quelle valeur réelle.</w:t>
          </w:r>
        </w:p>
        <w:p w14:paraId="47376D3F" w14:textId="297A4D29" w:rsidR="00222740" w:rsidRDefault="00222740">
          <w:pPr>
            <w:spacing w:after="160" w:line="259" w:lineRule="auto"/>
            <w:jc w:val="left"/>
            <w:rPr>
              <w:rFonts w:eastAsiaTheme="majorEastAsia" w:cstheme="majorBidi"/>
              <w:szCs w:val="24"/>
              <w:u w:val="single"/>
            </w:rPr>
          </w:pPr>
        </w:p>
        <w:p w14:paraId="6CA03DD8" w14:textId="2EEFF930" w:rsidR="00D77BAB" w:rsidRDefault="00D77BAB" w:rsidP="00745267">
          <w:pPr>
            <w:pStyle w:val="Titre2"/>
          </w:pPr>
          <w:r>
            <w:t>Représentation</w:t>
          </w:r>
          <w:r w:rsidR="00031C7E">
            <w:t xml:space="preserve"> </w:t>
          </w:r>
          <w:r>
            <w:t xml:space="preserve">de la tangente dans </w:t>
          </w:r>
          <w:r w:rsidR="00F50D08">
            <w:t>chaque quadrant</w:t>
          </w:r>
        </w:p>
        <w:tbl>
          <w:tblPr>
            <w:tblStyle w:val="Grilledutableau"/>
            <w:tblW w:w="0" w:type="auto"/>
            <w:tblLook w:val="04A0" w:firstRow="1" w:lastRow="0" w:firstColumn="1" w:lastColumn="0" w:noHBand="0" w:noVBand="1"/>
          </w:tblPr>
          <w:tblGrid>
            <w:gridCol w:w="4530"/>
            <w:gridCol w:w="4530"/>
          </w:tblGrid>
          <w:tr w:rsidR="00031C7E" w14:paraId="12138FB0" w14:textId="77777777" w:rsidTr="007C656A">
            <w:tc>
              <w:tcPr>
                <w:tcW w:w="4531" w:type="dxa"/>
              </w:tcPr>
              <w:p w14:paraId="558F7E1B" w14:textId="77777777" w:rsidR="00031C7E" w:rsidRPr="00F021CA" w:rsidRDefault="00031C7E" w:rsidP="007C656A">
                <w:pPr>
                  <w:jc w:val="center"/>
                  <w:rPr>
                    <w:noProof/>
                    <w:lang w:val="fr-FR" w:eastAsia="fr-FR"/>
                  </w:rPr>
                </w:pPr>
                <w:r>
                  <w:rPr>
                    <w:noProof/>
                    <w:lang w:val="fr-FR" w:eastAsia="fr-FR"/>
                  </w:rPr>
                  <w:t>Q1</w:t>
                </w:r>
              </w:p>
            </w:tc>
            <w:tc>
              <w:tcPr>
                <w:tcW w:w="4531" w:type="dxa"/>
              </w:tcPr>
              <w:p w14:paraId="7CE5AC65" w14:textId="77777777" w:rsidR="00031C7E" w:rsidRDefault="00031C7E" w:rsidP="007C656A">
                <w:pPr>
                  <w:jc w:val="center"/>
                  <w:rPr>
                    <w:noProof/>
                    <w:lang w:val="fr-FR" w:eastAsia="fr-FR"/>
                  </w:rPr>
                </w:pPr>
                <w:r>
                  <w:rPr>
                    <w:noProof/>
                    <w:lang w:val="fr-FR" w:eastAsia="fr-FR"/>
                  </w:rPr>
                  <w:t>Q2</w:t>
                </w:r>
              </w:p>
            </w:tc>
          </w:tr>
          <w:tr w:rsidR="00031C7E" w14:paraId="3DC52D00" w14:textId="77777777" w:rsidTr="007C656A">
            <w:tc>
              <w:tcPr>
                <w:tcW w:w="4531" w:type="dxa"/>
              </w:tcPr>
              <w:p w14:paraId="137C031F" w14:textId="77777777" w:rsidR="00031C7E" w:rsidRPr="00737372" w:rsidRDefault="00031C7E" w:rsidP="007C656A">
                <w:pPr>
                  <w:jc w:val="center"/>
                  <w:rPr>
                    <w:sz w:val="2"/>
                  </w:rPr>
                </w:pPr>
              </w:p>
              <w:p w14:paraId="179067DF" w14:textId="77777777" w:rsidR="00031C7E" w:rsidRDefault="00031C7E" w:rsidP="007C656A">
                <w:pPr>
                  <w:jc w:val="center"/>
                </w:pPr>
                <w:r>
                  <w:rPr>
                    <w:noProof/>
                    <w:lang w:eastAsia="fr-BE"/>
                  </w:rPr>
                  <w:drawing>
                    <wp:inline distT="0" distB="0" distL="0" distR="0" wp14:anchorId="2481379D" wp14:editId="0C3F37FD">
                      <wp:extent cx="2448858" cy="2803094"/>
                      <wp:effectExtent l="0" t="0" r="889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66777" cy="2823605"/>
                              </a:xfrm>
                              <a:prstGeom prst="rect">
                                <a:avLst/>
                              </a:prstGeom>
                              <a:noFill/>
                            </pic:spPr>
                          </pic:pic>
                        </a:graphicData>
                      </a:graphic>
                    </wp:inline>
                  </w:drawing>
                </w:r>
              </w:p>
            </w:tc>
            <w:tc>
              <w:tcPr>
                <w:tcW w:w="4531" w:type="dxa"/>
              </w:tcPr>
              <w:p w14:paraId="19EDA4EA" w14:textId="77777777" w:rsidR="00031C7E" w:rsidRPr="00737372" w:rsidRDefault="00031C7E" w:rsidP="007C656A">
                <w:pPr>
                  <w:jc w:val="center"/>
                  <w:rPr>
                    <w:sz w:val="2"/>
                  </w:rPr>
                </w:pPr>
              </w:p>
              <w:p w14:paraId="4CDC62C0" w14:textId="77777777" w:rsidR="00031C7E" w:rsidRDefault="00031C7E" w:rsidP="007C656A">
                <w:pPr>
                  <w:jc w:val="center"/>
                </w:pPr>
                <w:r w:rsidRPr="00F021CA">
                  <w:rPr>
                    <w:noProof/>
                    <w:lang w:eastAsia="fr-BE"/>
                  </w:rPr>
                  <w:drawing>
                    <wp:inline distT="0" distB="0" distL="0" distR="0" wp14:anchorId="70538FFE" wp14:editId="50C7EE1F">
                      <wp:extent cx="2539619" cy="2756573"/>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1260" cy="2769209"/>
                              </a:xfrm>
                              <a:prstGeom prst="rect">
                                <a:avLst/>
                              </a:prstGeom>
                            </pic:spPr>
                          </pic:pic>
                        </a:graphicData>
                      </a:graphic>
                    </wp:inline>
                  </w:drawing>
                </w:r>
              </w:p>
            </w:tc>
          </w:tr>
          <w:tr w:rsidR="00031C7E" w14:paraId="0165B17D" w14:textId="77777777" w:rsidTr="007C656A">
            <w:tc>
              <w:tcPr>
                <w:tcW w:w="4531" w:type="dxa"/>
              </w:tcPr>
              <w:p w14:paraId="505C3D41" w14:textId="77777777" w:rsidR="00031C7E" w:rsidRPr="00F021CA" w:rsidRDefault="00031C7E" w:rsidP="007C656A">
                <w:pPr>
                  <w:jc w:val="center"/>
                  <w:rPr>
                    <w:noProof/>
                    <w:lang w:val="fr-FR" w:eastAsia="fr-FR"/>
                  </w:rPr>
                </w:pPr>
                <w:r>
                  <w:rPr>
                    <w:noProof/>
                    <w:lang w:val="fr-FR" w:eastAsia="fr-FR"/>
                  </w:rPr>
                  <w:lastRenderedPageBreak/>
                  <w:t>Q3</w:t>
                </w:r>
              </w:p>
            </w:tc>
            <w:tc>
              <w:tcPr>
                <w:tcW w:w="4531" w:type="dxa"/>
              </w:tcPr>
              <w:p w14:paraId="7DA6C1CC" w14:textId="77777777" w:rsidR="00031C7E" w:rsidRDefault="00031C7E" w:rsidP="007C656A">
                <w:pPr>
                  <w:jc w:val="center"/>
                  <w:rPr>
                    <w:noProof/>
                    <w:lang w:val="fr-FR" w:eastAsia="fr-FR"/>
                  </w:rPr>
                </w:pPr>
                <w:r>
                  <w:rPr>
                    <w:noProof/>
                    <w:lang w:val="fr-FR" w:eastAsia="fr-FR"/>
                  </w:rPr>
                  <w:t>Q4</w:t>
                </w:r>
              </w:p>
            </w:tc>
          </w:tr>
          <w:tr w:rsidR="00031C7E" w14:paraId="206D8482" w14:textId="77777777" w:rsidTr="007C656A">
            <w:tc>
              <w:tcPr>
                <w:tcW w:w="4531" w:type="dxa"/>
              </w:tcPr>
              <w:p w14:paraId="3556BDFC" w14:textId="77777777" w:rsidR="00031C7E" w:rsidRPr="00737372" w:rsidRDefault="00031C7E" w:rsidP="007C656A">
                <w:pPr>
                  <w:jc w:val="center"/>
                  <w:rPr>
                    <w:noProof/>
                    <w:sz w:val="2"/>
                    <w:lang w:eastAsia="fr-BE"/>
                  </w:rPr>
                </w:pPr>
              </w:p>
              <w:p w14:paraId="5BC34184" w14:textId="77777777" w:rsidR="00031C7E" w:rsidRDefault="00031C7E" w:rsidP="007C656A">
                <w:pPr>
                  <w:jc w:val="center"/>
                </w:pPr>
                <w:r>
                  <w:rPr>
                    <w:noProof/>
                    <w:lang w:eastAsia="fr-BE"/>
                  </w:rPr>
                  <w:drawing>
                    <wp:inline distT="0" distB="0" distL="0" distR="0" wp14:anchorId="2106F601" wp14:editId="23183691">
                      <wp:extent cx="2422979" cy="2817779"/>
                      <wp:effectExtent l="0" t="0" r="0" b="190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8067" cy="2846954"/>
                              </a:xfrm>
                              <a:prstGeom prst="rect">
                                <a:avLst/>
                              </a:prstGeom>
                              <a:noFill/>
                            </pic:spPr>
                          </pic:pic>
                        </a:graphicData>
                      </a:graphic>
                    </wp:inline>
                  </w:drawing>
                </w:r>
              </w:p>
            </w:tc>
            <w:tc>
              <w:tcPr>
                <w:tcW w:w="4531" w:type="dxa"/>
              </w:tcPr>
              <w:p w14:paraId="6CB5498B" w14:textId="77777777" w:rsidR="00031C7E" w:rsidRPr="00737372" w:rsidRDefault="00031C7E" w:rsidP="007C656A">
                <w:pPr>
                  <w:jc w:val="center"/>
                  <w:rPr>
                    <w:noProof/>
                    <w:sz w:val="2"/>
                    <w:lang w:eastAsia="fr-BE"/>
                  </w:rPr>
                </w:pPr>
              </w:p>
              <w:p w14:paraId="01D340E7" w14:textId="77777777" w:rsidR="00031C7E" w:rsidRDefault="00031C7E" w:rsidP="007C656A">
                <w:pPr>
                  <w:jc w:val="center"/>
                </w:pPr>
                <w:r>
                  <w:rPr>
                    <w:noProof/>
                    <w:lang w:eastAsia="fr-BE"/>
                  </w:rPr>
                  <w:drawing>
                    <wp:inline distT="0" distB="0" distL="0" distR="0" wp14:anchorId="72F226F9" wp14:editId="4ECE178A">
                      <wp:extent cx="2446655" cy="2783855"/>
                      <wp:effectExtent l="0" t="0" r="0" b="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5852" cy="2817076"/>
                              </a:xfrm>
                              <a:prstGeom prst="rect">
                                <a:avLst/>
                              </a:prstGeom>
                              <a:noFill/>
                            </pic:spPr>
                          </pic:pic>
                        </a:graphicData>
                      </a:graphic>
                    </wp:inline>
                  </w:drawing>
                </w:r>
              </w:p>
            </w:tc>
          </w:tr>
        </w:tbl>
        <w:p w14:paraId="62FBF8C7" w14:textId="5F47A17C" w:rsidR="006D28F0" w:rsidRPr="00F50D08" w:rsidRDefault="006D28F0" w:rsidP="006D28F0">
          <w:pPr>
            <w:spacing w:before="120"/>
            <w:rPr>
              <w:i/>
              <w:u w:val="single"/>
            </w:rPr>
          </w:pPr>
          <w:r w:rsidRPr="00F50D08">
            <w:rPr>
              <w:i/>
              <w:u w:val="single"/>
            </w:rPr>
            <w:t>En conclusion</w:t>
          </w:r>
          <w:r>
            <w:rPr>
              <w:i/>
              <w:u w:val="single"/>
            </w:rPr>
            <w:t> : signes de la tangente</w:t>
          </w:r>
        </w:p>
        <w:tbl>
          <w:tblPr>
            <w:tblStyle w:val="Grilledutableau"/>
            <w:tblW w:w="0" w:type="auto"/>
            <w:jc w:val="center"/>
            <w:tblLook w:val="04A0" w:firstRow="1" w:lastRow="0" w:firstColumn="1" w:lastColumn="0" w:noHBand="0" w:noVBand="1"/>
          </w:tblPr>
          <w:tblGrid>
            <w:gridCol w:w="4531"/>
          </w:tblGrid>
          <w:tr w:rsidR="007654AB" w14:paraId="42372427" w14:textId="77777777" w:rsidTr="000F0201">
            <w:trPr>
              <w:jc w:val="center"/>
            </w:trPr>
            <w:tc>
              <w:tcPr>
                <w:tcW w:w="4531" w:type="dxa"/>
                <w:vAlign w:val="center"/>
              </w:tcPr>
              <w:p w14:paraId="54725BC3" w14:textId="77777777" w:rsidR="007654AB" w:rsidRPr="00DE293F" w:rsidRDefault="007654AB" w:rsidP="008775A9">
                <w:pPr>
                  <w:jc w:val="center"/>
                </w:pPr>
                <w:r>
                  <w:t>Tangente</w:t>
                </w:r>
              </w:p>
            </w:tc>
          </w:tr>
          <w:tr w:rsidR="007654AB" w14:paraId="44E11AE2" w14:textId="77777777" w:rsidTr="000F0201">
            <w:trPr>
              <w:jc w:val="center"/>
            </w:trPr>
            <w:tc>
              <w:tcPr>
                <w:tcW w:w="4531" w:type="dxa"/>
                <w:vAlign w:val="center"/>
              </w:tcPr>
              <w:p w14:paraId="70E1699D" w14:textId="77777777" w:rsidR="00031C7E" w:rsidRPr="00031C7E" w:rsidRDefault="00031C7E" w:rsidP="008775A9">
                <w:pPr>
                  <w:jc w:val="center"/>
                  <w:rPr>
                    <w:sz w:val="2"/>
                  </w:rPr>
                </w:pPr>
              </w:p>
              <w:p w14:paraId="5872BD9D" w14:textId="4D8061FA" w:rsidR="007654AB" w:rsidRDefault="000F0201" w:rsidP="008775A9">
                <w:pPr>
                  <w:jc w:val="center"/>
                </w:pPr>
                <w:r w:rsidRPr="00DE293F">
                  <w:rPr>
                    <w:noProof/>
                    <w:lang w:eastAsia="fr-BE"/>
                  </w:rPr>
                  <w:drawing>
                    <wp:inline distT="0" distB="0" distL="0" distR="0" wp14:anchorId="513B93CD" wp14:editId="75A21375">
                      <wp:extent cx="1290498" cy="1356360"/>
                      <wp:effectExtent l="0" t="0" r="508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14534" cy="1381623"/>
                              </a:xfrm>
                              <a:prstGeom prst="rect">
                                <a:avLst/>
                              </a:prstGeom>
                            </pic:spPr>
                          </pic:pic>
                        </a:graphicData>
                      </a:graphic>
                    </wp:inline>
                  </w:drawing>
                </w:r>
              </w:p>
            </w:tc>
          </w:tr>
        </w:tbl>
        <w:p w14:paraId="5A717144" w14:textId="352E434A" w:rsidR="00D77BAB" w:rsidRPr="00745267" w:rsidRDefault="00A9457B" w:rsidP="00745267">
          <w:pPr>
            <w:pStyle w:val="Titre2"/>
          </w:pPr>
          <w:r>
            <w:t>Relation fondamentale</w:t>
          </w:r>
          <w:r w:rsidR="00745267">
            <w:t xml:space="preserve"> (lien direct entre </w:t>
          </w:r>
          <w:r>
            <w:t xml:space="preserve">sinus, </w:t>
          </w:r>
          <w:r w:rsidR="00745267">
            <w:t>cosinus et tangente)</w:t>
          </w:r>
        </w:p>
        <w:p w14:paraId="15ED75CC" w14:textId="2748980C" w:rsidR="00A9457B" w:rsidRPr="00A9457B" w:rsidRDefault="00A9457B" w:rsidP="00A9457B">
          <w:pPr>
            <w:pStyle w:val="Titre4"/>
            <w:spacing w:after="0"/>
            <w:rPr>
              <w:rFonts w:eastAsiaTheme="minorEastAsia"/>
              <w:lang w:val="fr-FR" w:eastAsia="fr-FR"/>
            </w:rPr>
          </w:pPr>
          <w:r>
            <w:rPr>
              <w:rFonts w:eastAsiaTheme="minorEastAsia"/>
              <w:lang w:val="fr-FR" w:eastAsia="fr-FR"/>
            </w:rPr>
            <w:t xml:space="preserve">Si </w:t>
          </w:r>
          <m:oMath>
            <m:r>
              <m:rPr>
                <m:sty m:val="bi"/>
              </m:rPr>
              <w:rPr>
                <w:rFonts w:ascii="Cambria Math" w:eastAsiaTheme="minorEastAsia" w:hAnsi="Cambria Math"/>
                <w:lang w:val="fr-FR" w:eastAsia="fr-FR"/>
              </w:rPr>
              <m:t>0°&lt;α&lt;360°</m:t>
            </m:r>
          </m:oMath>
          <w:r w:rsidR="002A0405">
            <w:rPr>
              <w:rFonts w:eastAsiaTheme="minorEastAsia"/>
              <w:lang w:val="fr-FR" w:eastAsia="fr-FR"/>
            </w:rPr>
            <w:t xml:space="preserve"> et si </w:t>
          </w:r>
          <m:oMath>
            <m:r>
              <m:rPr>
                <m:sty m:val="bi"/>
              </m:rPr>
              <w:rPr>
                <w:rFonts w:ascii="Cambria Math" w:eastAsiaTheme="minorEastAsia" w:hAnsi="Cambria Math"/>
                <w:lang w:val="fr-FR" w:eastAsia="fr-FR"/>
              </w:rPr>
              <m:t>α≠90°</m:t>
            </m:r>
          </m:oMath>
          <w:r w:rsidR="002A0405">
            <w:rPr>
              <w:rFonts w:eastAsiaTheme="minorEastAsia"/>
              <w:lang w:val="fr-FR" w:eastAsia="fr-FR"/>
            </w:rPr>
            <w:t xml:space="preserve"> et </w:t>
          </w:r>
          <m:oMath>
            <m:r>
              <m:rPr>
                <m:sty m:val="bi"/>
              </m:rPr>
              <w:rPr>
                <w:rFonts w:ascii="Cambria Math" w:eastAsiaTheme="minorEastAsia" w:hAnsi="Cambria Math"/>
                <w:lang w:val="fr-FR" w:eastAsia="fr-FR"/>
              </w:rPr>
              <m:t>α≠270°</m:t>
            </m:r>
          </m:oMath>
          <w:r w:rsidR="002A0405">
            <w:rPr>
              <w:rFonts w:eastAsiaTheme="minorEastAsia"/>
              <w:lang w:val="fr-FR" w:eastAsia="fr-FR"/>
            </w:rPr>
            <w:t>,</w:t>
          </w:r>
        </w:p>
        <w:p w14:paraId="091C9B82" w14:textId="5D853B63" w:rsidR="00745267" w:rsidRPr="00745267" w:rsidRDefault="00000000" w:rsidP="00745267">
          <w:pPr>
            <w:pStyle w:val="Titre4"/>
            <w:spacing w:after="0"/>
            <w:jc w:val="center"/>
            <w:rPr>
              <w:rFonts w:ascii="Cambria Math" w:hAnsi="Cambria Math"/>
              <w:i/>
              <w:lang w:val="fr-FR" w:eastAsia="fr-FR"/>
            </w:rPr>
          </w:pPr>
          <m:oMath>
            <m:func>
              <m:funcPr>
                <m:ctrlPr>
                  <w:rPr>
                    <w:rFonts w:ascii="Cambria Math" w:hAnsi="Cambria Math"/>
                    <w:bCs/>
                    <w:i/>
                    <w:iCs w:val="0"/>
                    <w:lang w:val="fr-FR" w:eastAsia="fr-FR"/>
                  </w:rPr>
                </m:ctrlPr>
              </m:funcPr>
              <m:fName>
                <m:r>
                  <m:rPr>
                    <m:sty m:val="b"/>
                  </m:rPr>
                  <w:rPr>
                    <w:rFonts w:ascii="Cambria Math" w:hAnsi="Cambria Math"/>
                    <w:lang w:val="fr-FR" w:eastAsia="fr-FR"/>
                  </w:rPr>
                  <m:t>tan</m:t>
                </m:r>
              </m:fName>
              <m:e>
                <m:d>
                  <m:dPr>
                    <m:ctrlPr>
                      <w:rPr>
                        <w:rFonts w:ascii="Cambria Math" w:hAnsi="Cambria Math"/>
                        <w:bCs/>
                        <w:i/>
                        <w:iCs w:val="0"/>
                        <w:lang w:val="fr-FR" w:eastAsia="fr-FR"/>
                      </w:rPr>
                    </m:ctrlPr>
                  </m:dPr>
                  <m:e>
                    <m:r>
                      <m:rPr>
                        <m:sty m:val="bi"/>
                      </m:rPr>
                      <w:rPr>
                        <w:rFonts w:ascii="Cambria Math" w:hAnsi="Cambria Math"/>
                        <w:lang w:val="fr-FR" w:eastAsia="fr-FR"/>
                      </w:rPr>
                      <m:t>α</m:t>
                    </m:r>
                  </m:e>
                </m:d>
                <m:r>
                  <m:rPr>
                    <m:sty m:val="bi"/>
                  </m:rPr>
                  <w:rPr>
                    <w:rFonts w:ascii="Cambria Math" w:hAnsi="Cambria Math"/>
                    <w:lang w:val="fr-FR" w:eastAsia="fr-FR"/>
                  </w:rPr>
                  <m:t>=</m:t>
                </m:r>
                <m:f>
                  <m:fPr>
                    <m:ctrlPr>
                      <w:rPr>
                        <w:rFonts w:ascii="Cambria Math" w:hAnsi="Cambria Math"/>
                        <w:bCs/>
                        <w:i/>
                        <w:iCs w:val="0"/>
                        <w:lang w:val="fr-FR" w:eastAsia="fr-FR"/>
                      </w:rPr>
                    </m:ctrlPr>
                  </m:fPr>
                  <m:num>
                    <m:r>
                      <m:rPr>
                        <m:sty m:val="b"/>
                      </m:rPr>
                      <w:rPr>
                        <w:rFonts w:ascii="Cambria Math" w:hAnsi="Cambria Math"/>
                        <w:lang w:val="fr-FR" w:eastAsia="fr-FR"/>
                      </w:rPr>
                      <m:t>sin⁡</m:t>
                    </m:r>
                    <m:r>
                      <m:rPr>
                        <m:sty m:val="bi"/>
                      </m:rPr>
                      <w:rPr>
                        <w:rFonts w:ascii="Cambria Math" w:hAnsi="Cambria Math"/>
                        <w:lang w:val="fr-FR" w:eastAsia="fr-FR"/>
                      </w:rPr>
                      <m:t>(α)</m:t>
                    </m:r>
                  </m:num>
                  <m:den>
                    <m:func>
                      <m:funcPr>
                        <m:ctrlPr>
                          <w:rPr>
                            <w:rFonts w:ascii="Cambria Math" w:hAnsi="Cambria Math"/>
                            <w:bCs/>
                            <w:i/>
                            <w:iCs w:val="0"/>
                            <w:lang w:val="fr-FR" w:eastAsia="fr-FR"/>
                          </w:rPr>
                        </m:ctrlPr>
                      </m:funcPr>
                      <m:fName>
                        <m:r>
                          <m:rPr>
                            <m:sty m:val="b"/>
                          </m:rPr>
                          <w:rPr>
                            <w:rFonts w:ascii="Cambria Math" w:hAnsi="Cambria Math"/>
                            <w:lang w:val="fr-FR" w:eastAsia="fr-FR"/>
                          </w:rPr>
                          <m:t>cos</m:t>
                        </m:r>
                      </m:fName>
                      <m:e>
                        <m:r>
                          <m:rPr>
                            <m:sty m:val="bi"/>
                          </m:rPr>
                          <w:rPr>
                            <w:rFonts w:ascii="Cambria Math" w:hAnsi="Cambria Math"/>
                            <w:lang w:val="fr-FR" w:eastAsia="fr-FR"/>
                          </w:rPr>
                          <m:t>(α)</m:t>
                        </m:r>
                      </m:e>
                    </m:func>
                  </m:den>
                </m:f>
              </m:e>
            </m:func>
          </m:oMath>
          <w:r w:rsidR="00745267" w:rsidRPr="00745267">
            <w:rPr>
              <w:rFonts w:ascii="Cambria Math" w:hAnsi="Cambria Math"/>
              <w:b w:val="0"/>
              <w:i/>
              <w:iCs w:val="0"/>
              <w:lang w:val="fr-FR" w:eastAsia="fr-FR"/>
            </w:rPr>
            <w:t xml:space="preserve">     </w:t>
          </w:r>
        </w:p>
        <w:p w14:paraId="67455FD5" w14:textId="23FED870" w:rsidR="00B332EE" w:rsidRPr="00745267" w:rsidRDefault="00B332EE" w:rsidP="00745267">
          <w:pPr>
            <w:spacing w:after="160" w:line="360" w:lineRule="auto"/>
            <w:jc w:val="left"/>
            <w:rPr>
              <w:rStyle w:val="Titre4Car"/>
            </w:rPr>
          </w:pPr>
        </w:p>
        <w:p w14:paraId="66D4B483" w14:textId="77777777" w:rsidR="00F417D4" w:rsidRDefault="00F417D4">
          <w:pPr>
            <w:spacing w:after="160" w:line="259" w:lineRule="auto"/>
            <w:jc w:val="left"/>
            <w:rPr>
              <w:rFonts w:eastAsiaTheme="majorEastAsia" w:cstheme="majorBidi"/>
              <w:szCs w:val="26"/>
              <w:u w:val="single"/>
            </w:rPr>
          </w:pPr>
          <w:r>
            <w:br w:type="page"/>
          </w:r>
        </w:p>
        <w:p w14:paraId="11C05841" w14:textId="02C1FB5C" w:rsidR="00620A86" w:rsidRDefault="00620A86" w:rsidP="00620A86">
          <w:pPr>
            <w:pStyle w:val="Titre2"/>
          </w:pPr>
          <w:r>
            <w:lastRenderedPageBreak/>
            <w:t>Exercices</w:t>
          </w:r>
        </w:p>
        <w:p w14:paraId="3168F01C" w14:textId="24DFFFE7" w:rsidR="00620A86" w:rsidRDefault="00620A86">
          <w:pPr>
            <w:pStyle w:val="Paragraphedeliste"/>
            <w:numPr>
              <w:ilvl w:val="0"/>
              <w:numId w:val="45"/>
            </w:numPr>
            <w:spacing w:after="0"/>
          </w:pPr>
          <w:r>
            <w:t xml:space="preserve">Représente sur le cercle trigonométrique les angles d’amplitude 25°, 130°, </w:t>
          </w:r>
        </w:p>
        <w:p w14:paraId="21D03711" w14:textId="0012861B" w:rsidR="00620A86" w:rsidRDefault="00620A86" w:rsidP="00620A86">
          <w:pPr>
            <w:spacing w:after="0"/>
            <w:ind w:firstLine="357"/>
          </w:pPr>
          <w:r>
            <w:t>225° et 330° ainsi que leur tangente.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620A86" w14:paraId="6EED1246" w14:textId="77777777" w:rsidTr="00620A86">
            <w:tc>
              <w:tcPr>
                <w:tcW w:w="4535" w:type="dxa"/>
              </w:tcPr>
              <w:p w14:paraId="4BDD594C" w14:textId="77777777" w:rsidR="00620A86" w:rsidRDefault="00620A86" w:rsidP="00366DCD">
                <w:pPr>
                  <w:spacing w:after="0"/>
                </w:pPr>
                <w:r w:rsidRPr="00532BDF">
                  <w:rPr>
                    <w:noProof/>
                    <w:lang w:eastAsia="fr-BE"/>
                  </w:rPr>
                  <w:drawing>
                    <wp:inline distT="0" distB="0" distL="0" distR="0" wp14:anchorId="17E2FBCC" wp14:editId="79E27807">
                      <wp:extent cx="2835275" cy="3163118"/>
                      <wp:effectExtent l="0" t="0" r="3175" b="0"/>
                      <wp:docPr id="225783856" name="Image 225783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c>
              <w:tcPr>
                <w:tcW w:w="4535" w:type="dxa"/>
              </w:tcPr>
              <w:p w14:paraId="05B79573" w14:textId="3997445C" w:rsidR="00620A86" w:rsidRDefault="00620A86" w:rsidP="00366DCD">
                <w:pPr>
                  <w:spacing w:after="0"/>
                </w:pPr>
                <w:r w:rsidRPr="00532BDF">
                  <w:rPr>
                    <w:noProof/>
                    <w:lang w:eastAsia="fr-BE"/>
                  </w:rPr>
                  <w:drawing>
                    <wp:inline distT="0" distB="0" distL="0" distR="0" wp14:anchorId="7B265143" wp14:editId="0808815D">
                      <wp:extent cx="2835275" cy="3163118"/>
                      <wp:effectExtent l="0" t="0" r="3175" b="0"/>
                      <wp:docPr id="621196730" name="Image 621196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tc>
          </w:tr>
          <w:tr w:rsidR="00620A86" w14:paraId="230A1A54" w14:textId="77777777" w:rsidTr="00620A86">
            <w:tc>
              <w:tcPr>
                <w:tcW w:w="4535" w:type="dxa"/>
              </w:tcPr>
              <w:p w14:paraId="4E45D910" w14:textId="77777777" w:rsidR="00620A86" w:rsidRPr="00532BDF" w:rsidRDefault="00620A86" w:rsidP="00366DCD">
                <w:pPr>
                  <w:spacing w:after="0"/>
                  <w:rPr>
                    <w:noProof/>
                    <w:lang w:eastAsia="fr-BE"/>
                  </w:rPr>
                </w:pPr>
              </w:p>
            </w:tc>
            <w:tc>
              <w:tcPr>
                <w:tcW w:w="4535" w:type="dxa"/>
              </w:tcPr>
              <w:p w14:paraId="68A5285B" w14:textId="77777777" w:rsidR="00620A86" w:rsidRPr="00532BDF" w:rsidRDefault="00620A86" w:rsidP="00366DCD">
                <w:pPr>
                  <w:spacing w:after="0"/>
                  <w:rPr>
                    <w:noProof/>
                    <w:lang w:eastAsia="fr-BE"/>
                  </w:rPr>
                </w:pPr>
              </w:p>
            </w:tc>
          </w:tr>
        </w:tbl>
        <w:p w14:paraId="5D530750" w14:textId="69FAED8F" w:rsidR="00620A86" w:rsidRPr="00620A86" w:rsidRDefault="00620A86" w:rsidP="00620A86">
          <w:r w:rsidRPr="00532BDF">
            <w:rPr>
              <w:noProof/>
              <w:lang w:eastAsia="fr-BE"/>
            </w:rPr>
            <w:drawing>
              <wp:inline distT="0" distB="0" distL="0" distR="0" wp14:anchorId="7A6B3117" wp14:editId="7D474313">
                <wp:extent cx="2835275" cy="3163118"/>
                <wp:effectExtent l="0" t="0" r="3175" b="0"/>
                <wp:docPr id="1562881276" name="Image 156288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r w:rsidRPr="00532BDF">
            <w:rPr>
              <w:noProof/>
              <w:lang w:eastAsia="fr-BE"/>
            </w:rPr>
            <w:drawing>
              <wp:inline distT="0" distB="0" distL="0" distR="0" wp14:anchorId="5A787C23" wp14:editId="5B3F27D9">
                <wp:extent cx="2835275" cy="3163118"/>
                <wp:effectExtent l="0" t="0" r="3175" b="0"/>
                <wp:docPr id="1254814816" name="Image 125481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1643" cy="3181379"/>
                        </a:xfrm>
                        <a:prstGeom prst="rect">
                          <a:avLst/>
                        </a:prstGeom>
                      </pic:spPr>
                    </pic:pic>
                  </a:graphicData>
                </a:graphic>
              </wp:inline>
            </w:drawing>
          </w:r>
        </w:p>
        <w:p w14:paraId="1A60C0E3" w14:textId="4CE2BE0F" w:rsidR="00620A86" w:rsidRDefault="00E22CAE">
          <w:pPr>
            <w:pStyle w:val="Paragraphedeliste"/>
            <w:numPr>
              <w:ilvl w:val="0"/>
              <w:numId w:val="45"/>
            </w:numPr>
            <w:spacing w:after="0"/>
          </w:pPr>
          <w:r w:rsidRPr="00E22CAE">
            <w:t>Complète</w:t>
          </w:r>
          <w:r>
            <w:t xml:space="preserve"> par &gt;, &lt; ou = </w:t>
          </w:r>
        </w:p>
        <w:p w14:paraId="32A8964A" w14:textId="1EAF40E3" w:rsidR="00E22CAE" w:rsidRPr="00E22CAE" w:rsidRDefault="00000000" w:rsidP="00E22CAE">
          <w:pPr>
            <w:spacing w:after="0"/>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(35°)</m:t>
                  </m:r>
                </m:e>
              </m:func>
              <m:r>
                <w:rPr>
                  <w:rFonts w:ascii="Cambria Math" w:hAnsi="Cambria Math"/>
                </w:rPr>
                <m:t>…0</m:t>
              </m:r>
            </m:oMath>
          </m:oMathPara>
        </w:p>
        <w:p w14:paraId="2231C720" w14:textId="1CD831B4" w:rsidR="00E22CAE" w:rsidRPr="00E22CAE" w:rsidRDefault="00000000" w:rsidP="00E22CAE">
          <w:pPr>
            <w:spacing w:after="0"/>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(-20°)</m:t>
                  </m:r>
                </m:e>
              </m:func>
              <m:r>
                <w:rPr>
                  <w:rFonts w:ascii="Cambria Math" w:hAnsi="Cambria Math"/>
                </w:rPr>
                <m:t>…0</m:t>
              </m:r>
            </m:oMath>
          </m:oMathPara>
        </w:p>
        <w:p w14:paraId="586757A7" w14:textId="40A5A399" w:rsidR="00E22CAE" w:rsidRPr="00E22CAE" w:rsidRDefault="00000000" w:rsidP="00E22CAE">
          <w:pPr>
            <w:spacing w:after="0"/>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(150°)</m:t>
                  </m:r>
                </m:e>
              </m:func>
              <m:r>
                <w:rPr>
                  <w:rFonts w:ascii="Cambria Math" w:hAnsi="Cambria Math"/>
                </w:rPr>
                <m:t>…0</m:t>
              </m:r>
            </m:oMath>
          </m:oMathPara>
        </w:p>
        <w:p w14:paraId="25C120A3" w14:textId="22B20774" w:rsidR="00E22CAE" w:rsidRPr="00E22CAE" w:rsidRDefault="00000000" w:rsidP="00E22CAE">
          <w:pPr>
            <w:spacing w:after="0"/>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(250°)</m:t>
                  </m:r>
                </m:e>
              </m:func>
              <m:r>
                <w:rPr>
                  <w:rFonts w:ascii="Cambria Math" w:hAnsi="Cambria Math"/>
                </w:rPr>
                <m:t>…0</m:t>
              </m:r>
            </m:oMath>
          </m:oMathPara>
        </w:p>
        <w:p w14:paraId="6AFD708E" w14:textId="5B6BD641" w:rsidR="00E22CAE" w:rsidRPr="00482ECB" w:rsidRDefault="00000000" w:rsidP="00E22CAE">
          <w:pPr>
            <w:spacing w:after="0"/>
            <w:rPr>
              <w:rFonts w:eastAsiaTheme="minorEastAsia"/>
            </w:rPr>
          </w:pPr>
          <m:oMathPara>
            <m:oMath>
              <m:func>
                <m:funcPr>
                  <m:ctrlPr>
                    <w:rPr>
                      <w:rFonts w:ascii="Cambria Math" w:hAnsi="Cambria Math"/>
                      <w:i/>
                    </w:rPr>
                  </m:ctrlPr>
                </m:funcPr>
                <m:fName>
                  <m:r>
                    <m:rPr>
                      <m:sty m:val="p"/>
                    </m:rPr>
                    <w:rPr>
                      <w:rFonts w:ascii="Cambria Math" w:hAnsi="Cambria Math"/>
                    </w:rPr>
                    <m:t>tan</m:t>
                  </m:r>
                </m:fName>
                <m:e>
                  <m:r>
                    <w:rPr>
                      <w:rFonts w:ascii="Cambria Math" w:hAnsi="Cambria Math"/>
                    </w:rPr>
                    <m:t>(180°)</m:t>
                  </m:r>
                </m:e>
              </m:func>
              <m:r>
                <w:rPr>
                  <w:rFonts w:ascii="Cambria Math" w:hAnsi="Cambria Math"/>
                </w:rPr>
                <m:t>…0</m:t>
              </m:r>
            </m:oMath>
          </m:oMathPara>
        </w:p>
        <w:p w14:paraId="3D85A046" w14:textId="77777777" w:rsidR="00482ECB" w:rsidRDefault="00482ECB" w:rsidP="00E22CAE">
          <w:pPr>
            <w:spacing w:after="0"/>
            <w:rPr>
              <w:rFonts w:eastAsiaTheme="minorEastAsia"/>
            </w:rPr>
          </w:pPr>
        </w:p>
        <w:p w14:paraId="5ABD99F5" w14:textId="77777777" w:rsidR="000F05FB" w:rsidRDefault="000F05FB">
          <w:pPr>
            <w:spacing w:after="160" w:line="259" w:lineRule="auto"/>
            <w:jc w:val="left"/>
          </w:pPr>
          <w:r>
            <w:br w:type="page"/>
          </w:r>
        </w:p>
        <w:p w14:paraId="46F15E6F" w14:textId="35F6DE5E" w:rsidR="00482ECB" w:rsidRDefault="00482ECB">
          <w:pPr>
            <w:pStyle w:val="Paragraphedeliste"/>
            <w:numPr>
              <w:ilvl w:val="0"/>
              <w:numId w:val="45"/>
            </w:numPr>
            <w:contextualSpacing w:val="0"/>
            <w:jc w:val="left"/>
          </w:pPr>
          <w:r>
            <w:lastRenderedPageBreak/>
            <w:t>Sans passer par le calcul de l’angle, représente dans le cercle trigonométrique les angles pour lesquels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α=0,9</m:t>
                </m:r>
              </m:e>
            </m:func>
          </m:oMath>
        </w:p>
        <w:p w14:paraId="3CBD584D" w14:textId="226B501A" w:rsidR="00482ECB" w:rsidRPr="00E22CAE" w:rsidRDefault="00482ECB" w:rsidP="00E22CAE">
          <w:pPr>
            <w:spacing w:after="0"/>
          </w:pPr>
          <w:r>
            <w:rPr>
              <w:noProof/>
              <w:lang w:eastAsia="fr-BE"/>
            </w:rPr>
            <w:drawing>
              <wp:inline distT="0" distB="0" distL="0" distR="0" wp14:anchorId="09ECBC42" wp14:editId="59FED60A">
                <wp:extent cx="2562225" cy="3968406"/>
                <wp:effectExtent l="0" t="0" r="0" b="0"/>
                <wp:docPr id="1184630068" name="Image 118463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0689" cy="3997003"/>
                        </a:xfrm>
                        <a:prstGeom prst="rect">
                          <a:avLst/>
                        </a:prstGeom>
                      </pic:spPr>
                    </pic:pic>
                  </a:graphicData>
                </a:graphic>
              </wp:inline>
            </w:drawing>
          </w:r>
        </w:p>
        <w:p w14:paraId="5783811F" w14:textId="77777777" w:rsidR="00E22CAE" w:rsidRPr="00E22CAE" w:rsidRDefault="00E22CAE" w:rsidP="00E22CAE">
          <w:pPr>
            <w:spacing w:after="0"/>
          </w:pPr>
        </w:p>
        <w:p w14:paraId="71EACC0A" w14:textId="7EEE46B3" w:rsidR="000F05FB" w:rsidRPr="004872B7" w:rsidRDefault="000F05FB">
          <w:pPr>
            <w:pStyle w:val="Paragraphedeliste"/>
            <w:numPr>
              <w:ilvl w:val="0"/>
              <w:numId w:val="45"/>
            </w:numPr>
          </w:pPr>
          <w:r>
            <w:t xml:space="preserve">Sachant que </w:t>
          </w:r>
          <m:oMath>
            <m:func>
              <m:funcPr>
                <m:ctrlPr>
                  <w:rPr>
                    <w:rFonts w:ascii="Cambria Math" w:hAnsi="Cambria Math"/>
                    <w:i/>
                  </w:rPr>
                </m:ctrlPr>
              </m:funcPr>
              <m:fName>
                <m:r>
                  <m:rPr>
                    <m:sty m:val="p"/>
                  </m:rPr>
                  <w:rPr>
                    <w:rFonts w:ascii="Cambria Math" w:hAnsi="Cambria Math"/>
                  </w:rPr>
                  <m:t>tan</m:t>
                </m:r>
              </m:fName>
              <m:e>
                <m:r>
                  <w:rPr>
                    <w:rFonts w:ascii="Cambria Math" w:hAnsi="Cambria Math"/>
                  </w:rPr>
                  <m:t>70°</m:t>
                </m:r>
              </m:e>
            </m:func>
            <m:r>
              <w:rPr>
                <w:rFonts w:ascii="Cambria Math" w:eastAsiaTheme="minorEastAsia" w:hAnsi="Cambria Math"/>
              </w:rPr>
              <m:t>≈2,75</m:t>
            </m:r>
          </m:oMath>
          <w:r>
            <w:rPr>
              <w:rFonts w:eastAsiaTheme="minorEastAsia"/>
            </w:rPr>
            <w:t>, détermine la valeur approximative des angles suivants.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0F05FB" w14:paraId="5B450E20" w14:textId="77777777" w:rsidTr="00366DCD">
            <w:tc>
              <w:tcPr>
                <w:tcW w:w="4530" w:type="dxa"/>
              </w:tcPr>
              <w:p w14:paraId="57A2916B" w14:textId="77777777" w:rsidR="000F05FB" w:rsidRPr="00C6062A" w:rsidRDefault="000F05FB" w:rsidP="00366DCD">
                <w:pPr>
                  <w:pStyle w:val="Paragraphedeliste"/>
                  <w:spacing w:line="360" w:lineRule="auto"/>
                  <w:ind w:left="1080"/>
                  <w:jc w:val="left"/>
                </w:pPr>
              </w:p>
              <w:p w14:paraId="12B1A465" w14:textId="0422F073" w:rsidR="000F05FB" w:rsidRPr="004872B7"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tan</m:t>
                      </m:r>
                    </m:fName>
                    <m:e>
                      <m:r>
                        <w:rPr>
                          <w:rFonts w:ascii="Cambria Math" w:hAnsi="Cambria Math"/>
                        </w:rPr>
                        <m:t>110°</m:t>
                      </m:r>
                      <m:r>
                        <w:rPr>
                          <w:rFonts w:ascii="Cambria Math" w:eastAsiaTheme="minorEastAsia" w:hAnsi="Cambria Math"/>
                        </w:rPr>
                        <m:t>≈</m:t>
                      </m:r>
                    </m:e>
                  </m:func>
                </m:oMath>
              </w:p>
              <w:p w14:paraId="43FC6718" w14:textId="50D306DB" w:rsidR="000F05FB" w:rsidRPr="004872B7"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tan</m:t>
                      </m:r>
                    </m:fName>
                    <m:e>
                      <m:r>
                        <w:rPr>
                          <w:rFonts w:ascii="Cambria Math" w:hAnsi="Cambria Math"/>
                        </w:rPr>
                        <m:t>250°</m:t>
                      </m:r>
                      <m:r>
                        <w:rPr>
                          <w:rFonts w:ascii="Cambria Math" w:eastAsiaTheme="minorEastAsia" w:hAnsi="Cambria Math"/>
                        </w:rPr>
                        <m:t>≈</m:t>
                      </m:r>
                    </m:e>
                  </m:func>
                </m:oMath>
              </w:p>
              <w:p w14:paraId="450BEA98" w14:textId="66065C16" w:rsidR="000F05FB"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tan</m:t>
                      </m:r>
                    </m:fName>
                    <m:e>
                      <m:r>
                        <w:rPr>
                          <w:rFonts w:ascii="Cambria Math" w:hAnsi="Cambria Math"/>
                        </w:rPr>
                        <m:t>290°</m:t>
                      </m:r>
                    </m:e>
                  </m:func>
                  <m:r>
                    <w:rPr>
                      <w:rFonts w:ascii="Cambria Math" w:eastAsiaTheme="minorEastAsia" w:hAnsi="Cambria Math"/>
                    </w:rPr>
                    <m:t>≈</m:t>
                  </m:r>
                </m:oMath>
              </w:p>
            </w:tc>
            <w:tc>
              <w:tcPr>
                <w:tcW w:w="4530" w:type="dxa"/>
              </w:tcPr>
              <w:p w14:paraId="7533B21E" w14:textId="77777777" w:rsidR="000F05FB" w:rsidRDefault="000F05FB" w:rsidP="00366DCD">
                <w:pPr>
                  <w:jc w:val="center"/>
                </w:pPr>
                <w:r w:rsidRPr="00532BDF">
                  <w:rPr>
                    <w:noProof/>
                    <w:lang w:eastAsia="fr-BE"/>
                  </w:rPr>
                  <w:drawing>
                    <wp:inline distT="0" distB="0" distL="0" distR="0" wp14:anchorId="033BCAC1" wp14:editId="27DDFB86">
                      <wp:extent cx="1206672" cy="1346200"/>
                      <wp:effectExtent l="0" t="0" r="0" b="6350"/>
                      <wp:docPr id="1428085018" name="Image 142808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0187" cy="1372434"/>
                              </a:xfrm>
                              <a:prstGeom prst="rect">
                                <a:avLst/>
                              </a:prstGeom>
                            </pic:spPr>
                          </pic:pic>
                        </a:graphicData>
                      </a:graphic>
                    </wp:inline>
                  </w:drawing>
                </w:r>
              </w:p>
            </w:tc>
          </w:tr>
        </w:tbl>
        <w:p w14:paraId="594973C2" w14:textId="77777777" w:rsidR="000F05FB" w:rsidRDefault="000F05FB" w:rsidP="000F05FB">
          <w:pPr>
            <w:pStyle w:val="Paragraphedeliste"/>
            <w:spacing w:after="0"/>
            <w:ind w:left="360"/>
          </w:pPr>
        </w:p>
        <w:p w14:paraId="011923FA" w14:textId="4CDA853F" w:rsidR="00B30332" w:rsidRPr="00DA2047" w:rsidRDefault="00B30332">
          <w:pPr>
            <w:pStyle w:val="Paragraphedeliste"/>
            <w:numPr>
              <w:ilvl w:val="0"/>
              <w:numId w:val="45"/>
            </w:numPr>
            <w:rPr>
              <w:bCs/>
            </w:rPr>
          </w:pPr>
          <w:r>
            <w:t>A l’aide de la calculatrice, détermine l’amplitude des angles (entre 0° et 360°) dont la tangente vaut 0,5.</w:t>
          </w:r>
          <w:r w:rsidRPr="00DA2047">
            <w:rPr>
              <w:bCs/>
            </w:rPr>
            <w:t xml:space="preserve"> Arrondis au dixième près si nécessaire. </w:t>
          </w:r>
        </w:p>
        <w:p w14:paraId="7281D60F" w14:textId="3C85D828" w:rsidR="00B30332" w:rsidRDefault="00B30332" w:rsidP="00B30332">
          <w:pPr>
            <w:pStyle w:val="Paragraphedeliste"/>
            <w:spacing w:after="0"/>
            <w:ind w:left="360"/>
          </w:pPr>
        </w:p>
        <w:p w14:paraId="5329CF3B" w14:textId="4C264069" w:rsidR="00482ECB" w:rsidRPr="00750C3F" w:rsidRDefault="00482ECB">
          <w:pPr>
            <w:pStyle w:val="Paragraphedeliste"/>
            <w:numPr>
              <w:ilvl w:val="0"/>
              <w:numId w:val="45"/>
            </w:numPr>
            <w:spacing w:after="0"/>
          </w:pPr>
          <w:r>
            <w:t xml:space="preserve">Sachant que </w:t>
          </w:r>
          <m:oMath>
            <m:r>
              <w:rPr>
                <w:rFonts w:ascii="Cambria Math" w:hAnsi="Cambria Math"/>
              </w:rPr>
              <m:t>α</m:t>
            </m:r>
            <m:r>
              <w:rPr>
                <w:rFonts w:ascii="Cambria Math" w:eastAsiaTheme="minorEastAsia" w:hAnsi="Cambria Math"/>
              </w:rPr>
              <m:t xml:space="preserve">∈QIII </m:t>
            </m:r>
          </m:oMath>
          <w:r>
            <w:rPr>
              <w:rFonts w:eastAsiaTheme="minorEastAsia"/>
            </w:rPr>
            <w:t xml:space="preserve">et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5</m:t>
                </m:r>
              </m:den>
            </m:f>
          </m:oMath>
          <w:r>
            <w:rPr>
              <w:rFonts w:eastAsiaTheme="minorEastAsia"/>
            </w:rPr>
            <w:t xml:space="preserve">, calcule la valeur exacte de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en utilisant la formule fondamentale de trigonométrie. Ensuite calcule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(α)</m:t>
                </m:r>
              </m:e>
            </m:func>
            <m:r>
              <w:rPr>
                <w:rFonts w:ascii="Cambria Math" w:eastAsiaTheme="minorEastAsia" w:hAnsi="Cambria Math"/>
              </w:rPr>
              <m:t>.</m:t>
            </m:r>
          </m:oMath>
        </w:p>
        <w:p w14:paraId="6E1E9182" w14:textId="77777777" w:rsidR="00E22CAE" w:rsidRPr="00E22CAE" w:rsidRDefault="00E22CAE" w:rsidP="00E22CAE">
          <w:pPr>
            <w:spacing w:after="0"/>
          </w:pPr>
        </w:p>
        <w:p w14:paraId="2F5B30AE" w14:textId="77777777" w:rsidR="00E22CAE" w:rsidRPr="00E22CAE" w:rsidRDefault="00E22CAE" w:rsidP="00E22CAE">
          <w:pPr>
            <w:spacing w:after="0"/>
          </w:pPr>
        </w:p>
        <w:p w14:paraId="73AF2BD7" w14:textId="77777777" w:rsidR="00E22CAE" w:rsidRPr="00E22CAE" w:rsidRDefault="00E22CAE" w:rsidP="00E22CAE">
          <w:pPr>
            <w:spacing w:after="0"/>
          </w:pPr>
        </w:p>
        <w:p w14:paraId="4810576D" w14:textId="77777777" w:rsidR="000F05FB" w:rsidRDefault="000F05FB">
          <w:pPr>
            <w:spacing w:after="160" w:line="259" w:lineRule="auto"/>
            <w:jc w:val="left"/>
            <w:rPr>
              <w:rFonts w:eastAsiaTheme="majorEastAsia" w:cstheme="majorBidi"/>
              <w:sz w:val="28"/>
              <w:szCs w:val="32"/>
              <w:u w:val="single"/>
            </w:rPr>
          </w:pPr>
          <w:r>
            <w:br w:type="page"/>
          </w:r>
        </w:p>
        <w:p w14:paraId="538C7FAB" w14:textId="1D079CA0" w:rsidR="007B6642" w:rsidRDefault="00535BAC" w:rsidP="007B6642">
          <w:pPr>
            <w:pStyle w:val="Titre1"/>
          </w:pPr>
          <w:r>
            <w:lastRenderedPageBreak/>
            <w:t>Exercices</w:t>
          </w:r>
          <w:r w:rsidR="00BE6A1D">
            <w:t xml:space="preserve"> </w:t>
          </w:r>
          <w:commentRangeStart w:id="10"/>
          <w:r w:rsidR="00BE6A1D">
            <w:t>supplémentaires</w:t>
          </w:r>
          <w:commentRangeEnd w:id="10"/>
          <w:r w:rsidR="006B372E">
            <w:rPr>
              <w:rStyle w:val="Marquedecommentaire"/>
              <w:rFonts w:eastAsiaTheme="minorHAnsi" w:cstheme="minorBidi"/>
              <w:u w:val="none"/>
            </w:rPr>
            <w:commentReference w:id="10"/>
          </w:r>
        </w:p>
        <w:p w14:paraId="04D70E9C" w14:textId="4A6363FE" w:rsidR="00535BAC" w:rsidRPr="00BE6A1D" w:rsidRDefault="009364B6">
          <w:pPr>
            <w:pStyle w:val="Paragraphedeliste"/>
            <w:numPr>
              <w:ilvl w:val="0"/>
              <w:numId w:val="46"/>
            </w:numPr>
          </w:pPr>
          <w:r w:rsidRPr="00BE6A1D">
            <w:t>A l’aide du cercle trigonométrique et sans utiliser la calculatrice, complète le tableau suivant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07"/>
            <w:gridCol w:w="907"/>
            <w:gridCol w:w="907"/>
            <w:gridCol w:w="907"/>
            <w:gridCol w:w="907"/>
            <w:gridCol w:w="907"/>
            <w:gridCol w:w="907"/>
            <w:gridCol w:w="907"/>
            <w:gridCol w:w="907"/>
          </w:tblGrid>
          <w:tr w:rsidR="009364B6" w:rsidRPr="00BE6A1D" w14:paraId="5A4F03BD" w14:textId="77777777" w:rsidTr="009364B6">
            <w:trPr>
              <w:trHeight w:hRule="exact" w:val="567"/>
              <w:jc w:val="center"/>
            </w:trPr>
            <w:tc>
              <w:tcPr>
                <w:tcW w:w="907" w:type="dxa"/>
                <w:vAlign w:val="center"/>
              </w:tcPr>
              <w:p w14:paraId="4594CAF3" w14:textId="034EB3EF" w:rsidR="009364B6" w:rsidRPr="00BE6A1D" w:rsidRDefault="009364B6" w:rsidP="009364B6">
                <w:pPr>
                  <w:rPr>
                    <w:sz w:val="22"/>
                  </w:rPr>
                </w:pPr>
                <m:oMathPara>
                  <m:oMath>
                    <m:r>
                      <w:rPr>
                        <w:rFonts w:ascii="Cambria Math" w:hAnsi="Cambria Math"/>
                        <w:sz w:val="22"/>
                      </w:rPr>
                      <m:t>α</m:t>
                    </m:r>
                  </m:oMath>
                </m:oMathPara>
              </w:p>
            </w:tc>
            <w:tc>
              <w:tcPr>
                <w:tcW w:w="907" w:type="dxa"/>
                <w:vAlign w:val="center"/>
              </w:tcPr>
              <w:p w14:paraId="783AB46D" w14:textId="77777777" w:rsidR="009364B6" w:rsidRPr="00BE6A1D" w:rsidRDefault="009364B6" w:rsidP="009364B6">
                <w:pPr>
                  <w:jc w:val="center"/>
                  <w:rPr>
                    <w:sz w:val="22"/>
                    <w:lang w:val="en-GB"/>
                  </w:rPr>
                </w:pPr>
                <w:r w:rsidRPr="00BE6A1D">
                  <w:rPr>
                    <w:sz w:val="22"/>
                    <w:lang w:val="en-GB"/>
                  </w:rPr>
                  <w:t>0°</w:t>
                </w:r>
              </w:p>
            </w:tc>
            <w:tc>
              <w:tcPr>
                <w:tcW w:w="907" w:type="dxa"/>
                <w:vAlign w:val="center"/>
              </w:tcPr>
              <w:p w14:paraId="7F28A5DE" w14:textId="77777777" w:rsidR="009364B6" w:rsidRPr="00BE6A1D" w:rsidRDefault="009364B6" w:rsidP="009364B6">
                <w:pPr>
                  <w:jc w:val="center"/>
                  <w:rPr>
                    <w:sz w:val="22"/>
                    <w:lang w:val="en-GB"/>
                  </w:rPr>
                </w:pPr>
                <w:r w:rsidRPr="00BE6A1D">
                  <w:rPr>
                    <w:sz w:val="22"/>
                    <w:lang w:val="en-GB"/>
                  </w:rPr>
                  <w:t>90°</w:t>
                </w:r>
              </w:p>
            </w:tc>
            <w:tc>
              <w:tcPr>
                <w:tcW w:w="907" w:type="dxa"/>
                <w:vAlign w:val="center"/>
              </w:tcPr>
              <w:p w14:paraId="5570219E" w14:textId="77777777" w:rsidR="009364B6" w:rsidRPr="00BE6A1D" w:rsidRDefault="009364B6" w:rsidP="009364B6">
                <w:pPr>
                  <w:jc w:val="center"/>
                  <w:rPr>
                    <w:sz w:val="22"/>
                    <w:lang w:val="en-GB"/>
                  </w:rPr>
                </w:pPr>
                <w:r w:rsidRPr="00BE6A1D">
                  <w:rPr>
                    <w:sz w:val="22"/>
                    <w:lang w:val="en-GB"/>
                  </w:rPr>
                  <w:t>180°</w:t>
                </w:r>
              </w:p>
            </w:tc>
            <w:tc>
              <w:tcPr>
                <w:tcW w:w="907" w:type="dxa"/>
                <w:vAlign w:val="center"/>
              </w:tcPr>
              <w:p w14:paraId="49C6A0DC" w14:textId="77777777" w:rsidR="009364B6" w:rsidRPr="00BE6A1D" w:rsidRDefault="009364B6" w:rsidP="009364B6">
                <w:pPr>
                  <w:jc w:val="center"/>
                  <w:rPr>
                    <w:sz w:val="22"/>
                    <w:lang w:val="en-GB"/>
                  </w:rPr>
                </w:pPr>
                <w:r w:rsidRPr="00BE6A1D">
                  <w:rPr>
                    <w:sz w:val="22"/>
                    <w:lang w:val="en-GB"/>
                  </w:rPr>
                  <w:t>270°</w:t>
                </w:r>
              </w:p>
            </w:tc>
            <w:tc>
              <w:tcPr>
                <w:tcW w:w="907" w:type="dxa"/>
                <w:vAlign w:val="center"/>
              </w:tcPr>
              <w:p w14:paraId="6415F86D" w14:textId="77777777" w:rsidR="009364B6" w:rsidRPr="00BE6A1D" w:rsidRDefault="009364B6" w:rsidP="009364B6">
                <w:pPr>
                  <w:jc w:val="center"/>
                  <w:rPr>
                    <w:sz w:val="22"/>
                    <w:lang w:val="en-GB"/>
                  </w:rPr>
                </w:pPr>
                <w:r w:rsidRPr="00BE6A1D">
                  <w:rPr>
                    <w:sz w:val="22"/>
                    <w:lang w:val="en-GB"/>
                  </w:rPr>
                  <w:t>360°</w:t>
                </w:r>
              </w:p>
            </w:tc>
            <w:tc>
              <w:tcPr>
                <w:tcW w:w="907" w:type="dxa"/>
                <w:vAlign w:val="center"/>
              </w:tcPr>
              <w:p w14:paraId="39E86C01" w14:textId="77777777" w:rsidR="009364B6" w:rsidRPr="00BE6A1D" w:rsidRDefault="009364B6" w:rsidP="009364B6">
                <w:pPr>
                  <w:jc w:val="center"/>
                  <w:rPr>
                    <w:sz w:val="22"/>
                    <w:lang w:val="en-GB"/>
                  </w:rPr>
                </w:pPr>
                <w:r w:rsidRPr="00BE6A1D">
                  <w:rPr>
                    <w:sz w:val="22"/>
                    <w:lang w:val="en-GB"/>
                  </w:rPr>
                  <w:t>-90°</w:t>
                </w:r>
              </w:p>
            </w:tc>
            <w:tc>
              <w:tcPr>
                <w:tcW w:w="907" w:type="dxa"/>
                <w:vAlign w:val="center"/>
              </w:tcPr>
              <w:p w14:paraId="24842640" w14:textId="77777777" w:rsidR="009364B6" w:rsidRPr="00BE6A1D" w:rsidRDefault="009364B6" w:rsidP="009364B6">
                <w:pPr>
                  <w:jc w:val="center"/>
                  <w:rPr>
                    <w:sz w:val="22"/>
                    <w:lang w:val="en-GB"/>
                  </w:rPr>
                </w:pPr>
                <w:r w:rsidRPr="00BE6A1D">
                  <w:rPr>
                    <w:sz w:val="22"/>
                    <w:lang w:val="en-GB"/>
                  </w:rPr>
                  <w:t>-270°</w:t>
                </w:r>
              </w:p>
            </w:tc>
            <w:tc>
              <w:tcPr>
                <w:tcW w:w="907" w:type="dxa"/>
                <w:vAlign w:val="center"/>
              </w:tcPr>
              <w:p w14:paraId="7CBC2E74" w14:textId="77777777" w:rsidR="009364B6" w:rsidRPr="00BE6A1D" w:rsidRDefault="009364B6" w:rsidP="009364B6">
                <w:pPr>
                  <w:jc w:val="center"/>
                  <w:rPr>
                    <w:sz w:val="22"/>
                    <w:lang w:val="en-GB"/>
                  </w:rPr>
                </w:pPr>
                <w:r w:rsidRPr="00BE6A1D">
                  <w:rPr>
                    <w:sz w:val="22"/>
                    <w:lang w:val="en-GB"/>
                  </w:rPr>
                  <w:t>-360°</w:t>
                </w:r>
              </w:p>
            </w:tc>
          </w:tr>
          <w:tr w:rsidR="009364B6" w:rsidRPr="00BE6A1D" w14:paraId="3B47323E" w14:textId="77777777" w:rsidTr="009364B6">
            <w:trPr>
              <w:trHeight w:hRule="exact" w:val="567"/>
              <w:jc w:val="center"/>
            </w:trPr>
            <w:tc>
              <w:tcPr>
                <w:tcW w:w="907" w:type="dxa"/>
                <w:vAlign w:val="center"/>
              </w:tcPr>
              <w:p w14:paraId="244F3D35" w14:textId="54C3C1C5" w:rsidR="009364B6" w:rsidRPr="00BE6A1D" w:rsidRDefault="00000000" w:rsidP="009364B6">
                <w:pPr>
                  <w:rPr>
                    <w:sz w:val="22"/>
                    <w:lang w:val="en-GB"/>
                  </w:rPr>
                </w:pPr>
                <m:oMathPara>
                  <m:oMath>
                    <m:func>
                      <m:funcPr>
                        <m:ctrlPr>
                          <w:rPr>
                            <w:rFonts w:ascii="Cambria Math" w:hAnsi="Cambria Math"/>
                            <w:i/>
                            <w:sz w:val="22"/>
                            <w:lang w:val="en-GB"/>
                          </w:rPr>
                        </m:ctrlPr>
                      </m:funcPr>
                      <m:fName>
                        <m:r>
                          <m:rPr>
                            <m:sty m:val="p"/>
                          </m:rPr>
                          <w:rPr>
                            <w:rFonts w:ascii="Cambria Math" w:hAnsi="Cambria Math"/>
                            <w:sz w:val="22"/>
                            <w:lang w:val="en-GB"/>
                          </w:rPr>
                          <m:t>sin</m:t>
                        </m:r>
                      </m:fName>
                      <m:e>
                        <m:r>
                          <w:rPr>
                            <w:rFonts w:ascii="Cambria Math" w:hAnsi="Cambria Math"/>
                            <w:sz w:val="22"/>
                            <w:lang w:val="en-GB"/>
                          </w:rPr>
                          <m:t>α</m:t>
                        </m:r>
                      </m:e>
                    </m:func>
                  </m:oMath>
                </m:oMathPara>
              </w:p>
            </w:tc>
            <w:tc>
              <w:tcPr>
                <w:tcW w:w="907" w:type="dxa"/>
                <w:vAlign w:val="center"/>
              </w:tcPr>
              <w:p w14:paraId="0EEBE20A" w14:textId="77777777" w:rsidR="009364B6" w:rsidRPr="00BE6A1D" w:rsidRDefault="009364B6" w:rsidP="00737372">
                <w:pPr>
                  <w:rPr>
                    <w:sz w:val="22"/>
                    <w:lang w:val="en-GB"/>
                  </w:rPr>
                </w:pPr>
              </w:p>
            </w:tc>
            <w:tc>
              <w:tcPr>
                <w:tcW w:w="907" w:type="dxa"/>
                <w:vAlign w:val="center"/>
              </w:tcPr>
              <w:p w14:paraId="0A4B4D90" w14:textId="77777777" w:rsidR="009364B6" w:rsidRPr="00BE6A1D" w:rsidRDefault="009364B6" w:rsidP="00737372">
                <w:pPr>
                  <w:rPr>
                    <w:sz w:val="22"/>
                    <w:lang w:val="en-GB"/>
                  </w:rPr>
                </w:pPr>
              </w:p>
            </w:tc>
            <w:tc>
              <w:tcPr>
                <w:tcW w:w="907" w:type="dxa"/>
                <w:vAlign w:val="center"/>
              </w:tcPr>
              <w:p w14:paraId="05EB3C12" w14:textId="77777777" w:rsidR="009364B6" w:rsidRPr="00BE6A1D" w:rsidRDefault="009364B6" w:rsidP="00737372">
                <w:pPr>
                  <w:rPr>
                    <w:sz w:val="22"/>
                    <w:lang w:val="en-GB"/>
                  </w:rPr>
                </w:pPr>
              </w:p>
            </w:tc>
            <w:tc>
              <w:tcPr>
                <w:tcW w:w="907" w:type="dxa"/>
                <w:vAlign w:val="center"/>
              </w:tcPr>
              <w:p w14:paraId="2C6C3F34" w14:textId="77777777" w:rsidR="009364B6" w:rsidRPr="00BE6A1D" w:rsidRDefault="009364B6" w:rsidP="00737372">
                <w:pPr>
                  <w:rPr>
                    <w:sz w:val="22"/>
                    <w:lang w:val="en-GB"/>
                  </w:rPr>
                </w:pPr>
              </w:p>
            </w:tc>
            <w:tc>
              <w:tcPr>
                <w:tcW w:w="907" w:type="dxa"/>
                <w:vAlign w:val="center"/>
              </w:tcPr>
              <w:p w14:paraId="4FC17E5D" w14:textId="77777777" w:rsidR="009364B6" w:rsidRPr="00BE6A1D" w:rsidRDefault="009364B6" w:rsidP="00737372">
                <w:pPr>
                  <w:rPr>
                    <w:sz w:val="22"/>
                    <w:lang w:val="en-GB"/>
                  </w:rPr>
                </w:pPr>
              </w:p>
            </w:tc>
            <w:tc>
              <w:tcPr>
                <w:tcW w:w="907" w:type="dxa"/>
                <w:vAlign w:val="center"/>
              </w:tcPr>
              <w:p w14:paraId="4D1992C5" w14:textId="77777777" w:rsidR="009364B6" w:rsidRPr="00BE6A1D" w:rsidRDefault="009364B6" w:rsidP="00737372">
                <w:pPr>
                  <w:rPr>
                    <w:sz w:val="22"/>
                    <w:lang w:val="en-GB"/>
                  </w:rPr>
                </w:pPr>
              </w:p>
            </w:tc>
            <w:tc>
              <w:tcPr>
                <w:tcW w:w="907" w:type="dxa"/>
                <w:vAlign w:val="center"/>
              </w:tcPr>
              <w:p w14:paraId="6920795D" w14:textId="77777777" w:rsidR="009364B6" w:rsidRPr="00BE6A1D" w:rsidRDefault="009364B6" w:rsidP="00737372">
                <w:pPr>
                  <w:rPr>
                    <w:sz w:val="22"/>
                    <w:lang w:val="en-GB"/>
                  </w:rPr>
                </w:pPr>
              </w:p>
            </w:tc>
            <w:tc>
              <w:tcPr>
                <w:tcW w:w="907" w:type="dxa"/>
                <w:vAlign w:val="center"/>
              </w:tcPr>
              <w:p w14:paraId="1DDCD0E9" w14:textId="77777777" w:rsidR="009364B6" w:rsidRPr="00BE6A1D" w:rsidRDefault="009364B6" w:rsidP="00737372">
                <w:pPr>
                  <w:rPr>
                    <w:sz w:val="22"/>
                    <w:lang w:val="en-GB"/>
                  </w:rPr>
                </w:pPr>
              </w:p>
            </w:tc>
          </w:tr>
          <w:tr w:rsidR="009364B6" w:rsidRPr="00BE6A1D" w14:paraId="350CC1E4" w14:textId="77777777" w:rsidTr="009364B6">
            <w:trPr>
              <w:trHeight w:hRule="exact" w:val="567"/>
              <w:jc w:val="center"/>
            </w:trPr>
            <w:tc>
              <w:tcPr>
                <w:tcW w:w="907" w:type="dxa"/>
                <w:vAlign w:val="center"/>
              </w:tcPr>
              <w:p w14:paraId="355F45D2" w14:textId="1951543C" w:rsidR="009364B6" w:rsidRPr="00BE6A1D" w:rsidRDefault="00000000" w:rsidP="009364B6">
                <w:pPr>
                  <w:rPr>
                    <w:sz w:val="22"/>
                    <w:lang w:val="en-GB"/>
                  </w:rPr>
                </w:pPr>
                <m:oMathPara>
                  <m:oMath>
                    <m:func>
                      <m:funcPr>
                        <m:ctrlPr>
                          <w:rPr>
                            <w:rFonts w:ascii="Cambria Math" w:hAnsi="Cambria Math"/>
                            <w:i/>
                            <w:sz w:val="22"/>
                            <w:lang w:val="en-GB"/>
                          </w:rPr>
                        </m:ctrlPr>
                      </m:funcPr>
                      <m:fName>
                        <m:r>
                          <m:rPr>
                            <m:sty m:val="p"/>
                          </m:rPr>
                          <w:rPr>
                            <w:rFonts w:ascii="Cambria Math" w:hAnsi="Cambria Math"/>
                            <w:sz w:val="22"/>
                            <w:lang w:val="en-GB"/>
                          </w:rPr>
                          <m:t>cos</m:t>
                        </m:r>
                      </m:fName>
                      <m:e>
                        <m:r>
                          <w:rPr>
                            <w:rFonts w:ascii="Cambria Math" w:hAnsi="Cambria Math"/>
                            <w:sz w:val="22"/>
                            <w:lang w:val="en-GB"/>
                          </w:rPr>
                          <m:t>α</m:t>
                        </m:r>
                      </m:e>
                    </m:func>
                  </m:oMath>
                </m:oMathPara>
              </w:p>
            </w:tc>
            <w:tc>
              <w:tcPr>
                <w:tcW w:w="907" w:type="dxa"/>
                <w:vAlign w:val="center"/>
              </w:tcPr>
              <w:p w14:paraId="23066634" w14:textId="77777777" w:rsidR="009364B6" w:rsidRPr="00BE6A1D" w:rsidRDefault="009364B6" w:rsidP="00737372">
                <w:pPr>
                  <w:rPr>
                    <w:sz w:val="22"/>
                    <w:lang w:val="en-GB"/>
                  </w:rPr>
                </w:pPr>
              </w:p>
            </w:tc>
            <w:tc>
              <w:tcPr>
                <w:tcW w:w="907" w:type="dxa"/>
                <w:vAlign w:val="center"/>
              </w:tcPr>
              <w:p w14:paraId="478B955C" w14:textId="77777777" w:rsidR="009364B6" w:rsidRPr="00BE6A1D" w:rsidRDefault="009364B6" w:rsidP="00737372">
                <w:pPr>
                  <w:rPr>
                    <w:sz w:val="22"/>
                    <w:lang w:val="en-GB"/>
                  </w:rPr>
                </w:pPr>
              </w:p>
            </w:tc>
            <w:tc>
              <w:tcPr>
                <w:tcW w:w="907" w:type="dxa"/>
                <w:vAlign w:val="center"/>
              </w:tcPr>
              <w:p w14:paraId="50EDB44D" w14:textId="77777777" w:rsidR="009364B6" w:rsidRPr="00BE6A1D" w:rsidRDefault="009364B6" w:rsidP="00737372">
                <w:pPr>
                  <w:rPr>
                    <w:sz w:val="22"/>
                    <w:lang w:val="en-GB"/>
                  </w:rPr>
                </w:pPr>
              </w:p>
            </w:tc>
            <w:tc>
              <w:tcPr>
                <w:tcW w:w="907" w:type="dxa"/>
                <w:vAlign w:val="center"/>
              </w:tcPr>
              <w:p w14:paraId="4A2ACB8F" w14:textId="77777777" w:rsidR="009364B6" w:rsidRPr="00BE6A1D" w:rsidRDefault="009364B6" w:rsidP="00737372">
                <w:pPr>
                  <w:rPr>
                    <w:sz w:val="22"/>
                    <w:lang w:val="en-GB"/>
                  </w:rPr>
                </w:pPr>
              </w:p>
            </w:tc>
            <w:tc>
              <w:tcPr>
                <w:tcW w:w="907" w:type="dxa"/>
                <w:vAlign w:val="center"/>
              </w:tcPr>
              <w:p w14:paraId="66D001C4" w14:textId="77777777" w:rsidR="009364B6" w:rsidRPr="00BE6A1D" w:rsidRDefault="009364B6" w:rsidP="00737372">
                <w:pPr>
                  <w:rPr>
                    <w:sz w:val="22"/>
                    <w:lang w:val="en-GB"/>
                  </w:rPr>
                </w:pPr>
              </w:p>
            </w:tc>
            <w:tc>
              <w:tcPr>
                <w:tcW w:w="907" w:type="dxa"/>
                <w:vAlign w:val="center"/>
              </w:tcPr>
              <w:p w14:paraId="54E0ADB8" w14:textId="77777777" w:rsidR="009364B6" w:rsidRPr="00BE6A1D" w:rsidRDefault="009364B6" w:rsidP="00737372">
                <w:pPr>
                  <w:rPr>
                    <w:sz w:val="22"/>
                    <w:lang w:val="en-GB"/>
                  </w:rPr>
                </w:pPr>
              </w:p>
            </w:tc>
            <w:tc>
              <w:tcPr>
                <w:tcW w:w="907" w:type="dxa"/>
                <w:vAlign w:val="center"/>
              </w:tcPr>
              <w:p w14:paraId="4A754CCD" w14:textId="77777777" w:rsidR="009364B6" w:rsidRPr="00BE6A1D" w:rsidRDefault="009364B6" w:rsidP="00737372">
                <w:pPr>
                  <w:rPr>
                    <w:sz w:val="22"/>
                    <w:lang w:val="en-GB"/>
                  </w:rPr>
                </w:pPr>
              </w:p>
            </w:tc>
            <w:tc>
              <w:tcPr>
                <w:tcW w:w="907" w:type="dxa"/>
                <w:vAlign w:val="center"/>
              </w:tcPr>
              <w:p w14:paraId="11102FF7" w14:textId="77777777" w:rsidR="009364B6" w:rsidRPr="00BE6A1D" w:rsidRDefault="009364B6" w:rsidP="00737372">
                <w:pPr>
                  <w:rPr>
                    <w:sz w:val="22"/>
                    <w:lang w:val="en-GB"/>
                  </w:rPr>
                </w:pPr>
              </w:p>
            </w:tc>
          </w:tr>
          <w:tr w:rsidR="009364B6" w:rsidRPr="00BE6A1D" w14:paraId="3606F1E5" w14:textId="77777777" w:rsidTr="009364B6">
            <w:trPr>
              <w:trHeight w:hRule="exact" w:val="567"/>
              <w:jc w:val="center"/>
            </w:trPr>
            <w:tc>
              <w:tcPr>
                <w:tcW w:w="907" w:type="dxa"/>
                <w:vAlign w:val="center"/>
              </w:tcPr>
              <w:p w14:paraId="45771348" w14:textId="2190E7A7" w:rsidR="009364B6" w:rsidRPr="00BE6A1D" w:rsidRDefault="00000000" w:rsidP="009364B6">
                <w:pPr>
                  <w:rPr>
                    <w:sz w:val="22"/>
                    <w:lang w:val="en-GB"/>
                  </w:rPr>
                </w:pPr>
                <m:oMathPara>
                  <m:oMath>
                    <m:func>
                      <m:funcPr>
                        <m:ctrlPr>
                          <w:rPr>
                            <w:rFonts w:ascii="Cambria Math" w:hAnsi="Cambria Math"/>
                            <w:i/>
                            <w:sz w:val="22"/>
                            <w:lang w:val="en-GB"/>
                          </w:rPr>
                        </m:ctrlPr>
                      </m:funcPr>
                      <m:fName>
                        <m:r>
                          <m:rPr>
                            <m:sty m:val="p"/>
                          </m:rPr>
                          <w:rPr>
                            <w:rFonts w:ascii="Cambria Math" w:hAnsi="Cambria Math"/>
                            <w:sz w:val="22"/>
                            <w:lang w:val="en-GB"/>
                          </w:rPr>
                          <m:t>tan</m:t>
                        </m:r>
                      </m:fName>
                      <m:e>
                        <m:r>
                          <w:rPr>
                            <w:rFonts w:ascii="Cambria Math" w:hAnsi="Cambria Math"/>
                            <w:sz w:val="22"/>
                            <w:lang w:val="en-GB"/>
                          </w:rPr>
                          <m:t>α</m:t>
                        </m:r>
                      </m:e>
                    </m:func>
                  </m:oMath>
                </m:oMathPara>
              </w:p>
            </w:tc>
            <w:tc>
              <w:tcPr>
                <w:tcW w:w="907" w:type="dxa"/>
                <w:vAlign w:val="center"/>
              </w:tcPr>
              <w:p w14:paraId="042B87A1" w14:textId="77777777" w:rsidR="009364B6" w:rsidRPr="00BE6A1D" w:rsidRDefault="009364B6" w:rsidP="00737372">
                <w:pPr>
                  <w:rPr>
                    <w:sz w:val="22"/>
                    <w:lang w:val="en-GB"/>
                  </w:rPr>
                </w:pPr>
              </w:p>
            </w:tc>
            <w:tc>
              <w:tcPr>
                <w:tcW w:w="907" w:type="dxa"/>
                <w:vAlign w:val="center"/>
              </w:tcPr>
              <w:p w14:paraId="14FED022" w14:textId="77777777" w:rsidR="009364B6" w:rsidRPr="00BE6A1D" w:rsidRDefault="009364B6" w:rsidP="00737372">
                <w:pPr>
                  <w:rPr>
                    <w:sz w:val="22"/>
                    <w:lang w:val="en-GB"/>
                  </w:rPr>
                </w:pPr>
              </w:p>
            </w:tc>
            <w:tc>
              <w:tcPr>
                <w:tcW w:w="907" w:type="dxa"/>
                <w:vAlign w:val="center"/>
              </w:tcPr>
              <w:p w14:paraId="0E835503" w14:textId="77777777" w:rsidR="009364B6" w:rsidRPr="00BE6A1D" w:rsidRDefault="009364B6" w:rsidP="00737372">
                <w:pPr>
                  <w:rPr>
                    <w:sz w:val="22"/>
                    <w:lang w:val="en-GB"/>
                  </w:rPr>
                </w:pPr>
              </w:p>
            </w:tc>
            <w:tc>
              <w:tcPr>
                <w:tcW w:w="907" w:type="dxa"/>
                <w:vAlign w:val="center"/>
              </w:tcPr>
              <w:p w14:paraId="5F611174" w14:textId="77777777" w:rsidR="009364B6" w:rsidRPr="00BE6A1D" w:rsidRDefault="009364B6" w:rsidP="00737372">
                <w:pPr>
                  <w:rPr>
                    <w:sz w:val="22"/>
                    <w:lang w:val="en-GB"/>
                  </w:rPr>
                </w:pPr>
              </w:p>
            </w:tc>
            <w:tc>
              <w:tcPr>
                <w:tcW w:w="907" w:type="dxa"/>
                <w:vAlign w:val="center"/>
              </w:tcPr>
              <w:p w14:paraId="29E78647" w14:textId="77777777" w:rsidR="009364B6" w:rsidRPr="00BE6A1D" w:rsidRDefault="009364B6" w:rsidP="00737372">
                <w:pPr>
                  <w:rPr>
                    <w:sz w:val="22"/>
                    <w:lang w:val="en-GB"/>
                  </w:rPr>
                </w:pPr>
              </w:p>
            </w:tc>
            <w:tc>
              <w:tcPr>
                <w:tcW w:w="907" w:type="dxa"/>
                <w:vAlign w:val="center"/>
              </w:tcPr>
              <w:p w14:paraId="3217244A" w14:textId="77777777" w:rsidR="009364B6" w:rsidRPr="00BE6A1D" w:rsidRDefault="009364B6" w:rsidP="00737372">
                <w:pPr>
                  <w:rPr>
                    <w:sz w:val="22"/>
                    <w:lang w:val="en-GB"/>
                  </w:rPr>
                </w:pPr>
              </w:p>
            </w:tc>
            <w:tc>
              <w:tcPr>
                <w:tcW w:w="907" w:type="dxa"/>
                <w:vAlign w:val="center"/>
              </w:tcPr>
              <w:p w14:paraId="3CD80433" w14:textId="77777777" w:rsidR="009364B6" w:rsidRPr="00BE6A1D" w:rsidRDefault="009364B6" w:rsidP="00737372">
                <w:pPr>
                  <w:rPr>
                    <w:sz w:val="22"/>
                    <w:lang w:val="en-GB"/>
                  </w:rPr>
                </w:pPr>
              </w:p>
            </w:tc>
            <w:tc>
              <w:tcPr>
                <w:tcW w:w="907" w:type="dxa"/>
                <w:vAlign w:val="center"/>
              </w:tcPr>
              <w:p w14:paraId="4625DFC9" w14:textId="77777777" w:rsidR="009364B6" w:rsidRPr="00BE6A1D" w:rsidRDefault="009364B6" w:rsidP="00737372">
                <w:pPr>
                  <w:rPr>
                    <w:sz w:val="22"/>
                    <w:lang w:val="en-GB"/>
                  </w:rPr>
                </w:pPr>
              </w:p>
            </w:tc>
          </w:tr>
        </w:tbl>
        <w:p w14:paraId="2329434B" w14:textId="77777777" w:rsidR="00750C3F" w:rsidRDefault="00750C3F" w:rsidP="00750C3F">
          <w:pPr>
            <w:pStyle w:val="Paragraphedeliste"/>
            <w:ind w:left="360"/>
          </w:pPr>
        </w:p>
        <w:p w14:paraId="3DCF8A7E" w14:textId="035A004E" w:rsidR="00750C3F" w:rsidRPr="00750C3F" w:rsidRDefault="00750C3F">
          <w:pPr>
            <w:pStyle w:val="Paragraphedeliste"/>
            <w:numPr>
              <w:ilvl w:val="0"/>
              <w:numId w:val="46"/>
            </w:numPr>
            <w:spacing w:after="0"/>
          </w:pPr>
          <w:r>
            <w:t xml:space="preserve">Sachant que </w:t>
          </w:r>
          <m:oMath>
            <m:r>
              <w:rPr>
                <w:rFonts w:ascii="Cambria Math" w:hAnsi="Cambria Math"/>
              </w:rPr>
              <m:t>α</m:t>
            </m:r>
            <m:r>
              <w:rPr>
                <w:rFonts w:ascii="Cambria Math" w:eastAsiaTheme="minorEastAsia" w:hAnsi="Cambria Math"/>
              </w:rPr>
              <m:t xml:space="preserve">∈QIII </m:t>
            </m:r>
          </m:oMath>
          <w:r>
            <w:rPr>
              <w:rFonts w:eastAsiaTheme="minorEastAsia"/>
            </w:rPr>
            <w:t xml:space="preserve">et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5</m:t>
                </m:r>
              </m:den>
            </m:f>
          </m:oMath>
          <w:r>
            <w:rPr>
              <w:rFonts w:eastAsiaTheme="minorEastAsia"/>
            </w:rPr>
            <w:t xml:space="preserve">, calcule la valeur exacte de </w:t>
          </w:r>
          <m:oMath>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(α)</m:t>
                </m:r>
              </m:e>
            </m:func>
          </m:oMath>
          <w:r>
            <w:rPr>
              <w:rFonts w:eastAsiaTheme="minorEastAsia"/>
            </w:rPr>
            <w:t xml:space="preserve"> en utilisant la formule fondamentale de trigonométrie. Ensuite calcule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(α)</m:t>
                </m:r>
              </m:e>
            </m:func>
            <m:r>
              <w:rPr>
                <w:rFonts w:ascii="Cambria Math" w:eastAsiaTheme="minorEastAsia" w:hAnsi="Cambria Math"/>
              </w:rPr>
              <m:t>.</m:t>
            </m:r>
          </m:oMath>
        </w:p>
        <w:p w14:paraId="6DF59864" w14:textId="77777777" w:rsidR="00750C3F" w:rsidRPr="00DF239B" w:rsidRDefault="00750C3F" w:rsidP="00750C3F">
          <w:pPr>
            <w:pStyle w:val="Paragraphedeliste"/>
            <w:spacing w:after="0"/>
            <w:ind w:left="360"/>
          </w:pPr>
        </w:p>
        <w:p w14:paraId="466E696B" w14:textId="49AB096D" w:rsidR="00750C3F" w:rsidRPr="00DF239B" w:rsidRDefault="00750C3F">
          <w:pPr>
            <w:pStyle w:val="Paragraphedeliste"/>
            <w:numPr>
              <w:ilvl w:val="0"/>
              <w:numId w:val="46"/>
            </w:numPr>
            <w:spacing w:after="0"/>
          </w:pPr>
          <w:r>
            <w:t xml:space="preserve">Sachant que </w:t>
          </w:r>
          <m:oMath>
            <m:r>
              <w:rPr>
                <w:rFonts w:ascii="Cambria Math" w:hAnsi="Cambria Math"/>
              </w:rPr>
              <m:t>α</m:t>
            </m:r>
            <m:r>
              <w:rPr>
                <w:rFonts w:ascii="Cambria Math" w:eastAsiaTheme="minorEastAsia" w:hAnsi="Cambria Math"/>
              </w:rPr>
              <m:t xml:space="preserve">∈QIV </m:t>
            </m:r>
          </m:oMath>
          <w:r>
            <w:rPr>
              <w:rFonts w:eastAsiaTheme="minorEastAsia"/>
            </w:rPr>
            <w:t xml:space="preserve">et que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w:r>
            <w:rPr>
              <w:rFonts w:eastAsiaTheme="minorEastAsia"/>
            </w:rPr>
            <w:t xml:space="preserve">, calcule la valeur exacte de </w:t>
          </w:r>
          <m:oMath>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(α)</m:t>
                </m:r>
              </m:e>
            </m:func>
          </m:oMath>
          <w:r>
            <w:rPr>
              <w:rFonts w:eastAsiaTheme="minorEastAsia"/>
            </w:rPr>
            <w:t xml:space="preserve"> en utilisant la formule fondamentale de trigonométrie. Ensuite calcule </w:t>
          </w:r>
          <m:oMath>
            <m:func>
              <m:funcPr>
                <m:ctrlPr>
                  <w:rPr>
                    <w:rFonts w:ascii="Cambria Math" w:eastAsiaTheme="minorEastAsia" w:hAnsi="Cambria Math"/>
                    <w:i/>
                  </w:rPr>
                </m:ctrlPr>
              </m:funcPr>
              <m:fName>
                <m:r>
                  <m:rPr>
                    <m:sty m:val="p"/>
                  </m:rPr>
                  <w:rPr>
                    <w:rFonts w:ascii="Cambria Math" w:eastAsiaTheme="minorEastAsia" w:hAnsi="Cambria Math"/>
                  </w:rPr>
                  <m:t>tan</m:t>
                </m:r>
              </m:fName>
              <m:e>
                <m:r>
                  <w:rPr>
                    <w:rFonts w:ascii="Cambria Math" w:eastAsiaTheme="minorEastAsia" w:hAnsi="Cambria Math"/>
                  </w:rPr>
                  <m:t>(α)</m:t>
                </m:r>
              </m:e>
            </m:func>
            <m:r>
              <w:rPr>
                <w:rFonts w:ascii="Cambria Math" w:eastAsiaTheme="minorEastAsia" w:hAnsi="Cambria Math"/>
              </w:rPr>
              <m:t>.</m:t>
            </m:r>
          </m:oMath>
        </w:p>
        <w:p w14:paraId="141D298C" w14:textId="77777777" w:rsidR="00750C3F" w:rsidRDefault="00750C3F" w:rsidP="00750C3F">
          <w:pPr>
            <w:pStyle w:val="Paragraphedeliste"/>
            <w:ind w:left="360"/>
          </w:pPr>
        </w:p>
        <w:p w14:paraId="17204769" w14:textId="7A39C028" w:rsidR="00F608D4" w:rsidRPr="00BE6A1D" w:rsidRDefault="00F608D4">
          <w:pPr>
            <w:pStyle w:val="Paragraphedeliste"/>
            <w:numPr>
              <w:ilvl w:val="0"/>
              <w:numId w:val="46"/>
            </w:numPr>
            <w:spacing w:after="0"/>
            <w:rPr>
              <w:rFonts w:eastAsia="Times New Roman" w:cs="Times New Roman"/>
              <w:lang w:val="fr-FR" w:eastAsia="fr-FR"/>
            </w:rPr>
          </w:pPr>
          <w:r w:rsidRPr="00BE6A1D">
            <w:rPr>
              <w:rFonts w:eastAsia="Times New Roman" w:cs="Times New Roman"/>
              <w:lang w:val="fr-FR" w:eastAsia="fr-FR"/>
            </w:rPr>
            <w:t xml:space="preserve">Si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α≈-0,8</m:t>
                </m:r>
              </m:e>
            </m:func>
          </m:oMath>
          <w:r w:rsidR="004249A8">
            <w:rPr>
              <w:rFonts w:eastAsia="Times New Roman" w:cs="Times New Roman"/>
            </w:rPr>
            <w:t xml:space="preserve">, </w:t>
          </w:r>
          <w:r w:rsidRPr="00BE6A1D">
            <w:rPr>
              <w:rFonts w:eastAsia="Times New Roman" w:cs="Times New Roman"/>
              <w:lang w:val="fr-FR" w:eastAsia="fr-FR"/>
            </w:rPr>
            <w:t>quelle est la proposition fausse?</w:t>
          </w:r>
        </w:p>
        <w:p w14:paraId="4C6039A5" w14:textId="3049183E" w:rsidR="00F608D4" w:rsidRPr="00BE6A1D" w:rsidRDefault="00F608D4">
          <w:pPr>
            <w:pStyle w:val="Paragraphedeliste"/>
            <w:numPr>
              <w:ilvl w:val="0"/>
              <w:numId w:val="18"/>
            </w:numPr>
            <w:ind w:left="714" w:hanging="357"/>
            <w:contextualSpacing w:val="0"/>
            <w:rPr>
              <w:lang w:val="fr-FR" w:eastAsia="fr-FR"/>
            </w:rPr>
          </w:pPr>
          <m:oMath>
            <m:r>
              <w:rPr>
                <w:rFonts w:ascii="Cambria Math" w:hAnsi="Cambria Math"/>
              </w:rPr>
              <m:t>α</m:t>
            </m:r>
          </m:oMath>
          <w:r w:rsidRPr="00BE6A1D">
            <w:rPr>
              <w:lang w:val="fr-FR" w:eastAsia="fr-FR"/>
            </w:rPr>
            <w:t xml:space="preserve"> peut être un angle du 2</w:t>
          </w:r>
          <w:r w:rsidRPr="00BE6A1D">
            <w:rPr>
              <w:vertAlign w:val="superscript"/>
              <w:lang w:val="fr-FR" w:eastAsia="fr-FR"/>
            </w:rPr>
            <w:t>ème</w:t>
          </w:r>
          <w:r w:rsidRPr="00BE6A1D">
            <w:rPr>
              <w:lang w:val="fr-FR" w:eastAsia="fr-FR"/>
            </w:rPr>
            <w:t xml:space="preserve"> quadrant</w:t>
          </w:r>
        </w:p>
        <w:p w14:paraId="2290591E" w14:textId="7B62444A" w:rsidR="00F608D4" w:rsidRPr="00BE6A1D" w:rsidRDefault="00F608D4">
          <w:pPr>
            <w:pStyle w:val="Paragraphedeliste"/>
            <w:numPr>
              <w:ilvl w:val="0"/>
              <w:numId w:val="18"/>
            </w:numPr>
            <w:ind w:left="714" w:hanging="357"/>
            <w:contextualSpacing w:val="0"/>
            <w:rPr>
              <w:lang w:val="fr-FR" w:eastAsia="fr-FR"/>
            </w:rPr>
          </w:pPr>
          <m:oMath>
            <m:r>
              <w:rPr>
                <w:rFonts w:ascii="Cambria Math" w:hAnsi="Cambria Math"/>
              </w:rPr>
              <m:t>α</m:t>
            </m:r>
          </m:oMath>
          <w:r w:rsidRPr="00BE6A1D">
            <w:rPr>
              <w:lang w:val="fr-FR" w:eastAsia="fr-FR"/>
            </w:rPr>
            <w:t xml:space="preserve"> peut être un angle du 3</w:t>
          </w:r>
          <w:r w:rsidRPr="00BE6A1D">
            <w:rPr>
              <w:vertAlign w:val="superscript"/>
              <w:lang w:val="fr-FR" w:eastAsia="fr-FR"/>
            </w:rPr>
            <w:t>ème</w:t>
          </w:r>
          <w:r w:rsidRPr="00BE6A1D">
            <w:rPr>
              <w:lang w:val="fr-FR" w:eastAsia="fr-FR"/>
            </w:rPr>
            <w:t xml:space="preserve"> quadrant</w:t>
          </w:r>
        </w:p>
        <w:p w14:paraId="16B79623" w14:textId="01FE9FF4" w:rsidR="00F608D4" w:rsidRPr="00BE6A1D" w:rsidRDefault="00F608D4">
          <w:pPr>
            <w:pStyle w:val="Paragraphedeliste"/>
            <w:numPr>
              <w:ilvl w:val="0"/>
              <w:numId w:val="18"/>
            </w:numPr>
            <w:spacing w:after="240"/>
            <w:ind w:left="714" w:hanging="357"/>
            <w:contextualSpacing w:val="0"/>
            <w:rPr>
              <w:lang w:val="fr-FR" w:eastAsia="fr-FR"/>
            </w:rPr>
          </w:pPr>
          <m:oMath>
            <m:r>
              <w:rPr>
                <w:rFonts w:ascii="Cambria Math" w:hAnsi="Cambria Math"/>
              </w:rPr>
              <m:t>α</m:t>
            </m:r>
          </m:oMath>
          <w:r w:rsidRPr="00BE6A1D">
            <w:rPr>
              <w:lang w:val="fr-FR" w:eastAsia="fr-FR"/>
            </w:rPr>
            <w:t xml:space="preserve"> peut être un angle du 4</w:t>
          </w:r>
          <w:r w:rsidRPr="00BE6A1D">
            <w:rPr>
              <w:vertAlign w:val="superscript"/>
              <w:lang w:val="fr-FR" w:eastAsia="fr-FR"/>
            </w:rPr>
            <w:t>ème</w:t>
          </w:r>
          <w:r w:rsidRPr="00BE6A1D">
            <w:rPr>
              <w:lang w:val="fr-FR" w:eastAsia="fr-FR"/>
            </w:rPr>
            <w:t xml:space="preserve"> quadrant</w:t>
          </w:r>
        </w:p>
        <w:p w14:paraId="1ACA1BD8" w14:textId="77777777" w:rsidR="004249A8" w:rsidRDefault="004249A8">
          <w:pPr>
            <w:spacing w:after="160" w:line="259" w:lineRule="auto"/>
            <w:jc w:val="left"/>
          </w:pPr>
          <w:r>
            <w:br w:type="page"/>
          </w:r>
        </w:p>
        <w:p w14:paraId="5DC901DD" w14:textId="148DB0F3" w:rsidR="00F608D4" w:rsidRPr="00BE6A1D" w:rsidRDefault="00F608D4">
          <w:pPr>
            <w:pStyle w:val="Paragraphedeliste"/>
            <w:numPr>
              <w:ilvl w:val="0"/>
              <w:numId w:val="46"/>
            </w:numPr>
            <w:spacing w:after="0"/>
          </w:pPr>
          <w:r w:rsidRPr="00BE6A1D">
            <w:lastRenderedPageBreak/>
            <w:t xml:space="preserve">D’un quadrant à l’autre… Sans calculatrice, </w:t>
          </w:r>
        </w:p>
        <w:p w14:paraId="3FEEAF86" w14:textId="611C0F1A" w:rsidR="00F608D4" w:rsidRPr="00BE6A1D" w:rsidRDefault="00F608D4">
          <w:pPr>
            <w:pStyle w:val="Paragraphedeliste"/>
            <w:numPr>
              <w:ilvl w:val="0"/>
              <w:numId w:val="20"/>
            </w:numPr>
            <w:spacing w:before="240"/>
          </w:pPr>
          <w:r w:rsidRPr="00BE6A1D">
            <w:t xml:space="preserve">Sachant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80°</m:t>
                </m:r>
              </m:e>
            </m:func>
            <m:r>
              <w:rPr>
                <w:rFonts w:ascii="Cambria Math" w:hAnsi="Cambria Math"/>
              </w:rPr>
              <m:t>≈0,98</m:t>
            </m:r>
          </m:oMath>
          <w:r w:rsidRPr="00BE6A1D">
            <w:rPr>
              <w:rFonts w:eastAsiaTheme="minorEastAsia"/>
            </w:rPr>
            <w:t>, détermine la valeur approximative 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F608D4" w:rsidRPr="00BE6A1D" w14:paraId="4BFCA914" w14:textId="77777777" w:rsidTr="00EE4DB7">
            <w:trPr>
              <w:trHeight w:hRule="exact" w:val="567"/>
            </w:trPr>
            <w:tc>
              <w:tcPr>
                <w:tcW w:w="3020" w:type="dxa"/>
              </w:tcPr>
              <w:p w14:paraId="2C47B13C" w14:textId="14BE7F64" w:rsidR="00F608D4" w:rsidRPr="00BE6A1D" w:rsidRDefault="00000000" w:rsidP="00F608D4">
                <w:pPr>
                  <w:spacing w:before="240"/>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100°</m:t>
                        </m:r>
                      </m:e>
                    </m:func>
                    <m:r>
                      <w:rPr>
                        <w:rFonts w:ascii="Cambria Math" w:hAnsi="Cambria Math"/>
                      </w:rPr>
                      <m:t>≈</m:t>
                    </m:r>
                  </m:oMath>
                </m:oMathPara>
              </w:p>
            </w:tc>
            <w:tc>
              <w:tcPr>
                <w:tcW w:w="3020" w:type="dxa"/>
              </w:tcPr>
              <w:p w14:paraId="556711FA" w14:textId="4091431A" w:rsidR="00F608D4" w:rsidRPr="00BE6A1D" w:rsidRDefault="00000000" w:rsidP="00F608D4">
                <w:pPr>
                  <w:spacing w:before="240"/>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280°</m:t>
                        </m:r>
                      </m:e>
                    </m:func>
                    <m:r>
                      <w:rPr>
                        <w:rFonts w:ascii="Cambria Math" w:hAnsi="Cambria Math"/>
                      </w:rPr>
                      <m:t>≈</m:t>
                    </m:r>
                  </m:oMath>
                </m:oMathPara>
              </w:p>
            </w:tc>
            <w:tc>
              <w:tcPr>
                <w:tcW w:w="3020" w:type="dxa"/>
              </w:tcPr>
              <w:p w14:paraId="6E299316" w14:textId="5770DE32" w:rsidR="00F608D4" w:rsidRPr="00BE6A1D" w:rsidRDefault="00000000" w:rsidP="00F608D4">
                <w:pPr>
                  <w:spacing w:before="240"/>
                </w:pPr>
                <m:oMathPara>
                  <m:oMath>
                    <m:func>
                      <m:funcPr>
                        <m:ctrlPr>
                          <w:rPr>
                            <w:rFonts w:ascii="Cambria Math" w:hAnsi="Cambria Math"/>
                            <w:i/>
                          </w:rPr>
                        </m:ctrlPr>
                      </m:funcPr>
                      <m:fName>
                        <m:r>
                          <m:rPr>
                            <m:sty m:val="p"/>
                          </m:rPr>
                          <w:rPr>
                            <w:rFonts w:ascii="Cambria Math" w:hAnsi="Cambria Math"/>
                          </w:rPr>
                          <m:t>sin</m:t>
                        </m:r>
                      </m:fName>
                      <m:e>
                        <m:r>
                          <w:rPr>
                            <w:rFonts w:ascii="Cambria Math" w:hAnsi="Cambria Math"/>
                          </w:rPr>
                          <m:t>260°</m:t>
                        </m:r>
                      </m:e>
                    </m:func>
                    <m:r>
                      <w:rPr>
                        <w:rFonts w:ascii="Cambria Math" w:hAnsi="Cambria Math"/>
                      </w:rPr>
                      <m:t>≈</m:t>
                    </m:r>
                  </m:oMath>
                </m:oMathPara>
              </w:p>
            </w:tc>
          </w:tr>
        </w:tbl>
        <w:p w14:paraId="5CD664F4" w14:textId="138103FD" w:rsidR="004975AA" w:rsidRPr="00BE6A1D" w:rsidRDefault="004975AA">
          <w:pPr>
            <w:pStyle w:val="Paragraphedeliste"/>
            <w:numPr>
              <w:ilvl w:val="0"/>
              <w:numId w:val="20"/>
            </w:numPr>
            <w:spacing w:before="240"/>
          </w:pPr>
          <w:r w:rsidRPr="00BE6A1D">
            <w:t xml:space="preserve">Sachant que </w:t>
          </w:r>
          <m:oMath>
            <m:func>
              <m:funcPr>
                <m:ctrlPr>
                  <w:rPr>
                    <w:rFonts w:ascii="Cambria Math" w:hAnsi="Cambria Math"/>
                    <w:i/>
                  </w:rPr>
                </m:ctrlPr>
              </m:funcPr>
              <m:fName>
                <m:r>
                  <m:rPr>
                    <m:sty m:val="p"/>
                  </m:rPr>
                  <w:rPr>
                    <w:rFonts w:ascii="Cambria Math" w:hAnsi="Cambria Math"/>
                  </w:rPr>
                  <m:t>cos</m:t>
                </m:r>
              </m:fName>
              <m:e>
                <m:r>
                  <w:rPr>
                    <w:rFonts w:ascii="Cambria Math" w:hAnsi="Cambria Math"/>
                  </w:rPr>
                  <m:t>40°</m:t>
                </m:r>
              </m:e>
            </m:func>
            <m:r>
              <w:rPr>
                <w:rFonts w:ascii="Cambria Math" w:hAnsi="Cambria Math"/>
              </w:rPr>
              <m:t>≈0,77</m:t>
            </m:r>
          </m:oMath>
          <w:r w:rsidRPr="00BE6A1D">
            <w:rPr>
              <w:rFonts w:eastAsiaTheme="minorEastAsia"/>
            </w:rPr>
            <w:t>, détermine la valeur approximative 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0"/>
            <w:gridCol w:w="3020"/>
          </w:tblGrid>
          <w:tr w:rsidR="004975AA" w:rsidRPr="00BE6A1D" w14:paraId="62C2880A" w14:textId="77777777" w:rsidTr="00737372">
            <w:trPr>
              <w:trHeight w:hRule="exact" w:val="567"/>
            </w:trPr>
            <w:tc>
              <w:tcPr>
                <w:tcW w:w="3020" w:type="dxa"/>
              </w:tcPr>
              <w:p w14:paraId="27EBDA94" w14:textId="4BE7904B" w:rsidR="004975AA" w:rsidRPr="00BE6A1D" w:rsidRDefault="00000000" w:rsidP="00737372">
                <w:pPr>
                  <w:spacing w:before="240"/>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140°</m:t>
                        </m:r>
                      </m:e>
                    </m:func>
                    <m:r>
                      <w:rPr>
                        <w:rFonts w:ascii="Cambria Math" w:hAnsi="Cambria Math"/>
                      </w:rPr>
                      <m:t>≈</m:t>
                    </m:r>
                  </m:oMath>
                </m:oMathPara>
              </w:p>
            </w:tc>
            <w:tc>
              <w:tcPr>
                <w:tcW w:w="3020" w:type="dxa"/>
              </w:tcPr>
              <w:p w14:paraId="1E2D35DC" w14:textId="0385D23D" w:rsidR="004975AA" w:rsidRPr="00BE6A1D" w:rsidRDefault="00000000" w:rsidP="00737372">
                <w:pPr>
                  <w:spacing w:before="240"/>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220°</m:t>
                        </m:r>
                      </m:e>
                    </m:func>
                    <m:r>
                      <w:rPr>
                        <w:rFonts w:ascii="Cambria Math" w:hAnsi="Cambria Math"/>
                      </w:rPr>
                      <m:t>≈</m:t>
                    </m:r>
                  </m:oMath>
                </m:oMathPara>
              </w:p>
            </w:tc>
            <w:tc>
              <w:tcPr>
                <w:tcW w:w="3020" w:type="dxa"/>
              </w:tcPr>
              <w:p w14:paraId="47780772" w14:textId="6DBE4006" w:rsidR="004975AA" w:rsidRPr="00BE6A1D" w:rsidRDefault="00000000" w:rsidP="00737372">
                <w:pPr>
                  <w:spacing w:before="240"/>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400°</m:t>
                        </m:r>
                      </m:e>
                    </m:func>
                    <m:r>
                      <w:rPr>
                        <w:rFonts w:ascii="Cambria Math" w:hAnsi="Cambria Math"/>
                      </w:rPr>
                      <m:t>≈</m:t>
                    </m:r>
                  </m:oMath>
                </m:oMathPara>
              </w:p>
            </w:tc>
          </w:tr>
        </w:tbl>
        <w:p w14:paraId="61A31885" w14:textId="77777777" w:rsidR="00DC7D2F" w:rsidRDefault="00DC7D2F" w:rsidP="00DC7D2F">
          <w:pPr>
            <w:pStyle w:val="Paragraphedeliste"/>
            <w:spacing w:after="0"/>
            <w:ind w:left="360"/>
          </w:pPr>
        </w:p>
        <w:p w14:paraId="310A9A56" w14:textId="116E614F" w:rsidR="006E6EA9" w:rsidRDefault="00DC7D2F">
          <w:pPr>
            <w:pStyle w:val="Paragraphedeliste"/>
            <w:numPr>
              <w:ilvl w:val="0"/>
              <w:numId w:val="46"/>
            </w:numPr>
            <w:spacing w:after="0"/>
          </w:pPr>
          <w:r>
            <w:t xml:space="preserve">Après avoir visualisé la situation sur le cercle trigonométrique, détermine l’amplitude des angles dont ... </w:t>
          </w:r>
        </w:p>
        <w:p w14:paraId="0C6CBDE2" w14:textId="77777777" w:rsidR="00407D04" w:rsidRPr="00BE6A1D" w:rsidRDefault="00407D04" w:rsidP="00407D04">
          <w:pPr>
            <w:pStyle w:val="Paragraphedeliste"/>
            <w:spacing w:after="0"/>
            <w:ind w:left="360"/>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6E6EA9" w:rsidRPr="00BE6A1D" w14:paraId="10EBE355" w14:textId="77777777" w:rsidTr="007428F1">
            <w:tc>
              <w:tcPr>
                <w:tcW w:w="4530" w:type="dxa"/>
                <w:tcBorders>
                  <w:right w:val="single" w:sz="4" w:space="0" w:color="auto"/>
                </w:tcBorders>
              </w:tcPr>
              <w:p w14:paraId="02095569" w14:textId="77777777" w:rsidR="006E6EA9" w:rsidRPr="00407D04" w:rsidRDefault="006E6EA9">
                <w:pPr>
                  <w:pStyle w:val="Paragraphedeliste"/>
                  <w:numPr>
                    <w:ilvl w:val="0"/>
                    <w:numId w:val="21"/>
                  </w:numPr>
                </w:pPr>
                <w:r w:rsidRPr="00BE6A1D">
                  <w:t xml:space="preserve">le cosinus vaut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oMath>
                <w:r w:rsidRPr="00BE6A1D">
                  <w:rPr>
                    <w:rFonts w:eastAsiaTheme="minorEastAsia"/>
                  </w:rPr>
                  <w:t>.</w:t>
                </w:r>
              </w:p>
              <w:p w14:paraId="5402818D" w14:textId="3B1E5065" w:rsidR="00407D04" w:rsidRPr="00BE6A1D" w:rsidRDefault="00407D04" w:rsidP="00407D04">
                <w:pPr>
                  <w:pStyle w:val="Paragraphedeliste"/>
                </w:pPr>
                <w:r>
                  <w:rPr>
                    <w:noProof/>
                  </w:rPr>
                  <w:drawing>
                    <wp:inline distT="0" distB="0" distL="0" distR="0" wp14:anchorId="14FF15D4" wp14:editId="18F5160C">
                      <wp:extent cx="1972800" cy="2167200"/>
                      <wp:effectExtent l="0" t="0" r="8890" b="5080"/>
                      <wp:docPr id="1958493805" name="Image 195849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tc>
            <w:tc>
              <w:tcPr>
                <w:tcW w:w="4530" w:type="dxa"/>
                <w:tcBorders>
                  <w:left w:val="single" w:sz="4" w:space="0" w:color="auto"/>
                </w:tcBorders>
              </w:tcPr>
              <w:p w14:paraId="215CABFE" w14:textId="77777777" w:rsidR="006E6EA9" w:rsidRPr="00407D04" w:rsidRDefault="006E6EA9">
                <w:pPr>
                  <w:pStyle w:val="Paragraphedeliste"/>
                  <w:numPr>
                    <w:ilvl w:val="0"/>
                    <w:numId w:val="21"/>
                  </w:numPr>
                  <w:rPr>
                    <w:rFonts w:eastAsiaTheme="minorEastAsia"/>
                  </w:rPr>
                </w:pPr>
                <w:r w:rsidRPr="00BE6A1D">
                  <w:t xml:space="preserve">le sinus vaut </w:t>
                </w:r>
                <m:oMath>
                  <m:f>
                    <m:fPr>
                      <m:ctrlPr>
                        <w:rPr>
                          <w:rFonts w:ascii="Cambria Math" w:hAnsi="Cambria Math"/>
                          <w:i/>
                        </w:rPr>
                      </m:ctrlPr>
                    </m:fPr>
                    <m:num>
                      <m:r>
                        <w:rPr>
                          <w:rFonts w:ascii="Cambria Math" w:hAnsi="Cambria Math"/>
                        </w:rPr>
                        <m:t>1</m:t>
                      </m:r>
                    </m:num>
                    <m:den>
                      <m:r>
                        <w:rPr>
                          <w:rFonts w:ascii="Cambria Math" w:hAnsi="Cambria Math"/>
                        </w:rPr>
                        <m:t>2</m:t>
                      </m:r>
                    </m:den>
                  </m:f>
                </m:oMath>
              </w:p>
              <w:p w14:paraId="7F30DF1A" w14:textId="3A2EEC53" w:rsidR="00407D04" w:rsidRPr="00407D04" w:rsidRDefault="00407D04" w:rsidP="00407D04">
                <w:pPr>
                  <w:ind w:left="360"/>
                  <w:rPr>
                    <w:rFonts w:eastAsiaTheme="minorEastAsia"/>
                  </w:rPr>
                </w:pPr>
                <w:r>
                  <w:rPr>
                    <w:noProof/>
                  </w:rPr>
                  <w:drawing>
                    <wp:inline distT="0" distB="0" distL="0" distR="0" wp14:anchorId="352CF9B4" wp14:editId="19744828">
                      <wp:extent cx="1972800" cy="2167200"/>
                      <wp:effectExtent l="0" t="0" r="8890" b="5080"/>
                      <wp:docPr id="1196952537" name="Image 119695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tc>
          </w:tr>
          <w:tr w:rsidR="006E6EA9" w:rsidRPr="00BE6A1D" w14:paraId="17323873" w14:textId="77777777" w:rsidTr="007428F1">
            <w:tc>
              <w:tcPr>
                <w:tcW w:w="4530" w:type="dxa"/>
                <w:tcBorders>
                  <w:right w:val="single" w:sz="4" w:space="0" w:color="auto"/>
                </w:tcBorders>
              </w:tcPr>
              <w:p w14:paraId="43DBB5BC" w14:textId="77777777" w:rsidR="006E6EA9" w:rsidRPr="00407D04" w:rsidRDefault="006E6EA9">
                <w:pPr>
                  <w:pStyle w:val="Paragraphedeliste"/>
                  <w:numPr>
                    <w:ilvl w:val="0"/>
                    <w:numId w:val="21"/>
                  </w:numPr>
                </w:pPr>
                <w:r w:rsidRPr="00BE6A1D">
                  <w:t xml:space="preserve">le sinus vaut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w:r w:rsidRPr="00BE6A1D">
                  <w:rPr>
                    <w:rFonts w:eastAsiaTheme="minorEastAsia"/>
                  </w:rPr>
                  <w:t>.</w:t>
                </w:r>
              </w:p>
              <w:p w14:paraId="447CE329" w14:textId="582C8B94" w:rsidR="00407D04" w:rsidRPr="00BE6A1D" w:rsidRDefault="00407D04" w:rsidP="00407D04">
                <w:pPr>
                  <w:pStyle w:val="Paragraphedeliste"/>
                </w:pPr>
                <w:r>
                  <w:rPr>
                    <w:noProof/>
                  </w:rPr>
                  <w:drawing>
                    <wp:inline distT="0" distB="0" distL="0" distR="0" wp14:anchorId="3FF38E66" wp14:editId="7DAAAC87">
                      <wp:extent cx="1972800" cy="2167200"/>
                      <wp:effectExtent l="0" t="0" r="8890" b="5080"/>
                      <wp:docPr id="1522743349" name="Image 152274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tc>
            <w:tc>
              <w:tcPr>
                <w:tcW w:w="4530" w:type="dxa"/>
                <w:tcBorders>
                  <w:left w:val="single" w:sz="4" w:space="0" w:color="auto"/>
                </w:tcBorders>
              </w:tcPr>
              <w:p w14:paraId="679F1E4D" w14:textId="77777777" w:rsidR="006E6EA9" w:rsidRPr="00407D04" w:rsidRDefault="006E6EA9">
                <w:pPr>
                  <w:pStyle w:val="Paragraphedeliste"/>
                  <w:numPr>
                    <w:ilvl w:val="0"/>
                    <w:numId w:val="21"/>
                  </w:numPr>
                </w:pPr>
                <w:r w:rsidRPr="00BE6A1D">
                  <w:rPr>
                    <w:rFonts w:eastAsiaTheme="minorEastAsia"/>
                  </w:rPr>
                  <w:t xml:space="preserve">le cosinus vaut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w:r w:rsidRPr="00BE6A1D">
                  <w:rPr>
                    <w:rFonts w:eastAsiaTheme="minorEastAsia"/>
                  </w:rPr>
                  <w:t>.</w:t>
                </w:r>
              </w:p>
              <w:p w14:paraId="6A48911B" w14:textId="77777777" w:rsidR="00407D04" w:rsidRDefault="00407D04" w:rsidP="00407D04">
                <w:pPr>
                  <w:pStyle w:val="Paragraphedeliste"/>
                </w:pPr>
                <w:r>
                  <w:rPr>
                    <w:noProof/>
                  </w:rPr>
                  <w:drawing>
                    <wp:inline distT="0" distB="0" distL="0" distR="0" wp14:anchorId="1611F1FA" wp14:editId="497CD21F">
                      <wp:extent cx="1972800" cy="2167200"/>
                      <wp:effectExtent l="0" t="0" r="8890" b="5080"/>
                      <wp:docPr id="1638476644" name="Image 163847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p w14:paraId="2C5B41C8" w14:textId="77777777" w:rsidR="00407D04" w:rsidRDefault="00407D04" w:rsidP="00407D04">
                <w:pPr>
                  <w:pStyle w:val="Paragraphedeliste"/>
                </w:pPr>
              </w:p>
              <w:p w14:paraId="0477C417" w14:textId="77777777" w:rsidR="00407D04" w:rsidRDefault="00407D04" w:rsidP="00407D04">
                <w:pPr>
                  <w:pStyle w:val="Paragraphedeliste"/>
                </w:pPr>
              </w:p>
              <w:p w14:paraId="01223C96" w14:textId="77777777" w:rsidR="00407D04" w:rsidRDefault="00407D04" w:rsidP="00407D04">
                <w:pPr>
                  <w:pStyle w:val="Paragraphedeliste"/>
                </w:pPr>
              </w:p>
              <w:p w14:paraId="1EBA7D6B" w14:textId="77777777" w:rsidR="00407D04" w:rsidRDefault="00407D04" w:rsidP="00407D04">
                <w:pPr>
                  <w:pStyle w:val="Paragraphedeliste"/>
                </w:pPr>
              </w:p>
              <w:p w14:paraId="4DF27558" w14:textId="77777777" w:rsidR="00407D04" w:rsidRDefault="00407D04" w:rsidP="00407D04">
                <w:pPr>
                  <w:pStyle w:val="Paragraphedeliste"/>
                </w:pPr>
              </w:p>
              <w:p w14:paraId="4E4BC92A" w14:textId="77777777" w:rsidR="00407D04" w:rsidRDefault="00407D04" w:rsidP="00407D04">
                <w:pPr>
                  <w:pStyle w:val="Paragraphedeliste"/>
                </w:pPr>
              </w:p>
              <w:p w14:paraId="2F6B3019" w14:textId="77777777" w:rsidR="00407D04" w:rsidRDefault="00407D04" w:rsidP="00407D04">
                <w:pPr>
                  <w:pStyle w:val="Paragraphedeliste"/>
                </w:pPr>
              </w:p>
              <w:p w14:paraId="062366FA" w14:textId="0319F67E" w:rsidR="00407D04" w:rsidRPr="00BE6A1D" w:rsidRDefault="00407D04" w:rsidP="00407D04">
                <w:pPr>
                  <w:pStyle w:val="Paragraphedeliste"/>
                </w:pPr>
              </w:p>
            </w:tc>
          </w:tr>
          <w:tr w:rsidR="006E6EA9" w14:paraId="03605592" w14:textId="77777777" w:rsidTr="007428F1">
            <w:tc>
              <w:tcPr>
                <w:tcW w:w="4530" w:type="dxa"/>
                <w:tcBorders>
                  <w:right w:val="single" w:sz="4" w:space="0" w:color="auto"/>
                </w:tcBorders>
              </w:tcPr>
              <w:p w14:paraId="3AC9C061" w14:textId="77777777" w:rsidR="006E6EA9" w:rsidRPr="00407D04" w:rsidRDefault="006E6EA9">
                <w:pPr>
                  <w:pStyle w:val="Paragraphedeliste"/>
                  <w:numPr>
                    <w:ilvl w:val="0"/>
                    <w:numId w:val="21"/>
                  </w:numPr>
                </w:pPr>
                <w:r w:rsidRPr="00BE6A1D">
                  <w:rPr>
                    <w:rFonts w:eastAsiaTheme="minorEastAsia"/>
                  </w:rPr>
                  <w:lastRenderedPageBreak/>
                  <w:t>le sinus vaut 0,35.</w:t>
                </w:r>
              </w:p>
              <w:p w14:paraId="7CAC4D05" w14:textId="5BE407C8" w:rsidR="00407D04" w:rsidRPr="00BE6A1D" w:rsidRDefault="00407D04" w:rsidP="00407D04">
                <w:pPr>
                  <w:pStyle w:val="Paragraphedeliste"/>
                </w:pPr>
                <w:r>
                  <w:rPr>
                    <w:noProof/>
                  </w:rPr>
                  <w:drawing>
                    <wp:inline distT="0" distB="0" distL="0" distR="0" wp14:anchorId="560B746C" wp14:editId="107E3B3D">
                      <wp:extent cx="1972800" cy="2167200"/>
                      <wp:effectExtent l="0" t="0" r="8890" b="5080"/>
                      <wp:docPr id="1361861308" name="Image 136186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tc>
            <w:tc>
              <w:tcPr>
                <w:tcW w:w="4530" w:type="dxa"/>
                <w:tcBorders>
                  <w:left w:val="single" w:sz="4" w:space="0" w:color="auto"/>
                </w:tcBorders>
              </w:tcPr>
              <w:p w14:paraId="15E6ABB8" w14:textId="77777777" w:rsidR="006E6EA9" w:rsidRPr="00407D04" w:rsidRDefault="006E6EA9">
                <w:pPr>
                  <w:pStyle w:val="Paragraphedeliste"/>
                  <w:numPr>
                    <w:ilvl w:val="0"/>
                    <w:numId w:val="21"/>
                  </w:numPr>
                </w:pPr>
                <w:r w:rsidRPr="00BE6A1D">
                  <w:rPr>
                    <w:rFonts w:eastAsiaTheme="minorEastAsia"/>
                  </w:rPr>
                  <w:t xml:space="preserve">le cosinus vaut 0,46. </w:t>
                </w:r>
              </w:p>
              <w:p w14:paraId="7913B053" w14:textId="256A0565" w:rsidR="00407D04" w:rsidRPr="00BE6A1D" w:rsidRDefault="00407D04" w:rsidP="00407D04">
                <w:pPr>
                  <w:pStyle w:val="Paragraphedeliste"/>
                </w:pPr>
                <w:r>
                  <w:rPr>
                    <w:noProof/>
                  </w:rPr>
                  <w:drawing>
                    <wp:inline distT="0" distB="0" distL="0" distR="0" wp14:anchorId="6F5DA72A" wp14:editId="76E2EE4A">
                      <wp:extent cx="1972800" cy="2167200"/>
                      <wp:effectExtent l="0" t="0" r="8890" b="5080"/>
                      <wp:docPr id="1127058705" name="Image 11270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2306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2800" cy="2167200"/>
                              </a:xfrm>
                              <a:prstGeom prst="rect">
                                <a:avLst/>
                              </a:prstGeom>
                            </pic:spPr>
                          </pic:pic>
                        </a:graphicData>
                      </a:graphic>
                    </wp:inline>
                  </w:drawing>
                </w:r>
              </w:p>
            </w:tc>
          </w:tr>
        </w:tbl>
        <w:p w14:paraId="221C2606" w14:textId="27FD5E42" w:rsidR="00002A2E" w:rsidRDefault="00002A2E">
          <w:pPr>
            <w:spacing w:after="160" w:line="259" w:lineRule="auto"/>
            <w:jc w:val="left"/>
          </w:pPr>
        </w:p>
        <w:p w14:paraId="26B6B287" w14:textId="77777777" w:rsidR="001C7984" w:rsidRDefault="001C7984">
          <w:pPr>
            <w:pStyle w:val="Paragraphedeliste"/>
            <w:numPr>
              <w:ilvl w:val="0"/>
              <w:numId w:val="46"/>
            </w:numPr>
            <w:spacing w:after="0"/>
            <w:rPr>
              <w:rFonts w:cs="Arial"/>
              <w:szCs w:val="24"/>
            </w:rPr>
          </w:pPr>
          <w:r>
            <w:rPr>
              <w:rFonts w:cs="Arial"/>
              <w:szCs w:val="24"/>
            </w:rPr>
            <w:t xml:space="preserve">Représente les angles suivants dans le cercle trigonométrique ainsi que leur sinus et cosinus. </w:t>
          </w:r>
        </w:p>
        <w:tbl>
          <w:tblPr>
            <w:tblStyle w:val="Grilledutableau"/>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6515"/>
          </w:tblGrid>
          <w:tr w:rsidR="001C7984" w14:paraId="50F41C45" w14:textId="77777777" w:rsidTr="00626991">
            <w:tc>
              <w:tcPr>
                <w:tcW w:w="2187" w:type="dxa"/>
              </w:tcPr>
              <w:p w14:paraId="49EBA93A" w14:textId="77777777" w:rsidR="001C7984" w:rsidRPr="00581D58" w:rsidRDefault="001C7984" w:rsidP="00626991">
                <w:pPr>
                  <w:pStyle w:val="Paragraphedeliste"/>
                  <w:spacing w:line="360" w:lineRule="auto"/>
                  <w:ind w:left="360"/>
                  <w:rPr>
                    <w:rFonts w:eastAsiaTheme="minorEastAsia" w:cs="Arial"/>
                    <w:szCs w:val="24"/>
                  </w:rPr>
                </w:pPr>
                <m:oMathPara>
                  <m:oMathParaPr>
                    <m:jc m:val="left"/>
                  </m:oMathParaPr>
                  <m:oMath>
                    <m:r>
                      <w:rPr>
                        <w:rFonts w:ascii="Cambria Math" w:hAnsi="Cambria Math" w:cs="Arial"/>
                        <w:szCs w:val="24"/>
                      </w:rPr>
                      <m:t>α=-150°</m:t>
                    </m:r>
                  </m:oMath>
                </m:oMathPara>
              </w:p>
              <w:p w14:paraId="70C7FB25" w14:textId="2CB39642" w:rsidR="001C7984" w:rsidRPr="00D21E6C" w:rsidRDefault="001C7984" w:rsidP="00626991">
                <w:pPr>
                  <w:pStyle w:val="Paragraphedeliste"/>
                  <w:spacing w:line="360" w:lineRule="auto"/>
                  <w:ind w:left="360"/>
                  <w:rPr>
                    <w:rFonts w:eastAsiaTheme="minorEastAsia" w:cs="Arial"/>
                    <w:szCs w:val="24"/>
                  </w:rPr>
                </w:pPr>
                <m:oMathPara>
                  <m:oMathParaPr>
                    <m:jc m:val="left"/>
                  </m:oMathParaPr>
                  <m:oMath>
                    <m:r>
                      <w:rPr>
                        <w:rFonts w:ascii="Cambria Math" w:eastAsiaTheme="minorEastAsia" w:hAnsi="Cambria Math" w:cs="Arial"/>
                        <w:szCs w:val="24"/>
                      </w:rPr>
                      <m:t>β=160°</m:t>
                    </m:r>
                  </m:oMath>
                </m:oMathPara>
              </w:p>
              <w:p w14:paraId="42FABBEB" w14:textId="77777777" w:rsidR="001C7984" w:rsidRPr="00581D58" w:rsidRDefault="001C7984" w:rsidP="00626991">
                <w:pPr>
                  <w:pStyle w:val="Paragraphedeliste"/>
                  <w:spacing w:line="360" w:lineRule="auto"/>
                  <w:ind w:left="360"/>
                  <w:rPr>
                    <w:rFonts w:eastAsiaTheme="minorEastAsia" w:cs="Arial"/>
                    <w:szCs w:val="24"/>
                  </w:rPr>
                </w:pPr>
                <m:oMathPara>
                  <m:oMathParaPr>
                    <m:jc m:val="left"/>
                  </m:oMathParaPr>
                  <m:oMath>
                    <m:r>
                      <w:rPr>
                        <w:rFonts w:ascii="Cambria Math" w:eastAsiaTheme="minorEastAsia" w:hAnsi="Cambria Math" w:cs="Arial"/>
                        <w:szCs w:val="24"/>
                      </w:rPr>
                      <m:t>γ=-45°</m:t>
                    </m:r>
                  </m:oMath>
                </m:oMathPara>
              </w:p>
              <w:p w14:paraId="2807FB6B" w14:textId="77777777" w:rsidR="001C7984" w:rsidRDefault="001C7984" w:rsidP="00626991">
                <w:pPr>
                  <w:pStyle w:val="Paragraphedeliste"/>
                  <w:ind w:left="0"/>
                  <w:rPr>
                    <w:rFonts w:eastAsiaTheme="minorEastAsia" w:cs="Arial"/>
                    <w:szCs w:val="24"/>
                  </w:rPr>
                </w:pPr>
              </w:p>
            </w:tc>
            <w:tc>
              <w:tcPr>
                <w:tcW w:w="6515" w:type="dxa"/>
              </w:tcPr>
              <w:p w14:paraId="5544F191" w14:textId="77777777" w:rsidR="001C7984" w:rsidRDefault="001C7984" w:rsidP="00626991">
                <w:pPr>
                  <w:pStyle w:val="Paragraphedeliste"/>
                  <w:ind w:left="0"/>
                  <w:rPr>
                    <w:rFonts w:eastAsiaTheme="minorEastAsia" w:cs="Arial"/>
                    <w:szCs w:val="24"/>
                  </w:rPr>
                </w:pPr>
                <w:r w:rsidRPr="00532BDF">
                  <w:rPr>
                    <w:noProof/>
                    <w:lang w:eastAsia="fr-BE"/>
                  </w:rPr>
                  <w:drawing>
                    <wp:inline distT="0" distB="0" distL="0" distR="0" wp14:anchorId="73A4E3A2" wp14:editId="17BDA0C2">
                      <wp:extent cx="2656197" cy="2963334"/>
                      <wp:effectExtent l="0" t="0" r="0" b="889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99659" cy="3011822"/>
                              </a:xfrm>
                              <a:prstGeom prst="rect">
                                <a:avLst/>
                              </a:prstGeom>
                            </pic:spPr>
                          </pic:pic>
                        </a:graphicData>
                      </a:graphic>
                    </wp:inline>
                  </w:drawing>
                </w:r>
              </w:p>
            </w:tc>
          </w:tr>
        </w:tbl>
        <w:p w14:paraId="3FED5FAE" w14:textId="77777777" w:rsidR="001C7984" w:rsidRDefault="001C7984" w:rsidP="001C7984">
          <w:pPr>
            <w:pStyle w:val="Paragraphedeliste"/>
            <w:spacing w:line="360" w:lineRule="auto"/>
            <w:ind w:left="360"/>
            <w:rPr>
              <w:rFonts w:eastAsiaTheme="minorEastAsia" w:cs="Arial"/>
              <w:szCs w:val="24"/>
            </w:rPr>
          </w:pPr>
          <w:r>
            <w:rPr>
              <w:rFonts w:eastAsiaTheme="minorEastAsia" w:cs="Arial"/>
              <w:szCs w:val="24"/>
            </w:rPr>
            <w:t xml:space="preserve">A quel quadrant appartient </w:t>
          </w:r>
          <m:oMath>
            <m:r>
              <w:rPr>
                <w:rFonts w:ascii="Cambria Math" w:hAnsi="Cambria Math" w:cs="Arial"/>
                <w:szCs w:val="24"/>
              </w:rPr>
              <m:t>α </m:t>
            </m:r>
          </m:oMath>
          <w:r>
            <w:rPr>
              <w:rFonts w:eastAsiaTheme="minorEastAsia" w:cs="Arial"/>
              <w:szCs w:val="24"/>
            </w:rPr>
            <w:t>? …………………………………………………………</w:t>
          </w:r>
        </w:p>
        <w:p w14:paraId="107C5D2C" w14:textId="77777777" w:rsidR="001C7984" w:rsidRDefault="001C7984" w:rsidP="001C7984">
          <w:pPr>
            <w:pStyle w:val="Paragraphedeliste"/>
            <w:spacing w:line="360" w:lineRule="auto"/>
            <w:ind w:left="360"/>
            <w:rPr>
              <w:rFonts w:eastAsiaTheme="minorEastAsia" w:cs="Arial"/>
              <w:szCs w:val="24"/>
            </w:rPr>
          </w:pPr>
          <w:r>
            <w:rPr>
              <w:rFonts w:eastAsiaTheme="minorEastAsia" w:cs="Arial"/>
              <w:szCs w:val="24"/>
            </w:rPr>
            <w:t xml:space="preserve">A quel quadrant appartient </w:t>
          </w:r>
          <m:oMath>
            <m:r>
              <w:rPr>
                <w:rFonts w:ascii="Cambria Math" w:eastAsiaTheme="minorEastAsia" w:hAnsi="Cambria Math" w:cs="Arial"/>
                <w:szCs w:val="24"/>
              </w:rPr>
              <m:t>β</m:t>
            </m:r>
            <m:r>
              <w:rPr>
                <w:rFonts w:ascii="Cambria Math" w:hAnsi="Cambria Math" w:cs="Arial"/>
                <w:szCs w:val="24"/>
              </w:rPr>
              <m:t> </m:t>
            </m:r>
          </m:oMath>
          <w:r>
            <w:rPr>
              <w:rFonts w:eastAsiaTheme="minorEastAsia" w:cs="Arial"/>
              <w:szCs w:val="24"/>
            </w:rPr>
            <w:t>? …………………………………………………………</w:t>
          </w:r>
        </w:p>
        <w:p w14:paraId="0E0F14FD" w14:textId="77777777" w:rsidR="001C7984" w:rsidRDefault="001C7984" w:rsidP="001C7984">
          <w:pPr>
            <w:pStyle w:val="Paragraphedeliste"/>
            <w:spacing w:after="240" w:line="360" w:lineRule="auto"/>
            <w:ind w:left="357"/>
            <w:contextualSpacing w:val="0"/>
            <w:rPr>
              <w:rFonts w:eastAsiaTheme="minorEastAsia" w:cs="Arial"/>
              <w:szCs w:val="24"/>
            </w:rPr>
          </w:pPr>
          <w:r>
            <w:rPr>
              <w:rFonts w:eastAsiaTheme="minorEastAsia" w:cs="Arial"/>
              <w:szCs w:val="24"/>
            </w:rPr>
            <w:t xml:space="preserve">A quel quadrant appartient </w:t>
          </w:r>
          <m:oMath>
            <m:r>
              <w:rPr>
                <w:rFonts w:ascii="Cambria Math" w:eastAsiaTheme="minorEastAsia" w:hAnsi="Cambria Math" w:cs="Arial"/>
                <w:szCs w:val="24"/>
              </w:rPr>
              <m:t>γ</m:t>
            </m:r>
            <m:r>
              <w:rPr>
                <w:rFonts w:ascii="Cambria Math" w:hAnsi="Cambria Math" w:cs="Arial"/>
                <w:szCs w:val="24"/>
              </w:rPr>
              <m:t> </m:t>
            </m:r>
          </m:oMath>
          <w:r>
            <w:rPr>
              <w:rFonts w:eastAsiaTheme="minorEastAsia" w:cs="Arial"/>
              <w:szCs w:val="24"/>
            </w:rPr>
            <w:t>? …………………………………………………………</w:t>
          </w:r>
        </w:p>
        <w:p w14:paraId="12CEE869" w14:textId="77777777" w:rsidR="001C7984" w:rsidRDefault="001C7984" w:rsidP="001C7984">
          <w:pPr>
            <w:pStyle w:val="Paragraphedeliste"/>
            <w:ind w:left="360"/>
          </w:pPr>
        </w:p>
        <w:p w14:paraId="4D7E85FB" w14:textId="77777777" w:rsidR="00C026B3" w:rsidRDefault="00C026B3">
          <w:pPr>
            <w:spacing w:after="160" w:line="259" w:lineRule="auto"/>
            <w:jc w:val="left"/>
          </w:pPr>
          <w:r>
            <w:br w:type="page"/>
          </w:r>
        </w:p>
        <w:p w14:paraId="79E4156A" w14:textId="12820762" w:rsidR="00E76BD9" w:rsidRDefault="00E76BD9">
          <w:pPr>
            <w:pStyle w:val="Paragraphedeliste"/>
            <w:numPr>
              <w:ilvl w:val="0"/>
              <w:numId w:val="46"/>
            </w:numPr>
            <w:spacing w:after="0"/>
          </w:pPr>
          <w:r>
            <w:lastRenderedPageBreak/>
            <w:t>Représente sur un cercle trigonométrique les angles 150°, 22</w:t>
          </w:r>
          <w:r w:rsidR="00482ECB">
            <w:t>0</w:t>
          </w:r>
          <w:r>
            <w:t>°, 3</w:t>
          </w:r>
          <w:r w:rsidR="00482ECB">
            <w:t>20</w:t>
          </w:r>
          <w:r>
            <w:t>° ainsi que leur sinus, leur cosinus et la tangente.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3"/>
            <w:gridCol w:w="3023"/>
          </w:tblGrid>
          <w:tr w:rsidR="00E76BD9" w14:paraId="759E45F1" w14:textId="77777777" w:rsidTr="00737372">
            <w:tc>
              <w:tcPr>
                <w:tcW w:w="3020" w:type="dxa"/>
              </w:tcPr>
              <w:p w14:paraId="3E166B49" w14:textId="77777777" w:rsidR="00E76BD9" w:rsidRDefault="00E76BD9" w:rsidP="00737372">
                <w:r>
                  <w:rPr>
                    <w:noProof/>
                    <w:lang w:eastAsia="fr-BE"/>
                  </w:rPr>
                  <w:drawing>
                    <wp:inline distT="0" distB="0" distL="0" distR="0" wp14:anchorId="53EE1E31" wp14:editId="71093083">
                      <wp:extent cx="1865226" cy="2540000"/>
                      <wp:effectExtent l="0" t="0" r="190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9196" cy="2572641"/>
                              </a:xfrm>
                              <a:prstGeom prst="rect">
                                <a:avLst/>
                              </a:prstGeom>
                            </pic:spPr>
                          </pic:pic>
                        </a:graphicData>
                      </a:graphic>
                    </wp:inline>
                  </w:drawing>
                </w:r>
              </w:p>
            </w:tc>
            <w:tc>
              <w:tcPr>
                <w:tcW w:w="3020" w:type="dxa"/>
              </w:tcPr>
              <w:p w14:paraId="7D1E9905" w14:textId="77777777" w:rsidR="00E76BD9" w:rsidRDefault="00E76BD9" w:rsidP="00737372">
                <w:r>
                  <w:rPr>
                    <w:noProof/>
                    <w:lang w:eastAsia="fr-BE"/>
                  </w:rPr>
                  <w:drawing>
                    <wp:inline distT="0" distB="0" distL="0" distR="0" wp14:anchorId="08971551" wp14:editId="2719847E">
                      <wp:extent cx="1865226" cy="2540000"/>
                      <wp:effectExtent l="0" t="0" r="190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9196" cy="2572641"/>
                              </a:xfrm>
                              <a:prstGeom prst="rect">
                                <a:avLst/>
                              </a:prstGeom>
                            </pic:spPr>
                          </pic:pic>
                        </a:graphicData>
                      </a:graphic>
                    </wp:inline>
                  </w:drawing>
                </w:r>
              </w:p>
            </w:tc>
            <w:tc>
              <w:tcPr>
                <w:tcW w:w="3020" w:type="dxa"/>
              </w:tcPr>
              <w:p w14:paraId="19E15C4A" w14:textId="77777777" w:rsidR="00E76BD9" w:rsidRDefault="00E76BD9" w:rsidP="00737372">
                <w:r>
                  <w:rPr>
                    <w:noProof/>
                    <w:lang w:eastAsia="fr-BE"/>
                  </w:rPr>
                  <w:drawing>
                    <wp:inline distT="0" distB="0" distL="0" distR="0" wp14:anchorId="18FC94DE" wp14:editId="2CE7B9E1">
                      <wp:extent cx="1865226" cy="2540000"/>
                      <wp:effectExtent l="0" t="0" r="1905"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9196" cy="2572641"/>
                              </a:xfrm>
                              <a:prstGeom prst="rect">
                                <a:avLst/>
                              </a:prstGeom>
                            </pic:spPr>
                          </pic:pic>
                        </a:graphicData>
                      </a:graphic>
                    </wp:inline>
                  </w:drawing>
                </w:r>
              </w:p>
            </w:tc>
          </w:tr>
        </w:tbl>
        <w:p w14:paraId="3B28C6A1" w14:textId="77777777" w:rsidR="00293841" w:rsidRDefault="00293841" w:rsidP="00293841">
          <w:pPr>
            <w:pStyle w:val="Paragraphedeliste"/>
            <w:spacing w:after="0"/>
            <w:ind w:left="360"/>
            <w:rPr>
              <w:rFonts w:eastAsia="Times New Roman" w:cs="Times New Roman"/>
              <w:lang w:val="fr-FR" w:eastAsia="fr-FR"/>
            </w:rPr>
          </w:pPr>
        </w:p>
        <w:p w14:paraId="0452BE05" w14:textId="4FDF0DFF" w:rsidR="00F608D4" w:rsidRPr="00F608D4" w:rsidRDefault="00F608D4">
          <w:pPr>
            <w:pStyle w:val="Paragraphedeliste"/>
            <w:numPr>
              <w:ilvl w:val="0"/>
              <w:numId w:val="46"/>
            </w:numPr>
            <w:spacing w:after="0"/>
            <w:rPr>
              <w:rFonts w:eastAsia="Times New Roman" w:cs="Times New Roman"/>
              <w:lang w:val="fr-FR" w:eastAsia="fr-FR"/>
            </w:rPr>
          </w:pPr>
          <w:r w:rsidRPr="00F608D4">
            <w:rPr>
              <w:rFonts w:eastAsia="Times New Roman" w:cs="Times New Roman"/>
              <w:lang w:val="fr-FR" w:eastAsia="fr-FR"/>
            </w:rPr>
            <w:t xml:space="preserve">Si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α≈0,6</m:t>
                </m:r>
              </m:e>
            </m:func>
          </m:oMath>
          <w:r w:rsidR="00293841">
            <w:rPr>
              <w:rFonts w:eastAsia="Times New Roman" w:cs="Times New Roman"/>
            </w:rPr>
            <w:t xml:space="preserve">, </w:t>
          </w:r>
          <w:r w:rsidRPr="00F608D4">
            <w:rPr>
              <w:rFonts w:eastAsia="Times New Roman" w:cs="Times New Roman"/>
              <w:lang w:val="fr-FR" w:eastAsia="fr-FR"/>
            </w:rPr>
            <w:t>quelle est la proposition vraie?</w:t>
          </w:r>
        </w:p>
        <w:p w14:paraId="29C5B047" w14:textId="5F22AADE"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1</w:t>
          </w:r>
          <w:r w:rsidRPr="00554354">
            <w:rPr>
              <w:vertAlign w:val="superscript"/>
              <w:lang w:val="fr-FR" w:eastAsia="fr-FR"/>
            </w:rPr>
            <w:t>er</w:t>
          </w:r>
          <w:r w:rsidRPr="00554354">
            <w:rPr>
              <w:lang w:val="fr-FR" w:eastAsia="fr-FR"/>
            </w:rPr>
            <w:t xml:space="preserve"> ou le 4</w:t>
          </w:r>
          <w:r w:rsidRPr="00554354">
            <w:rPr>
              <w:vertAlign w:val="superscript"/>
              <w:lang w:val="fr-FR" w:eastAsia="fr-FR"/>
            </w:rPr>
            <w:t>ème</w:t>
          </w:r>
          <w:r w:rsidRPr="00554354">
            <w:rPr>
              <w:lang w:val="fr-FR" w:eastAsia="fr-FR"/>
            </w:rPr>
            <w:t xml:space="preserve"> quadrant</w:t>
          </w:r>
        </w:p>
        <w:p w14:paraId="6D2F4029" w14:textId="7DCBD2B6"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2</w:t>
          </w:r>
          <w:r w:rsidRPr="00554354">
            <w:rPr>
              <w:vertAlign w:val="superscript"/>
              <w:lang w:val="fr-FR" w:eastAsia="fr-FR"/>
            </w:rPr>
            <w:t>ème</w:t>
          </w:r>
          <w:r w:rsidRPr="00554354">
            <w:rPr>
              <w:lang w:val="fr-FR" w:eastAsia="fr-FR"/>
            </w:rPr>
            <w:t xml:space="preserve"> ou le 4</w:t>
          </w:r>
          <w:r w:rsidRPr="00554354">
            <w:rPr>
              <w:vertAlign w:val="superscript"/>
              <w:lang w:val="fr-FR" w:eastAsia="fr-FR"/>
            </w:rPr>
            <w:t>ème</w:t>
          </w:r>
          <w:r w:rsidRPr="00554354">
            <w:rPr>
              <w:lang w:val="fr-FR" w:eastAsia="fr-FR"/>
            </w:rPr>
            <w:t xml:space="preserve"> quadrant</w:t>
          </w:r>
        </w:p>
        <w:p w14:paraId="48BD5057" w14:textId="60C02511"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2</w:t>
          </w:r>
          <w:r w:rsidRPr="00554354">
            <w:rPr>
              <w:vertAlign w:val="superscript"/>
              <w:lang w:val="fr-FR" w:eastAsia="fr-FR"/>
            </w:rPr>
            <w:t>ème</w:t>
          </w:r>
          <w:r w:rsidRPr="00554354">
            <w:rPr>
              <w:lang w:val="fr-FR" w:eastAsia="fr-FR"/>
            </w:rPr>
            <w:t xml:space="preserve"> ou le 3</w:t>
          </w:r>
          <w:r w:rsidRPr="00554354">
            <w:rPr>
              <w:vertAlign w:val="superscript"/>
              <w:lang w:val="fr-FR" w:eastAsia="fr-FR"/>
            </w:rPr>
            <w:t>ème</w:t>
          </w:r>
          <w:r w:rsidRPr="00554354">
            <w:rPr>
              <w:lang w:val="fr-FR" w:eastAsia="fr-FR"/>
            </w:rPr>
            <w:t xml:space="preserve"> quadrant</w:t>
          </w:r>
        </w:p>
        <w:p w14:paraId="21C005BB" w14:textId="2A8F313B"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1</w:t>
          </w:r>
          <w:r w:rsidRPr="00554354">
            <w:rPr>
              <w:vertAlign w:val="superscript"/>
              <w:lang w:val="fr-FR" w:eastAsia="fr-FR"/>
            </w:rPr>
            <w:t>er</w:t>
          </w:r>
          <w:r w:rsidRPr="00554354">
            <w:rPr>
              <w:lang w:val="fr-FR" w:eastAsia="fr-FR"/>
            </w:rPr>
            <w:t xml:space="preserve"> ou 3</w:t>
          </w:r>
          <w:r w:rsidRPr="00554354">
            <w:rPr>
              <w:vertAlign w:val="superscript"/>
              <w:lang w:val="fr-FR" w:eastAsia="fr-FR"/>
            </w:rPr>
            <w:t>ème</w:t>
          </w:r>
          <w:r w:rsidRPr="00554354">
            <w:rPr>
              <w:lang w:val="fr-FR" w:eastAsia="fr-FR"/>
            </w:rPr>
            <w:t xml:space="preserve"> quadrant</w:t>
          </w:r>
        </w:p>
        <w:p w14:paraId="5EA88E87" w14:textId="5B26B19C"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1</w:t>
          </w:r>
          <w:r w:rsidRPr="00554354">
            <w:rPr>
              <w:vertAlign w:val="superscript"/>
              <w:lang w:val="fr-FR" w:eastAsia="fr-FR"/>
            </w:rPr>
            <w:t>er</w:t>
          </w:r>
          <w:r w:rsidRPr="00554354">
            <w:rPr>
              <w:lang w:val="fr-FR" w:eastAsia="fr-FR"/>
            </w:rPr>
            <w:t xml:space="preserve"> ou le 2</w:t>
          </w:r>
          <w:r w:rsidRPr="00554354">
            <w:rPr>
              <w:vertAlign w:val="superscript"/>
              <w:lang w:val="fr-FR" w:eastAsia="fr-FR"/>
            </w:rPr>
            <w:t>ème</w:t>
          </w:r>
          <w:r w:rsidRPr="00554354">
            <w:rPr>
              <w:lang w:val="fr-FR" w:eastAsia="fr-FR"/>
            </w:rPr>
            <w:t xml:space="preserve"> quadrant</w:t>
          </w:r>
        </w:p>
        <w:p w14:paraId="0370C8B5" w14:textId="0974D872" w:rsidR="00F608D4" w:rsidRPr="00554354" w:rsidRDefault="00F608D4">
          <w:pPr>
            <w:pStyle w:val="Paragraphedeliste"/>
            <w:numPr>
              <w:ilvl w:val="0"/>
              <w:numId w:val="19"/>
            </w:numPr>
            <w:ind w:hanging="357"/>
            <w:contextualSpacing w:val="0"/>
            <w:rPr>
              <w:lang w:val="fr-FR" w:eastAsia="fr-FR"/>
            </w:rPr>
          </w:pPr>
          <m:oMath>
            <m:r>
              <w:rPr>
                <w:rFonts w:ascii="Cambria Math" w:hAnsi="Cambria Math"/>
              </w:rPr>
              <m:t>α</m:t>
            </m:r>
          </m:oMath>
          <w:r w:rsidRPr="00554354">
            <w:rPr>
              <w:lang w:val="fr-FR" w:eastAsia="fr-FR"/>
            </w:rPr>
            <w:t xml:space="preserve"> est dans le 3</w:t>
          </w:r>
          <w:r w:rsidRPr="00554354">
            <w:rPr>
              <w:vertAlign w:val="superscript"/>
              <w:lang w:val="fr-FR" w:eastAsia="fr-FR"/>
            </w:rPr>
            <w:t>ème</w:t>
          </w:r>
          <w:r w:rsidRPr="00554354">
            <w:rPr>
              <w:lang w:val="fr-FR" w:eastAsia="fr-FR"/>
            </w:rPr>
            <w:t xml:space="preserve"> ou le 4</w:t>
          </w:r>
          <w:r w:rsidRPr="00554354">
            <w:rPr>
              <w:vertAlign w:val="superscript"/>
              <w:lang w:val="fr-FR" w:eastAsia="fr-FR"/>
            </w:rPr>
            <w:t>ème</w:t>
          </w:r>
          <w:r w:rsidRPr="00554354">
            <w:rPr>
              <w:lang w:val="fr-FR" w:eastAsia="fr-FR"/>
            </w:rPr>
            <w:t xml:space="preserve"> quadrant</w:t>
          </w:r>
        </w:p>
        <w:p w14:paraId="649948DF" w14:textId="77777777" w:rsidR="00F608D4" w:rsidRDefault="00F608D4" w:rsidP="00F608D4">
          <w:pPr>
            <w:rPr>
              <w:rFonts w:eastAsia="Times New Roman" w:cs="Times New Roman"/>
              <w:lang w:val="fr-FR" w:eastAsia="fr-FR"/>
            </w:rPr>
          </w:pPr>
        </w:p>
        <w:p w14:paraId="3C4D23C3" w14:textId="77777777" w:rsidR="00002A2E" w:rsidRDefault="00002A2E">
          <w:pPr>
            <w:pStyle w:val="Paragraphedeliste"/>
            <w:numPr>
              <w:ilvl w:val="0"/>
              <w:numId w:val="46"/>
            </w:numPr>
            <w:spacing w:after="0"/>
          </w:pPr>
          <w:r>
            <w:t>VRAI – FAUX : Justifie.</w:t>
          </w:r>
        </w:p>
        <w:p w14:paraId="7661D404" w14:textId="77777777" w:rsidR="00002A2E" w:rsidRPr="003438C6" w:rsidRDefault="00000000">
          <w:pPr>
            <w:pStyle w:val="Paragraphedeliste"/>
            <w:numPr>
              <w:ilvl w:val="0"/>
              <w:numId w:val="42"/>
            </w:numPr>
            <w:contextualSpacing w:val="0"/>
          </w:pP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oMath>
          <w:r w:rsidR="00002A2E">
            <w:rPr>
              <w:rFonts w:eastAsiaTheme="minorEastAsia"/>
            </w:rPr>
            <w:t xml:space="preserve"> peut être égal à -5 : VRAI - FAUX</w:t>
          </w:r>
        </w:p>
        <w:p w14:paraId="353357FB" w14:textId="77777777" w:rsidR="00002A2E" w:rsidRPr="003438C6" w:rsidRDefault="00000000">
          <w:pPr>
            <w:pStyle w:val="Paragraphedeliste"/>
            <w:numPr>
              <w:ilvl w:val="0"/>
              <w:numId w:val="42"/>
            </w:numPr>
            <w:ind w:hanging="357"/>
            <w:contextualSpacing w:val="0"/>
          </w:pPr>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oMath>
          <w:r w:rsidR="00002A2E">
            <w:rPr>
              <w:rFonts w:eastAsiaTheme="minorEastAsia"/>
            </w:rPr>
            <w:t xml:space="preserve"> peut être égal à -1000 : VRAI - FAUX</w:t>
          </w:r>
        </w:p>
        <w:p w14:paraId="77D2AF8D" w14:textId="1D312AEB" w:rsidR="00002A2E" w:rsidRPr="008E2CCB" w:rsidRDefault="00000000">
          <w:pPr>
            <w:pStyle w:val="Paragraphedeliste"/>
            <w:numPr>
              <w:ilvl w:val="0"/>
              <w:numId w:val="42"/>
            </w:numPr>
            <w:ind w:hanging="357"/>
            <w:contextualSpacing w:val="0"/>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w:r w:rsidR="00002A2E">
            <w:rPr>
              <w:rFonts w:eastAsiaTheme="minorEastAsia"/>
            </w:rPr>
            <w:t xml:space="preserve"> peut être égal à -0,965 : VRAI </w:t>
          </w:r>
          <w:r w:rsidR="008D5FC5">
            <w:rPr>
              <w:rFonts w:eastAsiaTheme="minorEastAsia"/>
            </w:rPr>
            <w:t>–</w:t>
          </w:r>
          <w:r w:rsidR="00002A2E">
            <w:rPr>
              <w:rFonts w:eastAsiaTheme="minorEastAsia"/>
            </w:rPr>
            <w:t xml:space="preserve"> FAUX</w:t>
          </w:r>
        </w:p>
        <w:p w14:paraId="6AB54F1E" w14:textId="77777777" w:rsidR="008E2CCB" w:rsidRPr="008D5FC5" w:rsidRDefault="008E2CCB" w:rsidP="008E2CCB">
          <w:pPr>
            <w:pStyle w:val="Paragraphedeliste"/>
            <w:contextualSpacing w:val="0"/>
          </w:pPr>
        </w:p>
        <w:p w14:paraId="2E739EAA" w14:textId="2294FF9B" w:rsidR="00B53EE2" w:rsidRPr="004872B7" w:rsidRDefault="00B53EE2">
          <w:pPr>
            <w:pStyle w:val="Paragraphedeliste"/>
            <w:numPr>
              <w:ilvl w:val="0"/>
              <w:numId w:val="46"/>
            </w:numPr>
          </w:pPr>
          <w:r>
            <w:t xml:space="preserve">Sachant que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70°</m:t>
                </m:r>
              </m:e>
            </m:func>
            <m:r>
              <w:rPr>
                <w:rFonts w:ascii="Cambria Math" w:eastAsiaTheme="minorEastAsia" w:hAnsi="Cambria Math"/>
              </w:rPr>
              <m:t>≈0,94</m:t>
            </m:r>
          </m:oMath>
          <w:r>
            <w:rPr>
              <w:rFonts w:eastAsiaTheme="minorEastAsia"/>
            </w:rPr>
            <w:t>, détermine la valeur approximative des angles suivants.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B53EE2" w14:paraId="56ABCF30" w14:textId="77777777" w:rsidTr="008C606C">
            <w:tc>
              <w:tcPr>
                <w:tcW w:w="4530" w:type="dxa"/>
              </w:tcPr>
              <w:p w14:paraId="249ABC5F" w14:textId="77777777" w:rsidR="00B53EE2" w:rsidRPr="00C6062A" w:rsidRDefault="00B53EE2" w:rsidP="008C606C">
                <w:pPr>
                  <w:pStyle w:val="Paragraphedeliste"/>
                  <w:spacing w:line="360" w:lineRule="auto"/>
                  <w:ind w:left="1080"/>
                  <w:jc w:val="left"/>
                </w:pPr>
              </w:p>
              <w:p w14:paraId="5F394F78" w14:textId="1A284CD5" w:rsidR="00B53EE2" w:rsidRPr="004872B7"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sin</m:t>
                      </m:r>
                    </m:fName>
                    <m:e>
                      <m:r>
                        <w:rPr>
                          <w:rFonts w:ascii="Cambria Math" w:hAnsi="Cambria Math"/>
                        </w:rPr>
                        <m:t>110°</m:t>
                      </m:r>
                      <m:r>
                        <w:rPr>
                          <w:rFonts w:ascii="Cambria Math" w:eastAsiaTheme="minorEastAsia" w:hAnsi="Cambria Math"/>
                        </w:rPr>
                        <m:t>≈</m:t>
                      </m:r>
                    </m:e>
                  </m:func>
                </m:oMath>
              </w:p>
              <w:p w14:paraId="34AA88F5" w14:textId="194BA193" w:rsidR="00B53EE2" w:rsidRPr="004872B7"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sin</m:t>
                      </m:r>
                    </m:fName>
                    <m:e>
                      <m:r>
                        <w:rPr>
                          <w:rFonts w:ascii="Cambria Math" w:hAnsi="Cambria Math"/>
                        </w:rPr>
                        <m:t>250°</m:t>
                      </m:r>
                      <m:r>
                        <w:rPr>
                          <w:rFonts w:ascii="Cambria Math" w:eastAsiaTheme="minorEastAsia" w:hAnsi="Cambria Math"/>
                        </w:rPr>
                        <m:t>≈</m:t>
                      </m:r>
                    </m:e>
                  </m:func>
                </m:oMath>
              </w:p>
              <w:p w14:paraId="0D54FB18" w14:textId="737218B2" w:rsidR="00B53EE2" w:rsidRDefault="00000000">
                <w:pPr>
                  <w:pStyle w:val="Paragraphedeliste"/>
                  <w:numPr>
                    <w:ilvl w:val="0"/>
                    <w:numId w:val="23"/>
                  </w:numPr>
                  <w:spacing w:line="480" w:lineRule="auto"/>
                  <w:jc w:val="left"/>
                </w:pPr>
                <m:oMath>
                  <m:func>
                    <m:funcPr>
                      <m:ctrlPr>
                        <w:rPr>
                          <w:rFonts w:ascii="Cambria Math" w:hAnsi="Cambria Math"/>
                          <w:i/>
                        </w:rPr>
                      </m:ctrlPr>
                    </m:funcPr>
                    <m:fName>
                      <m:r>
                        <m:rPr>
                          <m:sty m:val="p"/>
                        </m:rPr>
                        <w:rPr>
                          <w:rFonts w:ascii="Cambria Math" w:hAnsi="Cambria Math"/>
                        </w:rPr>
                        <m:t>sin</m:t>
                      </m:r>
                    </m:fName>
                    <m:e>
                      <m:r>
                        <w:rPr>
                          <w:rFonts w:ascii="Cambria Math" w:hAnsi="Cambria Math"/>
                        </w:rPr>
                        <m:t>290°</m:t>
                      </m:r>
                    </m:e>
                  </m:func>
                  <m:r>
                    <w:rPr>
                      <w:rFonts w:ascii="Cambria Math" w:eastAsiaTheme="minorEastAsia" w:hAnsi="Cambria Math"/>
                    </w:rPr>
                    <m:t>≈</m:t>
                  </m:r>
                </m:oMath>
              </w:p>
            </w:tc>
            <w:tc>
              <w:tcPr>
                <w:tcW w:w="4530" w:type="dxa"/>
              </w:tcPr>
              <w:p w14:paraId="10318444" w14:textId="77777777" w:rsidR="00B53EE2" w:rsidRDefault="00B53EE2" w:rsidP="008C606C">
                <w:pPr>
                  <w:jc w:val="center"/>
                </w:pPr>
                <w:r w:rsidRPr="00532BDF">
                  <w:rPr>
                    <w:noProof/>
                    <w:lang w:eastAsia="fr-BE"/>
                  </w:rPr>
                  <w:drawing>
                    <wp:inline distT="0" distB="0" distL="0" distR="0" wp14:anchorId="18383DE8" wp14:editId="40AB9C1D">
                      <wp:extent cx="1206672" cy="1346200"/>
                      <wp:effectExtent l="0" t="0" r="0" b="635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30187" cy="1372434"/>
                              </a:xfrm>
                              <a:prstGeom prst="rect">
                                <a:avLst/>
                              </a:prstGeom>
                            </pic:spPr>
                          </pic:pic>
                        </a:graphicData>
                      </a:graphic>
                    </wp:inline>
                  </w:drawing>
                </w:r>
              </w:p>
            </w:tc>
          </w:tr>
        </w:tbl>
        <w:p w14:paraId="3DA2ED3A" w14:textId="77777777" w:rsidR="00B53EE2" w:rsidRDefault="00B53EE2">
          <w:pPr>
            <w:spacing w:after="160" w:line="259" w:lineRule="auto"/>
            <w:jc w:val="left"/>
          </w:pPr>
        </w:p>
        <w:p w14:paraId="132BB3F5" w14:textId="77777777" w:rsidR="008D5FC5" w:rsidRDefault="008D5FC5">
          <w:pPr>
            <w:spacing w:after="160" w:line="259" w:lineRule="auto"/>
            <w:jc w:val="left"/>
          </w:pPr>
          <w:r>
            <w:br w:type="page"/>
          </w:r>
        </w:p>
        <w:p w14:paraId="3735FFDB" w14:textId="34A759C5" w:rsidR="008D5FC5" w:rsidRDefault="008D5FC5">
          <w:pPr>
            <w:pStyle w:val="Paragraphedeliste"/>
            <w:numPr>
              <w:ilvl w:val="0"/>
              <w:numId w:val="46"/>
            </w:numPr>
            <w:contextualSpacing w:val="0"/>
            <w:jc w:val="left"/>
          </w:pPr>
          <w:r>
            <w:lastRenderedPageBreak/>
            <w:t>Sans passer par le calcul de l’angle, représente dans le cercle trigonométrique les angles pour lesquels :</w:t>
          </w:r>
        </w:p>
        <w:tbl>
          <w:tblPr>
            <w:tblStyle w:val="Grilledutableau"/>
            <w:tblW w:w="0" w:type="auto"/>
            <w:tblLook w:val="04A0" w:firstRow="1" w:lastRow="0" w:firstColumn="1" w:lastColumn="0" w:noHBand="0" w:noVBand="1"/>
          </w:tblPr>
          <w:tblGrid>
            <w:gridCol w:w="4626"/>
            <w:gridCol w:w="4434"/>
          </w:tblGrid>
          <w:tr w:rsidR="008D5FC5" w14:paraId="19D936B7" w14:textId="77777777" w:rsidTr="008D5FC5">
            <w:tc>
              <w:tcPr>
                <w:tcW w:w="4626" w:type="dxa"/>
              </w:tcPr>
              <w:p w14:paraId="3B3E9F66" w14:textId="77777777" w:rsidR="008D5FC5" w:rsidRPr="00C217FA" w:rsidRDefault="00000000">
                <w:pPr>
                  <w:pStyle w:val="Paragraphedeliste"/>
                  <w:numPr>
                    <w:ilvl w:val="0"/>
                    <w:numId w:val="22"/>
                  </w:numPr>
                  <w:jc w:val="left"/>
                </w:pPr>
                <m:oMath>
                  <m:func>
                    <m:funcPr>
                      <m:ctrlPr>
                        <w:rPr>
                          <w:rFonts w:ascii="Cambria Math" w:hAnsi="Cambria Math"/>
                          <w:i/>
                        </w:rPr>
                      </m:ctrlPr>
                    </m:funcPr>
                    <m:fName>
                      <m:r>
                        <m:rPr>
                          <m:sty m:val="p"/>
                        </m:rPr>
                        <w:rPr>
                          <w:rFonts w:ascii="Cambria Math" w:hAnsi="Cambria Math"/>
                        </w:rPr>
                        <m:t>sin</m:t>
                      </m:r>
                    </m:fName>
                    <m:e>
                      <m:r>
                        <w:rPr>
                          <w:rFonts w:ascii="Cambria Math" w:hAnsi="Cambria Math"/>
                        </w:rPr>
                        <m:t>α</m:t>
                      </m:r>
                    </m:e>
                  </m:func>
                  <m:r>
                    <w:rPr>
                      <w:rFonts w:ascii="Cambria Math" w:hAnsi="Cambria Math"/>
                    </w:rPr>
                    <m:t>=0,4</m:t>
                  </m:r>
                </m:oMath>
              </w:p>
              <w:p w14:paraId="6C75D64E" w14:textId="77777777" w:rsidR="008D5FC5" w:rsidRDefault="008D5FC5" w:rsidP="008C606C">
                <w:pPr>
                  <w:jc w:val="left"/>
                </w:pPr>
                <w:r>
                  <w:rPr>
                    <w:noProof/>
                    <w:lang w:eastAsia="fr-BE"/>
                  </w:rPr>
                  <w:drawing>
                    <wp:inline distT="0" distB="0" distL="0" distR="0" wp14:anchorId="1254DC29" wp14:editId="5C8ED620">
                      <wp:extent cx="2735887" cy="2743200"/>
                      <wp:effectExtent l="0" t="0" r="762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3465" cy="2770852"/>
                              </a:xfrm>
                              <a:prstGeom prst="rect">
                                <a:avLst/>
                              </a:prstGeom>
                            </pic:spPr>
                          </pic:pic>
                        </a:graphicData>
                      </a:graphic>
                    </wp:inline>
                  </w:drawing>
                </w:r>
              </w:p>
            </w:tc>
            <w:tc>
              <w:tcPr>
                <w:tcW w:w="4434" w:type="dxa"/>
              </w:tcPr>
              <w:p w14:paraId="7FAB6EC2" w14:textId="77777777" w:rsidR="008D5FC5" w:rsidRPr="00C217FA" w:rsidRDefault="00000000">
                <w:pPr>
                  <w:pStyle w:val="Paragraphedeliste"/>
                  <w:numPr>
                    <w:ilvl w:val="0"/>
                    <w:numId w:val="22"/>
                  </w:numPr>
                  <w:jc w:val="left"/>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=-0,6</m:t>
                  </m:r>
                </m:oMath>
              </w:p>
              <w:p w14:paraId="6EC51590" w14:textId="77777777" w:rsidR="008D5FC5" w:rsidRDefault="008D5FC5" w:rsidP="008C606C">
                <w:pPr>
                  <w:jc w:val="left"/>
                </w:pPr>
                <w:r>
                  <w:rPr>
                    <w:noProof/>
                    <w:lang w:eastAsia="fr-BE"/>
                  </w:rPr>
                  <w:drawing>
                    <wp:inline distT="0" distB="0" distL="0" distR="0" wp14:anchorId="6EB98388" wp14:editId="5DF7E68D">
                      <wp:extent cx="2668905" cy="2676039"/>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3931" cy="2701131"/>
                              </a:xfrm>
                              <a:prstGeom prst="rect">
                                <a:avLst/>
                              </a:prstGeom>
                            </pic:spPr>
                          </pic:pic>
                        </a:graphicData>
                      </a:graphic>
                    </wp:inline>
                  </w:drawing>
                </w:r>
              </w:p>
            </w:tc>
          </w:tr>
          <w:tr w:rsidR="008D5FC5" w14:paraId="3F7C7615" w14:textId="77777777" w:rsidTr="008D5FC5">
            <w:tc>
              <w:tcPr>
                <w:tcW w:w="4626" w:type="dxa"/>
              </w:tcPr>
              <w:p w14:paraId="3D14D8A2" w14:textId="77777777" w:rsidR="008D5FC5" w:rsidRPr="00C217FA" w:rsidRDefault="00000000">
                <w:pPr>
                  <w:pStyle w:val="Paragraphedeliste"/>
                  <w:numPr>
                    <w:ilvl w:val="0"/>
                    <w:numId w:val="22"/>
                  </w:numPr>
                  <w:jc w:val="left"/>
                </w:pPr>
                <m:oMath>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r>
                    <w:rPr>
                      <w:rFonts w:ascii="Cambria Math" w:hAnsi="Cambria Math"/>
                    </w:rPr>
                    <m:t>=1,5</m:t>
                  </m:r>
                </m:oMath>
              </w:p>
              <w:p w14:paraId="63C783A2" w14:textId="77777777" w:rsidR="008D5FC5" w:rsidRDefault="008D5FC5" w:rsidP="008C606C">
                <w:pPr>
                  <w:jc w:val="left"/>
                </w:pPr>
                <w:r>
                  <w:rPr>
                    <w:noProof/>
                    <w:lang w:eastAsia="fr-BE"/>
                  </w:rPr>
                  <w:drawing>
                    <wp:inline distT="0" distB="0" distL="0" distR="0" wp14:anchorId="0A5489AA" wp14:editId="6831FB73">
                      <wp:extent cx="2800350" cy="267152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7529" cy="2687908"/>
                              </a:xfrm>
                              <a:prstGeom prst="rect">
                                <a:avLst/>
                              </a:prstGeom>
                            </pic:spPr>
                          </pic:pic>
                        </a:graphicData>
                      </a:graphic>
                    </wp:inline>
                  </w:drawing>
                </w:r>
              </w:p>
            </w:tc>
            <w:tc>
              <w:tcPr>
                <w:tcW w:w="4434" w:type="dxa"/>
              </w:tcPr>
              <w:p w14:paraId="7811D44F" w14:textId="77777777" w:rsidR="008D5FC5" w:rsidRPr="00C217FA" w:rsidRDefault="00000000">
                <w:pPr>
                  <w:pStyle w:val="Paragraphedeliste"/>
                  <w:numPr>
                    <w:ilvl w:val="0"/>
                    <w:numId w:val="22"/>
                  </w:numPr>
                  <w:jc w:val="left"/>
                </w:pPr>
                <m:oMath>
                  <m:func>
                    <m:funcPr>
                      <m:ctrlPr>
                        <w:rPr>
                          <w:rFonts w:ascii="Cambria Math" w:hAnsi="Cambria Math"/>
                          <w:i/>
                        </w:rPr>
                      </m:ctrlPr>
                    </m:funcPr>
                    <m:fName>
                      <m:r>
                        <m:rPr>
                          <m:sty m:val="p"/>
                        </m:rPr>
                        <w:rPr>
                          <w:rFonts w:ascii="Cambria Math" w:hAnsi="Cambria Math"/>
                        </w:rPr>
                        <m:t>tan</m:t>
                      </m:r>
                    </m:fName>
                    <m:e>
                      <m:r>
                        <w:rPr>
                          <w:rFonts w:ascii="Cambria Math" w:hAnsi="Cambria Math"/>
                        </w:rPr>
                        <m:t>α</m:t>
                      </m:r>
                    </m:e>
                  </m:func>
                  <m:r>
                    <w:rPr>
                      <w:rFonts w:ascii="Cambria Math" w:hAnsi="Cambria Math"/>
                    </w:rPr>
                    <m:t>=-1,5</m:t>
                  </m:r>
                </m:oMath>
              </w:p>
              <w:p w14:paraId="5F0AE192" w14:textId="77777777" w:rsidR="008D5FC5" w:rsidRDefault="008D5FC5" w:rsidP="008C606C">
                <w:pPr>
                  <w:jc w:val="center"/>
                </w:pPr>
                <w:r>
                  <w:rPr>
                    <w:noProof/>
                    <w:lang w:eastAsia="fr-BE"/>
                  </w:rPr>
                  <w:drawing>
                    <wp:inline distT="0" distB="0" distL="0" distR="0" wp14:anchorId="6088498F" wp14:editId="427F445E">
                      <wp:extent cx="2562225" cy="3968406"/>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0689" cy="3997003"/>
                              </a:xfrm>
                              <a:prstGeom prst="rect">
                                <a:avLst/>
                              </a:prstGeom>
                            </pic:spPr>
                          </pic:pic>
                        </a:graphicData>
                      </a:graphic>
                    </wp:inline>
                  </w:drawing>
                </w:r>
              </w:p>
            </w:tc>
          </w:tr>
        </w:tbl>
        <w:p w14:paraId="24CAC784" w14:textId="77777777" w:rsidR="008D5FC5" w:rsidRPr="008D5FC5" w:rsidRDefault="008D5FC5" w:rsidP="008D5FC5">
          <w:pPr>
            <w:jc w:val="left"/>
            <w:rPr>
              <w:sz w:val="2"/>
            </w:rPr>
          </w:pPr>
        </w:p>
        <w:p w14:paraId="6DE706CF" w14:textId="724329A2" w:rsidR="00961A12" w:rsidRPr="00DD7B70" w:rsidRDefault="00000000" w:rsidP="00DD7B70">
          <w:pPr>
            <w:spacing w:after="160" w:line="259" w:lineRule="auto"/>
            <w:jc w:val="left"/>
            <w:rPr>
              <w:rFonts w:eastAsiaTheme="majorEastAsia" w:cs="Arial"/>
              <w:b/>
              <w:caps/>
              <w:color w:val="000000" w:themeColor="text1"/>
              <w:sz w:val="40"/>
              <w:szCs w:val="32"/>
              <w:u w:val="single"/>
              <w:lang w:val="fr-FR"/>
            </w:rPr>
          </w:pPr>
        </w:p>
      </w:sdtContent>
    </w:sdt>
    <w:sectPr w:rsidR="00961A12" w:rsidRPr="00DD7B70" w:rsidSect="00E13B3A">
      <w:footerReference w:type="default" r:id="rId61"/>
      <w:footerReference w:type="first" r:id="rId62"/>
      <w:type w:val="continuous"/>
      <w:pgSz w:w="11906" w:h="16838"/>
      <w:pgMar w:top="1418" w:right="1418" w:bottom="1418" w:left="141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Isaline Recloux" w:date="2024-08-19T17:57:00Z" w:initials="IR">
    <w:p w14:paraId="076A7D75" w14:textId="77777777" w:rsidR="00EF2502" w:rsidRDefault="00EF2502">
      <w:pPr>
        <w:pStyle w:val="Commentaire"/>
      </w:pPr>
      <w:r>
        <w:rPr>
          <w:rStyle w:val="Marquedecommentaire"/>
        </w:rPr>
        <w:annotationRef/>
      </w:r>
      <w:r>
        <w:t xml:space="preserve">Suite à la visite de la CP, ne doivent plus être vus dans cette UAA : </w:t>
      </w:r>
    </w:p>
    <w:p w14:paraId="67ED9412" w14:textId="77777777" w:rsidR="00EF2502" w:rsidRDefault="00EF2502">
      <w:pPr>
        <w:pStyle w:val="Commentaire"/>
        <w:numPr>
          <w:ilvl w:val="0"/>
          <w:numId w:val="44"/>
        </w:numPr>
      </w:pPr>
      <w:r>
        <w:t xml:space="preserve"> Les mesures multiples d’un angle</w:t>
      </w:r>
    </w:p>
    <w:p w14:paraId="07703B24" w14:textId="77777777" w:rsidR="00EF2502" w:rsidRDefault="00EF2502">
      <w:pPr>
        <w:pStyle w:val="Commentaire"/>
        <w:numPr>
          <w:ilvl w:val="0"/>
          <w:numId w:val="44"/>
        </w:numPr>
      </w:pPr>
      <w:r>
        <w:t>La transformation de la FFT</w:t>
      </w:r>
    </w:p>
    <w:p w14:paraId="4170A88F" w14:textId="586A72EF" w:rsidR="00EF2502" w:rsidRDefault="00EF2502">
      <w:pPr>
        <w:pStyle w:val="Commentaire"/>
        <w:numPr>
          <w:ilvl w:val="0"/>
          <w:numId w:val="44"/>
        </w:numPr>
      </w:pPr>
      <w:r>
        <w:t>Les angles associés</w:t>
      </w:r>
      <w:r w:rsidR="001F3026">
        <w:t xml:space="preserve"> (formellement)</w:t>
      </w:r>
    </w:p>
  </w:comment>
  <w:comment w:id="1" w:author="Isaline Recloux" w:date="2024-09-01T09:31:00Z" w:initials="IR">
    <w:p w14:paraId="572C6197" w14:textId="2CB13FD7" w:rsidR="00E7509B" w:rsidRDefault="00E7509B">
      <w:pPr>
        <w:pStyle w:val="Commentaire"/>
      </w:pPr>
      <w:r>
        <w:rPr>
          <w:rStyle w:val="Marquedecommentaire"/>
        </w:rPr>
        <w:annotationRef/>
      </w:r>
      <w:hyperlink r:id="rId1" w:history="1">
        <w:r w:rsidRPr="00F44C4E">
          <w:rPr>
            <w:rStyle w:val="Lienhypertexte"/>
          </w:rPr>
          <w:t>https://www.youtube.com/watch?v=ZvnQoONgYZg</w:t>
        </w:r>
      </w:hyperlink>
    </w:p>
    <w:p w14:paraId="32628D15" w14:textId="77777777" w:rsidR="00E7509B" w:rsidRDefault="00E7509B">
      <w:pPr>
        <w:pStyle w:val="Commentaire"/>
      </w:pPr>
      <w:r>
        <w:t>C’est pas sorcier</w:t>
      </w:r>
    </w:p>
    <w:p w14:paraId="64D409E8" w14:textId="6D608164" w:rsidR="00F95468" w:rsidRDefault="00000000">
      <w:pPr>
        <w:pStyle w:val="Commentaire"/>
      </w:pPr>
      <w:hyperlink r:id="rId2" w:history="1">
        <w:r w:rsidR="00F95468" w:rsidRPr="00F44C4E">
          <w:rPr>
            <w:rStyle w:val="Lienhypertexte"/>
          </w:rPr>
          <w:t>https://www.youtube.com/watch?v=9FUH-AK0RrA</w:t>
        </w:r>
      </w:hyperlink>
    </w:p>
    <w:p w14:paraId="3F0B8218" w14:textId="47C5049B" w:rsidR="00F95468" w:rsidRDefault="00F95468">
      <w:pPr>
        <w:pStyle w:val="Commentaire"/>
      </w:pPr>
      <w:r>
        <w:t>clipedia</w:t>
      </w:r>
    </w:p>
  </w:comment>
  <w:comment w:id="2" w:author="Isaline Recloux" w:date="2024-09-01T09:25:00Z" w:initials="IR">
    <w:p w14:paraId="44EE0CDE" w14:textId="79C451AA" w:rsidR="00E7509B" w:rsidRDefault="00E7509B">
      <w:pPr>
        <w:pStyle w:val="Commentaire"/>
      </w:pPr>
      <w:r>
        <w:rPr>
          <w:rStyle w:val="Marquedecommentaire"/>
        </w:rPr>
        <w:annotationRef/>
      </w:r>
      <w:hyperlink r:id="rId3" w:history="1">
        <w:r w:rsidRPr="00F44C4E">
          <w:rPr>
            <w:rStyle w:val="Lienhypertexte"/>
          </w:rPr>
          <w:t>https://www.youtube.com/watch?v=HaipUAW1Z08</w:t>
        </w:r>
      </w:hyperlink>
    </w:p>
    <w:p w14:paraId="36C57926" w14:textId="4D47300F" w:rsidR="00E7509B" w:rsidRDefault="00E7509B">
      <w:pPr>
        <w:pStyle w:val="Commentaire"/>
      </w:pPr>
      <w:r>
        <w:t>Mesurer distance entre étoiles et terre</w:t>
      </w:r>
    </w:p>
  </w:comment>
  <w:comment w:id="3" w:author="Isaline Recloux" w:date="2024-08-19T17:54:00Z" w:initials="IR">
    <w:p w14:paraId="7264AD40" w14:textId="6E54ACA8" w:rsidR="00EF2502" w:rsidRDefault="00EF2502">
      <w:pPr>
        <w:pStyle w:val="Commentaire"/>
      </w:pPr>
      <w:r>
        <w:rPr>
          <w:rStyle w:val="Marquedecommentaire"/>
        </w:rPr>
        <w:annotationRef/>
      </w:r>
      <w:r>
        <w:t>Test diagnostic sympa dans racine</w:t>
      </w:r>
    </w:p>
  </w:comment>
  <w:comment w:id="4" w:author="Isaline Recloux" w:date="2024-08-19T19:12:00Z" w:initials="IR">
    <w:p w14:paraId="32FBBA51" w14:textId="371A45F9" w:rsidR="0062404E" w:rsidRDefault="0062404E">
      <w:pPr>
        <w:pStyle w:val="Commentaire"/>
      </w:pPr>
      <w:r>
        <w:rPr>
          <w:rStyle w:val="Marquedecommentaire"/>
        </w:rPr>
        <w:annotationRef/>
      </w:r>
      <w:r>
        <w:t>Faire un exo rapidement au tableau avec des notations différentes</w:t>
      </w:r>
    </w:p>
  </w:comment>
  <w:comment w:id="6" w:author="Isaline Recloux" w:date="2024-08-19T18:56:00Z" w:initials="IR">
    <w:p w14:paraId="5B767922" w14:textId="4F222FE1" w:rsidR="007A00D0" w:rsidRDefault="007A00D0">
      <w:pPr>
        <w:pStyle w:val="Commentaire"/>
      </w:pPr>
      <w:r>
        <w:rPr>
          <w:rStyle w:val="Marquedecommentaire"/>
        </w:rPr>
        <w:annotationRef/>
      </w:r>
      <w:r>
        <w:t>Rajouter petite synthèse à la main sur les angles symétriques (suppl, oppo, antisuppl p223-224)</w:t>
      </w:r>
    </w:p>
  </w:comment>
  <w:comment w:id="7" w:author="Isaline Recloux" w:date="2024-08-19T18:02:00Z" w:initials="IR">
    <w:p w14:paraId="21B91B19" w14:textId="3CDEB264" w:rsidR="00EF2502" w:rsidRDefault="00EF2502">
      <w:pPr>
        <w:pStyle w:val="Commentaire"/>
      </w:pPr>
      <w:r>
        <w:rPr>
          <w:rStyle w:val="Marquedecommentaire"/>
        </w:rPr>
        <w:annotationRef/>
      </w:r>
      <w:r>
        <w:t xml:space="preserve">Si bonne classe, introduire les mesures multiples, spécialement la notation </w:t>
      </w:r>
    </w:p>
  </w:comment>
  <w:comment w:id="8" w:author="Isaline Recloux" w:date="2024-08-19T17:01:00Z" w:initials="IR">
    <w:p w14:paraId="30F61BE4" w14:textId="5593C9FF" w:rsidR="002B5FD5" w:rsidRDefault="002B5FD5">
      <w:pPr>
        <w:pStyle w:val="Commentaire"/>
      </w:pPr>
      <w:r>
        <w:rPr>
          <w:rStyle w:val="Marquedecommentaire"/>
        </w:rPr>
        <w:annotationRef/>
      </w:r>
      <w:r>
        <w:t>Possible de boycotter (version plus rapide) si Thalès non vu l’année précédente</w:t>
      </w:r>
      <w:r w:rsidR="00EF2502">
        <w:t xml:space="preserve"> (dans racine, très peu expliqué)</w:t>
      </w:r>
    </w:p>
  </w:comment>
  <w:comment w:id="9" w:author="Isaline Recloux" w:date="2024-08-19T18:47:00Z" w:initials="IR">
    <w:p w14:paraId="52034F71" w14:textId="43E5DD17" w:rsidR="00F417D4" w:rsidRDefault="00F417D4" w:rsidP="00F417D4">
      <w:pPr>
        <w:pStyle w:val="Commentaire"/>
        <w:spacing w:line="480" w:lineRule="auto"/>
      </w:pPr>
      <w:r>
        <w:rPr>
          <w:rStyle w:val="Marquedecommentaire"/>
        </w:rPr>
        <w:annotationRef/>
      </w:r>
      <w:r>
        <w:t>Démonstration dans autres quadrants voir Racine p217</w:t>
      </w:r>
      <w:r w:rsidR="006B372E">
        <w:t xml:space="preserve"> (ils le demandent en exercice aussi)</w:t>
      </w:r>
    </w:p>
  </w:comment>
  <w:comment w:id="10" w:author="Isaline Recloux" w:date="2024-08-19T18:51:00Z" w:initials="IR">
    <w:p w14:paraId="4F9072DE" w14:textId="2B1E1C9F" w:rsidR="006B372E" w:rsidRDefault="006B372E">
      <w:pPr>
        <w:pStyle w:val="Commentaire"/>
      </w:pPr>
      <w:r>
        <w:rPr>
          <w:rStyle w:val="Marquedecommentaire"/>
        </w:rPr>
        <w:annotationRef/>
      </w:r>
      <w:r>
        <w:t>Exos dépassement dans racine p220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170A88F" w15:done="0"/>
  <w15:commentEx w15:paraId="3F0B8218" w15:done="0"/>
  <w15:commentEx w15:paraId="36C57926" w15:done="0"/>
  <w15:commentEx w15:paraId="7264AD40" w15:done="0"/>
  <w15:commentEx w15:paraId="32FBBA51" w15:done="0"/>
  <w15:commentEx w15:paraId="5B767922" w15:done="0"/>
  <w15:commentEx w15:paraId="21B91B19" w15:done="0"/>
  <w15:commentEx w15:paraId="30F61BE4" w15:done="0"/>
  <w15:commentEx w15:paraId="52034F71" w15:done="0"/>
  <w15:commentEx w15:paraId="4F9072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C58D359" w16cex:dateUtc="2024-08-19T15:57:00Z"/>
  <w16cex:commentExtensible w16cex:durableId="33982D6F" w16cex:dateUtc="2024-09-01T07:31:00Z"/>
  <w16cex:commentExtensible w16cex:durableId="2FB9E490" w16cex:dateUtc="2024-09-01T07:25:00Z"/>
  <w16cex:commentExtensible w16cex:durableId="17B3CCDA" w16cex:dateUtc="2024-08-19T15:54:00Z"/>
  <w16cex:commentExtensible w16cex:durableId="2070EE47" w16cex:dateUtc="2024-08-19T17:12:00Z"/>
  <w16cex:commentExtensible w16cex:durableId="28E8539D" w16cex:dateUtc="2024-08-19T16:56:00Z"/>
  <w16cex:commentExtensible w16cex:durableId="48D7F08F" w16cex:dateUtc="2024-08-19T16:02:00Z"/>
  <w16cex:commentExtensible w16cex:durableId="2CFAABF6" w16cex:dateUtc="2024-08-19T15:01:00Z"/>
  <w16cex:commentExtensible w16cex:durableId="68110536" w16cex:dateUtc="2024-08-19T16:47:00Z"/>
  <w16cex:commentExtensible w16cex:durableId="571FA61C" w16cex:dateUtc="2024-08-19T16: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170A88F" w16cid:durableId="2C58D359"/>
  <w16cid:commentId w16cid:paraId="3F0B8218" w16cid:durableId="33982D6F"/>
  <w16cid:commentId w16cid:paraId="36C57926" w16cid:durableId="2FB9E490"/>
  <w16cid:commentId w16cid:paraId="7264AD40" w16cid:durableId="17B3CCDA"/>
  <w16cid:commentId w16cid:paraId="32FBBA51" w16cid:durableId="2070EE47"/>
  <w16cid:commentId w16cid:paraId="5B767922" w16cid:durableId="28E8539D"/>
  <w16cid:commentId w16cid:paraId="21B91B19" w16cid:durableId="48D7F08F"/>
  <w16cid:commentId w16cid:paraId="30F61BE4" w16cid:durableId="2CFAABF6"/>
  <w16cid:commentId w16cid:paraId="52034F71" w16cid:durableId="68110536"/>
  <w16cid:commentId w16cid:paraId="4F9072DE" w16cid:durableId="571FA61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98EAB" w14:textId="77777777" w:rsidR="00460A99" w:rsidRDefault="00460A99" w:rsidP="00BE72D7">
      <w:pPr>
        <w:spacing w:after="0"/>
      </w:pPr>
      <w:r>
        <w:separator/>
      </w:r>
    </w:p>
  </w:endnote>
  <w:endnote w:type="continuationSeparator" w:id="0">
    <w:p w14:paraId="632733AF" w14:textId="77777777" w:rsidR="00460A99" w:rsidRDefault="00460A99" w:rsidP="00BE72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Mangal">
    <w:panose1 w:val="00000400000000000000"/>
    <w:charset w:val="00"/>
    <w:family w:val="roman"/>
    <w:pitch w:val="variable"/>
    <w:sig w:usb0="00008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A6A6A6" w:themeColor="background1" w:themeShade="A6"/>
      </w:rPr>
      <w:id w:val="-1816020244"/>
      <w:docPartObj>
        <w:docPartGallery w:val="Page Numbers (Bottom of Page)"/>
        <w:docPartUnique/>
      </w:docPartObj>
    </w:sdtPr>
    <w:sdtEndPr>
      <w:rPr>
        <w:color w:val="auto"/>
        <w:sz w:val="2"/>
      </w:rPr>
    </w:sdtEndPr>
    <w:sdtContent>
      <w:tbl>
        <w:tblPr>
          <w:tblStyle w:val="Grilledutableau"/>
          <w:tblW w:w="0" w:type="auto"/>
          <w:tblLook w:val="04A0" w:firstRow="1" w:lastRow="0" w:firstColumn="1" w:lastColumn="0" w:noHBand="0" w:noVBand="1"/>
        </w:tblPr>
        <w:tblGrid>
          <w:gridCol w:w="7225"/>
          <w:gridCol w:w="1837"/>
        </w:tblGrid>
        <w:tr w:rsidR="009A3240" w:rsidRPr="00EB7015" w14:paraId="73465AED" w14:textId="77777777" w:rsidTr="00957CAC">
          <w:tc>
            <w:tcPr>
              <w:tcW w:w="7225" w:type="dxa"/>
              <w:tcBorders>
                <w:top w:val="nil"/>
                <w:left w:val="nil"/>
                <w:bottom w:val="nil"/>
                <w:right w:val="nil"/>
              </w:tcBorders>
            </w:tcPr>
            <w:p w14:paraId="4842DDCE" w14:textId="726EDAB6" w:rsidR="009A3240" w:rsidRPr="00EB7015" w:rsidRDefault="009A3240" w:rsidP="0094073D">
              <w:pPr>
                <w:spacing w:before="100" w:beforeAutospacing="1" w:after="0"/>
                <w:jc w:val="left"/>
                <w:rPr>
                  <w:rFonts w:eastAsia="Times New Roman" w:cs="Arial"/>
                  <w:color w:val="A6A6A6" w:themeColor="background1" w:themeShade="A6"/>
                  <w:sz w:val="18"/>
                  <w:szCs w:val="24"/>
                  <w:lang w:eastAsia="fr-FR"/>
                </w:rPr>
              </w:pPr>
              <w:r>
                <w:rPr>
                  <w:color w:val="A6A6A6" w:themeColor="background1" w:themeShade="A6"/>
                  <w:sz w:val="18"/>
                </w:rPr>
                <w:t>4</w:t>
              </w:r>
              <w:r w:rsidRPr="00CB0376">
                <w:rPr>
                  <w:color w:val="A6A6A6" w:themeColor="background1" w:themeShade="A6"/>
                  <w:sz w:val="18"/>
                  <w:vertAlign w:val="superscript"/>
                </w:rPr>
                <w:t>ème</w:t>
              </w:r>
              <w:r>
                <w:rPr>
                  <w:color w:val="A6A6A6" w:themeColor="background1" w:themeShade="A6"/>
                  <w:sz w:val="18"/>
                </w:rPr>
                <w:t xml:space="preserve"> 5h</w:t>
              </w:r>
              <w:r w:rsidRPr="00B8234F">
                <w:rPr>
                  <w:color w:val="A6A6A6" w:themeColor="background1" w:themeShade="A6"/>
                  <w:sz w:val="18"/>
                </w:rPr>
                <w:t xml:space="preserve"> : </w:t>
              </w:r>
              <w:r>
                <w:rPr>
                  <w:color w:val="A6A6A6" w:themeColor="background1" w:themeShade="A6"/>
                  <w:sz w:val="18"/>
                </w:rPr>
                <w:t xml:space="preserve">4UAA3 – </w:t>
              </w:r>
              <w:r>
                <w:rPr>
                  <w:rFonts w:eastAsia="Times New Roman" w:cs="Arial"/>
                  <w:color w:val="A6A6A6" w:themeColor="background1" w:themeShade="A6"/>
                  <w:sz w:val="18"/>
                  <w:szCs w:val="24"/>
                  <w:lang w:eastAsia="fr-FR"/>
                </w:rPr>
                <w:t>Trigonométrie</w:t>
              </w:r>
            </w:p>
          </w:tc>
          <w:tc>
            <w:tcPr>
              <w:tcW w:w="1837" w:type="dxa"/>
              <w:tcBorders>
                <w:top w:val="nil"/>
                <w:left w:val="nil"/>
                <w:bottom w:val="nil"/>
                <w:right w:val="nil"/>
              </w:tcBorders>
            </w:tcPr>
            <w:p w14:paraId="4843FCCF" w14:textId="3FCDCEF6" w:rsidR="009A3240" w:rsidRPr="00EB7015" w:rsidRDefault="009A3240" w:rsidP="00957CAC">
              <w:pPr>
                <w:pStyle w:val="basdepage"/>
                <w:jc w:val="right"/>
                <w:rPr>
                  <w:rFonts w:cs="Arial"/>
                  <w:color w:val="A6A6A6" w:themeColor="background1" w:themeShade="A6"/>
                  <w:sz w:val="18"/>
                </w:rPr>
              </w:pPr>
              <w:r w:rsidRPr="00EB7015">
                <w:rPr>
                  <w:rFonts w:cs="Arial"/>
                  <w:color w:val="A6A6A6" w:themeColor="background1" w:themeShade="A6"/>
                  <w:sz w:val="18"/>
                </w:rPr>
                <w:t xml:space="preserve">Page </w:t>
              </w:r>
              <w:r w:rsidRPr="00EB7015">
                <w:rPr>
                  <w:rFonts w:cs="Arial"/>
                  <w:color w:val="A6A6A6" w:themeColor="background1" w:themeShade="A6"/>
                  <w:sz w:val="18"/>
                </w:rPr>
                <w:fldChar w:fldCharType="begin"/>
              </w:r>
              <w:r w:rsidRPr="00EB7015">
                <w:rPr>
                  <w:rFonts w:cs="Arial"/>
                  <w:color w:val="A6A6A6" w:themeColor="background1" w:themeShade="A6"/>
                  <w:sz w:val="18"/>
                </w:rPr>
                <w:instrText xml:space="preserve"> PAGE </w:instrText>
              </w:r>
              <w:r w:rsidRPr="00EB7015">
                <w:rPr>
                  <w:rFonts w:cs="Arial"/>
                  <w:color w:val="A6A6A6" w:themeColor="background1" w:themeShade="A6"/>
                  <w:sz w:val="18"/>
                </w:rPr>
                <w:fldChar w:fldCharType="separate"/>
              </w:r>
              <w:r>
                <w:rPr>
                  <w:rFonts w:cs="Arial"/>
                  <w:noProof/>
                  <w:color w:val="A6A6A6" w:themeColor="background1" w:themeShade="A6"/>
                  <w:sz w:val="18"/>
                </w:rPr>
                <w:t>26</w:t>
              </w:r>
              <w:r w:rsidRPr="00EB7015">
                <w:rPr>
                  <w:rFonts w:cs="Arial"/>
                  <w:color w:val="A6A6A6" w:themeColor="background1" w:themeShade="A6"/>
                  <w:sz w:val="18"/>
                </w:rPr>
                <w:fldChar w:fldCharType="end"/>
              </w:r>
            </w:p>
          </w:tc>
        </w:tr>
      </w:tbl>
      <w:p w14:paraId="423BE69B" w14:textId="400C3FB5" w:rsidR="009A3240" w:rsidRPr="00E61D87" w:rsidRDefault="00000000" w:rsidP="00E61D87">
        <w:pPr>
          <w:pStyle w:val="Pieddepage"/>
          <w:tabs>
            <w:tab w:val="left" w:pos="3948"/>
          </w:tabs>
          <w:jc w:val="left"/>
          <w:rPr>
            <w:sz w:val="2"/>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0" w:type="auto"/>
      <w:tblLook w:val="04A0" w:firstRow="1" w:lastRow="0" w:firstColumn="1" w:lastColumn="0" w:noHBand="0" w:noVBand="1"/>
    </w:tblPr>
    <w:tblGrid>
      <w:gridCol w:w="7508"/>
      <w:gridCol w:w="1554"/>
    </w:tblGrid>
    <w:tr w:rsidR="009A3240" w14:paraId="6AD2BF90" w14:textId="77777777" w:rsidTr="000302BA">
      <w:tc>
        <w:tcPr>
          <w:tcW w:w="7508" w:type="dxa"/>
          <w:tcBorders>
            <w:top w:val="nil"/>
            <w:left w:val="nil"/>
            <w:bottom w:val="nil"/>
            <w:right w:val="nil"/>
          </w:tcBorders>
        </w:tcPr>
        <w:p w14:paraId="320BF1E5" w14:textId="77777777" w:rsidR="009A3240" w:rsidRPr="004F1CA0" w:rsidRDefault="009A3240" w:rsidP="000302BA">
          <w:pPr>
            <w:pStyle w:val="basdepage"/>
          </w:pPr>
          <w:r w:rsidRPr="004F1CA0">
            <w:t>Nombres, algèbre et fonctions- Primitives et intégrales- 6TT4</w:t>
          </w:r>
        </w:p>
        <w:p w14:paraId="1EF7569C" w14:textId="77777777" w:rsidR="009A3240" w:rsidRDefault="009A3240">
          <w:pPr>
            <w:pStyle w:val="Pieddepage"/>
          </w:pPr>
        </w:p>
      </w:tc>
      <w:tc>
        <w:tcPr>
          <w:tcW w:w="1554" w:type="dxa"/>
          <w:tcBorders>
            <w:top w:val="nil"/>
            <w:left w:val="nil"/>
            <w:bottom w:val="nil"/>
            <w:right w:val="nil"/>
          </w:tcBorders>
        </w:tcPr>
        <w:p w14:paraId="11C26CC0" w14:textId="169BED09" w:rsidR="009A3240" w:rsidRDefault="009A3240" w:rsidP="000302BA">
          <w:pPr>
            <w:pStyle w:val="Pieddepage"/>
          </w:pPr>
          <w:r>
            <w:t xml:space="preserve">Page </w:t>
          </w:r>
          <w:r>
            <w:fldChar w:fldCharType="begin"/>
          </w:r>
          <w:r>
            <w:instrText xml:space="preserve"> PAGE </w:instrText>
          </w:r>
          <w:r>
            <w:fldChar w:fldCharType="separate"/>
          </w:r>
          <w:r>
            <w:rPr>
              <w:noProof/>
            </w:rPr>
            <w:t>1</w:t>
          </w:r>
          <w:r>
            <w:fldChar w:fldCharType="end"/>
          </w:r>
          <w:r>
            <w:fldChar w:fldCharType="begin"/>
          </w:r>
          <w:r>
            <w:fldChar w:fldCharType="begin"/>
          </w:r>
          <w:r>
            <w:instrText xml:space="preserve"> Page {PAGE} \* MERGEFORMAT </w:instrText>
          </w:r>
          <w:r>
            <w:fldChar w:fldCharType="separate"/>
          </w:r>
          <w:r>
            <w:rPr>
              <w:noProof/>
            </w:rPr>
            <w:instrText>1</w:instrText>
          </w:r>
          <w:r>
            <w:fldChar w:fldCharType="end"/>
          </w:r>
          <w:r>
            <w:instrText>PAGE   \* MERGEFORMAT</w:instrText>
          </w:r>
          <w:r>
            <w:fldChar w:fldCharType="separate"/>
          </w:r>
          <w:r w:rsidRPr="000302BA">
            <w:rPr>
              <w:noProof/>
              <w:lang w:val="fr-FR"/>
            </w:rPr>
            <w:t>0</w:t>
          </w:r>
          <w:r>
            <w:fldChar w:fldCharType="end"/>
          </w:r>
        </w:p>
      </w:tc>
    </w:tr>
  </w:tbl>
  <w:p w14:paraId="3B09143E" w14:textId="324F935C" w:rsidR="009A3240" w:rsidRDefault="009A3240">
    <w:pPr>
      <w:pStyle w:val="Pieddepage"/>
    </w:pPr>
  </w:p>
  <w:p w14:paraId="27A8A1DD" w14:textId="77777777" w:rsidR="009A3240" w:rsidRDefault="009A32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CA168" w14:textId="77777777" w:rsidR="00460A99" w:rsidRDefault="00460A99" w:rsidP="00BE72D7">
      <w:pPr>
        <w:spacing w:after="0"/>
      </w:pPr>
      <w:r>
        <w:separator/>
      </w:r>
    </w:p>
  </w:footnote>
  <w:footnote w:type="continuationSeparator" w:id="0">
    <w:p w14:paraId="1533F9CE" w14:textId="77777777" w:rsidR="00460A99" w:rsidRDefault="00460A99" w:rsidP="00BE72D7">
      <w:pPr>
        <w:spacing w:after="0"/>
      </w:pPr>
      <w:r>
        <w:continuationSeparator/>
      </w:r>
    </w:p>
  </w:footnote>
  <w:footnote w:id="1">
    <w:p w14:paraId="7977CA07" w14:textId="3BDA867D" w:rsidR="00015407" w:rsidRPr="00015407" w:rsidRDefault="00015407">
      <w:pPr>
        <w:pStyle w:val="Notedebasdepage"/>
        <w:rPr>
          <w:lang w:val="fr-FR"/>
        </w:rPr>
      </w:pPr>
      <w:r>
        <w:rPr>
          <w:rStyle w:val="Appelnotedebasdep"/>
        </w:rPr>
        <w:footnoteRef/>
      </w:r>
      <w:r>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(β)≠0</m:t>
            </m:r>
          </m:e>
        </m:func>
        <m:r>
          <w:rPr>
            <w:rFonts w:ascii="Cambria Math" w:hAnsi="Cambria Math"/>
          </w:rPr>
          <m:t xml:space="preserve"> et</m:t>
        </m:r>
        <m:func>
          <m:funcPr>
            <m:ctrlPr>
              <w:rPr>
                <w:rFonts w:ascii="Cambria Math" w:hAnsi="Cambria Math"/>
                <w:i/>
              </w:rPr>
            </m:ctrlPr>
          </m:funcPr>
          <m:fName>
            <m:r>
              <m:rPr>
                <m:sty m:val="p"/>
              </m:rPr>
              <w:rPr>
                <w:rFonts w:ascii="Cambria Math" w:hAnsi="Cambria Math"/>
              </w:rPr>
              <m:t>sin</m:t>
            </m:r>
          </m:fName>
          <m:e>
            <m:r>
              <w:rPr>
                <w:rFonts w:ascii="Cambria Math" w:hAnsi="Cambria Math"/>
              </w:rPr>
              <m:t>(γ)≠0</m:t>
            </m:r>
          </m:e>
        </m:func>
      </m:oMath>
    </w:p>
  </w:footnote>
  <w:footnote w:id="2">
    <w:p w14:paraId="2803CC82" w14:textId="28B2D839" w:rsidR="00015407" w:rsidRPr="00015407" w:rsidRDefault="00015407" w:rsidP="00015407">
      <w:pPr>
        <w:pStyle w:val="Notedebasdepage"/>
        <w:rPr>
          <w:lang w:val="fr-FR"/>
        </w:rPr>
      </w:pPr>
      <w:r>
        <w:rPr>
          <w:rStyle w:val="Appelnotedebasdep"/>
        </w:rPr>
        <w:footnoteRef/>
      </w:r>
      <w:r>
        <w:t xml:space="preserve"> </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(α)≠0</m:t>
            </m:r>
          </m:e>
        </m:func>
        <m:r>
          <w:rPr>
            <w:rFonts w:ascii="Cambria Math" w:hAnsi="Cambria Math"/>
          </w:rPr>
          <m:t xml:space="preserve"> et</m:t>
        </m:r>
        <m:func>
          <m:funcPr>
            <m:ctrlPr>
              <w:rPr>
                <w:rFonts w:ascii="Cambria Math" w:hAnsi="Cambria Math"/>
                <w:i/>
              </w:rPr>
            </m:ctrlPr>
          </m:funcPr>
          <m:fName>
            <m:r>
              <m:rPr>
                <m:sty m:val="p"/>
              </m:rPr>
              <w:rPr>
                <w:rFonts w:ascii="Cambria Math" w:hAnsi="Cambria Math"/>
              </w:rPr>
              <m:t>sin</m:t>
            </m:r>
          </m:fName>
          <m:e>
            <m:r>
              <w:rPr>
                <w:rFonts w:ascii="Cambria Math" w:hAnsi="Cambria Math"/>
              </w:rPr>
              <m:t>(γ)≠0</m:t>
            </m:r>
          </m:e>
        </m:func>
      </m:oMath>
    </w:p>
  </w:footnote>
  <w:footnote w:id="3">
    <w:p w14:paraId="20FD5A8B" w14:textId="77777777" w:rsidR="006D0B27" w:rsidRPr="006D0B27" w:rsidRDefault="006D0B27" w:rsidP="006D0B27">
      <w:pPr>
        <w:pStyle w:val="Notedebasdepage"/>
        <w:rPr>
          <w:lang w:val="fr-FR"/>
        </w:rPr>
      </w:pPr>
      <w:r>
        <w:rPr>
          <w:rStyle w:val="Appelnotedebasdep"/>
        </w:rPr>
        <w:footnoteRef/>
      </w:r>
      <w:r>
        <w:t xml:space="preserve"> </w:t>
      </w:r>
      <m:oMath>
        <m:r>
          <w:rPr>
            <w:rFonts w:ascii="Cambria Math" w:hAnsi="Cambria Math"/>
          </w:rPr>
          <m:t>a</m:t>
        </m:r>
      </m:oMath>
      <w:r>
        <w:rPr>
          <w:rFonts w:eastAsiaTheme="minorEastAsia"/>
        </w:rPr>
        <w:t xml:space="preserve"> a été calculé à la page précédente. </w:t>
      </w:r>
    </w:p>
  </w:footnote>
  <w:footnote w:id="4">
    <w:p w14:paraId="477CABE1" w14:textId="5AF1B434" w:rsidR="003C1B25" w:rsidRPr="003C1B25" w:rsidRDefault="003C1B25">
      <w:pPr>
        <w:pStyle w:val="Notedebasdepage"/>
        <w:rPr>
          <w:lang w:val="fr-FR"/>
        </w:rPr>
      </w:pPr>
      <w:r>
        <w:rPr>
          <w:rStyle w:val="Appelnotedebasdep"/>
        </w:rPr>
        <w:footnoteRef/>
      </w:r>
      <w:r>
        <w:t xml:space="preserve"> </w:t>
      </w:r>
      <w:r>
        <w:rPr>
          <w:lang w:val="fr-FR"/>
        </w:rPr>
        <w:t xml:space="preserve">La tangente à un point du cercle est la droite perpendiculaire au rayon </w:t>
      </w:r>
      <w:r w:rsidR="00334567">
        <w:rPr>
          <w:lang w:val="fr-FR"/>
        </w:rPr>
        <w:t xml:space="preserve">et </w:t>
      </w:r>
      <w:r>
        <w:rPr>
          <w:lang w:val="fr-FR"/>
        </w:rPr>
        <w:t xml:space="preserve">passant par ce point. </w:t>
      </w:r>
    </w:p>
  </w:footnote>
  <w:footnote w:id="5">
    <w:p w14:paraId="3C2BC14B" w14:textId="7CB4EBED" w:rsidR="00DA2954" w:rsidRPr="00DA2954" w:rsidRDefault="00DA2954">
      <w:pPr>
        <w:pStyle w:val="Notedebasdepage"/>
        <w:rPr>
          <w:lang w:val="fr-FR"/>
        </w:rPr>
      </w:pPr>
      <w:r>
        <w:rPr>
          <w:rStyle w:val="Appelnotedebasdep"/>
        </w:rPr>
        <w:footnoteRef/>
      </w:r>
      <w:r>
        <w:t xml:space="preserve"> </w:t>
      </w:r>
      <w:r>
        <w:rPr>
          <w:rFonts w:ascii="Helvetica" w:hAnsi="Helvetica" w:cs="Helvetica"/>
          <w:color w:val="222222"/>
          <w:shd w:val="clear" w:color="auto" w:fill="FFFFFF"/>
        </w:rPr>
        <w:t>Deux triangles sont isométriques si leurs trois côtés sont respectivement de même longueur.</w:t>
      </w:r>
      <w:r w:rsidR="00B612CF">
        <w:rPr>
          <w:rFonts w:ascii="Helvetica" w:hAnsi="Helvetica" w:cs="Helvetica"/>
          <w:color w:val="222222"/>
          <w:shd w:val="clear" w:color="auto" w:fill="FFFFFF"/>
        </w:rPr>
        <w:t xml:space="preserve"> Si deux triangles sont isométriques, les angles de l'un sont respectivement égaux aux angles de l'autre.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126E7"/>
    <w:multiLevelType w:val="hybridMultilevel"/>
    <w:tmpl w:val="7BA85140"/>
    <w:lvl w:ilvl="0" w:tplc="7C56507A">
      <w:start w:val="1"/>
      <w:numFmt w:val="decimal"/>
      <w:lvlText w:val="[%1]"/>
      <w:lvlJc w:val="left"/>
      <w:pPr>
        <w:ind w:left="360" w:hanging="360"/>
      </w:pPr>
      <w:rPr>
        <w:rFonts w:hint="default"/>
        <w:i w:val="0"/>
        <w:iCs/>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1" w15:restartNumberingAfterBreak="0">
    <w:nsid w:val="05357AB9"/>
    <w:multiLevelType w:val="hybridMultilevel"/>
    <w:tmpl w:val="6422E1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D85A30"/>
    <w:multiLevelType w:val="hybridMultilevel"/>
    <w:tmpl w:val="C3D08908"/>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10EC6212"/>
    <w:multiLevelType w:val="hybridMultilevel"/>
    <w:tmpl w:val="A1C0E8DE"/>
    <w:lvl w:ilvl="0" w:tplc="A754D892">
      <w:start w:val="1"/>
      <w:numFmt w:val="decimal"/>
      <w:lvlText w:val="[%1]"/>
      <w:lvlJc w:val="left"/>
      <w:pPr>
        <w:ind w:left="360" w:hanging="360"/>
      </w:pPr>
      <w:rPr>
        <w:rFonts w:hint="default"/>
      </w:rPr>
    </w:lvl>
    <w:lvl w:ilvl="1" w:tplc="080C0019">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162D691F"/>
    <w:multiLevelType w:val="hybridMultilevel"/>
    <w:tmpl w:val="EBBC2A1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17816C3A"/>
    <w:multiLevelType w:val="hybridMultilevel"/>
    <w:tmpl w:val="40A8F21E"/>
    <w:lvl w:ilvl="0" w:tplc="FFFFFFFF">
      <w:start w:val="1"/>
      <w:numFmt w:val="lowerLetter"/>
      <w:lvlText w:val="%1."/>
      <w:lvlJc w:val="left"/>
      <w:pPr>
        <w:ind w:left="-36" w:hanging="360"/>
      </w:pPr>
      <w:rPr>
        <w:rFonts w:hint="default"/>
      </w:rPr>
    </w:lvl>
    <w:lvl w:ilvl="1" w:tplc="FFFFFFFF" w:tentative="1">
      <w:start w:val="1"/>
      <w:numFmt w:val="lowerLetter"/>
      <w:lvlText w:val="%2."/>
      <w:lvlJc w:val="left"/>
      <w:pPr>
        <w:ind w:left="684" w:hanging="360"/>
      </w:pPr>
    </w:lvl>
    <w:lvl w:ilvl="2" w:tplc="FFFFFFFF" w:tentative="1">
      <w:start w:val="1"/>
      <w:numFmt w:val="lowerRoman"/>
      <w:lvlText w:val="%3."/>
      <w:lvlJc w:val="right"/>
      <w:pPr>
        <w:ind w:left="1404" w:hanging="180"/>
      </w:pPr>
    </w:lvl>
    <w:lvl w:ilvl="3" w:tplc="FFFFFFFF" w:tentative="1">
      <w:start w:val="1"/>
      <w:numFmt w:val="decimal"/>
      <w:lvlText w:val="%4."/>
      <w:lvlJc w:val="left"/>
      <w:pPr>
        <w:ind w:left="2124" w:hanging="360"/>
      </w:pPr>
    </w:lvl>
    <w:lvl w:ilvl="4" w:tplc="FFFFFFFF" w:tentative="1">
      <w:start w:val="1"/>
      <w:numFmt w:val="lowerLetter"/>
      <w:lvlText w:val="%5."/>
      <w:lvlJc w:val="left"/>
      <w:pPr>
        <w:ind w:left="2844" w:hanging="360"/>
      </w:pPr>
    </w:lvl>
    <w:lvl w:ilvl="5" w:tplc="FFFFFFFF" w:tentative="1">
      <w:start w:val="1"/>
      <w:numFmt w:val="lowerRoman"/>
      <w:lvlText w:val="%6."/>
      <w:lvlJc w:val="right"/>
      <w:pPr>
        <w:ind w:left="3564" w:hanging="180"/>
      </w:pPr>
    </w:lvl>
    <w:lvl w:ilvl="6" w:tplc="FFFFFFFF" w:tentative="1">
      <w:start w:val="1"/>
      <w:numFmt w:val="decimal"/>
      <w:lvlText w:val="%7."/>
      <w:lvlJc w:val="left"/>
      <w:pPr>
        <w:ind w:left="4284" w:hanging="360"/>
      </w:pPr>
    </w:lvl>
    <w:lvl w:ilvl="7" w:tplc="FFFFFFFF" w:tentative="1">
      <w:start w:val="1"/>
      <w:numFmt w:val="lowerLetter"/>
      <w:lvlText w:val="%8."/>
      <w:lvlJc w:val="left"/>
      <w:pPr>
        <w:ind w:left="5004" w:hanging="360"/>
      </w:pPr>
    </w:lvl>
    <w:lvl w:ilvl="8" w:tplc="FFFFFFFF" w:tentative="1">
      <w:start w:val="1"/>
      <w:numFmt w:val="lowerRoman"/>
      <w:lvlText w:val="%9."/>
      <w:lvlJc w:val="right"/>
      <w:pPr>
        <w:ind w:left="5724" w:hanging="180"/>
      </w:pPr>
    </w:lvl>
  </w:abstractNum>
  <w:abstractNum w:abstractNumId="6" w15:restartNumberingAfterBreak="0">
    <w:nsid w:val="17AE15FB"/>
    <w:multiLevelType w:val="hybridMultilevel"/>
    <w:tmpl w:val="C3089830"/>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113029D"/>
    <w:multiLevelType w:val="multilevel"/>
    <w:tmpl w:val="EDD6D086"/>
    <w:lvl w:ilvl="0">
      <w:start w:val="24"/>
      <w:numFmt w:val="none"/>
      <w:suff w:val="space"/>
      <w:lvlText w:val=""/>
      <w:lvlJc w:val="left"/>
      <w:pPr>
        <w:ind w:left="0" w:firstLine="0"/>
      </w:pPr>
      <w:rPr>
        <w:rFonts w:hint="default"/>
      </w:rPr>
    </w:lvl>
    <w:lvl w:ilvl="1">
      <w:start w:val="5"/>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284"/>
      </w:pPr>
      <w:rPr>
        <w:rFonts w:hint="default"/>
        <w:color w:val="auto"/>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22374C6A"/>
    <w:multiLevelType w:val="hybridMultilevel"/>
    <w:tmpl w:val="A1C0E8DE"/>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6776F13"/>
    <w:multiLevelType w:val="hybridMultilevel"/>
    <w:tmpl w:val="DA267E8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27B87844"/>
    <w:multiLevelType w:val="hybridMultilevel"/>
    <w:tmpl w:val="0B1C70DE"/>
    <w:lvl w:ilvl="0" w:tplc="92C62F32">
      <w:start w:val="1"/>
      <w:numFmt w:val="bullet"/>
      <w:pStyle w:val="Sous-section"/>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1" w15:restartNumberingAfterBreak="0">
    <w:nsid w:val="28E044E3"/>
    <w:multiLevelType w:val="hybridMultilevel"/>
    <w:tmpl w:val="7968EB42"/>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2" w15:restartNumberingAfterBreak="0">
    <w:nsid w:val="2A263EE2"/>
    <w:multiLevelType w:val="hybridMultilevel"/>
    <w:tmpl w:val="65DCFF4E"/>
    <w:lvl w:ilvl="0" w:tplc="04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2CC000A8"/>
    <w:multiLevelType w:val="hybridMultilevel"/>
    <w:tmpl w:val="078AB6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480C7B"/>
    <w:multiLevelType w:val="hybridMultilevel"/>
    <w:tmpl w:val="EA4026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5D3931"/>
    <w:multiLevelType w:val="hybridMultilevel"/>
    <w:tmpl w:val="C79AFC5A"/>
    <w:lvl w:ilvl="0" w:tplc="3B9AE68A">
      <w:start w:val="7"/>
      <w:numFmt w:val="bullet"/>
      <w:lvlText w:val="-"/>
      <w:lvlJc w:val="left"/>
      <w:pPr>
        <w:ind w:left="720" w:hanging="360"/>
      </w:pPr>
      <w:rPr>
        <w:rFonts w:ascii="Arial" w:eastAsiaTheme="minorHAnsi"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2867293"/>
    <w:multiLevelType w:val="hybridMultilevel"/>
    <w:tmpl w:val="6862039A"/>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2D42865"/>
    <w:multiLevelType w:val="hybridMultilevel"/>
    <w:tmpl w:val="70005026"/>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8" w15:restartNumberingAfterBreak="0">
    <w:nsid w:val="3555294E"/>
    <w:multiLevelType w:val="hybridMultilevel"/>
    <w:tmpl w:val="901AD8EC"/>
    <w:lvl w:ilvl="0" w:tplc="040C0017">
      <w:start w:val="1"/>
      <w:numFmt w:val="lowerLetter"/>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9" w15:restartNumberingAfterBreak="0">
    <w:nsid w:val="38FC671D"/>
    <w:multiLevelType w:val="hybridMultilevel"/>
    <w:tmpl w:val="064CE3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B3B7CED"/>
    <w:multiLevelType w:val="multilevel"/>
    <w:tmpl w:val="CC2C7016"/>
    <w:lvl w:ilvl="0">
      <w:start w:val="1"/>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284"/>
      </w:pPr>
      <w:rPr>
        <w:rFonts w:hint="default"/>
        <w:color w:val="auto"/>
      </w:rPr>
    </w:lvl>
    <w:lvl w:ilvl="4">
      <w:start w:val="1"/>
      <w:numFmt w:val="decimal"/>
      <w:suff w:val="nothing"/>
      <w:lvlText w:val="%5."/>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3B740E2F"/>
    <w:multiLevelType w:val="hybridMultilevel"/>
    <w:tmpl w:val="DA267E86"/>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15:restartNumberingAfterBreak="0">
    <w:nsid w:val="3F5C7C3E"/>
    <w:multiLevelType w:val="hybridMultilevel"/>
    <w:tmpl w:val="626AEC96"/>
    <w:lvl w:ilvl="0" w:tplc="E7126334">
      <w:start w:val="1"/>
      <w:numFmt w:val="decimal"/>
      <w:lvlText w:val="%1."/>
      <w:lvlJc w:val="left"/>
      <w:pPr>
        <w:ind w:left="720" w:hanging="360"/>
      </w:pPr>
      <w:rPr>
        <w:rFonts w:ascii="Arial" w:hAnsi="Arial" w:cs="Arial" w:hint="default"/>
        <w:b w:val="0"/>
        <w:bCs w:val="0"/>
        <w:i w:val="0"/>
        <w:i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CD1F70"/>
    <w:multiLevelType w:val="hybridMultilevel"/>
    <w:tmpl w:val="6B7ABED0"/>
    <w:lvl w:ilvl="0" w:tplc="15BC0E94">
      <w:start w:val="1"/>
      <w:numFmt w:val="bullet"/>
      <w:pStyle w:val="ARemplir"/>
      <w:lvlText w:val=""/>
      <w:lvlJc w:val="left"/>
      <w:pPr>
        <w:tabs>
          <w:tab w:val="num" w:pos="494"/>
        </w:tabs>
        <w:ind w:left="494" w:hanging="494"/>
      </w:pPr>
      <w:rPr>
        <w:rFonts w:ascii="Symbol" w:hAnsi="Symbol" w:hint="default"/>
        <w:color w:val="auto"/>
      </w:rPr>
    </w:lvl>
    <w:lvl w:ilvl="1" w:tplc="70365AF0">
      <w:start w:val="1"/>
      <w:numFmt w:val="lowerLetter"/>
      <w:lvlText w:val="%2)"/>
      <w:lvlJc w:val="left"/>
      <w:pPr>
        <w:tabs>
          <w:tab w:val="num" w:pos="1647"/>
        </w:tabs>
        <w:ind w:left="1647" w:hanging="567"/>
      </w:pPr>
      <w:rPr>
        <w:rFonts w:hint="default"/>
        <w:color w:val="auto"/>
      </w:rPr>
    </w:lvl>
    <w:lvl w:ilvl="2" w:tplc="080C0005" w:tentative="1">
      <w:start w:val="1"/>
      <w:numFmt w:val="bullet"/>
      <w:lvlText w:val=""/>
      <w:lvlJc w:val="left"/>
      <w:pPr>
        <w:tabs>
          <w:tab w:val="num" w:pos="2160"/>
        </w:tabs>
        <w:ind w:left="2160" w:hanging="360"/>
      </w:pPr>
      <w:rPr>
        <w:rFonts w:ascii="Wingdings" w:hAnsi="Wingdings" w:hint="default"/>
      </w:rPr>
    </w:lvl>
    <w:lvl w:ilvl="3" w:tplc="080C0001" w:tentative="1">
      <w:start w:val="1"/>
      <w:numFmt w:val="bullet"/>
      <w:lvlText w:val=""/>
      <w:lvlJc w:val="left"/>
      <w:pPr>
        <w:tabs>
          <w:tab w:val="num" w:pos="2880"/>
        </w:tabs>
        <w:ind w:left="2880" w:hanging="360"/>
      </w:pPr>
      <w:rPr>
        <w:rFonts w:ascii="Symbol" w:hAnsi="Symbol" w:hint="default"/>
      </w:rPr>
    </w:lvl>
    <w:lvl w:ilvl="4" w:tplc="080C0003" w:tentative="1">
      <w:start w:val="1"/>
      <w:numFmt w:val="bullet"/>
      <w:lvlText w:val="o"/>
      <w:lvlJc w:val="left"/>
      <w:pPr>
        <w:tabs>
          <w:tab w:val="num" w:pos="3600"/>
        </w:tabs>
        <w:ind w:left="3600" w:hanging="360"/>
      </w:pPr>
      <w:rPr>
        <w:rFonts w:ascii="Courier New" w:hAnsi="Courier New" w:cs="Courier New" w:hint="default"/>
      </w:rPr>
    </w:lvl>
    <w:lvl w:ilvl="5" w:tplc="080C0005" w:tentative="1">
      <w:start w:val="1"/>
      <w:numFmt w:val="bullet"/>
      <w:lvlText w:val=""/>
      <w:lvlJc w:val="left"/>
      <w:pPr>
        <w:tabs>
          <w:tab w:val="num" w:pos="4320"/>
        </w:tabs>
        <w:ind w:left="4320" w:hanging="360"/>
      </w:pPr>
      <w:rPr>
        <w:rFonts w:ascii="Wingdings" w:hAnsi="Wingdings" w:hint="default"/>
      </w:rPr>
    </w:lvl>
    <w:lvl w:ilvl="6" w:tplc="080C0001" w:tentative="1">
      <w:start w:val="1"/>
      <w:numFmt w:val="bullet"/>
      <w:lvlText w:val=""/>
      <w:lvlJc w:val="left"/>
      <w:pPr>
        <w:tabs>
          <w:tab w:val="num" w:pos="5040"/>
        </w:tabs>
        <w:ind w:left="5040" w:hanging="360"/>
      </w:pPr>
      <w:rPr>
        <w:rFonts w:ascii="Symbol" w:hAnsi="Symbol" w:hint="default"/>
      </w:rPr>
    </w:lvl>
    <w:lvl w:ilvl="7" w:tplc="080C0003" w:tentative="1">
      <w:start w:val="1"/>
      <w:numFmt w:val="bullet"/>
      <w:lvlText w:val="o"/>
      <w:lvlJc w:val="left"/>
      <w:pPr>
        <w:tabs>
          <w:tab w:val="num" w:pos="5760"/>
        </w:tabs>
        <w:ind w:left="5760" w:hanging="360"/>
      </w:pPr>
      <w:rPr>
        <w:rFonts w:ascii="Courier New" w:hAnsi="Courier New" w:cs="Courier New" w:hint="default"/>
      </w:rPr>
    </w:lvl>
    <w:lvl w:ilvl="8" w:tplc="080C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82A41DE"/>
    <w:multiLevelType w:val="hybridMultilevel"/>
    <w:tmpl w:val="37460958"/>
    <w:lvl w:ilvl="0" w:tplc="080C0019">
      <w:start w:val="1"/>
      <w:numFmt w:val="lowerLetter"/>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9FD3408"/>
    <w:multiLevelType w:val="hybridMultilevel"/>
    <w:tmpl w:val="9138BA72"/>
    <w:lvl w:ilvl="0" w:tplc="A754D892">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26" w15:restartNumberingAfterBreak="0">
    <w:nsid w:val="4ADC1CEB"/>
    <w:multiLevelType w:val="hybridMultilevel"/>
    <w:tmpl w:val="95881E14"/>
    <w:lvl w:ilvl="0" w:tplc="5EFEA044">
      <w:start w:val="1"/>
      <w:numFmt w:val="decimal"/>
      <w:lvlText w:val="[%1]"/>
      <w:lvlJc w:val="left"/>
      <w:pPr>
        <w:ind w:left="360" w:hanging="360"/>
      </w:pPr>
      <w:rPr>
        <w:rFonts w:hint="default"/>
        <w:sz w:val="24"/>
        <w:szCs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D045E1A"/>
    <w:multiLevelType w:val="hybridMultilevel"/>
    <w:tmpl w:val="70005026"/>
    <w:lvl w:ilvl="0" w:tplc="FFFFFFFF">
      <w:start w:val="1"/>
      <w:numFmt w:val="lowerLetter"/>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E6372E0"/>
    <w:multiLevelType w:val="hybridMultilevel"/>
    <w:tmpl w:val="4EF22088"/>
    <w:lvl w:ilvl="0" w:tplc="080C0019">
      <w:start w:val="1"/>
      <w:numFmt w:val="lowerLetter"/>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29" w15:restartNumberingAfterBreak="0">
    <w:nsid w:val="52031578"/>
    <w:multiLevelType w:val="multilevel"/>
    <w:tmpl w:val="B0A8941C"/>
    <w:lvl w:ilvl="0">
      <w:start w:val="1"/>
      <w:numFmt w:val="none"/>
      <w:pStyle w:val="Titre0"/>
      <w:suff w:val="space"/>
      <w:lvlText w:val=""/>
      <w:lvlJc w:val="left"/>
      <w:pPr>
        <w:ind w:left="0" w:firstLine="0"/>
      </w:pPr>
      <w:rPr>
        <w:rFonts w:hint="default"/>
      </w:rPr>
    </w:lvl>
    <w:lvl w:ilvl="1">
      <w:start w:val="1"/>
      <w:numFmt w:val="decimal"/>
      <w:pStyle w:val="Titre1"/>
      <w:suff w:val="space"/>
      <w:lvlText w:val="%2. "/>
      <w:lvlJc w:val="left"/>
      <w:pPr>
        <w:ind w:left="0" w:firstLine="0"/>
      </w:pPr>
      <w:rPr>
        <w:rFonts w:hint="default"/>
      </w:rPr>
    </w:lvl>
    <w:lvl w:ilvl="2">
      <w:start w:val="1"/>
      <w:numFmt w:val="decimal"/>
      <w:pStyle w:val="Titre2"/>
      <w:suff w:val="space"/>
      <w:lvlText w:val="%2.%3."/>
      <w:lvlJc w:val="left"/>
      <w:pPr>
        <w:ind w:left="0" w:firstLine="0"/>
      </w:pPr>
      <w:rPr>
        <w:rFonts w:hint="default"/>
      </w:rPr>
    </w:lvl>
    <w:lvl w:ilvl="3">
      <w:start w:val="1"/>
      <w:numFmt w:val="decimal"/>
      <w:pStyle w:val="Titre3"/>
      <w:suff w:val="space"/>
      <w:lvlText w:val="%2.%3.%4."/>
      <w:lvlJc w:val="left"/>
      <w:pPr>
        <w:ind w:left="0" w:firstLine="0"/>
      </w:pPr>
      <w:rPr>
        <w:rFonts w:hint="default"/>
        <w:color w:val="auto"/>
      </w:rPr>
    </w:lvl>
    <w:lvl w:ilvl="4">
      <w:start w:val="1"/>
      <w:numFmt w:val="decimal"/>
      <w:pStyle w:val="Exercices"/>
      <w:suff w:val="nothing"/>
      <w:lvlText w:val="%5."/>
      <w:lvlJc w:val="left"/>
      <w:pPr>
        <w:ind w:left="0" w:firstLine="0"/>
      </w:pPr>
      <w:rPr>
        <w:rFonts w:hint="default"/>
      </w:rPr>
    </w:lvl>
    <w:lvl w:ilvl="5">
      <w:start w:val="1"/>
      <w:numFmt w:val="none"/>
      <w:pStyle w:val="Titre5"/>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30" w15:restartNumberingAfterBreak="0">
    <w:nsid w:val="597F1D54"/>
    <w:multiLevelType w:val="hybridMultilevel"/>
    <w:tmpl w:val="AC8E3668"/>
    <w:lvl w:ilvl="0" w:tplc="955EC93A">
      <w:start w:val="1"/>
      <w:numFmt w:val="decimal"/>
      <w:lvlText w:val="[%1]"/>
      <w:lvlJc w:val="left"/>
      <w:pPr>
        <w:ind w:left="360" w:hanging="360"/>
      </w:pPr>
      <w:rPr>
        <w:rFonts w:hint="default"/>
        <w:i w:val="0"/>
        <w:i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5CD52D18"/>
    <w:multiLevelType w:val="hybridMultilevel"/>
    <w:tmpl w:val="9BF6D9D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E4B2B79"/>
    <w:multiLevelType w:val="multilevel"/>
    <w:tmpl w:val="36F486D0"/>
    <w:styleLink w:val="Leon"/>
    <w:lvl w:ilvl="0">
      <w:start w:val="1"/>
      <w:numFmt w:val="upperRoman"/>
      <w:lvlText w:val="%1."/>
      <w:lvlJc w:val="left"/>
      <w:pPr>
        <w:ind w:left="360" w:hanging="360"/>
      </w:pPr>
      <w:rPr>
        <w:rFonts w:hint="default"/>
      </w:rPr>
    </w:lvl>
    <w:lvl w:ilvl="1">
      <w:start w:val="1"/>
      <w:numFmt w:val="decimal"/>
      <w:lvlText w:val="%2."/>
      <w:lvlJc w:val="left"/>
      <w:pPr>
        <w:ind w:left="397" w:hanging="397"/>
      </w:pPr>
      <w:rPr>
        <w:rFonts w:hint="default"/>
      </w:rPr>
    </w:lvl>
    <w:lvl w:ilvl="2">
      <w:start w:val="1"/>
      <w:numFmt w:val="decimal"/>
      <w:lvlText w:val="%2.%3."/>
      <w:lvlJc w:val="left"/>
      <w:pPr>
        <w:ind w:left="1080" w:hanging="51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045040B"/>
    <w:multiLevelType w:val="hybridMultilevel"/>
    <w:tmpl w:val="DA267E8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26F1A31"/>
    <w:multiLevelType w:val="hybridMultilevel"/>
    <w:tmpl w:val="BF46663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BC2520D"/>
    <w:multiLevelType w:val="hybridMultilevel"/>
    <w:tmpl w:val="25AEF8EE"/>
    <w:lvl w:ilvl="0" w:tplc="080C0001">
      <w:start w:val="1"/>
      <w:numFmt w:val="bullet"/>
      <w:lvlText w:val=""/>
      <w:lvlJc w:val="left"/>
      <w:pPr>
        <w:ind w:left="360" w:hanging="360"/>
      </w:pPr>
      <w:rPr>
        <w:rFonts w:ascii="Symbol" w:hAnsi="Symbol" w:hint="default"/>
      </w:rPr>
    </w:lvl>
    <w:lvl w:ilvl="1" w:tplc="080C0003" w:tentative="1">
      <w:start w:val="1"/>
      <w:numFmt w:val="bullet"/>
      <w:lvlText w:val="o"/>
      <w:lvlJc w:val="left"/>
      <w:pPr>
        <w:ind w:left="1080" w:hanging="360"/>
      </w:pPr>
      <w:rPr>
        <w:rFonts w:ascii="Courier New" w:hAnsi="Courier New" w:cs="Courier New" w:hint="default"/>
      </w:rPr>
    </w:lvl>
    <w:lvl w:ilvl="2" w:tplc="080C0005" w:tentative="1">
      <w:start w:val="1"/>
      <w:numFmt w:val="bullet"/>
      <w:lvlText w:val=""/>
      <w:lvlJc w:val="left"/>
      <w:pPr>
        <w:ind w:left="1800" w:hanging="360"/>
      </w:pPr>
      <w:rPr>
        <w:rFonts w:ascii="Wingdings" w:hAnsi="Wingdings" w:hint="default"/>
      </w:rPr>
    </w:lvl>
    <w:lvl w:ilvl="3" w:tplc="080C0001" w:tentative="1">
      <w:start w:val="1"/>
      <w:numFmt w:val="bullet"/>
      <w:lvlText w:val=""/>
      <w:lvlJc w:val="left"/>
      <w:pPr>
        <w:ind w:left="2520" w:hanging="360"/>
      </w:pPr>
      <w:rPr>
        <w:rFonts w:ascii="Symbol" w:hAnsi="Symbol" w:hint="default"/>
      </w:rPr>
    </w:lvl>
    <w:lvl w:ilvl="4" w:tplc="080C0003" w:tentative="1">
      <w:start w:val="1"/>
      <w:numFmt w:val="bullet"/>
      <w:lvlText w:val="o"/>
      <w:lvlJc w:val="left"/>
      <w:pPr>
        <w:ind w:left="3240" w:hanging="360"/>
      </w:pPr>
      <w:rPr>
        <w:rFonts w:ascii="Courier New" w:hAnsi="Courier New" w:cs="Courier New" w:hint="default"/>
      </w:rPr>
    </w:lvl>
    <w:lvl w:ilvl="5" w:tplc="080C0005" w:tentative="1">
      <w:start w:val="1"/>
      <w:numFmt w:val="bullet"/>
      <w:lvlText w:val=""/>
      <w:lvlJc w:val="left"/>
      <w:pPr>
        <w:ind w:left="3960" w:hanging="360"/>
      </w:pPr>
      <w:rPr>
        <w:rFonts w:ascii="Wingdings" w:hAnsi="Wingdings" w:hint="default"/>
      </w:rPr>
    </w:lvl>
    <w:lvl w:ilvl="6" w:tplc="080C0001" w:tentative="1">
      <w:start w:val="1"/>
      <w:numFmt w:val="bullet"/>
      <w:lvlText w:val=""/>
      <w:lvlJc w:val="left"/>
      <w:pPr>
        <w:ind w:left="4680" w:hanging="360"/>
      </w:pPr>
      <w:rPr>
        <w:rFonts w:ascii="Symbol" w:hAnsi="Symbol" w:hint="default"/>
      </w:rPr>
    </w:lvl>
    <w:lvl w:ilvl="7" w:tplc="080C0003" w:tentative="1">
      <w:start w:val="1"/>
      <w:numFmt w:val="bullet"/>
      <w:lvlText w:val="o"/>
      <w:lvlJc w:val="left"/>
      <w:pPr>
        <w:ind w:left="5400" w:hanging="360"/>
      </w:pPr>
      <w:rPr>
        <w:rFonts w:ascii="Courier New" w:hAnsi="Courier New" w:cs="Courier New" w:hint="default"/>
      </w:rPr>
    </w:lvl>
    <w:lvl w:ilvl="8" w:tplc="080C0005" w:tentative="1">
      <w:start w:val="1"/>
      <w:numFmt w:val="bullet"/>
      <w:lvlText w:val=""/>
      <w:lvlJc w:val="left"/>
      <w:pPr>
        <w:ind w:left="6120" w:hanging="360"/>
      </w:pPr>
      <w:rPr>
        <w:rFonts w:ascii="Wingdings" w:hAnsi="Wingdings" w:hint="default"/>
      </w:rPr>
    </w:lvl>
  </w:abstractNum>
  <w:abstractNum w:abstractNumId="36" w15:restartNumberingAfterBreak="0">
    <w:nsid w:val="6D134EA4"/>
    <w:multiLevelType w:val="hybridMultilevel"/>
    <w:tmpl w:val="40A8F21E"/>
    <w:lvl w:ilvl="0" w:tplc="080C0019">
      <w:start w:val="1"/>
      <w:numFmt w:val="lowerLetter"/>
      <w:lvlText w:val="%1."/>
      <w:lvlJc w:val="left"/>
      <w:pPr>
        <w:ind w:left="-36" w:hanging="360"/>
      </w:pPr>
      <w:rPr>
        <w:rFonts w:hint="default"/>
      </w:rPr>
    </w:lvl>
    <w:lvl w:ilvl="1" w:tplc="080C0019" w:tentative="1">
      <w:start w:val="1"/>
      <w:numFmt w:val="lowerLetter"/>
      <w:lvlText w:val="%2."/>
      <w:lvlJc w:val="left"/>
      <w:pPr>
        <w:ind w:left="684" w:hanging="360"/>
      </w:pPr>
    </w:lvl>
    <w:lvl w:ilvl="2" w:tplc="080C001B" w:tentative="1">
      <w:start w:val="1"/>
      <w:numFmt w:val="lowerRoman"/>
      <w:lvlText w:val="%3."/>
      <w:lvlJc w:val="right"/>
      <w:pPr>
        <w:ind w:left="1404" w:hanging="180"/>
      </w:pPr>
    </w:lvl>
    <w:lvl w:ilvl="3" w:tplc="080C000F" w:tentative="1">
      <w:start w:val="1"/>
      <w:numFmt w:val="decimal"/>
      <w:lvlText w:val="%4."/>
      <w:lvlJc w:val="left"/>
      <w:pPr>
        <w:ind w:left="2124" w:hanging="360"/>
      </w:pPr>
    </w:lvl>
    <w:lvl w:ilvl="4" w:tplc="080C0019" w:tentative="1">
      <w:start w:val="1"/>
      <w:numFmt w:val="lowerLetter"/>
      <w:lvlText w:val="%5."/>
      <w:lvlJc w:val="left"/>
      <w:pPr>
        <w:ind w:left="2844" w:hanging="360"/>
      </w:pPr>
    </w:lvl>
    <w:lvl w:ilvl="5" w:tplc="080C001B" w:tentative="1">
      <w:start w:val="1"/>
      <w:numFmt w:val="lowerRoman"/>
      <w:lvlText w:val="%6."/>
      <w:lvlJc w:val="right"/>
      <w:pPr>
        <w:ind w:left="3564" w:hanging="180"/>
      </w:pPr>
    </w:lvl>
    <w:lvl w:ilvl="6" w:tplc="080C000F" w:tentative="1">
      <w:start w:val="1"/>
      <w:numFmt w:val="decimal"/>
      <w:lvlText w:val="%7."/>
      <w:lvlJc w:val="left"/>
      <w:pPr>
        <w:ind w:left="4284" w:hanging="360"/>
      </w:pPr>
    </w:lvl>
    <w:lvl w:ilvl="7" w:tplc="080C0019" w:tentative="1">
      <w:start w:val="1"/>
      <w:numFmt w:val="lowerLetter"/>
      <w:lvlText w:val="%8."/>
      <w:lvlJc w:val="left"/>
      <w:pPr>
        <w:ind w:left="5004" w:hanging="360"/>
      </w:pPr>
    </w:lvl>
    <w:lvl w:ilvl="8" w:tplc="080C001B" w:tentative="1">
      <w:start w:val="1"/>
      <w:numFmt w:val="lowerRoman"/>
      <w:lvlText w:val="%9."/>
      <w:lvlJc w:val="right"/>
      <w:pPr>
        <w:ind w:left="5724" w:hanging="180"/>
      </w:pPr>
    </w:lvl>
  </w:abstractNum>
  <w:abstractNum w:abstractNumId="37" w15:restartNumberingAfterBreak="0">
    <w:nsid w:val="6D1917E3"/>
    <w:multiLevelType w:val="hybridMultilevel"/>
    <w:tmpl w:val="82ACAA76"/>
    <w:name w:val="Style libre office2"/>
    <w:lvl w:ilvl="0" w:tplc="202C982E">
      <w:start w:val="1"/>
      <w:numFmt w:val="decimal"/>
      <w:lvlText w:val="%1)"/>
      <w:lvlJc w:val="left"/>
      <w:pPr>
        <w:ind w:left="720" w:hanging="360"/>
      </w:pPr>
      <w:rPr>
        <w:rFonts w:ascii="Arial" w:eastAsiaTheme="minorEastAsia" w:hAnsi="Arial" w:cstheme="minorBidi"/>
        <w:i w:val="0"/>
        <w:noProof w:val="0"/>
        <w:sz w:val="24"/>
        <w:szCs w:val="24"/>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8" w15:restartNumberingAfterBreak="0">
    <w:nsid w:val="709B4B79"/>
    <w:multiLevelType w:val="hybridMultilevel"/>
    <w:tmpl w:val="8D2678B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9" w15:restartNumberingAfterBreak="0">
    <w:nsid w:val="71790A32"/>
    <w:multiLevelType w:val="hybridMultilevel"/>
    <w:tmpl w:val="40A8F21E"/>
    <w:lvl w:ilvl="0" w:tplc="FFFFFFFF">
      <w:start w:val="1"/>
      <w:numFmt w:val="lowerLetter"/>
      <w:lvlText w:val="%1."/>
      <w:lvlJc w:val="left"/>
      <w:pPr>
        <w:ind w:left="717" w:hanging="360"/>
      </w:pPr>
      <w:rPr>
        <w:rFonts w:hint="default"/>
      </w:rPr>
    </w:lvl>
    <w:lvl w:ilvl="1" w:tplc="FFFFFFFF" w:tentative="1">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40" w15:restartNumberingAfterBreak="0">
    <w:nsid w:val="73D15EBD"/>
    <w:multiLevelType w:val="hybridMultilevel"/>
    <w:tmpl w:val="4EF22088"/>
    <w:lvl w:ilvl="0" w:tplc="080C0019">
      <w:start w:val="1"/>
      <w:numFmt w:val="lowerLetter"/>
      <w:lvlText w:val="%1."/>
      <w:lvlJc w:val="left"/>
      <w:pPr>
        <w:ind w:left="1080" w:hanging="360"/>
      </w:pPr>
    </w:lvl>
    <w:lvl w:ilvl="1" w:tplc="080C0019" w:tentative="1">
      <w:start w:val="1"/>
      <w:numFmt w:val="lowerLetter"/>
      <w:lvlText w:val="%2."/>
      <w:lvlJc w:val="left"/>
      <w:pPr>
        <w:ind w:left="1800" w:hanging="360"/>
      </w:pPr>
    </w:lvl>
    <w:lvl w:ilvl="2" w:tplc="080C001B" w:tentative="1">
      <w:start w:val="1"/>
      <w:numFmt w:val="lowerRoman"/>
      <w:lvlText w:val="%3."/>
      <w:lvlJc w:val="right"/>
      <w:pPr>
        <w:ind w:left="2520" w:hanging="180"/>
      </w:pPr>
    </w:lvl>
    <w:lvl w:ilvl="3" w:tplc="080C000F" w:tentative="1">
      <w:start w:val="1"/>
      <w:numFmt w:val="decimal"/>
      <w:lvlText w:val="%4."/>
      <w:lvlJc w:val="left"/>
      <w:pPr>
        <w:ind w:left="3240" w:hanging="360"/>
      </w:pPr>
    </w:lvl>
    <w:lvl w:ilvl="4" w:tplc="080C0019" w:tentative="1">
      <w:start w:val="1"/>
      <w:numFmt w:val="lowerLetter"/>
      <w:lvlText w:val="%5."/>
      <w:lvlJc w:val="left"/>
      <w:pPr>
        <w:ind w:left="3960" w:hanging="360"/>
      </w:pPr>
    </w:lvl>
    <w:lvl w:ilvl="5" w:tplc="080C001B" w:tentative="1">
      <w:start w:val="1"/>
      <w:numFmt w:val="lowerRoman"/>
      <w:lvlText w:val="%6."/>
      <w:lvlJc w:val="right"/>
      <w:pPr>
        <w:ind w:left="4680" w:hanging="180"/>
      </w:pPr>
    </w:lvl>
    <w:lvl w:ilvl="6" w:tplc="080C000F" w:tentative="1">
      <w:start w:val="1"/>
      <w:numFmt w:val="decimal"/>
      <w:lvlText w:val="%7."/>
      <w:lvlJc w:val="left"/>
      <w:pPr>
        <w:ind w:left="5400" w:hanging="360"/>
      </w:pPr>
    </w:lvl>
    <w:lvl w:ilvl="7" w:tplc="080C0019" w:tentative="1">
      <w:start w:val="1"/>
      <w:numFmt w:val="lowerLetter"/>
      <w:lvlText w:val="%8."/>
      <w:lvlJc w:val="left"/>
      <w:pPr>
        <w:ind w:left="6120" w:hanging="360"/>
      </w:pPr>
    </w:lvl>
    <w:lvl w:ilvl="8" w:tplc="080C001B" w:tentative="1">
      <w:start w:val="1"/>
      <w:numFmt w:val="lowerRoman"/>
      <w:lvlText w:val="%9."/>
      <w:lvlJc w:val="right"/>
      <w:pPr>
        <w:ind w:left="6840" w:hanging="180"/>
      </w:pPr>
    </w:lvl>
  </w:abstractNum>
  <w:abstractNum w:abstractNumId="41" w15:restartNumberingAfterBreak="0">
    <w:nsid w:val="740E1EE6"/>
    <w:multiLevelType w:val="hybridMultilevel"/>
    <w:tmpl w:val="3BA82166"/>
    <w:lvl w:ilvl="0" w:tplc="080C000B">
      <w:start w:val="1"/>
      <w:numFmt w:val="bullet"/>
      <w:lvlText w:val=""/>
      <w:lvlJc w:val="left"/>
      <w:pPr>
        <w:ind w:left="720" w:hanging="360"/>
      </w:pPr>
      <w:rPr>
        <w:rFonts w:ascii="Wingdings" w:hAnsi="Wingdings"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2" w15:restartNumberingAfterBreak="0">
    <w:nsid w:val="76F436D6"/>
    <w:multiLevelType w:val="hybridMultilevel"/>
    <w:tmpl w:val="EA40261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81B07F0"/>
    <w:multiLevelType w:val="hybridMultilevel"/>
    <w:tmpl w:val="B456F396"/>
    <w:lvl w:ilvl="0" w:tplc="A754D892">
      <w:start w:val="1"/>
      <w:numFmt w:val="decimal"/>
      <w:lvlText w:val="[%1]"/>
      <w:lvlJc w:val="left"/>
      <w:pPr>
        <w:ind w:left="360" w:hanging="360"/>
      </w:pPr>
      <w:rPr>
        <w:rFonts w:hint="default"/>
      </w:rPr>
    </w:lvl>
    <w:lvl w:ilvl="1" w:tplc="080C0019">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4" w15:restartNumberingAfterBreak="0">
    <w:nsid w:val="78385EA1"/>
    <w:multiLevelType w:val="hybridMultilevel"/>
    <w:tmpl w:val="8B1EA97C"/>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rPr>
        <w:rFonts w:hint="default"/>
      </w:rPr>
    </w:lvl>
    <w:lvl w:ilvl="2" w:tplc="AAB43B64">
      <w:start w:val="1"/>
      <w:numFmt w:val="decimal"/>
      <w:lvlText w:val="%3)"/>
      <w:lvlJc w:val="left"/>
      <w:pPr>
        <w:ind w:left="2340" w:hanging="360"/>
      </w:pPr>
      <w:rPr>
        <w:rFonts w:hint="default"/>
      </w:r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5" w15:restartNumberingAfterBreak="0">
    <w:nsid w:val="7AD45DF5"/>
    <w:multiLevelType w:val="hybridMultilevel"/>
    <w:tmpl w:val="736A1EEE"/>
    <w:lvl w:ilvl="0" w:tplc="080C0017">
      <w:start w:val="1"/>
      <w:numFmt w:val="lowerLetter"/>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46" w15:restartNumberingAfterBreak="0">
    <w:nsid w:val="7C424C49"/>
    <w:multiLevelType w:val="hybridMultilevel"/>
    <w:tmpl w:val="BF46663A"/>
    <w:lvl w:ilvl="0" w:tplc="FFFFFFFF">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027825924">
    <w:abstractNumId w:val="32"/>
  </w:num>
  <w:num w:numId="2" w16cid:durableId="850341175">
    <w:abstractNumId w:val="23"/>
  </w:num>
  <w:num w:numId="3" w16cid:durableId="1396930692">
    <w:abstractNumId w:val="19"/>
  </w:num>
  <w:num w:numId="4" w16cid:durableId="1004556991">
    <w:abstractNumId w:val="35"/>
  </w:num>
  <w:num w:numId="5" w16cid:durableId="2058628807">
    <w:abstractNumId w:val="10"/>
  </w:num>
  <w:num w:numId="6" w16cid:durableId="975991328">
    <w:abstractNumId w:val="41"/>
  </w:num>
  <w:num w:numId="7" w16cid:durableId="83384063">
    <w:abstractNumId w:val="13"/>
  </w:num>
  <w:num w:numId="8" w16cid:durableId="1017582154">
    <w:abstractNumId w:val="12"/>
  </w:num>
  <w:num w:numId="9" w16cid:durableId="1343893369">
    <w:abstractNumId w:val="25"/>
  </w:num>
  <w:num w:numId="10" w16cid:durableId="1874225479">
    <w:abstractNumId w:val="45"/>
  </w:num>
  <w:num w:numId="11" w16cid:durableId="1947616645">
    <w:abstractNumId w:val="0"/>
  </w:num>
  <w:num w:numId="12" w16cid:durableId="1055929163">
    <w:abstractNumId w:val="6"/>
  </w:num>
  <w:num w:numId="13" w16cid:durableId="1803689921">
    <w:abstractNumId w:val="18"/>
  </w:num>
  <w:num w:numId="14" w16cid:durableId="260724394">
    <w:abstractNumId w:val="11"/>
  </w:num>
  <w:num w:numId="15" w16cid:durableId="1668289564">
    <w:abstractNumId w:val="43"/>
  </w:num>
  <w:num w:numId="16" w16cid:durableId="419447804">
    <w:abstractNumId w:val="3"/>
  </w:num>
  <w:num w:numId="17" w16cid:durableId="572590708">
    <w:abstractNumId w:val="17"/>
  </w:num>
  <w:num w:numId="18" w16cid:durableId="2139838325">
    <w:abstractNumId w:val="16"/>
  </w:num>
  <w:num w:numId="19" w16cid:durableId="1794251297">
    <w:abstractNumId w:val="42"/>
  </w:num>
  <w:num w:numId="20" w16cid:durableId="2144225461">
    <w:abstractNumId w:val="2"/>
  </w:num>
  <w:num w:numId="21" w16cid:durableId="123936124">
    <w:abstractNumId w:val="31"/>
  </w:num>
  <w:num w:numId="22" w16cid:durableId="32585446">
    <w:abstractNumId w:val="28"/>
  </w:num>
  <w:num w:numId="23" w16cid:durableId="773591806">
    <w:abstractNumId w:val="40"/>
  </w:num>
  <w:num w:numId="24" w16cid:durableId="580022710">
    <w:abstractNumId w:val="1"/>
  </w:num>
  <w:num w:numId="25" w16cid:durableId="249973441">
    <w:abstractNumId w:val="20"/>
  </w:num>
  <w:num w:numId="26" w16cid:durableId="1409040098">
    <w:abstractNumId w:val="29"/>
  </w:num>
  <w:num w:numId="27" w16cid:durableId="1753118218">
    <w:abstractNumId w:val="30"/>
  </w:num>
  <w:num w:numId="28" w16cid:durableId="298072675">
    <w:abstractNumId w:val="7"/>
  </w:num>
  <w:num w:numId="29" w16cid:durableId="181365160">
    <w:abstractNumId w:val="26"/>
  </w:num>
  <w:num w:numId="30" w16cid:durableId="1512185333">
    <w:abstractNumId w:val="21"/>
  </w:num>
  <w:num w:numId="31" w16cid:durableId="1194728830">
    <w:abstractNumId w:val="9"/>
  </w:num>
  <w:num w:numId="32" w16cid:durableId="557520324">
    <w:abstractNumId w:val="22"/>
  </w:num>
  <w:num w:numId="33" w16cid:durableId="1932930442">
    <w:abstractNumId w:val="4"/>
  </w:num>
  <w:num w:numId="34" w16cid:durableId="902373224">
    <w:abstractNumId w:val="38"/>
  </w:num>
  <w:num w:numId="35" w16cid:durableId="1379403627">
    <w:abstractNumId w:val="44"/>
  </w:num>
  <w:num w:numId="36" w16cid:durableId="82847981">
    <w:abstractNumId w:val="36"/>
  </w:num>
  <w:num w:numId="37" w16cid:durableId="972759119">
    <w:abstractNumId w:val="5"/>
  </w:num>
  <w:num w:numId="38" w16cid:durableId="1511985338">
    <w:abstractNumId w:val="39"/>
  </w:num>
  <w:num w:numId="39" w16cid:durableId="206333413">
    <w:abstractNumId w:val="24"/>
  </w:num>
  <w:num w:numId="40" w16cid:durableId="981808405">
    <w:abstractNumId w:val="33"/>
  </w:num>
  <w:num w:numId="41" w16cid:durableId="1048262747">
    <w:abstractNumId w:val="8"/>
  </w:num>
  <w:num w:numId="42" w16cid:durableId="1916234187">
    <w:abstractNumId w:val="14"/>
  </w:num>
  <w:num w:numId="43" w16cid:durableId="1418866031">
    <w:abstractNumId w:val="27"/>
  </w:num>
  <w:num w:numId="44" w16cid:durableId="1833175904">
    <w:abstractNumId w:val="15"/>
  </w:num>
  <w:num w:numId="45" w16cid:durableId="1487090234">
    <w:abstractNumId w:val="46"/>
  </w:num>
  <w:num w:numId="46" w16cid:durableId="1960333826">
    <w:abstractNumId w:val="34"/>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Isaline Recloux">
    <w15:presenceInfo w15:providerId="None" w15:userId="Isaline Reclo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linkStyle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8BD"/>
    <w:rsid w:val="00000553"/>
    <w:rsid w:val="0000072D"/>
    <w:rsid w:val="000007FD"/>
    <w:rsid w:val="00000EA9"/>
    <w:rsid w:val="000019AC"/>
    <w:rsid w:val="00002269"/>
    <w:rsid w:val="000023CE"/>
    <w:rsid w:val="00002A2E"/>
    <w:rsid w:val="00002AB1"/>
    <w:rsid w:val="000038F4"/>
    <w:rsid w:val="00003D32"/>
    <w:rsid w:val="000040FE"/>
    <w:rsid w:val="00004CE3"/>
    <w:rsid w:val="000056FF"/>
    <w:rsid w:val="00006288"/>
    <w:rsid w:val="00006710"/>
    <w:rsid w:val="000077B8"/>
    <w:rsid w:val="00010010"/>
    <w:rsid w:val="00010573"/>
    <w:rsid w:val="00011133"/>
    <w:rsid w:val="0001180E"/>
    <w:rsid w:val="000120A1"/>
    <w:rsid w:val="00012765"/>
    <w:rsid w:val="000128B4"/>
    <w:rsid w:val="00013796"/>
    <w:rsid w:val="000137E6"/>
    <w:rsid w:val="000148D8"/>
    <w:rsid w:val="00015407"/>
    <w:rsid w:val="000157A3"/>
    <w:rsid w:val="00015EA6"/>
    <w:rsid w:val="00016EF4"/>
    <w:rsid w:val="00020FD1"/>
    <w:rsid w:val="00021430"/>
    <w:rsid w:val="000215B7"/>
    <w:rsid w:val="00021CFA"/>
    <w:rsid w:val="00021FB7"/>
    <w:rsid w:val="00022724"/>
    <w:rsid w:val="000236B0"/>
    <w:rsid w:val="00023C6E"/>
    <w:rsid w:val="00023EB5"/>
    <w:rsid w:val="00023EC5"/>
    <w:rsid w:val="00023EDB"/>
    <w:rsid w:val="0002459E"/>
    <w:rsid w:val="00024C80"/>
    <w:rsid w:val="00024FE0"/>
    <w:rsid w:val="000256FB"/>
    <w:rsid w:val="0002580F"/>
    <w:rsid w:val="00025CD1"/>
    <w:rsid w:val="000268E4"/>
    <w:rsid w:val="00027312"/>
    <w:rsid w:val="000302BA"/>
    <w:rsid w:val="000309EA"/>
    <w:rsid w:val="00030F5C"/>
    <w:rsid w:val="000313B5"/>
    <w:rsid w:val="000319D3"/>
    <w:rsid w:val="00031C7E"/>
    <w:rsid w:val="00032016"/>
    <w:rsid w:val="00032446"/>
    <w:rsid w:val="000325EE"/>
    <w:rsid w:val="000329D7"/>
    <w:rsid w:val="00032A94"/>
    <w:rsid w:val="00032BEA"/>
    <w:rsid w:val="0003343E"/>
    <w:rsid w:val="000339A3"/>
    <w:rsid w:val="0003431A"/>
    <w:rsid w:val="000349EC"/>
    <w:rsid w:val="00034C5D"/>
    <w:rsid w:val="00035390"/>
    <w:rsid w:val="0003556A"/>
    <w:rsid w:val="000358C9"/>
    <w:rsid w:val="00035E61"/>
    <w:rsid w:val="000360CC"/>
    <w:rsid w:val="00037020"/>
    <w:rsid w:val="00040AC0"/>
    <w:rsid w:val="00041D76"/>
    <w:rsid w:val="00042E1B"/>
    <w:rsid w:val="0004349D"/>
    <w:rsid w:val="000438BE"/>
    <w:rsid w:val="00043E4F"/>
    <w:rsid w:val="0004408E"/>
    <w:rsid w:val="000442C4"/>
    <w:rsid w:val="000448FE"/>
    <w:rsid w:val="00044DF6"/>
    <w:rsid w:val="00044FBE"/>
    <w:rsid w:val="00045021"/>
    <w:rsid w:val="0004577D"/>
    <w:rsid w:val="0004594A"/>
    <w:rsid w:val="00045A85"/>
    <w:rsid w:val="00046125"/>
    <w:rsid w:val="000477D1"/>
    <w:rsid w:val="00047F0C"/>
    <w:rsid w:val="000501A8"/>
    <w:rsid w:val="00050DF2"/>
    <w:rsid w:val="00050FB3"/>
    <w:rsid w:val="000519FF"/>
    <w:rsid w:val="000522BB"/>
    <w:rsid w:val="00052A20"/>
    <w:rsid w:val="0005372D"/>
    <w:rsid w:val="00053B77"/>
    <w:rsid w:val="00054942"/>
    <w:rsid w:val="00055A0B"/>
    <w:rsid w:val="00055BDC"/>
    <w:rsid w:val="00055F5B"/>
    <w:rsid w:val="0005636D"/>
    <w:rsid w:val="000563F5"/>
    <w:rsid w:val="00056F8D"/>
    <w:rsid w:val="0005727B"/>
    <w:rsid w:val="00057643"/>
    <w:rsid w:val="00060A6A"/>
    <w:rsid w:val="00061159"/>
    <w:rsid w:val="000615D9"/>
    <w:rsid w:val="00061B0C"/>
    <w:rsid w:val="00061CA1"/>
    <w:rsid w:val="00061F85"/>
    <w:rsid w:val="00062393"/>
    <w:rsid w:val="00062AB0"/>
    <w:rsid w:val="00063DE4"/>
    <w:rsid w:val="00063F43"/>
    <w:rsid w:val="000643D4"/>
    <w:rsid w:val="0006457D"/>
    <w:rsid w:val="0006469E"/>
    <w:rsid w:val="000659A6"/>
    <w:rsid w:val="000661E1"/>
    <w:rsid w:val="000666E1"/>
    <w:rsid w:val="0006739B"/>
    <w:rsid w:val="000707AD"/>
    <w:rsid w:val="00070DD2"/>
    <w:rsid w:val="000715C2"/>
    <w:rsid w:val="00072819"/>
    <w:rsid w:val="000729A0"/>
    <w:rsid w:val="00073EA1"/>
    <w:rsid w:val="0007414F"/>
    <w:rsid w:val="00074F8D"/>
    <w:rsid w:val="00075DB1"/>
    <w:rsid w:val="00075E7C"/>
    <w:rsid w:val="00076B22"/>
    <w:rsid w:val="000774B3"/>
    <w:rsid w:val="000779FB"/>
    <w:rsid w:val="00077BC6"/>
    <w:rsid w:val="0008083D"/>
    <w:rsid w:val="0008110A"/>
    <w:rsid w:val="0008129B"/>
    <w:rsid w:val="000815AE"/>
    <w:rsid w:val="000820F8"/>
    <w:rsid w:val="00082484"/>
    <w:rsid w:val="00082BB5"/>
    <w:rsid w:val="00083033"/>
    <w:rsid w:val="00083046"/>
    <w:rsid w:val="000830E3"/>
    <w:rsid w:val="00083334"/>
    <w:rsid w:val="000839C8"/>
    <w:rsid w:val="00084158"/>
    <w:rsid w:val="0008492C"/>
    <w:rsid w:val="00084BDA"/>
    <w:rsid w:val="00085087"/>
    <w:rsid w:val="0008554B"/>
    <w:rsid w:val="00090604"/>
    <w:rsid w:val="00091593"/>
    <w:rsid w:val="00091A8B"/>
    <w:rsid w:val="000923AC"/>
    <w:rsid w:val="00092DDB"/>
    <w:rsid w:val="00092E2F"/>
    <w:rsid w:val="0009310E"/>
    <w:rsid w:val="0009372C"/>
    <w:rsid w:val="00093797"/>
    <w:rsid w:val="000938D3"/>
    <w:rsid w:val="0009397E"/>
    <w:rsid w:val="000940A4"/>
    <w:rsid w:val="0009411C"/>
    <w:rsid w:val="000941D9"/>
    <w:rsid w:val="0009452E"/>
    <w:rsid w:val="00094CEC"/>
    <w:rsid w:val="000954C7"/>
    <w:rsid w:val="0009641D"/>
    <w:rsid w:val="000974E3"/>
    <w:rsid w:val="0009784B"/>
    <w:rsid w:val="000A0101"/>
    <w:rsid w:val="000A0531"/>
    <w:rsid w:val="000A1337"/>
    <w:rsid w:val="000A16AD"/>
    <w:rsid w:val="000A20A7"/>
    <w:rsid w:val="000A3B85"/>
    <w:rsid w:val="000A3CBC"/>
    <w:rsid w:val="000A3D47"/>
    <w:rsid w:val="000A4A94"/>
    <w:rsid w:val="000A57A3"/>
    <w:rsid w:val="000A5894"/>
    <w:rsid w:val="000A5C43"/>
    <w:rsid w:val="000A5FD8"/>
    <w:rsid w:val="000A6038"/>
    <w:rsid w:val="000A70F6"/>
    <w:rsid w:val="000A7D82"/>
    <w:rsid w:val="000B16B3"/>
    <w:rsid w:val="000B413B"/>
    <w:rsid w:val="000B45ED"/>
    <w:rsid w:val="000B4A33"/>
    <w:rsid w:val="000B4FA0"/>
    <w:rsid w:val="000B5EDB"/>
    <w:rsid w:val="000B6A34"/>
    <w:rsid w:val="000C010A"/>
    <w:rsid w:val="000C033C"/>
    <w:rsid w:val="000C0484"/>
    <w:rsid w:val="000C108B"/>
    <w:rsid w:val="000C1340"/>
    <w:rsid w:val="000C1AE8"/>
    <w:rsid w:val="000C1CE6"/>
    <w:rsid w:val="000C1D4F"/>
    <w:rsid w:val="000C30FD"/>
    <w:rsid w:val="000C3A7A"/>
    <w:rsid w:val="000C4103"/>
    <w:rsid w:val="000C4161"/>
    <w:rsid w:val="000C51A9"/>
    <w:rsid w:val="000C548F"/>
    <w:rsid w:val="000C5C5A"/>
    <w:rsid w:val="000C6616"/>
    <w:rsid w:val="000C7AF9"/>
    <w:rsid w:val="000C7C49"/>
    <w:rsid w:val="000D04C1"/>
    <w:rsid w:val="000D0CD9"/>
    <w:rsid w:val="000D1CB0"/>
    <w:rsid w:val="000D2598"/>
    <w:rsid w:val="000D2611"/>
    <w:rsid w:val="000D2E85"/>
    <w:rsid w:val="000D35DA"/>
    <w:rsid w:val="000D3839"/>
    <w:rsid w:val="000D4717"/>
    <w:rsid w:val="000D4D24"/>
    <w:rsid w:val="000D4E62"/>
    <w:rsid w:val="000D5487"/>
    <w:rsid w:val="000D5CAC"/>
    <w:rsid w:val="000D6498"/>
    <w:rsid w:val="000D64BC"/>
    <w:rsid w:val="000D6921"/>
    <w:rsid w:val="000D6B45"/>
    <w:rsid w:val="000D6D0F"/>
    <w:rsid w:val="000D6DFE"/>
    <w:rsid w:val="000D7420"/>
    <w:rsid w:val="000D7E55"/>
    <w:rsid w:val="000E0266"/>
    <w:rsid w:val="000E031B"/>
    <w:rsid w:val="000E0915"/>
    <w:rsid w:val="000E0CB9"/>
    <w:rsid w:val="000E0CEA"/>
    <w:rsid w:val="000E0EE9"/>
    <w:rsid w:val="000E1050"/>
    <w:rsid w:val="000E1F17"/>
    <w:rsid w:val="000E214A"/>
    <w:rsid w:val="000E2CEB"/>
    <w:rsid w:val="000E2D55"/>
    <w:rsid w:val="000E3497"/>
    <w:rsid w:val="000E39AA"/>
    <w:rsid w:val="000E4AF9"/>
    <w:rsid w:val="000E4B02"/>
    <w:rsid w:val="000E60E7"/>
    <w:rsid w:val="000E6162"/>
    <w:rsid w:val="000E65DB"/>
    <w:rsid w:val="000E6763"/>
    <w:rsid w:val="000E7488"/>
    <w:rsid w:val="000E77F4"/>
    <w:rsid w:val="000E7E5E"/>
    <w:rsid w:val="000F0201"/>
    <w:rsid w:val="000F05FB"/>
    <w:rsid w:val="000F0BEC"/>
    <w:rsid w:val="000F1227"/>
    <w:rsid w:val="000F1291"/>
    <w:rsid w:val="000F2073"/>
    <w:rsid w:val="000F2416"/>
    <w:rsid w:val="000F30F6"/>
    <w:rsid w:val="000F3D6B"/>
    <w:rsid w:val="000F49AF"/>
    <w:rsid w:val="000F59E4"/>
    <w:rsid w:val="000F5AC3"/>
    <w:rsid w:val="000F5C24"/>
    <w:rsid w:val="000F5E50"/>
    <w:rsid w:val="000F6168"/>
    <w:rsid w:val="000F67C8"/>
    <w:rsid w:val="000F68AC"/>
    <w:rsid w:val="000F6954"/>
    <w:rsid w:val="000F6C92"/>
    <w:rsid w:val="000F6DF6"/>
    <w:rsid w:val="000F748A"/>
    <w:rsid w:val="00100EDC"/>
    <w:rsid w:val="00101B19"/>
    <w:rsid w:val="00101D23"/>
    <w:rsid w:val="00102088"/>
    <w:rsid w:val="00102620"/>
    <w:rsid w:val="00102968"/>
    <w:rsid w:val="00102E9F"/>
    <w:rsid w:val="00103296"/>
    <w:rsid w:val="00103EBB"/>
    <w:rsid w:val="0010423A"/>
    <w:rsid w:val="001047A2"/>
    <w:rsid w:val="0010497F"/>
    <w:rsid w:val="00106FD3"/>
    <w:rsid w:val="0011012D"/>
    <w:rsid w:val="001114AC"/>
    <w:rsid w:val="00111C2A"/>
    <w:rsid w:val="0011233F"/>
    <w:rsid w:val="00112A54"/>
    <w:rsid w:val="00112C33"/>
    <w:rsid w:val="001130AA"/>
    <w:rsid w:val="0011373B"/>
    <w:rsid w:val="00114171"/>
    <w:rsid w:val="00114889"/>
    <w:rsid w:val="00114EA5"/>
    <w:rsid w:val="00115F27"/>
    <w:rsid w:val="001160A9"/>
    <w:rsid w:val="00116753"/>
    <w:rsid w:val="0011724E"/>
    <w:rsid w:val="0011762E"/>
    <w:rsid w:val="0011786E"/>
    <w:rsid w:val="001200CE"/>
    <w:rsid w:val="001207F1"/>
    <w:rsid w:val="00120926"/>
    <w:rsid w:val="00120AEB"/>
    <w:rsid w:val="00120B9E"/>
    <w:rsid w:val="00121B6C"/>
    <w:rsid w:val="00121B7D"/>
    <w:rsid w:val="0012228F"/>
    <w:rsid w:val="0012264C"/>
    <w:rsid w:val="001227FD"/>
    <w:rsid w:val="001229D1"/>
    <w:rsid w:val="0012321B"/>
    <w:rsid w:val="0012399B"/>
    <w:rsid w:val="00123CDC"/>
    <w:rsid w:val="00124DAC"/>
    <w:rsid w:val="001250D1"/>
    <w:rsid w:val="001252C4"/>
    <w:rsid w:val="00125DFA"/>
    <w:rsid w:val="00125EFB"/>
    <w:rsid w:val="00126294"/>
    <w:rsid w:val="00126D4E"/>
    <w:rsid w:val="00127093"/>
    <w:rsid w:val="00127A76"/>
    <w:rsid w:val="0013006A"/>
    <w:rsid w:val="001307EA"/>
    <w:rsid w:val="00130837"/>
    <w:rsid w:val="00131869"/>
    <w:rsid w:val="00131AC5"/>
    <w:rsid w:val="00131B1F"/>
    <w:rsid w:val="00132083"/>
    <w:rsid w:val="001329A6"/>
    <w:rsid w:val="00134EA4"/>
    <w:rsid w:val="001351D2"/>
    <w:rsid w:val="001352CE"/>
    <w:rsid w:val="00135C0E"/>
    <w:rsid w:val="001366AA"/>
    <w:rsid w:val="00137E5D"/>
    <w:rsid w:val="00137E71"/>
    <w:rsid w:val="00140BFB"/>
    <w:rsid w:val="00140E07"/>
    <w:rsid w:val="00141177"/>
    <w:rsid w:val="001412F5"/>
    <w:rsid w:val="00141C40"/>
    <w:rsid w:val="001430F6"/>
    <w:rsid w:val="00143CAD"/>
    <w:rsid w:val="00144735"/>
    <w:rsid w:val="001448EC"/>
    <w:rsid w:val="00144A94"/>
    <w:rsid w:val="0014519E"/>
    <w:rsid w:val="00145619"/>
    <w:rsid w:val="0014571C"/>
    <w:rsid w:val="001461A1"/>
    <w:rsid w:val="00146307"/>
    <w:rsid w:val="00146503"/>
    <w:rsid w:val="001468BB"/>
    <w:rsid w:val="00146DCA"/>
    <w:rsid w:val="00150117"/>
    <w:rsid w:val="0015111C"/>
    <w:rsid w:val="00151CCB"/>
    <w:rsid w:val="00151D99"/>
    <w:rsid w:val="0015274D"/>
    <w:rsid w:val="001527AD"/>
    <w:rsid w:val="0015301F"/>
    <w:rsid w:val="00153311"/>
    <w:rsid w:val="00153B0B"/>
    <w:rsid w:val="0015443D"/>
    <w:rsid w:val="00154E6F"/>
    <w:rsid w:val="001552A7"/>
    <w:rsid w:val="001555A3"/>
    <w:rsid w:val="001559E7"/>
    <w:rsid w:val="00156E76"/>
    <w:rsid w:val="00156EC8"/>
    <w:rsid w:val="00157576"/>
    <w:rsid w:val="00157DEE"/>
    <w:rsid w:val="001601A0"/>
    <w:rsid w:val="0016054B"/>
    <w:rsid w:val="00160AFC"/>
    <w:rsid w:val="00161D5D"/>
    <w:rsid w:val="00162117"/>
    <w:rsid w:val="00162591"/>
    <w:rsid w:val="0016365F"/>
    <w:rsid w:val="00163A49"/>
    <w:rsid w:val="00163B88"/>
    <w:rsid w:val="0016444B"/>
    <w:rsid w:val="001651BA"/>
    <w:rsid w:val="0016538D"/>
    <w:rsid w:val="0016539C"/>
    <w:rsid w:val="001656BD"/>
    <w:rsid w:val="00165F5F"/>
    <w:rsid w:val="0016668C"/>
    <w:rsid w:val="00167AD8"/>
    <w:rsid w:val="00167B29"/>
    <w:rsid w:val="00167BC3"/>
    <w:rsid w:val="0017024B"/>
    <w:rsid w:val="00170B8B"/>
    <w:rsid w:val="00170F63"/>
    <w:rsid w:val="00171813"/>
    <w:rsid w:val="001727F6"/>
    <w:rsid w:val="001732AC"/>
    <w:rsid w:val="001738D5"/>
    <w:rsid w:val="00173B8E"/>
    <w:rsid w:val="00174226"/>
    <w:rsid w:val="001744CB"/>
    <w:rsid w:val="00174AF8"/>
    <w:rsid w:val="00175431"/>
    <w:rsid w:val="001754AA"/>
    <w:rsid w:val="001758F2"/>
    <w:rsid w:val="00176A1C"/>
    <w:rsid w:val="00176A6C"/>
    <w:rsid w:val="00176D23"/>
    <w:rsid w:val="001778B2"/>
    <w:rsid w:val="00177FF3"/>
    <w:rsid w:val="00180D51"/>
    <w:rsid w:val="00181B0E"/>
    <w:rsid w:val="001826B1"/>
    <w:rsid w:val="00182C27"/>
    <w:rsid w:val="00182F02"/>
    <w:rsid w:val="00183055"/>
    <w:rsid w:val="00183AD9"/>
    <w:rsid w:val="00184AE0"/>
    <w:rsid w:val="0018577B"/>
    <w:rsid w:val="001867A8"/>
    <w:rsid w:val="0018696A"/>
    <w:rsid w:val="0018698E"/>
    <w:rsid w:val="00186C95"/>
    <w:rsid w:val="00186CE2"/>
    <w:rsid w:val="001876A7"/>
    <w:rsid w:val="00187898"/>
    <w:rsid w:val="00187D88"/>
    <w:rsid w:val="00190494"/>
    <w:rsid w:val="00190845"/>
    <w:rsid w:val="00191B25"/>
    <w:rsid w:val="001929FC"/>
    <w:rsid w:val="00192AEF"/>
    <w:rsid w:val="00192D72"/>
    <w:rsid w:val="00192DAF"/>
    <w:rsid w:val="00192DF1"/>
    <w:rsid w:val="0019317A"/>
    <w:rsid w:val="00193260"/>
    <w:rsid w:val="00194345"/>
    <w:rsid w:val="00194428"/>
    <w:rsid w:val="001945EF"/>
    <w:rsid w:val="001947B7"/>
    <w:rsid w:val="00194809"/>
    <w:rsid w:val="00194A9F"/>
    <w:rsid w:val="00194E30"/>
    <w:rsid w:val="001962C8"/>
    <w:rsid w:val="00196322"/>
    <w:rsid w:val="001970E2"/>
    <w:rsid w:val="00197546"/>
    <w:rsid w:val="001A02B9"/>
    <w:rsid w:val="001A0EDC"/>
    <w:rsid w:val="001A114B"/>
    <w:rsid w:val="001A12AE"/>
    <w:rsid w:val="001A1782"/>
    <w:rsid w:val="001A227B"/>
    <w:rsid w:val="001A2C96"/>
    <w:rsid w:val="001A2F60"/>
    <w:rsid w:val="001A4506"/>
    <w:rsid w:val="001A525C"/>
    <w:rsid w:val="001A55B5"/>
    <w:rsid w:val="001A59AA"/>
    <w:rsid w:val="001A7B40"/>
    <w:rsid w:val="001B045D"/>
    <w:rsid w:val="001B0AC1"/>
    <w:rsid w:val="001B0F0B"/>
    <w:rsid w:val="001B0F67"/>
    <w:rsid w:val="001B15DA"/>
    <w:rsid w:val="001B252A"/>
    <w:rsid w:val="001B3353"/>
    <w:rsid w:val="001B3E87"/>
    <w:rsid w:val="001B4B55"/>
    <w:rsid w:val="001B5941"/>
    <w:rsid w:val="001B5EFC"/>
    <w:rsid w:val="001B64B5"/>
    <w:rsid w:val="001B6A04"/>
    <w:rsid w:val="001B6D55"/>
    <w:rsid w:val="001B71C7"/>
    <w:rsid w:val="001B7879"/>
    <w:rsid w:val="001C0249"/>
    <w:rsid w:val="001C0684"/>
    <w:rsid w:val="001C07C6"/>
    <w:rsid w:val="001C09A9"/>
    <w:rsid w:val="001C0E7C"/>
    <w:rsid w:val="001C1946"/>
    <w:rsid w:val="001C1A2D"/>
    <w:rsid w:val="001C2716"/>
    <w:rsid w:val="001C2E0B"/>
    <w:rsid w:val="001C2EE7"/>
    <w:rsid w:val="001C37E3"/>
    <w:rsid w:val="001C38E7"/>
    <w:rsid w:val="001C3C37"/>
    <w:rsid w:val="001C3D5E"/>
    <w:rsid w:val="001C3E53"/>
    <w:rsid w:val="001C50E2"/>
    <w:rsid w:val="001C5BD4"/>
    <w:rsid w:val="001C60B3"/>
    <w:rsid w:val="001C68D0"/>
    <w:rsid w:val="001C7984"/>
    <w:rsid w:val="001D075A"/>
    <w:rsid w:val="001D0789"/>
    <w:rsid w:val="001D0A0E"/>
    <w:rsid w:val="001D0BE4"/>
    <w:rsid w:val="001D1531"/>
    <w:rsid w:val="001D1813"/>
    <w:rsid w:val="001D1A42"/>
    <w:rsid w:val="001D3D46"/>
    <w:rsid w:val="001D4045"/>
    <w:rsid w:val="001D43DF"/>
    <w:rsid w:val="001D4807"/>
    <w:rsid w:val="001D5368"/>
    <w:rsid w:val="001D544B"/>
    <w:rsid w:val="001D55D1"/>
    <w:rsid w:val="001D5A55"/>
    <w:rsid w:val="001D6360"/>
    <w:rsid w:val="001D6C85"/>
    <w:rsid w:val="001D6DC2"/>
    <w:rsid w:val="001D6EAC"/>
    <w:rsid w:val="001D7C4D"/>
    <w:rsid w:val="001E0091"/>
    <w:rsid w:val="001E0C47"/>
    <w:rsid w:val="001E0D0C"/>
    <w:rsid w:val="001E11E2"/>
    <w:rsid w:val="001E134F"/>
    <w:rsid w:val="001E1358"/>
    <w:rsid w:val="001E196D"/>
    <w:rsid w:val="001E1AF4"/>
    <w:rsid w:val="001E1D2D"/>
    <w:rsid w:val="001E25CD"/>
    <w:rsid w:val="001E26D2"/>
    <w:rsid w:val="001E2C60"/>
    <w:rsid w:val="001E2DBB"/>
    <w:rsid w:val="001E2FFA"/>
    <w:rsid w:val="001E325E"/>
    <w:rsid w:val="001E33D8"/>
    <w:rsid w:val="001E4BE8"/>
    <w:rsid w:val="001E4D68"/>
    <w:rsid w:val="001E5216"/>
    <w:rsid w:val="001E530D"/>
    <w:rsid w:val="001E583D"/>
    <w:rsid w:val="001E5A58"/>
    <w:rsid w:val="001E5E90"/>
    <w:rsid w:val="001E602A"/>
    <w:rsid w:val="001E60DE"/>
    <w:rsid w:val="001E6186"/>
    <w:rsid w:val="001E6385"/>
    <w:rsid w:val="001E6C96"/>
    <w:rsid w:val="001E6D0D"/>
    <w:rsid w:val="001E7BC2"/>
    <w:rsid w:val="001F0478"/>
    <w:rsid w:val="001F1DA1"/>
    <w:rsid w:val="001F28E4"/>
    <w:rsid w:val="001F3026"/>
    <w:rsid w:val="001F3072"/>
    <w:rsid w:val="001F31D9"/>
    <w:rsid w:val="001F33B4"/>
    <w:rsid w:val="001F37F7"/>
    <w:rsid w:val="001F3828"/>
    <w:rsid w:val="001F52BE"/>
    <w:rsid w:val="001F544B"/>
    <w:rsid w:val="001F6F4F"/>
    <w:rsid w:val="001F7CD2"/>
    <w:rsid w:val="001F7CD6"/>
    <w:rsid w:val="002005B3"/>
    <w:rsid w:val="002006B6"/>
    <w:rsid w:val="0020081C"/>
    <w:rsid w:val="00200EC1"/>
    <w:rsid w:val="00201BEE"/>
    <w:rsid w:val="0020238B"/>
    <w:rsid w:val="0020256C"/>
    <w:rsid w:val="00203429"/>
    <w:rsid w:val="00204061"/>
    <w:rsid w:val="00204D7D"/>
    <w:rsid w:val="002050A3"/>
    <w:rsid w:val="00206189"/>
    <w:rsid w:val="00207522"/>
    <w:rsid w:val="00207534"/>
    <w:rsid w:val="00207548"/>
    <w:rsid w:val="002075A4"/>
    <w:rsid w:val="002078D2"/>
    <w:rsid w:val="00211522"/>
    <w:rsid w:val="00211D56"/>
    <w:rsid w:val="002125DC"/>
    <w:rsid w:val="00212694"/>
    <w:rsid w:val="002129C2"/>
    <w:rsid w:val="00212FA0"/>
    <w:rsid w:val="00213083"/>
    <w:rsid w:val="00213B8D"/>
    <w:rsid w:val="00215C20"/>
    <w:rsid w:val="00215D19"/>
    <w:rsid w:val="00216358"/>
    <w:rsid w:val="00216D9C"/>
    <w:rsid w:val="0021712D"/>
    <w:rsid w:val="00220B51"/>
    <w:rsid w:val="00221296"/>
    <w:rsid w:val="00221FCF"/>
    <w:rsid w:val="002220C4"/>
    <w:rsid w:val="0022266B"/>
    <w:rsid w:val="002226C5"/>
    <w:rsid w:val="00222740"/>
    <w:rsid w:val="00222AB9"/>
    <w:rsid w:val="00222C13"/>
    <w:rsid w:val="002246C2"/>
    <w:rsid w:val="00224B9D"/>
    <w:rsid w:val="00224CF2"/>
    <w:rsid w:val="0022537D"/>
    <w:rsid w:val="00225D39"/>
    <w:rsid w:val="0022679C"/>
    <w:rsid w:val="00226BA6"/>
    <w:rsid w:val="00226C7E"/>
    <w:rsid w:val="002271BC"/>
    <w:rsid w:val="00227630"/>
    <w:rsid w:val="00227673"/>
    <w:rsid w:val="0022798C"/>
    <w:rsid w:val="00227B46"/>
    <w:rsid w:val="00230178"/>
    <w:rsid w:val="0023078B"/>
    <w:rsid w:val="00231EC0"/>
    <w:rsid w:val="00232177"/>
    <w:rsid w:val="00232F25"/>
    <w:rsid w:val="002330A5"/>
    <w:rsid w:val="00233D2E"/>
    <w:rsid w:val="0023417D"/>
    <w:rsid w:val="00234637"/>
    <w:rsid w:val="00234CF1"/>
    <w:rsid w:val="00235181"/>
    <w:rsid w:val="00235258"/>
    <w:rsid w:val="002353CB"/>
    <w:rsid w:val="00235692"/>
    <w:rsid w:val="00235B1B"/>
    <w:rsid w:val="00235D4C"/>
    <w:rsid w:val="002365B2"/>
    <w:rsid w:val="00237947"/>
    <w:rsid w:val="00237EC0"/>
    <w:rsid w:val="0024064F"/>
    <w:rsid w:val="00240664"/>
    <w:rsid w:val="00241456"/>
    <w:rsid w:val="00241D8B"/>
    <w:rsid w:val="00243448"/>
    <w:rsid w:val="002437FA"/>
    <w:rsid w:val="00244336"/>
    <w:rsid w:val="00244E0A"/>
    <w:rsid w:val="002464C9"/>
    <w:rsid w:val="0024700A"/>
    <w:rsid w:val="00247137"/>
    <w:rsid w:val="00247348"/>
    <w:rsid w:val="00250641"/>
    <w:rsid w:val="00250ABB"/>
    <w:rsid w:val="0025150B"/>
    <w:rsid w:val="00252B55"/>
    <w:rsid w:val="00252CC8"/>
    <w:rsid w:val="00253400"/>
    <w:rsid w:val="002534AB"/>
    <w:rsid w:val="0025357D"/>
    <w:rsid w:val="00253CFA"/>
    <w:rsid w:val="00254961"/>
    <w:rsid w:val="00254E83"/>
    <w:rsid w:val="00255000"/>
    <w:rsid w:val="00255D53"/>
    <w:rsid w:val="00256361"/>
    <w:rsid w:val="002569D5"/>
    <w:rsid w:val="002572C8"/>
    <w:rsid w:val="00257469"/>
    <w:rsid w:val="0025796D"/>
    <w:rsid w:val="00257A31"/>
    <w:rsid w:val="00260D05"/>
    <w:rsid w:val="00262DF2"/>
    <w:rsid w:val="00262E00"/>
    <w:rsid w:val="00262EFE"/>
    <w:rsid w:val="002634FA"/>
    <w:rsid w:val="00263852"/>
    <w:rsid w:val="00263EAD"/>
    <w:rsid w:val="00263F64"/>
    <w:rsid w:val="00263F87"/>
    <w:rsid w:val="0026518C"/>
    <w:rsid w:val="00266591"/>
    <w:rsid w:val="002676C3"/>
    <w:rsid w:val="002707FB"/>
    <w:rsid w:val="00271894"/>
    <w:rsid w:val="00272163"/>
    <w:rsid w:val="00272C64"/>
    <w:rsid w:val="00272F5B"/>
    <w:rsid w:val="00273771"/>
    <w:rsid w:val="00273CDC"/>
    <w:rsid w:val="00273EA7"/>
    <w:rsid w:val="002743E4"/>
    <w:rsid w:val="00275E2A"/>
    <w:rsid w:val="0027659F"/>
    <w:rsid w:val="002769D2"/>
    <w:rsid w:val="00276D0A"/>
    <w:rsid w:val="002773F8"/>
    <w:rsid w:val="00277459"/>
    <w:rsid w:val="002775E7"/>
    <w:rsid w:val="00277EA4"/>
    <w:rsid w:val="00280222"/>
    <w:rsid w:val="00280DA6"/>
    <w:rsid w:val="00280DFF"/>
    <w:rsid w:val="00280E42"/>
    <w:rsid w:val="0028389A"/>
    <w:rsid w:val="00284264"/>
    <w:rsid w:val="0028441F"/>
    <w:rsid w:val="00284CE9"/>
    <w:rsid w:val="0028506D"/>
    <w:rsid w:val="00286B0B"/>
    <w:rsid w:val="00286DE0"/>
    <w:rsid w:val="002876B7"/>
    <w:rsid w:val="00287E22"/>
    <w:rsid w:val="00290F19"/>
    <w:rsid w:val="0029235C"/>
    <w:rsid w:val="00292B89"/>
    <w:rsid w:val="00292E2D"/>
    <w:rsid w:val="00293841"/>
    <w:rsid w:val="002938A8"/>
    <w:rsid w:val="00293B35"/>
    <w:rsid w:val="00293DAE"/>
    <w:rsid w:val="002951AE"/>
    <w:rsid w:val="0029595F"/>
    <w:rsid w:val="0029696B"/>
    <w:rsid w:val="00296C6B"/>
    <w:rsid w:val="00296CCC"/>
    <w:rsid w:val="00296D05"/>
    <w:rsid w:val="0029772A"/>
    <w:rsid w:val="00297CC8"/>
    <w:rsid w:val="002A0405"/>
    <w:rsid w:val="002A0B2B"/>
    <w:rsid w:val="002A0D57"/>
    <w:rsid w:val="002A116B"/>
    <w:rsid w:val="002A1828"/>
    <w:rsid w:val="002A1868"/>
    <w:rsid w:val="002A1AFA"/>
    <w:rsid w:val="002A2209"/>
    <w:rsid w:val="002A223D"/>
    <w:rsid w:val="002A27F5"/>
    <w:rsid w:val="002A282F"/>
    <w:rsid w:val="002A40EC"/>
    <w:rsid w:val="002A410E"/>
    <w:rsid w:val="002A4302"/>
    <w:rsid w:val="002A4503"/>
    <w:rsid w:val="002A465C"/>
    <w:rsid w:val="002A4B07"/>
    <w:rsid w:val="002A616B"/>
    <w:rsid w:val="002A6D5F"/>
    <w:rsid w:val="002A73D4"/>
    <w:rsid w:val="002A7E2E"/>
    <w:rsid w:val="002B0008"/>
    <w:rsid w:val="002B0CDF"/>
    <w:rsid w:val="002B0CFB"/>
    <w:rsid w:val="002B26CD"/>
    <w:rsid w:val="002B30A5"/>
    <w:rsid w:val="002B33B5"/>
    <w:rsid w:val="002B354E"/>
    <w:rsid w:val="002B358D"/>
    <w:rsid w:val="002B3F13"/>
    <w:rsid w:val="002B4388"/>
    <w:rsid w:val="002B484B"/>
    <w:rsid w:val="002B49C7"/>
    <w:rsid w:val="002B5299"/>
    <w:rsid w:val="002B5744"/>
    <w:rsid w:val="002B5C49"/>
    <w:rsid w:val="002B5C81"/>
    <w:rsid w:val="002B5CD8"/>
    <w:rsid w:val="002B5FD5"/>
    <w:rsid w:val="002B6BE1"/>
    <w:rsid w:val="002B6E0E"/>
    <w:rsid w:val="002B6E4E"/>
    <w:rsid w:val="002B7196"/>
    <w:rsid w:val="002B77B8"/>
    <w:rsid w:val="002B7E2B"/>
    <w:rsid w:val="002C064E"/>
    <w:rsid w:val="002C0C66"/>
    <w:rsid w:val="002C10FF"/>
    <w:rsid w:val="002C12CF"/>
    <w:rsid w:val="002C1630"/>
    <w:rsid w:val="002C208B"/>
    <w:rsid w:val="002C210F"/>
    <w:rsid w:val="002C21C7"/>
    <w:rsid w:val="002C2AFF"/>
    <w:rsid w:val="002C2B9C"/>
    <w:rsid w:val="002C3632"/>
    <w:rsid w:val="002C3697"/>
    <w:rsid w:val="002C46FB"/>
    <w:rsid w:val="002C479D"/>
    <w:rsid w:val="002C4B2F"/>
    <w:rsid w:val="002C4E28"/>
    <w:rsid w:val="002C5996"/>
    <w:rsid w:val="002C5F70"/>
    <w:rsid w:val="002C790A"/>
    <w:rsid w:val="002C7CBA"/>
    <w:rsid w:val="002D0722"/>
    <w:rsid w:val="002D07C6"/>
    <w:rsid w:val="002D16B0"/>
    <w:rsid w:val="002D1F24"/>
    <w:rsid w:val="002D2324"/>
    <w:rsid w:val="002D3193"/>
    <w:rsid w:val="002D391C"/>
    <w:rsid w:val="002D46F5"/>
    <w:rsid w:val="002D4887"/>
    <w:rsid w:val="002D4E46"/>
    <w:rsid w:val="002D581B"/>
    <w:rsid w:val="002D5A4D"/>
    <w:rsid w:val="002D6A2A"/>
    <w:rsid w:val="002D73E4"/>
    <w:rsid w:val="002D7CB4"/>
    <w:rsid w:val="002D7DF0"/>
    <w:rsid w:val="002E00C7"/>
    <w:rsid w:val="002E0705"/>
    <w:rsid w:val="002E083E"/>
    <w:rsid w:val="002E0A4F"/>
    <w:rsid w:val="002E10A2"/>
    <w:rsid w:val="002E112D"/>
    <w:rsid w:val="002E136A"/>
    <w:rsid w:val="002E2085"/>
    <w:rsid w:val="002E26D3"/>
    <w:rsid w:val="002E2D5A"/>
    <w:rsid w:val="002E306B"/>
    <w:rsid w:val="002E385C"/>
    <w:rsid w:val="002E3A75"/>
    <w:rsid w:val="002E4084"/>
    <w:rsid w:val="002E4350"/>
    <w:rsid w:val="002E55DE"/>
    <w:rsid w:val="002E59D4"/>
    <w:rsid w:val="002E5A68"/>
    <w:rsid w:val="002E5CC4"/>
    <w:rsid w:val="002E6AD3"/>
    <w:rsid w:val="002F1632"/>
    <w:rsid w:val="002F173F"/>
    <w:rsid w:val="002F1747"/>
    <w:rsid w:val="002F19ED"/>
    <w:rsid w:val="002F230F"/>
    <w:rsid w:val="002F2809"/>
    <w:rsid w:val="002F39C5"/>
    <w:rsid w:val="002F574C"/>
    <w:rsid w:val="002F5B30"/>
    <w:rsid w:val="002F6103"/>
    <w:rsid w:val="002F6359"/>
    <w:rsid w:val="002F6BB3"/>
    <w:rsid w:val="002F7516"/>
    <w:rsid w:val="002F7570"/>
    <w:rsid w:val="002F76F8"/>
    <w:rsid w:val="002F7B77"/>
    <w:rsid w:val="002F7BC4"/>
    <w:rsid w:val="0030014F"/>
    <w:rsid w:val="0030039E"/>
    <w:rsid w:val="00300F2B"/>
    <w:rsid w:val="00301041"/>
    <w:rsid w:val="00301951"/>
    <w:rsid w:val="003023CD"/>
    <w:rsid w:val="003026D2"/>
    <w:rsid w:val="00302A83"/>
    <w:rsid w:val="003030B0"/>
    <w:rsid w:val="0030314F"/>
    <w:rsid w:val="0030319B"/>
    <w:rsid w:val="00303A87"/>
    <w:rsid w:val="00303A9E"/>
    <w:rsid w:val="00304033"/>
    <w:rsid w:val="00304BE6"/>
    <w:rsid w:val="00305AC8"/>
    <w:rsid w:val="003062EC"/>
    <w:rsid w:val="00306D75"/>
    <w:rsid w:val="00306E81"/>
    <w:rsid w:val="00306FAF"/>
    <w:rsid w:val="0030798D"/>
    <w:rsid w:val="00307C2E"/>
    <w:rsid w:val="00310200"/>
    <w:rsid w:val="00311CD6"/>
    <w:rsid w:val="0031320A"/>
    <w:rsid w:val="00313AC9"/>
    <w:rsid w:val="00315560"/>
    <w:rsid w:val="003155D4"/>
    <w:rsid w:val="00315B69"/>
    <w:rsid w:val="00315C5E"/>
    <w:rsid w:val="0031662C"/>
    <w:rsid w:val="003167EC"/>
    <w:rsid w:val="00316AEC"/>
    <w:rsid w:val="00316B30"/>
    <w:rsid w:val="00316E31"/>
    <w:rsid w:val="00317362"/>
    <w:rsid w:val="003176DE"/>
    <w:rsid w:val="00317BE0"/>
    <w:rsid w:val="003207B5"/>
    <w:rsid w:val="00320D67"/>
    <w:rsid w:val="0032117D"/>
    <w:rsid w:val="00321D0A"/>
    <w:rsid w:val="00321F3F"/>
    <w:rsid w:val="0032279B"/>
    <w:rsid w:val="003230A6"/>
    <w:rsid w:val="00323D08"/>
    <w:rsid w:val="003242C6"/>
    <w:rsid w:val="003252E9"/>
    <w:rsid w:val="0032692A"/>
    <w:rsid w:val="00326B74"/>
    <w:rsid w:val="00326CA0"/>
    <w:rsid w:val="00326DB7"/>
    <w:rsid w:val="003274D0"/>
    <w:rsid w:val="00327586"/>
    <w:rsid w:val="00327597"/>
    <w:rsid w:val="003277C9"/>
    <w:rsid w:val="003300C7"/>
    <w:rsid w:val="00330477"/>
    <w:rsid w:val="0033065F"/>
    <w:rsid w:val="00330B25"/>
    <w:rsid w:val="00331C73"/>
    <w:rsid w:val="00331F41"/>
    <w:rsid w:val="0033219E"/>
    <w:rsid w:val="0033275F"/>
    <w:rsid w:val="00332A3E"/>
    <w:rsid w:val="00332BAA"/>
    <w:rsid w:val="003333FE"/>
    <w:rsid w:val="003335A0"/>
    <w:rsid w:val="00333F0E"/>
    <w:rsid w:val="003340E6"/>
    <w:rsid w:val="00334567"/>
    <w:rsid w:val="00335098"/>
    <w:rsid w:val="0033564A"/>
    <w:rsid w:val="00335B51"/>
    <w:rsid w:val="00336489"/>
    <w:rsid w:val="00336D21"/>
    <w:rsid w:val="003373E5"/>
    <w:rsid w:val="00337B10"/>
    <w:rsid w:val="00337B11"/>
    <w:rsid w:val="003404A4"/>
    <w:rsid w:val="00340F88"/>
    <w:rsid w:val="00341A4E"/>
    <w:rsid w:val="00341E8C"/>
    <w:rsid w:val="00341F6C"/>
    <w:rsid w:val="00342E1B"/>
    <w:rsid w:val="003432EA"/>
    <w:rsid w:val="003438C6"/>
    <w:rsid w:val="00343BDE"/>
    <w:rsid w:val="003441D5"/>
    <w:rsid w:val="003443D1"/>
    <w:rsid w:val="00344500"/>
    <w:rsid w:val="00344831"/>
    <w:rsid w:val="003465AD"/>
    <w:rsid w:val="00346900"/>
    <w:rsid w:val="00347290"/>
    <w:rsid w:val="003474A1"/>
    <w:rsid w:val="00347841"/>
    <w:rsid w:val="003504FD"/>
    <w:rsid w:val="0035081F"/>
    <w:rsid w:val="0035088A"/>
    <w:rsid w:val="00350900"/>
    <w:rsid w:val="00350BE4"/>
    <w:rsid w:val="00351436"/>
    <w:rsid w:val="00352104"/>
    <w:rsid w:val="0035255C"/>
    <w:rsid w:val="003534E9"/>
    <w:rsid w:val="003538D4"/>
    <w:rsid w:val="00354122"/>
    <w:rsid w:val="00355391"/>
    <w:rsid w:val="0035584B"/>
    <w:rsid w:val="003568C5"/>
    <w:rsid w:val="00356D9F"/>
    <w:rsid w:val="003573FB"/>
    <w:rsid w:val="0035799A"/>
    <w:rsid w:val="00357B85"/>
    <w:rsid w:val="00357F4C"/>
    <w:rsid w:val="003603B9"/>
    <w:rsid w:val="00360ADD"/>
    <w:rsid w:val="003612F1"/>
    <w:rsid w:val="0036189E"/>
    <w:rsid w:val="00361C9D"/>
    <w:rsid w:val="00361D83"/>
    <w:rsid w:val="003622C4"/>
    <w:rsid w:val="00362965"/>
    <w:rsid w:val="003634DE"/>
    <w:rsid w:val="00363747"/>
    <w:rsid w:val="00363F26"/>
    <w:rsid w:val="003649E2"/>
    <w:rsid w:val="00364CED"/>
    <w:rsid w:val="003656C8"/>
    <w:rsid w:val="0036648B"/>
    <w:rsid w:val="00366DED"/>
    <w:rsid w:val="00366E33"/>
    <w:rsid w:val="00366EA6"/>
    <w:rsid w:val="00367D90"/>
    <w:rsid w:val="00367E9F"/>
    <w:rsid w:val="0037029E"/>
    <w:rsid w:val="0037091B"/>
    <w:rsid w:val="00370B88"/>
    <w:rsid w:val="00370C3A"/>
    <w:rsid w:val="00370F36"/>
    <w:rsid w:val="003714A3"/>
    <w:rsid w:val="00371B69"/>
    <w:rsid w:val="00372324"/>
    <w:rsid w:val="0037254D"/>
    <w:rsid w:val="00372B12"/>
    <w:rsid w:val="00372F0C"/>
    <w:rsid w:val="00372F5B"/>
    <w:rsid w:val="00373345"/>
    <w:rsid w:val="00373666"/>
    <w:rsid w:val="00373CB0"/>
    <w:rsid w:val="003754DC"/>
    <w:rsid w:val="003759B9"/>
    <w:rsid w:val="00375FCF"/>
    <w:rsid w:val="003765C6"/>
    <w:rsid w:val="00376AEA"/>
    <w:rsid w:val="00376B76"/>
    <w:rsid w:val="00377C4E"/>
    <w:rsid w:val="00380F38"/>
    <w:rsid w:val="00381A8D"/>
    <w:rsid w:val="00381C73"/>
    <w:rsid w:val="0038231A"/>
    <w:rsid w:val="0038239D"/>
    <w:rsid w:val="003828EC"/>
    <w:rsid w:val="0038402D"/>
    <w:rsid w:val="003849D9"/>
    <w:rsid w:val="00384AD2"/>
    <w:rsid w:val="003854BB"/>
    <w:rsid w:val="00385543"/>
    <w:rsid w:val="00385ACC"/>
    <w:rsid w:val="0038697C"/>
    <w:rsid w:val="00386CA2"/>
    <w:rsid w:val="003874D4"/>
    <w:rsid w:val="00387A9C"/>
    <w:rsid w:val="00387BF2"/>
    <w:rsid w:val="003900B1"/>
    <w:rsid w:val="003903BA"/>
    <w:rsid w:val="003916D6"/>
    <w:rsid w:val="003916DB"/>
    <w:rsid w:val="00392316"/>
    <w:rsid w:val="003933B5"/>
    <w:rsid w:val="00393F03"/>
    <w:rsid w:val="00393F70"/>
    <w:rsid w:val="003940FA"/>
    <w:rsid w:val="0039437F"/>
    <w:rsid w:val="003944D5"/>
    <w:rsid w:val="003955CE"/>
    <w:rsid w:val="00397EB8"/>
    <w:rsid w:val="003A0799"/>
    <w:rsid w:val="003A0DDB"/>
    <w:rsid w:val="003A19B9"/>
    <w:rsid w:val="003A1E4A"/>
    <w:rsid w:val="003A22B6"/>
    <w:rsid w:val="003A3757"/>
    <w:rsid w:val="003A377A"/>
    <w:rsid w:val="003A3ADE"/>
    <w:rsid w:val="003A4143"/>
    <w:rsid w:val="003A4482"/>
    <w:rsid w:val="003A45DC"/>
    <w:rsid w:val="003A50AF"/>
    <w:rsid w:val="003A5766"/>
    <w:rsid w:val="003A60F1"/>
    <w:rsid w:val="003A6B50"/>
    <w:rsid w:val="003A6FEE"/>
    <w:rsid w:val="003A747A"/>
    <w:rsid w:val="003B0C3E"/>
    <w:rsid w:val="003B10BE"/>
    <w:rsid w:val="003B1290"/>
    <w:rsid w:val="003B2318"/>
    <w:rsid w:val="003B243A"/>
    <w:rsid w:val="003B2BBE"/>
    <w:rsid w:val="003B2D07"/>
    <w:rsid w:val="003B38FB"/>
    <w:rsid w:val="003B565A"/>
    <w:rsid w:val="003B5E65"/>
    <w:rsid w:val="003B65D7"/>
    <w:rsid w:val="003B65E7"/>
    <w:rsid w:val="003B72A1"/>
    <w:rsid w:val="003B78AA"/>
    <w:rsid w:val="003B7D94"/>
    <w:rsid w:val="003B7F74"/>
    <w:rsid w:val="003C02D6"/>
    <w:rsid w:val="003C0499"/>
    <w:rsid w:val="003C0F48"/>
    <w:rsid w:val="003C179D"/>
    <w:rsid w:val="003C1B25"/>
    <w:rsid w:val="003C1E55"/>
    <w:rsid w:val="003C1FA4"/>
    <w:rsid w:val="003C213E"/>
    <w:rsid w:val="003C27F8"/>
    <w:rsid w:val="003C3530"/>
    <w:rsid w:val="003C38E0"/>
    <w:rsid w:val="003C396F"/>
    <w:rsid w:val="003C473B"/>
    <w:rsid w:val="003C507F"/>
    <w:rsid w:val="003C5CC7"/>
    <w:rsid w:val="003C62E7"/>
    <w:rsid w:val="003C6437"/>
    <w:rsid w:val="003C678D"/>
    <w:rsid w:val="003C6906"/>
    <w:rsid w:val="003C7207"/>
    <w:rsid w:val="003C720F"/>
    <w:rsid w:val="003C7413"/>
    <w:rsid w:val="003C75E3"/>
    <w:rsid w:val="003D01E7"/>
    <w:rsid w:val="003D0C9B"/>
    <w:rsid w:val="003D0E11"/>
    <w:rsid w:val="003D0E59"/>
    <w:rsid w:val="003D0EEB"/>
    <w:rsid w:val="003D26DB"/>
    <w:rsid w:val="003D31F1"/>
    <w:rsid w:val="003D3DC8"/>
    <w:rsid w:val="003D3E4C"/>
    <w:rsid w:val="003D425B"/>
    <w:rsid w:val="003D4DFB"/>
    <w:rsid w:val="003D52B2"/>
    <w:rsid w:val="003D560A"/>
    <w:rsid w:val="003D58AE"/>
    <w:rsid w:val="003D60A6"/>
    <w:rsid w:val="003D6176"/>
    <w:rsid w:val="003D6B36"/>
    <w:rsid w:val="003D6BC1"/>
    <w:rsid w:val="003D6C9B"/>
    <w:rsid w:val="003D6FA0"/>
    <w:rsid w:val="003D74B5"/>
    <w:rsid w:val="003D79C1"/>
    <w:rsid w:val="003D7F07"/>
    <w:rsid w:val="003E09C2"/>
    <w:rsid w:val="003E1162"/>
    <w:rsid w:val="003E1FD0"/>
    <w:rsid w:val="003E2D7B"/>
    <w:rsid w:val="003E3144"/>
    <w:rsid w:val="003E3DC0"/>
    <w:rsid w:val="003E4C19"/>
    <w:rsid w:val="003E4D5A"/>
    <w:rsid w:val="003E4DF2"/>
    <w:rsid w:val="003E4FDD"/>
    <w:rsid w:val="003E56AF"/>
    <w:rsid w:val="003E58AE"/>
    <w:rsid w:val="003E5B33"/>
    <w:rsid w:val="003E5B8C"/>
    <w:rsid w:val="003E6629"/>
    <w:rsid w:val="003E697F"/>
    <w:rsid w:val="003E6BE9"/>
    <w:rsid w:val="003E6D1A"/>
    <w:rsid w:val="003E74D9"/>
    <w:rsid w:val="003E7856"/>
    <w:rsid w:val="003E7C07"/>
    <w:rsid w:val="003F05B6"/>
    <w:rsid w:val="003F155F"/>
    <w:rsid w:val="003F1616"/>
    <w:rsid w:val="003F1E10"/>
    <w:rsid w:val="003F2C98"/>
    <w:rsid w:val="003F3423"/>
    <w:rsid w:val="003F3D94"/>
    <w:rsid w:val="003F4058"/>
    <w:rsid w:val="003F4097"/>
    <w:rsid w:val="003F489A"/>
    <w:rsid w:val="003F48B1"/>
    <w:rsid w:val="003F4DA3"/>
    <w:rsid w:val="003F573B"/>
    <w:rsid w:val="003F5E8A"/>
    <w:rsid w:val="003F6D67"/>
    <w:rsid w:val="003F6DC9"/>
    <w:rsid w:val="003F7A3C"/>
    <w:rsid w:val="00400157"/>
    <w:rsid w:val="00400209"/>
    <w:rsid w:val="0040026F"/>
    <w:rsid w:val="00400AC1"/>
    <w:rsid w:val="00400E4E"/>
    <w:rsid w:val="00401446"/>
    <w:rsid w:val="00401F6E"/>
    <w:rsid w:val="0040217E"/>
    <w:rsid w:val="00402548"/>
    <w:rsid w:val="00402C9C"/>
    <w:rsid w:val="00403FDB"/>
    <w:rsid w:val="00404B49"/>
    <w:rsid w:val="004054E8"/>
    <w:rsid w:val="00406776"/>
    <w:rsid w:val="00406E57"/>
    <w:rsid w:val="00407D04"/>
    <w:rsid w:val="00407D9C"/>
    <w:rsid w:val="004104DD"/>
    <w:rsid w:val="00410821"/>
    <w:rsid w:val="0041086F"/>
    <w:rsid w:val="0041360E"/>
    <w:rsid w:val="00413F03"/>
    <w:rsid w:val="00414E18"/>
    <w:rsid w:val="0041522B"/>
    <w:rsid w:val="00415403"/>
    <w:rsid w:val="00415874"/>
    <w:rsid w:val="00415AFA"/>
    <w:rsid w:val="00416511"/>
    <w:rsid w:val="004165A4"/>
    <w:rsid w:val="004171D1"/>
    <w:rsid w:val="00417E00"/>
    <w:rsid w:val="004214C8"/>
    <w:rsid w:val="00421568"/>
    <w:rsid w:val="00421E29"/>
    <w:rsid w:val="004221B1"/>
    <w:rsid w:val="004224FD"/>
    <w:rsid w:val="00423E47"/>
    <w:rsid w:val="00423E98"/>
    <w:rsid w:val="0042470E"/>
    <w:rsid w:val="004249A8"/>
    <w:rsid w:val="00424B08"/>
    <w:rsid w:val="00424EEA"/>
    <w:rsid w:val="00425190"/>
    <w:rsid w:val="00425D73"/>
    <w:rsid w:val="00426C4E"/>
    <w:rsid w:val="004271BF"/>
    <w:rsid w:val="0042735B"/>
    <w:rsid w:val="004275A7"/>
    <w:rsid w:val="004277EC"/>
    <w:rsid w:val="00427B31"/>
    <w:rsid w:val="0043023C"/>
    <w:rsid w:val="004303D9"/>
    <w:rsid w:val="004308B4"/>
    <w:rsid w:val="00430A77"/>
    <w:rsid w:val="00431152"/>
    <w:rsid w:val="0043174B"/>
    <w:rsid w:val="00432455"/>
    <w:rsid w:val="00432B1F"/>
    <w:rsid w:val="004346CA"/>
    <w:rsid w:val="00434D18"/>
    <w:rsid w:val="0043502C"/>
    <w:rsid w:val="004362A1"/>
    <w:rsid w:val="004368C6"/>
    <w:rsid w:val="00436FCE"/>
    <w:rsid w:val="00437439"/>
    <w:rsid w:val="0043762F"/>
    <w:rsid w:val="0043775D"/>
    <w:rsid w:val="00437D87"/>
    <w:rsid w:val="00437DD8"/>
    <w:rsid w:val="00440749"/>
    <w:rsid w:val="00440CE7"/>
    <w:rsid w:val="00440EC9"/>
    <w:rsid w:val="00441323"/>
    <w:rsid w:val="0044159A"/>
    <w:rsid w:val="0044193E"/>
    <w:rsid w:val="00442414"/>
    <w:rsid w:val="004432AF"/>
    <w:rsid w:val="004432B7"/>
    <w:rsid w:val="00443E79"/>
    <w:rsid w:val="00444983"/>
    <w:rsid w:val="004461F9"/>
    <w:rsid w:val="00446841"/>
    <w:rsid w:val="00446A55"/>
    <w:rsid w:val="00447073"/>
    <w:rsid w:val="00447BA9"/>
    <w:rsid w:val="0045082C"/>
    <w:rsid w:val="004508E2"/>
    <w:rsid w:val="00450FC1"/>
    <w:rsid w:val="004515B7"/>
    <w:rsid w:val="004516F2"/>
    <w:rsid w:val="00451E19"/>
    <w:rsid w:val="0045276B"/>
    <w:rsid w:val="00452779"/>
    <w:rsid w:val="00452BD7"/>
    <w:rsid w:val="004530B1"/>
    <w:rsid w:val="00453378"/>
    <w:rsid w:val="00453B30"/>
    <w:rsid w:val="004543A6"/>
    <w:rsid w:val="00455334"/>
    <w:rsid w:val="004561BD"/>
    <w:rsid w:val="00456FD3"/>
    <w:rsid w:val="00457853"/>
    <w:rsid w:val="00457BE5"/>
    <w:rsid w:val="004604EF"/>
    <w:rsid w:val="004609DD"/>
    <w:rsid w:val="00460A99"/>
    <w:rsid w:val="004610A4"/>
    <w:rsid w:val="0046135C"/>
    <w:rsid w:val="004618A0"/>
    <w:rsid w:val="00461C2C"/>
    <w:rsid w:val="0046229D"/>
    <w:rsid w:val="00462545"/>
    <w:rsid w:val="004638D1"/>
    <w:rsid w:val="00464F42"/>
    <w:rsid w:val="0046513D"/>
    <w:rsid w:val="00465ED3"/>
    <w:rsid w:val="004661A7"/>
    <w:rsid w:val="004661D1"/>
    <w:rsid w:val="00466E3E"/>
    <w:rsid w:val="0046711B"/>
    <w:rsid w:val="00467199"/>
    <w:rsid w:val="004672A0"/>
    <w:rsid w:val="004677C5"/>
    <w:rsid w:val="004703C9"/>
    <w:rsid w:val="00470EA4"/>
    <w:rsid w:val="0047119C"/>
    <w:rsid w:val="004713B7"/>
    <w:rsid w:val="00471782"/>
    <w:rsid w:val="004719F8"/>
    <w:rsid w:val="00472501"/>
    <w:rsid w:val="0047316B"/>
    <w:rsid w:val="00474315"/>
    <w:rsid w:val="0047457E"/>
    <w:rsid w:val="00475904"/>
    <w:rsid w:val="00475A8D"/>
    <w:rsid w:val="00475CBB"/>
    <w:rsid w:val="004765D8"/>
    <w:rsid w:val="00476AC7"/>
    <w:rsid w:val="004772E4"/>
    <w:rsid w:val="00477898"/>
    <w:rsid w:val="004804B2"/>
    <w:rsid w:val="00480BB7"/>
    <w:rsid w:val="00480BCB"/>
    <w:rsid w:val="004823A1"/>
    <w:rsid w:val="00482672"/>
    <w:rsid w:val="00482ECB"/>
    <w:rsid w:val="00483B22"/>
    <w:rsid w:val="00483CAC"/>
    <w:rsid w:val="00484794"/>
    <w:rsid w:val="00484B4B"/>
    <w:rsid w:val="00484FA9"/>
    <w:rsid w:val="00485035"/>
    <w:rsid w:val="00485F46"/>
    <w:rsid w:val="004872B7"/>
    <w:rsid w:val="0048787B"/>
    <w:rsid w:val="00487934"/>
    <w:rsid w:val="00487C33"/>
    <w:rsid w:val="00490C89"/>
    <w:rsid w:val="00491471"/>
    <w:rsid w:val="004920B3"/>
    <w:rsid w:val="00492843"/>
    <w:rsid w:val="0049322D"/>
    <w:rsid w:val="00493BCC"/>
    <w:rsid w:val="00493D20"/>
    <w:rsid w:val="00494AA2"/>
    <w:rsid w:val="00494DD3"/>
    <w:rsid w:val="00494F17"/>
    <w:rsid w:val="00495272"/>
    <w:rsid w:val="0049554F"/>
    <w:rsid w:val="0049560B"/>
    <w:rsid w:val="00495784"/>
    <w:rsid w:val="00495CAA"/>
    <w:rsid w:val="0049712A"/>
    <w:rsid w:val="004975AA"/>
    <w:rsid w:val="00497A60"/>
    <w:rsid w:val="00497D26"/>
    <w:rsid w:val="00497F67"/>
    <w:rsid w:val="004A02BC"/>
    <w:rsid w:val="004A1AA1"/>
    <w:rsid w:val="004A1BC7"/>
    <w:rsid w:val="004A1F1D"/>
    <w:rsid w:val="004A208B"/>
    <w:rsid w:val="004A251E"/>
    <w:rsid w:val="004A28B7"/>
    <w:rsid w:val="004A2EC1"/>
    <w:rsid w:val="004A3185"/>
    <w:rsid w:val="004A3A4D"/>
    <w:rsid w:val="004A3E40"/>
    <w:rsid w:val="004A43CD"/>
    <w:rsid w:val="004A44E2"/>
    <w:rsid w:val="004A4B34"/>
    <w:rsid w:val="004A4CB1"/>
    <w:rsid w:val="004A4F33"/>
    <w:rsid w:val="004A5E7B"/>
    <w:rsid w:val="004A69AD"/>
    <w:rsid w:val="004A69BE"/>
    <w:rsid w:val="004A6DAC"/>
    <w:rsid w:val="004A764C"/>
    <w:rsid w:val="004A7770"/>
    <w:rsid w:val="004A77BB"/>
    <w:rsid w:val="004A7D93"/>
    <w:rsid w:val="004A7F96"/>
    <w:rsid w:val="004B017B"/>
    <w:rsid w:val="004B0CE8"/>
    <w:rsid w:val="004B106C"/>
    <w:rsid w:val="004B14E1"/>
    <w:rsid w:val="004B193B"/>
    <w:rsid w:val="004B1BF7"/>
    <w:rsid w:val="004B22CD"/>
    <w:rsid w:val="004B2BBC"/>
    <w:rsid w:val="004B2C3B"/>
    <w:rsid w:val="004B2ED8"/>
    <w:rsid w:val="004B3560"/>
    <w:rsid w:val="004B35DC"/>
    <w:rsid w:val="004B39D7"/>
    <w:rsid w:val="004B3A7D"/>
    <w:rsid w:val="004B3B0B"/>
    <w:rsid w:val="004B3EBC"/>
    <w:rsid w:val="004B4A3A"/>
    <w:rsid w:val="004B4DCD"/>
    <w:rsid w:val="004B50AC"/>
    <w:rsid w:val="004B6328"/>
    <w:rsid w:val="004B6C69"/>
    <w:rsid w:val="004B74BB"/>
    <w:rsid w:val="004C01C8"/>
    <w:rsid w:val="004C0473"/>
    <w:rsid w:val="004C06F7"/>
    <w:rsid w:val="004C076B"/>
    <w:rsid w:val="004C0A4C"/>
    <w:rsid w:val="004C0ED1"/>
    <w:rsid w:val="004C1525"/>
    <w:rsid w:val="004C1621"/>
    <w:rsid w:val="004C1D03"/>
    <w:rsid w:val="004C1E3D"/>
    <w:rsid w:val="004C29A9"/>
    <w:rsid w:val="004C38A4"/>
    <w:rsid w:val="004C3A13"/>
    <w:rsid w:val="004C3C4F"/>
    <w:rsid w:val="004C3EC1"/>
    <w:rsid w:val="004C5828"/>
    <w:rsid w:val="004C59C8"/>
    <w:rsid w:val="004C5F24"/>
    <w:rsid w:val="004C622D"/>
    <w:rsid w:val="004C6271"/>
    <w:rsid w:val="004C738D"/>
    <w:rsid w:val="004C7529"/>
    <w:rsid w:val="004D015B"/>
    <w:rsid w:val="004D0385"/>
    <w:rsid w:val="004D0DE5"/>
    <w:rsid w:val="004D13AC"/>
    <w:rsid w:val="004D14DB"/>
    <w:rsid w:val="004D2387"/>
    <w:rsid w:val="004D45ED"/>
    <w:rsid w:val="004D46B8"/>
    <w:rsid w:val="004D55FF"/>
    <w:rsid w:val="004D5DC9"/>
    <w:rsid w:val="004D5E69"/>
    <w:rsid w:val="004D698A"/>
    <w:rsid w:val="004D7935"/>
    <w:rsid w:val="004D79EE"/>
    <w:rsid w:val="004E048A"/>
    <w:rsid w:val="004E0F9D"/>
    <w:rsid w:val="004E183F"/>
    <w:rsid w:val="004E2345"/>
    <w:rsid w:val="004E2BBD"/>
    <w:rsid w:val="004E3819"/>
    <w:rsid w:val="004E48AD"/>
    <w:rsid w:val="004E4B28"/>
    <w:rsid w:val="004E57AC"/>
    <w:rsid w:val="004E5D54"/>
    <w:rsid w:val="004E602D"/>
    <w:rsid w:val="004E723E"/>
    <w:rsid w:val="004E7A18"/>
    <w:rsid w:val="004E7B3F"/>
    <w:rsid w:val="004E7F86"/>
    <w:rsid w:val="004F0C35"/>
    <w:rsid w:val="004F1527"/>
    <w:rsid w:val="004F1870"/>
    <w:rsid w:val="004F1CA0"/>
    <w:rsid w:val="004F23B0"/>
    <w:rsid w:val="004F23BC"/>
    <w:rsid w:val="004F3C76"/>
    <w:rsid w:val="004F4BB2"/>
    <w:rsid w:val="004F53FC"/>
    <w:rsid w:val="004F55DB"/>
    <w:rsid w:val="004F5685"/>
    <w:rsid w:val="004F5CE1"/>
    <w:rsid w:val="004F5D1D"/>
    <w:rsid w:val="004F60EC"/>
    <w:rsid w:val="004F6207"/>
    <w:rsid w:val="004F668E"/>
    <w:rsid w:val="004F78BA"/>
    <w:rsid w:val="004F7AF0"/>
    <w:rsid w:val="004F7B27"/>
    <w:rsid w:val="005007BD"/>
    <w:rsid w:val="00500C1A"/>
    <w:rsid w:val="00500D72"/>
    <w:rsid w:val="00501982"/>
    <w:rsid w:val="00501A26"/>
    <w:rsid w:val="00501E2F"/>
    <w:rsid w:val="005028D1"/>
    <w:rsid w:val="00503C07"/>
    <w:rsid w:val="005041EF"/>
    <w:rsid w:val="005041F9"/>
    <w:rsid w:val="00504406"/>
    <w:rsid w:val="005045B9"/>
    <w:rsid w:val="005046CC"/>
    <w:rsid w:val="00504977"/>
    <w:rsid w:val="00504AF1"/>
    <w:rsid w:val="00504B5C"/>
    <w:rsid w:val="00504D2D"/>
    <w:rsid w:val="00504F04"/>
    <w:rsid w:val="005050BE"/>
    <w:rsid w:val="00505221"/>
    <w:rsid w:val="00505342"/>
    <w:rsid w:val="005055C4"/>
    <w:rsid w:val="0050581C"/>
    <w:rsid w:val="005058A2"/>
    <w:rsid w:val="005059A8"/>
    <w:rsid w:val="00505D5D"/>
    <w:rsid w:val="00505DA3"/>
    <w:rsid w:val="00505E22"/>
    <w:rsid w:val="005063F3"/>
    <w:rsid w:val="005067AF"/>
    <w:rsid w:val="005076C7"/>
    <w:rsid w:val="00507C96"/>
    <w:rsid w:val="005104C3"/>
    <w:rsid w:val="00510F26"/>
    <w:rsid w:val="005114C2"/>
    <w:rsid w:val="005123FD"/>
    <w:rsid w:val="00513602"/>
    <w:rsid w:val="00513802"/>
    <w:rsid w:val="0051457F"/>
    <w:rsid w:val="005146C1"/>
    <w:rsid w:val="00515898"/>
    <w:rsid w:val="00515F3E"/>
    <w:rsid w:val="00515F4D"/>
    <w:rsid w:val="0051669D"/>
    <w:rsid w:val="005167E6"/>
    <w:rsid w:val="00516D01"/>
    <w:rsid w:val="005173E5"/>
    <w:rsid w:val="005178A3"/>
    <w:rsid w:val="00517FBD"/>
    <w:rsid w:val="00520A91"/>
    <w:rsid w:val="00520E86"/>
    <w:rsid w:val="005216BC"/>
    <w:rsid w:val="00521738"/>
    <w:rsid w:val="00521854"/>
    <w:rsid w:val="00521F1D"/>
    <w:rsid w:val="00522122"/>
    <w:rsid w:val="005222AF"/>
    <w:rsid w:val="005223D0"/>
    <w:rsid w:val="0052338A"/>
    <w:rsid w:val="00523801"/>
    <w:rsid w:val="00524391"/>
    <w:rsid w:val="005244EA"/>
    <w:rsid w:val="00524698"/>
    <w:rsid w:val="00524F55"/>
    <w:rsid w:val="0052510B"/>
    <w:rsid w:val="00525287"/>
    <w:rsid w:val="00525377"/>
    <w:rsid w:val="00525D46"/>
    <w:rsid w:val="00525F37"/>
    <w:rsid w:val="00526A8C"/>
    <w:rsid w:val="00527052"/>
    <w:rsid w:val="00527DAC"/>
    <w:rsid w:val="0053082C"/>
    <w:rsid w:val="0053088E"/>
    <w:rsid w:val="00530BCB"/>
    <w:rsid w:val="00530D16"/>
    <w:rsid w:val="005311D1"/>
    <w:rsid w:val="0053190B"/>
    <w:rsid w:val="00531A8C"/>
    <w:rsid w:val="005330AE"/>
    <w:rsid w:val="00533869"/>
    <w:rsid w:val="00533BA6"/>
    <w:rsid w:val="00533CB4"/>
    <w:rsid w:val="0053421A"/>
    <w:rsid w:val="005342E7"/>
    <w:rsid w:val="005351C2"/>
    <w:rsid w:val="005358F3"/>
    <w:rsid w:val="00535BAC"/>
    <w:rsid w:val="00535CED"/>
    <w:rsid w:val="00537002"/>
    <w:rsid w:val="0053744E"/>
    <w:rsid w:val="0054193E"/>
    <w:rsid w:val="00542382"/>
    <w:rsid w:val="00542662"/>
    <w:rsid w:val="005426B6"/>
    <w:rsid w:val="0054301F"/>
    <w:rsid w:val="005434A1"/>
    <w:rsid w:val="0054369D"/>
    <w:rsid w:val="0054374E"/>
    <w:rsid w:val="00543783"/>
    <w:rsid w:val="00543C45"/>
    <w:rsid w:val="005443D6"/>
    <w:rsid w:val="00544F5C"/>
    <w:rsid w:val="00545223"/>
    <w:rsid w:val="00545684"/>
    <w:rsid w:val="00547054"/>
    <w:rsid w:val="005473E0"/>
    <w:rsid w:val="005479E2"/>
    <w:rsid w:val="00550FC0"/>
    <w:rsid w:val="00551050"/>
    <w:rsid w:val="00551266"/>
    <w:rsid w:val="00551658"/>
    <w:rsid w:val="00553B9C"/>
    <w:rsid w:val="00553C39"/>
    <w:rsid w:val="00553FA5"/>
    <w:rsid w:val="00554527"/>
    <w:rsid w:val="005546BC"/>
    <w:rsid w:val="00555751"/>
    <w:rsid w:val="0055595D"/>
    <w:rsid w:val="00555BD2"/>
    <w:rsid w:val="00555FEB"/>
    <w:rsid w:val="005561E1"/>
    <w:rsid w:val="00556623"/>
    <w:rsid w:val="00556A48"/>
    <w:rsid w:val="00556AFE"/>
    <w:rsid w:val="00556C38"/>
    <w:rsid w:val="00556E14"/>
    <w:rsid w:val="005570FF"/>
    <w:rsid w:val="00557585"/>
    <w:rsid w:val="0055759B"/>
    <w:rsid w:val="00561479"/>
    <w:rsid w:val="00561670"/>
    <w:rsid w:val="00562503"/>
    <w:rsid w:val="00562ABC"/>
    <w:rsid w:val="00563A73"/>
    <w:rsid w:val="00564D3A"/>
    <w:rsid w:val="005651A3"/>
    <w:rsid w:val="00565855"/>
    <w:rsid w:val="0056590F"/>
    <w:rsid w:val="00566423"/>
    <w:rsid w:val="00567021"/>
    <w:rsid w:val="005671C4"/>
    <w:rsid w:val="005677C1"/>
    <w:rsid w:val="00567F93"/>
    <w:rsid w:val="005700AC"/>
    <w:rsid w:val="0057047E"/>
    <w:rsid w:val="005708AA"/>
    <w:rsid w:val="00570F75"/>
    <w:rsid w:val="005711D2"/>
    <w:rsid w:val="00571331"/>
    <w:rsid w:val="00571359"/>
    <w:rsid w:val="00572C26"/>
    <w:rsid w:val="00572D44"/>
    <w:rsid w:val="005735D8"/>
    <w:rsid w:val="00573C6E"/>
    <w:rsid w:val="00573F70"/>
    <w:rsid w:val="00573FAC"/>
    <w:rsid w:val="0057400E"/>
    <w:rsid w:val="00574D62"/>
    <w:rsid w:val="005755F3"/>
    <w:rsid w:val="005759DA"/>
    <w:rsid w:val="00575C1E"/>
    <w:rsid w:val="00576C41"/>
    <w:rsid w:val="00576C9B"/>
    <w:rsid w:val="00576E6E"/>
    <w:rsid w:val="00577729"/>
    <w:rsid w:val="00577922"/>
    <w:rsid w:val="00577B46"/>
    <w:rsid w:val="00580231"/>
    <w:rsid w:val="00580C86"/>
    <w:rsid w:val="00581D43"/>
    <w:rsid w:val="00581E45"/>
    <w:rsid w:val="0058222C"/>
    <w:rsid w:val="00582932"/>
    <w:rsid w:val="00582D1D"/>
    <w:rsid w:val="005837F1"/>
    <w:rsid w:val="005844DD"/>
    <w:rsid w:val="00585B5B"/>
    <w:rsid w:val="00585D55"/>
    <w:rsid w:val="0058607C"/>
    <w:rsid w:val="005864E0"/>
    <w:rsid w:val="0058678A"/>
    <w:rsid w:val="00586AFB"/>
    <w:rsid w:val="00586B62"/>
    <w:rsid w:val="0059009A"/>
    <w:rsid w:val="00590882"/>
    <w:rsid w:val="00590B8D"/>
    <w:rsid w:val="00590C75"/>
    <w:rsid w:val="0059114F"/>
    <w:rsid w:val="00591579"/>
    <w:rsid w:val="00591817"/>
    <w:rsid w:val="00591852"/>
    <w:rsid w:val="00591C76"/>
    <w:rsid w:val="00591CFC"/>
    <w:rsid w:val="0059202F"/>
    <w:rsid w:val="005921C8"/>
    <w:rsid w:val="005929CF"/>
    <w:rsid w:val="00592C05"/>
    <w:rsid w:val="00592E6B"/>
    <w:rsid w:val="0059384E"/>
    <w:rsid w:val="00593EDB"/>
    <w:rsid w:val="005946E8"/>
    <w:rsid w:val="00594778"/>
    <w:rsid w:val="00594DC8"/>
    <w:rsid w:val="00594E52"/>
    <w:rsid w:val="00595245"/>
    <w:rsid w:val="005955F3"/>
    <w:rsid w:val="0059576E"/>
    <w:rsid w:val="00596318"/>
    <w:rsid w:val="0059638B"/>
    <w:rsid w:val="0059738B"/>
    <w:rsid w:val="00597574"/>
    <w:rsid w:val="00597B0C"/>
    <w:rsid w:val="00597C05"/>
    <w:rsid w:val="00597E10"/>
    <w:rsid w:val="00597EA9"/>
    <w:rsid w:val="005A06C7"/>
    <w:rsid w:val="005A0AB3"/>
    <w:rsid w:val="005A11DF"/>
    <w:rsid w:val="005A150E"/>
    <w:rsid w:val="005A17E3"/>
    <w:rsid w:val="005A1BE6"/>
    <w:rsid w:val="005A1EE4"/>
    <w:rsid w:val="005A20F5"/>
    <w:rsid w:val="005A22A0"/>
    <w:rsid w:val="005A237A"/>
    <w:rsid w:val="005A25BD"/>
    <w:rsid w:val="005A2694"/>
    <w:rsid w:val="005A2748"/>
    <w:rsid w:val="005A2ACB"/>
    <w:rsid w:val="005A3634"/>
    <w:rsid w:val="005A3DC8"/>
    <w:rsid w:val="005A421D"/>
    <w:rsid w:val="005A48F1"/>
    <w:rsid w:val="005A49ED"/>
    <w:rsid w:val="005A5F17"/>
    <w:rsid w:val="005A6DF5"/>
    <w:rsid w:val="005A7F74"/>
    <w:rsid w:val="005B0810"/>
    <w:rsid w:val="005B0D13"/>
    <w:rsid w:val="005B0F59"/>
    <w:rsid w:val="005B31C8"/>
    <w:rsid w:val="005B3DE1"/>
    <w:rsid w:val="005B54C9"/>
    <w:rsid w:val="005B5602"/>
    <w:rsid w:val="005B5AE7"/>
    <w:rsid w:val="005B5D64"/>
    <w:rsid w:val="005B63AB"/>
    <w:rsid w:val="005B6FAE"/>
    <w:rsid w:val="005B703B"/>
    <w:rsid w:val="005B749D"/>
    <w:rsid w:val="005C0067"/>
    <w:rsid w:val="005C18F4"/>
    <w:rsid w:val="005C2AAB"/>
    <w:rsid w:val="005C2ED2"/>
    <w:rsid w:val="005C31D5"/>
    <w:rsid w:val="005C4BE9"/>
    <w:rsid w:val="005C5109"/>
    <w:rsid w:val="005C51DB"/>
    <w:rsid w:val="005C5872"/>
    <w:rsid w:val="005C58B1"/>
    <w:rsid w:val="005C5D44"/>
    <w:rsid w:val="005C5FA5"/>
    <w:rsid w:val="005C696E"/>
    <w:rsid w:val="005C7ED6"/>
    <w:rsid w:val="005C7F24"/>
    <w:rsid w:val="005D019E"/>
    <w:rsid w:val="005D0249"/>
    <w:rsid w:val="005D0256"/>
    <w:rsid w:val="005D04E3"/>
    <w:rsid w:val="005D06BC"/>
    <w:rsid w:val="005D088E"/>
    <w:rsid w:val="005D092C"/>
    <w:rsid w:val="005D0F0A"/>
    <w:rsid w:val="005D1EA4"/>
    <w:rsid w:val="005D2207"/>
    <w:rsid w:val="005D310D"/>
    <w:rsid w:val="005D3334"/>
    <w:rsid w:val="005D3491"/>
    <w:rsid w:val="005D34B4"/>
    <w:rsid w:val="005D369B"/>
    <w:rsid w:val="005D3FA8"/>
    <w:rsid w:val="005D4D26"/>
    <w:rsid w:val="005D587B"/>
    <w:rsid w:val="005D5A87"/>
    <w:rsid w:val="005D6A77"/>
    <w:rsid w:val="005D6B17"/>
    <w:rsid w:val="005D6CC7"/>
    <w:rsid w:val="005E06E2"/>
    <w:rsid w:val="005E0D4A"/>
    <w:rsid w:val="005E10B8"/>
    <w:rsid w:val="005E12E2"/>
    <w:rsid w:val="005E247B"/>
    <w:rsid w:val="005E254B"/>
    <w:rsid w:val="005E2807"/>
    <w:rsid w:val="005E2C50"/>
    <w:rsid w:val="005E2D9C"/>
    <w:rsid w:val="005E311B"/>
    <w:rsid w:val="005E3289"/>
    <w:rsid w:val="005E40D3"/>
    <w:rsid w:val="005E430A"/>
    <w:rsid w:val="005E4D50"/>
    <w:rsid w:val="005E5128"/>
    <w:rsid w:val="005E57EF"/>
    <w:rsid w:val="005E61EA"/>
    <w:rsid w:val="005E6686"/>
    <w:rsid w:val="005E6B8E"/>
    <w:rsid w:val="005E6E06"/>
    <w:rsid w:val="005E79C3"/>
    <w:rsid w:val="005F02BA"/>
    <w:rsid w:val="005F05C5"/>
    <w:rsid w:val="005F0909"/>
    <w:rsid w:val="005F1AD5"/>
    <w:rsid w:val="005F1C41"/>
    <w:rsid w:val="005F22E3"/>
    <w:rsid w:val="005F296C"/>
    <w:rsid w:val="005F4AB3"/>
    <w:rsid w:val="005F4CEC"/>
    <w:rsid w:val="005F4E33"/>
    <w:rsid w:val="005F50C8"/>
    <w:rsid w:val="005F541B"/>
    <w:rsid w:val="005F5EBF"/>
    <w:rsid w:val="005F6483"/>
    <w:rsid w:val="005F6F44"/>
    <w:rsid w:val="005F7FDD"/>
    <w:rsid w:val="00600BDD"/>
    <w:rsid w:val="006011A6"/>
    <w:rsid w:val="006028A4"/>
    <w:rsid w:val="00602965"/>
    <w:rsid w:val="006029BA"/>
    <w:rsid w:val="00602AB4"/>
    <w:rsid w:val="00603048"/>
    <w:rsid w:val="00603114"/>
    <w:rsid w:val="006045E6"/>
    <w:rsid w:val="00604812"/>
    <w:rsid w:val="006051A5"/>
    <w:rsid w:val="00605368"/>
    <w:rsid w:val="00605B6E"/>
    <w:rsid w:val="006061F3"/>
    <w:rsid w:val="00607B1A"/>
    <w:rsid w:val="00607DA7"/>
    <w:rsid w:val="00610292"/>
    <w:rsid w:val="0061092F"/>
    <w:rsid w:val="00610BBC"/>
    <w:rsid w:val="00611198"/>
    <w:rsid w:val="006112C2"/>
    <w:rsid w:val="00611A99"/>
    <w:rsid w:val="0061213A"/>
    <w:rsid w:val="00612CE1"/>
    <w:rsid w:val="00613BF6"/>
    <w:rsid w:val="00613D37"/>
    <w:rsid w:val="0061489D"/>
    <w:rsid w:val="006148B9"/>
    <w:rsid w:val="00615580"/>
    <w:rsid w:val="006155AE"/>
    <w:rsid w:val="00615931"/>
    <w:rsid w:val="00615DF1"/>
    <w:rsid w:val="00615F74"/>
    <w:rsid w:val="00616F26"/>
    <w:rsid w:val="0061719C"/>
    <w:rsid w:val="0061769C"/>
    <w:rsid w:val="0061793C"/>
    <w:rsid w:val="006209B2"/>
    <w:rsid w:val="00620A86"/>
    <w:rsid w:val="00620BCC"/>
    <w:rsid w:val="00620FA3"/>
    <w:rsid w:val="006211C7"/>
    <w:rsid w:val="00621882"/>
    <w:rsid w:val="00621A8B"/>
    <w:rsid w:val="00621F2D"/>
    <w:rsid w:val="0062287C"/>
    <w:rsid w:val="0062289A"/>
    <w:rsid w:val="00623792"/>
    <w:rsid w:val="0062388D"/>
    <w:rsid w:val="00623DCF"/>
    <w:rsid w:val="0062404E"/>
    <w:rsid w:val="00624117"/>
    <w:rsid w:val="00624148"/>
    <w:rsid w:val="006248DA"/>
    <w:rsid w:val="006258D8"/>
    <w:rsid w:val="00625930"/>
    <w:rsid w:val="006259AD"/>
    <w:rsid w:val="006261F2"/>
    <w:rsid w:val="006263A1"/>
    <w:rsid w:val="006266DD"/>
    <w:rsid w:val="00626938"/>
    <w:rsid w:val="00626FAF"/>
    <w:rsid w:val="0062734B"/>
    <w:rsid w:val="0062745C"/>
    <w:rsid w:val="00630665"/>
    <w:rsid w:val="00630692"/>
    <w:rsid w:val="00630BC8"/>
    <w:rsid w:val="00630DBB"/>
    <w:rsid w:val="00630E8E"/>
    <w:rsid w:val="00631224"/>
    <w:rsid w:val="00631437"/>
    <w:rsid w:val="00631718"/>
    <w:rsid w:val="00632303"/>
    <w:rsid w:val="006326E1"/>
    <w:rsid w:val="006327B1"/>
    <w:rsid w:val="006330E1"/>
    <w:rsid w:val="006330EC"/>
    <w:rsid w:val="00633167"/>
    <w:rsid w:val="00633FEA"/>
    <w:rsid w:val="0063507B"/>
    <w:rsid w:val="006358E1"/>
    <w:rsid w:val="00635DC0"/>
    <w:rsid w:val="006366AD"/>
    <w:rsid w:val="00636743"/>
    <w:rsid w:val="00636B6F"/>
    <w:rsid w:val="0063743E"/>
    <w:rsid w:val="00637DE4"/>
    <w:rsid w:val="00640184"/>
    <w:rsid w:val="006409E7"/>
    <w:rsid w:val="00640E62"/>
    <w:rsid w:val="00641254"/>
    <w:rsid w:val="00641E8A"/>
    <w:rsid w:val="00643C30"/>
    <w:rsid w:val="00643E40"/>
    <w:rsid w:val="0064481C"/>
    <w:rsid w:val="00645B6F"/>
    <w:rsid w:val="00647643"/>
    <w:rsid w:val="006479D8"/>
    <w:rsid w:val="00650BB4"/>
    <w:rsid w:val="00650BD8"/>
    <w:rsid w:val="006510A6"/>
    <w:rsid w:val="00652489"/>
    <w:rsid w:val="0065270A"/>
    <w:rsid w:val="00652B8D"/>
    <w:rsid w:val="00652DC8"/>
    <w:rsid w:val="00653180"/>
    <w:rsid w:val="00655380"/>
    <w:rsid w:val="00655A4C"/>
    <w:rsid w:val="00656E86"/>
    <w:rsid w:val="00656FA8"/>
    <w:rsid w:val="00657401"/>
    <w:rsid w:val="006575FA"/>
    <w:rsid w:val="00660626"/>
    <w:rsid w:val="00660D8B"/>
    <w:rsid w:val="00660EAE"/>
    <w:rsid w:val="006610B5"/>
    <w:rsid w:val="00661D41"/>
    <w:rsid w:val="00663F36"/>
    <w:rsid w:val="00663FF9"/>
    <w:rsid w:val="00664541"/>
    <w:rsid w:val="00664766"/>
    <w:rsid w:val="0066541F"/>
    <w:rsid w:val="00665781"/>
    <w:rsid w:val="006657A0"/>
    <w:rsid w:val="006658D7"/>
    <w:rsid w:val="0066617A"/>
    <w:rsid w:val="006662CF"/>
    <w:rsid w:val="00666613"/>
    <w:rsid w:val="00666BD0"/>
    <w:rsid w:val="00666CDD"/>
    <w:rsid w:val="006676D8"/>
    <w:rsid w:val="0066779F"/>
    <w:rsid w:val="00667EB2"/>
    <w:rsid w:val="0067139D"/>
    <w:rsid w:val="006719FB"/>
    <w:rsid w:val="00671FBE"/>
    <w:rsid w:val="00673429"/>
    <w:rsid w:val="00673BF2"/>
    <w:rsid w:val="00673C89"/>
    <w:rsid w:val="00674772"/>
    <w:rsid w:val="00675116"/>
    <w:rsid w:val="00675FF0"/>
    <w:rsid w:val="0067604D"/>
    <w:rsid w:val="006764B7"/>
    <w:rsid w:val="006764DC"/>
    <w:rsid w:val="006767EE"/>
    <w:rsid w:val="0067699C"/>
    <w:rsid w:val="00677020"/>
    <w:rsid w:val="00677A70"/>
    <w:rsid w:val="00677C30"/>
    <w:rsid w:val="0068079B"/>
    <w:rsid w:val="00680F9D"/>
    <w:rsid w:val="00680FEC"/>
    <w:rsid w:val="00681458"/>
    <w:rsid w:val="006823D5"/>
    <w:rsid w:val="00682557"/>
    <w:rsid w:val="0068395C"/>
    <w:rsid w:val="00683BD3"/>
    <w:rsid w:val="00683E67"/>
    <w:rsid w:val="0068441A"/>
    <w:rsid w:val="006844A3"/>
    <w:rsid w:val="00684AE6"/>
    <w:rsid w:val="00684D72"/>
    <w:rsid w:val="00685065"/>
    <w:rsid w:val="00685C5F"/>
    <w:rsid w:val="00685DE8"/>
    <w:rsid w:val="006862C0"/>
    <w:rsid w:val="0068647E"/>
    <w:rsid w:val="00687A92"/>
    <w:rsid w:val="00687FCB"/>
    <w:rsid w:val="00690ED8"/>
    <w:rsid w:val="00691E39"/>
    <w:rsid w:val="00692178"/>
    <w:rsid w:val="006924D6"/>
    <w:rsid w:val="0069264C"/>
    <w:rsid w:val="00692E93"/>
    <w:rsid w:val="006930AF"/>
    <w:rsid w:val="00694346"/>
    <w:rsid w:val="0069525B"/>
    <w:rsid w:val="0069582A"/>
    <w:rsid w:val="00696560"/>
    <w:rsid w:val="0069702A"/>
    <w:rsid w:val="00697868"/>
    <w:rsid w:val="00697A62"/>
    <w:rsid w:val="00697FBF"/>
    <w:rsid w:val="006A015B"/>
    <w:rsid w:val="006A0321"/>
    <w:rsid w:val="006A0F6A"/>
    <w:rsid w:val="006A1DB6"/>
    <w:rsid w:val="006A263A"/>
    <w:rsid w:val="006A300D"/>
    <w:rsid w:val="006A4D05"/>
    <w:rsid w:val="006A5365"/>
    <w:rsid w:val="006A5AD1"/>
    <w:rsid w:val="006A612C"/>
    <w:rsid w:val="006A64CC"/>
    <w:rsid w:val="006A69D6"/>
    <w:rsid w:val="006A6D57"/>
    <w:rsid w:val="006A763E"/>
    <w:rsid w:val="006A7D9D"/>
    <w:rsid w:val="006B00F7"/>
    <w:rsid w:val="006B02D9"/>
    <w:rsid w:val="006B0ED8"/>
    <w:rsid w:val="006B10CC"/>
    <w:rsid w:val="006B18ED"/>
    <w:rsid w:val="006B21DD"/>
    <w:rsid w:val="006B2455"/>
    <w:rsid w:val="006B2686"/>
    <w:rsid w:val="006B26EA"/>
    <w:rsid w:val="006B27DF"/>
    <w:rsid w:val="006B286A"/>
    <w:rsid w:val="006B3335"/>
    <w:rsid w:val="006B372E"/>
    <w:rsid w:val="006B3818"/>
    <w:rsid w:val="006B410D"/>
    <w:rsid w:val="006B548A"/>
    <w:rsid w:val="006B5C77"/>
    <w:rsid w:val="006B6DB9"/>
    <w:rsid w:val="006B78E4"/>
    <w:rsid w:val="006B7D91"/>
    <w:rsid w:val="006C06F9"/>
    <w:rsid w:val="006C19F3"/>
    <w:rsid w:val="006C21AC"/>
    <w:rsid w:val="006C28BE"/>
    <w:rsid w:val="006C3120"/>
    <w:rsid w:val="006C43C5"/>
    <w:rsid w:val="006C4CEB"/>
    <w:rsid w:val="006C4F0F"/>
    <w:rsid w:val="006C52FF"/>
    <w:rsid w:val="006C546D"/>
    <w:rsid w:val="006C557A"/>
    <w:rsid w:val="006C5789"/>
    <w:rsid w:val="006C582F"/>
    <w:rsid w:val="006C5B04"/>
    <w:rsid w:val="006C6468"/>
    <w:rsid w:val="006C7629"/>
    <w:rsid w:val="006C78E5"/>
    <w:rsid w:val="006D0263"/>
    <w:rsid w:val="006D0B27"/>
    <w:rsid w:val="006D0B3F"/>
    <w:rsid w:val="006D1522"/>
    <w:rsid w:val="006D184A"/>
    <w:rsid w:val="006D193D"/>
    <w:rsid w:val="006D2032"/>
    <w:rsid w:val="006D20A9"/>
    <w:rsid w:val="006D26A8"/>
    <w:rsid w:val="006D28F0"/>
    <w:rsid w:val="006D36B5"/>
    <w:rsid w:val="006D3B84"/>
    <w:rsid w:val="006D4240"/>
    <w:rsid w:val="006D453D"/>
    <w:rsid w:val="006D5070"/>
    <w:rsid w:val="006D5254"/>
    <w:rsid w:val="006D618A"/>
    <w:rsid w:val="006D681A"/>
    <w:rsid w:val="006D6A5E"/>
    <w:rsid w:val="006D7440"/>
    <w:rsid w:val="006D76AC"/>
    <w:rsid w:val="006D77E2"/>
    <w:rsid w:val="006D788B"/>
    <w:rsid w:val="006D7E12"/>
    <w:rsid w:val="006D7E9E"/>
    <w:rsid w:val="006E06CF"/>
    <w:rsid w:val="006E0719"/>
    <w:rsid w:val="006E0D05"/>
    <w:rsid w:val="006E13F7"/>
    <w:rsid w:val="006E1495"/>
    <w:rsid w:val="006E1AC3"/>
    <w:rsid w:val="006E1FA0"/>
    <w:rsid w:val="006E2074"/>
    <w:rsid w:val="006E2603"/>
    <w:rsid w:val="006E2E96"/>
    <w:rsid w:val="006E3363"/>
    <w:rsid w:val="006E3644"/>
    <w:rsid w:val="006E402B"/>
    <w:rsid w:val="006E5047"/>
    <w:rsid w:val="006E51E9"/>
    <w:rsid w:val="006E6002"/>
    <w:rsid w:val="006E65E9"/>
    <w:rsid w:val="006E6EA9"/>
    <w:rsid w:val="006E6F68"/>
    <w:rsid w:val="006E71CF"/>
    <w:rsid w:val="006E77C9"/>
    <w:rsid w:val="006E7CBF"/>
    <w:rsid w:val="006F0091"/>
    <w:rsid w:val="006F0948"/>
    <w:rsid w:val="006F1D89"/>
    <w:rsid w:val="006F2536"/>
    <w:rsid w:val="006F2763"/>
    <w:rsid w:val="006F289C"/>
    <w:rsid w:val="006F4B95"/>
    <w:rsid w:val="006F4E23"/>
    <w:rsid w:val="006F57A3"/>
    <w:rsid w:val="006F5F47"/>
    <w:rsid w:val="006F5F7A"/>
    <w:rsid w:val="006F63F3"/>
    <w:rsid w:val="00702578"/>
    <w:rsid w:val="00702A48"/>
    <w:rsid w:val="00703096"/>
    <w:rsid w:val="00703626"/>
    <w:rsid w:val="00703C73"/>
    <w:rsid w:val="00703D69"/>
    <w:rsid w:val="00703EE6"/>
    <w:rsid w:val="00704623"/>
    <w:rsid w:val="007047D3"/>
    <w:rsid w:val="00704F4B"/>
    <w:rsid w:val="00705286"/>
    <w:rsid w:val="00705B69"/>
    <w:rsid w:val="00706AC8"/>
    <w:rsid w:val="00706E8B"/>
    <w:rsid w:val="00706EE6"/>
    <w:rsid w:val="00707457"/>
    <w:rsid w:val="00707523"/>
    <w:rsid w:val="00710207"/>
    <w:rsid w:val="00711135"/>
    <w:rsid w:val="007118FA"/>
    <w:rsid w:val="00711CB7"/>
    <w:rsid w:val="00712394"/>
    <w:rsid w:val="0071283A"/>
    <w:rsid w:val="0071488E"/>
    <w:rsid w:val="007148ED"/>
    <w:rsid w:val="00714C3A"/>
    <w:rsid w:val="00714FA2"/>
    <w:rsid w:val="00715164"/>
    <w:rsid w:val="0071670A"/>
    <w:rsid w:val="00717557"/>
    <w:rsid w:val="00720971"/>
    <w:rsid w:val="00720C2F"/>
    <w:rsid w:val="00721650"/>
    <w:rsid w:val="0072175A"/>
    <w:rsid w:val="00722588"/>
    <w:rsid w:val="007225A5"/>
    <w:rsid w:val="00722DC0"/>
    <w:rsid w:val="00723100"/>
    <w:rsid w:val="00723B47"/>
    <w:rsid w:val="0072489C"/>
    <w:rsid w:val="00724916"/>
    <w:rsid w:val="00724E4D"/>
    <w:rsid w:val="007250ED"/>
    <w:rsid w:val="00725410"/>
    <w:rsid w:val="00726800"/>
    <w:rsid w:val="00726E9F"/>
    <w:rsid w:val="007271AA"/>
    <w:rsid w:val="007271F5"/>
    <w:rsid w:val="0072794D"/>
    <w:rsid w:val="00730971"/>
    <w:rsid w:val="00731B43"/>
    <w:rsid w:val="00732B42"/>
    <w:rsid w:val="00732B97"/>
    <w:rsid w:val="00733801"/>
    <w:rsid w:val="00733932"/>
    <w:rsid w:val="007342B2"/>
    <w:rsid w:val="00734510"/>
    <w:rsid w:val="007349FE"/>
    <w:rsid w:val="00734E50"/>
    <w:rsid w:val="00734F79"/>
    <w:rsid w:val="00737171"/>
    <w:rsid w:val="007372EC"/>
    <w:rsid w:val="00737372"/>
    <w:rsid w:val="007378D7"/>
    <w:rsid w:val="00737B76"/>
    <w:rsid w:val="00740F61"/>
    <w:rsid w:val="007410AE"/>
    <w:rsid w:val="00741371"/>
    <w:rsid w:val="007413C5"/>
    <w:rsid w:val="007417A4"/>
    <w:rsid w:val="00741EDC"/>
    <w:rsid w:val="00742109"/>
    <w:rsid w:val="00742315"/>
    <w:rsid w:val="0074232C"/>
    <w:rsid w:val="007428F1"/>
    <w:rsid w:val="0074291B"/>
    <w:rsid w:val="0074326B"/>
    <w:rsid w:val="00744751"/>
    <w:rsid w:val="00744990"/>
    <w:rsid w:val="007449D4"/>
    <w:rsid w:val="00744B13"/>
    <w:rsid w:val="00744C5E"/>
    <w:rsid w:val="00744C63"/>
    <w:rsid w:val="00744DD8"/>
    <w:rsid w:val="00745106"/>
    <w:rsid w:val="00745267"/>
    <w:rsid w:val="00745F83"/>
    <w:rsid w:val="007463AB"/>
    <w:rsid w:val="00746740"/>
    <w:rsid w:val="007469B3"/>
    <w:rsid w:val="00746D90"/>
    <w:rsid w:val="00750C3F"/>
    <w:rsid w:val="007516CE"/>
    <w:rsid w:val="0075228E"/>
    <w:rsid w:val="007539F1"/>
    <w:rsid w:val="00754E91"/>
    <w:rsid w:val="00755C5D"/>
    <w:rsid w:val="0075618F"/>
    <w:rsid w:val="007565F7"/>
    <w:rsid w:val="0075688C"/>
    <w:rsid w:val="00757697"/>
    <w:rsid w:val="00757A08"/>
    <w:rsid w:val="00757AEE"/>
    <w:rsid w:val="007605CD"/>
    <w:rsid w:val="00760644"/>
    <w:rsid w:val="00760CDE"/>
    <w:rsid w:val="00762113"/>
    <w:rsid w:val="007623A0"/>
    <w:rsid w:val="0076251D"/>
    <w:rsid w:val="00762846"/>
    <w:rsid w:val="00762885"/>
    <w:rsid w:val="007632F6"/>
    <w:rsid w:val="00763403"/>
    <w:rsid w:val="00763552"/>
    <w:rsid w:val="0076394F"/>
    <w:rsid w:val="0076414F"/>
    <w:rsid w:val="00764EC4"/>
    <w:rsid w:val="00764F12"/>
    <w:rsid w:val="007654AB"/>
    <w:rsid w:val="00765A28"/>
    <w:rsid w:val="00765FC8"/>
    <w:rsid w:val="00766097"/>
    <w:rsid w:val="007661C2"/>
    <w:rsid w:val="0076651C"/>
    <w:rsid w:val="00766665"/>
    <w:rsid w:val="007666B6"/>
    <w:rsid w:val="00766995"/>
    <w:rsid w:val="00766A97"/>
    <w:rsid w:val="00767924"/>
    <w:rsid w:val="00767977"/>
    <w:rsid w:val="007704A6"/>
    <w:rsid w:val="00770520"/>
    <w:rsid w:val="0077386A"/>
    <w:rsid w:val="00773D03"/>
    <w:rsid w:val="0077401B"/>
    <w:rsid w:val="0077620C"/>
    <w:rsid w:val="00776C52"/>
    <w:rsid w:val="00777849"/>
    <w:rsid w:val="0077788D"/>
    <w:rsid w:val="00777E64"/>
    <w:rsid w:val="0078064D"/>
    <w:rsid w:val="007807A0"/>
    <w:rsid w:val="007812C9"/>
    <w:rsid w:val="00781A45"/>
    <w:rsid w:val="00781C77"/>
    <w:rsid w:val="0078222E"/>
    <w:rsid w:val="007828CA"/>
    <w:rsid w:val="00783105"/>
    <w:rsid w:val="0078362D"/>
    <w:rsid w:val="00783836"/>
    <w:rsid w:val="00783EE9"/>
    <w:rsid w:val="00785C34"/>
    <w:rsid w:val="00786C20"/>
    <w:rsid w:val="00786D71"/>
    <w:rsid w:val="00787B2F"/>
    <w:rsid w:val="00787E3A"/>
    <w:rsid w:val="00790C7D"/>
    <w:rsid w:val="00790EC1"/>
    <w:rsid w:val="007912F2"/>
    <w:rsid w:val="00791898"/>
    <w:rsid w:val="00791A1C"/>
    <w:rsid w:val="00791DC8"/>
    <w:rsid w:val="00792CCD"/>
    <w:rsid w:val="0079314D"/>
    <w:rsid w:val="0079352D"/>
    <w:rsid w:val="007941D5"/>
    <w:rsid w:val="00794568"/>
    <w:rsid w:val="00796DF4"/>
    <w:rsid w:val="0079700E"/>
    <w:rsid w:val="007970D3"/>
    <w:rsid w:val="00797612"/>
    <w:rsid w:val="007A00D0"/>
    <w:rsid w:val="007A0A5F"/>
    <w:rsid w:val="007A0CA0"/>
    <w:rsid w:val="007A153B"/>
    <w:rsid w:val="007A1636"/>
    <w:rsid w:val="007A21A1"/>
    <w:rsid w:val="007A2795"/>
    <w:rsid w:val="007A34F2"/>
    <w:rsid w:val="007A3819"/>
    <w:rsid w:val="007A3E3B"/>
    <w:rsid w:val="007A415C"/>
    <w:rsid w:val="007A43CC"/>
    <w:rsid w:val="007A459C"/>
    <w:rsid w:val="007A4FE9"/>
    <w:rsid w:val="007A5F89"/>
    <w:rsid w:val="007A654F"/>
    <w:rsid w:val="007A6D6A"/>
    <w:rsid w:val="007A76CF"/>
    <w:rsid w:val="007A77D6"/>
    <w:rsid w:val="007A7E0D"/>
    <w:rsid w:val="007A7F0D"/>
    <w:rsid w:val="007B0286"/>
    <w:rsid w:val="007B03ED"/>
    <w:rsid w:val="007B0601"/>
    <w:rsid w:val="007B0677"/>
    <w:rsid w:val="007B0928"/>
    <w:rsid w:val="007B0A0E"/>
    <w:rsid w:val="007B0C05"/>
    <w:rsid w:val="007B0DFE"/>
    <w:rsid w:val="007B12AA"/>
    <w:rsid w:val="007B1A37"/>
    <w:rsid w:val="007B215F"/>
    <w:rsid w:val="007B2190"/>
    <w:rsid w:val="007B25CC"/>
    <w:rsid w:val="007B2DAD"/>
    <w:rsid w:val="007B376F"/>
    <w:rsid w:val="007B3C1E"/>
    <w:rsid w:val="007B3C7B"/>
    <w:rsid w:val="007B3D3F"/>
    <w:rsid w:val="007B3D93"/>
    <w:rsid w:val="007B491E"/>
    <w:rsid w:val="007B4AA0"/>
    <w:rsid w:val="007B4C11"/>
    <w:rsid w:val="007B5AA4"/>
    <w:rsid w:val="007B5CAF"/>
    <w:rsid w:val="007B5EE3"/>
    <w:rsid w:val="007B6642"/>
    <w:rsid w:val="007B6DB9"/>
    <w:rsid w:val="007B7365"/>
    <w:rsid w:val="007B7515"/>
    <w:rsid w:val="007B774B"/>
    <w:rsid w:val="007C0405"/>
    <w:rsid w:val="007C0D59"/>
    <w:rsid w:val="007C1009"/>
    <w:rsid w:val="007C10A3"/>
    <w:rsid w:val="007C12E8"/>
    <w:rsid w:val="007C1A8A"/>
    <w:rsid w:val="007C21FF"/>
    <w:rsid w:val="007C277A"/>
    <w:rsid w:val="007C2ABE"/>
    <w:rsid w:val="007C2F93"/>
    <w:rsid w:val="007C3FB3"/>
    <w:rsid w:val="007C4525"/>
    <w:rsid w:val="007C5823"/>
    <w:rsid w:val="007C656A"/>
    <w:rsid w:val="007C664C"/>
    <w:rsid w:val="007C6882"/>
    <w:rsid w:val="007C6C85"/>
    <w:rsid w:val="007C7C0B"/>
    <w:rsid w:val="007C7FF1"/>
    <w:rsid w:val="007D00C9"/>
    <w:rsid w:val="007D1697"/>
    <w:rsid w:val="007D1744"/>
    <w:rsid w:val="007D210F"/>
    <w:rsid w:val="007D27F7"/>
    <w:rsid w:val="007D2C83"/>
    <w:rsid w:val="007D2E30"/>
    <w:rsid w:val="007D3E2A"/>
    <w:rsid w:val="007D46F1"/>
    <w:rsid w:val="007D49F5"/>
    <w:rsid w:val="007D4A02"/>
    <w:rsid w:val="007D6B6D"/>
    <w:rsid w:val="007D6F43"/>
    <w:rsid w:val="007D7020"/>
    <w:rsid w:val="007D718C"/>
    <w:rsid w:val="007D7B13"/>
    <w:rsid w:val="007D7D7E"/>
    <w:rsid w:val="007E030B"/>
    <w:rsid w:val="007E0774"/>
    <w:rsid w:val="007E0EE8"/>
    <w:rsid w:val="007E15FE"/>
    <w:rsid w:val="007E1EDD"/>
    <w:rsid w:val="007E272A"/>
    <w:rsid w:val="007E28E9"/>
    <w:rsid w:val="007E2FBC"/>
    <w:rsid w:val="007E3254"/>
    <w:rsid w:val="007E3947"/>
    <w:rsid w:val="007E4067"/>
    <w:rsid w:val="007E48C2"/>
    <w:rsid w:val="007E4BCB"/>
    <w:rsid w:val="007E4EBE"/>
    <w:rsid w:val="007E4F2F"/>
    <w:rsid w:val="007E5548"/>
    <w:rsid w:val="007E5BD5"/>
    <w:rsid w:val="007E6740"/>
    <w:rsid w:val="007E6BA7"/>
    <w:rsid w:val="007E6C09"/>
    <w:rsid w:val="007E6C53"/>
    <w:rsid w:val="007E73A7"/>
    <w:rsid w:val="007E74D8"/>
    <w:rsid w:val="007E7D75"/>
    <w:rsid w:val="007E7EBF"/>
    <w:rsid w:val="007F09B4"/>
    <w:rsid w:val="007F0DD5"/>
    <w:rsid w:val="007F2225"/>
    <w:rsid w:val="007F28B9"/>
    <w:rsid w:val="007F3BCA"/>
    <w:rsid w:val="007F3CB5"/>
    <w:rsid w:val="007F4014"/>
    <w:rsid w:val="007F405C"/>
    <w:rsid w:val="007F4E7B"/>
    <w:rsid w:val="007F5A1A"/>
    <w:rsid w:val="007F6617"/>
    <w:rsid w:val="007F6D7C"/>
    <w:rsid w:val="007F790D"/>
    <w:rsid w:val="008000A0"/>
    <w:rsid w:val="008003B2"/>
    <w:rsid w:val="00800674"/>
    <w:rsid w:val="008015C7"/>
    <w:rsid w:val="008022FD"/>
    <w:rsid w:val="0080235D"/>
    <w:rsid w:val="0080238B"/>
    <w:rsid w:val="008025D9"/>
    <w:rsid w:val="0080448F"/>
    <w:rsid w:val="00804FCF"/>
    <w:rsid w:val="0080608E"/>
    <w:rsid w:val="00806138"/>
    <w:rsid w:val="008062F0"/>
    <w:rsid w:val="008064D6"/>
    <w:rsid w:val="008065A0"/>
    <w:rsid w:val="00806BBF"/>
    <w:rsid w:val="00806CCD"/>
    <w:rsid w:val="00806FD7"/>
    <w:rsid w:val="0080732C"/>
    <w:rsid w:val="00807994"/>
    <w:rsid w:val="00807BD8"/>
    <w:rsid w:val="00807E8D"/>
    <w:rsid w:val="00810271"/>
    <w:rsid w:val="00810B2D"/>
    <w:rsid w:val="00810D58"/>
    <w:rsid w:val="00811D33"/>
    <w:rsid w:val="008129F9"/>
    <w:rsid w:val="00812AFB"/>
    <w:rsid w:val="00813DD4"/>
    <w:rsid w:val="008146B4"/>
    <w:rsid w:val="00814FF4"/>
    <w:rsid w:val="008150E2"/>
    <w:rsid w:val="008154D0"/>
    <w:rsid w:val="00815E1C"/>
    <w:rsid w:val="00816BD5"/>
    <w:rsid w:val="00816FE7"/>
    <w:rsid w:val="008173DC"/>
    <w:rsid w:val="008202F3"/>
    <w:rsid w:val="008205EF"/>
    <w:rsid w:val="0082101F"/>
    <w:rsid w:val="008213D8"/>
    <w:rsid w:val="0082170C"/>
    <w:rsid w:val="00821B50"/>
    <w:rsid w:val="0082286F"/>
    <w:rsid w:val="00823364"/>
    <w:rsid w:val="0082438E"/>
    <w:rsid w:val="00824662"/>
    <w:rsid w:val="00824B8F"/>
    <w:rsid w:val="0082506B"/>
    <w:rsid w:val="008254F0"/>
    <w:rsid w:val="008266D0"/>
    <w:rsid w:val="008267C7"/>
    <w:rsid w:val="00826CE7"/>
    <w:rsid w:val="00830647"/>
    <w:rsid w:val="00830C7F"/>
    <w:rsid w:val="00831AB4"/>
    <w:rsid w:val="00831EB5"/>
    <w:rsid w:val="00832584"/>
    <w:rsid w:val="00832A3F"/>
    <w:rsid w:val="008330A6"/>
    <w:rsid w:val="00833B26"/>
    <w:rsid w:val="00833C7A"/>
    <w:rsid w:val="00833F6D"/>
    <w:rsid w:val="00834105"/>
    <w:rsid w:val="008346A7"/>
    <w:rsid w:val="00836929"/>
    <w:rsid w:val="00836CBA"/>
    <w:rsid w:val="00836E74"/>
    <w:rsid w:val="00836FE2"/>
    <w:rsid w:val="008376B1"/>
    <w:rsid w:val="008409F1"/>
    <w:rsid w:val="008410E2"/>
    <w:rsid w:val="00841F46"/>
    <w:rsid w:val="00842115"/>
    <w:rsid w:val="00842618"/>
    <w:rsid w:val="00842D1A"/>
    <w:rsid w:val="0084303B"/>
    <w:rsid w:val="0084349B"/>
    <w:rsid w:val="00843814"/>
    <w:rsid w:val="00844551"/>
    <w:rsid w:val="00844783"/>
    <w:rsid w:val="00845C41"/>
    <w:rsid w:val="00846D1D"/>
    <w:rsid w:val="00846E3D"/>
    <w:rsid w:val="00846EBF"/>
    <w:rsid w:val="0084775B"/>
    <w:rsid w:val="00847A18"/>
    <w:rsid w:val="0085057D"/>
    <w:rsid w:val="00850A7A"/>
    <w:rsid w:val="00850C2F"/>
    <w:rsid w:val="00850CB2"/>
    <w:rsid w:val="00850CE1"/>
    <w:rsid w:val="00851506"/>
    <w:rsid w:val="00852594"/>
    <w:rsid w:val="00853CD6"/>
    <w:rsid w:val="00854275"/>
    <w:rsid w:val="008549B6"/>
    <w:rsid w:val="008553C8"/>
    <w:rsid w:val="00855852"/>
    <w:rsid w:val="00855EFA"/>
    <w:rsid w:val="0085682F"/>
    <w:rsid w:val="008573C6"/>
    <w:rsid w:val="008578E5"/>
    <w:rsid w:val="00857CD0"/>
    <w:rsid w:val="008605B2"/>
    <w:rsid w:val="008605FC"/>
    <w:rsid w:val="00860F44"/>
    <w:rsid w:val="00860FDC"/>
    <w:rsid w:val="00861559"/>
    <w:rsid w:val="008625AD"/>
    <w:rsid w:val="008627C8"/>
    <w:rsid w:val="00863663"/>
    <w:rsid w:val="00864A68"/>
    <w:rsid w:val="00865328"/>
    <w:rsid w:val="008653FE"/>
    <w:rsid w:val="0086630D"/>
    <w:rsid w:val="00867019"/>
    <w:rsid w:val="00867D10"/>
    <w:rsid w:val="00867FC4"/>
    <w:rsid w:val="00870147"/>
    <w:rsid w:val="0087153F"/>
    <w:rsid w:val="0087271A"/>
    <w:rsid w:val="00873D38"/>
    <w:rsid w:val="00873EB9"/>
    <w:rsid w:val="008743FC"/>
    <w:rsid w:val="00874621"/>
    <w:rsid w:val="00875583"/>
    <w:rsid w:val="00875783"/>
    <w:rsid w:val="008758BF"/>
    <w:rsid w:val="00876227"/>
    <w:rsid w:val="0087647F"/>
    <w:rsid w:val="0087697C"/>
    <w:rsid w:val="00876D7C"/>
    <w:rsid w:val="008775A9"/>
    <w:rsid w:val="00881740"/>
    <w:rsid w:val="00882AAF"/>
    <w:rsid w:val="0088363F"/>
    <w:rsid w:val="0088380E"/>
    <w:rsid w:val="00883AEA"/>
    <w:rsid w:val="00884261"/>
    <w:rsid w:val="008846FF"/>
    <w:rsid w:val="008848B3"/>
    <w:rsid w:val="00884960"/>
    <w:rsid w:val="00884D73"/>
    <w:rsid w:val="00885D38"/>
    <w:rsid w:val="00886941"/>
    <w:rsid w:val="00886AAC"/>
    <w:rsid w:val="0088783C"/>
    <w:rsid w:val="008904F0"/>
    <w:rsid w:val="00891CDE"/>
    <w:rsid w:val="00892086"/>
    <w:rsid w:val="0089227A"/>
    <w:rsid w:val="008927C0"/>
    <w:rsid w:val="00892A2C"/>
    <w:rsid w:val="00892CC3"/>
    <w:rsid w:val="00893089"/>
    <w:rsid w:val="0089337E"/>
    <w:rsid w:val="00893B0A"/>
    <w:rsid w:val="00894A03"/>
    <w:rsid w:val="00895D6E"/>
    <w:rsid w:val="008962FD"/>
    <w:rsid w:val="008970A6"/>
    <w:rsid w:val="008A13BB"/>
    <w:rsid w:val="008A19D1"/>
    <w:rsid w:val="008A1C09"/>
    <w:rsid w:val="008A33BE"/>
    <w:rsid w:val="008A3F6C"/>
    <w:rsid w:val="008A48FA"/>
    <w:rsid w:val="008A49ED"/>
    <w:rsid w:val="008A4BC4"/>
    <w:rsid w:val="008A510A"/>
    <w:rsid w:val="008A56FB"/>
    <w:rsid w:val="008A5C2C"/>
    <w:rsid w:val="008A5CA4"/>
    <w:rsid w:val="008A5F35"/>
    <w:rsid w:val="008A636F"/>
    <w:rsid w:val="008A6AE9"/>
    <w:rsid w:val="008A6CF1"/>
    <w:rsid w:val="008A6DDE"/>
    <w:rsid w:val="008A6E40"/>
    <w:rsid w:val="008A6F40"/>
    <w:rsid w:val="008A7331"/>
    <w:rsid w:val="008A745F"/>
    <w:rsid w:val="008A7951"/>
    <w:rsid w:val="008B02B3"/>
    <w:rsid w:val="008B1767"/>
    <w:rsid w:val="008B1C6E"/>
    <w:rsid w:val="008B26E2"/>
    <w:rsid w:val="008B31A0"/>
    <w:rsid w:val="008B3214"/>
    <w:rsid w:val="008B3BBC"/>
    <w:rsid w:val="008B477D"/>
    <w:rsid w:val="008B4797"/>
    <w:rsid w:val="008B5FEF"/>
    <w:rsid w:val="008B637E"/>
    <w:rsid w:val="008B6CC0"/>
    <w:rsid w:val="008B6D43"/>
    <w:rsid w:val="008B7190"/>
    <w:rsid w:val="008B74D5"/>
    <w:rsid w:val="008B7891"/>
    <w:rsid w:val="008B7A6F"/>
    <w:rsid w:val="008B7C5B"/>
    <w:rsid w:val="008B7E7C"/>
    <w:rsid w:val="008C0078"/>
    <w:rsid w:val="008C061C"/>
    <w:rsid w:val="008C07D7"/>
    <w:rsid w:val="008C0962"/>
    <w:rsid w:val="008C0B99"/>
    <w:rsid w:val="008C0C7E"/>
    <w:rsid w:val="008C23C4"/>
    <w:rsid w:val="008C2E5A"/>
    <w:rsid w:val="008C39C2"/>
    <w:rsid w:val="008C421C"/>
    <w:rsid w:val="008C4F1C"/>
    <w:rsid w:val="008C50D8"/>
    <w:rsid w:val="008C5AA8"/>
    <w:rsid w:val="008C5BA8"/>
    <w:rsid w:val="008C5E37"/>
    <w:rsid w:val="008C606C"/>
    <w:rsid w:val="008C63CE"/>
    <w:rsid w:val="008C65BD"/>
    <w:rsid w:val="008C69A2"/>
    <w:rsid w:val="008C6A7D"/>
    <w:rsid w:val="008C7C28"/>
    <w:rsid w:val="008C7FEF"/>
    <w:rsid w:val="008D00B2"/>
    <w:rsid w:val="008D05F6"/>
    <w:rsid w:val="008D15ED"/>
    <w:rsid w:val="008D2437"/>
    <w:rsid w:val="008D2670"/>
    <w:rsid w:val="008D26D2"/>
    <w:rsid w:val="008D26FE"/>
    <w:rsid w:val="008D2D7E"/>
    <w:rsid w:val="008D2E9E"/>
    <w:rsid w:val="008D32B4"/>
    <w:rsid w:val="008D3976"/>
    <w:rsid w:val="008D4570"/>
    <w:rsid w:val="008D4731"/>
    <w:rsid w:val="008D51D8"/>
    <w:rsid w:val="008D5679"/>
    <w:rsid w:val="008D5C87"/>
    <w:rsid w:val="008D5FC5"/>
    <w:rsid w:val="008D6AA1"/>
    <w:rsid w:val="008D6C13"/>
    <w:rsid w:val="008D7206"/>
    <w:rsid w:val="008D7356"/>
    <w:rsid w:val="008D7619"/>
    <w:rsid w:val="008D7782"/>
    <w:rsid w:val="008E069E"/>
    <w:rsid w:val="008E0971"/>
    <w:rsid w:val="008E09AE"/>
    <w:rsid w:val="008E2666"/>
    <w:rsid w:val="008E2CCB"/>
    <w:rsid w:val="008E36BF"/>
    <w:rsid w:val="008E36D8"/>
    <w:rsid w:val="008E3D68"/>
    <w:rsid w:val="008E40F8"/>
    <w:rsid w:val="008E4FF5"/>
    <w:rsid w:val="008E5419"/>
    <w:rsid w:val="008E55A8"/>
    <w:rsid w:val="008E6D0D"/>
    <w:rsid w:val="008E77D8"/>
    <w:rsid w:val="008F00C3"/>
    <w:rsid w:val="008F0783"/>
    <w:rsid w:val="008F0AE5"/>
    <w:rsid w:val="008F0FB8"/>
    <w:rsid w:val="008F2407"/>
    <w:rsid w:val="008F2670"/>
    <w:rsid w:val="008F2CB9"/>
    <w:rsid w:val="008F2E15"/>
    <w:rsid w:val="008F3196"/>
    <w:rsid w:val="008F3559"/>
    <w:rsid w:val="008F3C21"/>
    <w:rsid w:val="008F4D7D"/>
    <w:rsid w:val="008F50DB"/>
    <w:rsid w:val="008F514A"/>
    <w:rsid w:val="008F522F"/>
    <w:rsid w:val="008F5E47"/>
    <w:rsid w:val="008F7512"/>
    <w:rsid w:val="00900158"/>
    <w:rsid w:val="009005C0"/>
    <w:rsid w:val="009020DD"/>
    <w:rsid w:val="0090218E"/>
    <w:rsid w:val="00902D0A"/>
    <w:rsid w:val="00903379"/>
    <w:rsid w:val="009044A5"/>
    <w:rsid w:val="00904662"/>
    <w:rsid w:val="00904B7E"/>
    <w:rsid w:val="0090500B"/>
    <w:rsid w:val="009054B1"/>
    <w:rsid w:val="00906868"/>
    <w:rsid w:val="00906B80"/>
    <w:rsid w:val="0090736B"/>
    <w:rsid w:val="0091089E"/>
    <w:rsid w:val="009111F2"/>
    <w:rsid w:val="009113D1"/>
    <w:rsid w:val="00913084"/>
    <w:rsid w:val="00913F43"/>
    <w:rsid w:val="00913F4E"/>
    <w:rsid w:val="00914221"/>
    <w:rsid w:val="0091432A"/>
    <w:rsid w:val="009156CC"/>
    <w:rsid w:val="00915725"/>
    <w:rsid w:val="00915C66"/>
    <w:rsid w:val="009163F2"/>
    <w:rsid w:val="00916414"/>
    <w:rsid w:val="009168DF"/>
    <w:rsid w:val="00917274"/>
    <w:rsid w:val="009172B1"/>
    <w:rsid w:val="00917A26"/>
    <w:rsid w:val="009201BB"/>
    <w:rsid w:val="009202B4"/>
    <w:rsid w:val="00920968"/>
    <w:rsid w:val="00921431"/>
    <w:rsid w:val="009215ED"/>
    <w:rsid w:val="00921BFD"/>
    <w:rsid w:val="00921E32"/>
    <w:rsid w:val="0092249A"/>
    <w:rsid w:val="00923498"/>
    <w:rsid w:val="0092433D"/>
    <w:rsid w:val="0092438F"/>
    <w:rsid w:val="009244EF"/>
    <w:rsid w:val="0092461F"/>
    <w:rsid w:val="00924982"/>
    <w:rsid w:val="009251FE"/>
    <w:rsid w:val="00925359"/>
    <w:rsid w:val="00925999"/>
    <w:rsid w:val="00925ADF"/>
    <w:rsid w:val="00926E8F"/>
    <w:rsid w:val="0092701A"/>
    <w:rsid w:val="00927B46"/>
    <w:rsid w:val="00927DDD"/>
    <w:rsid w:val="00930137"/>
    <w:rsid w:val="0093038B"/>
    <w:rsid w:val="009303FA"/>
    <w:rsid w:val="00930501"/>
    <w:rsid w:val="00930C5E"/>
    <w:rsid w:val="0093114F"/>
    <w:rsid w:val="00931945"/>
    <w:rsid w:val="00931D75"/>
    <w:rsid w:val="00934515"/>
    <w:rsid w:val="00935491"/>
    <w:rsid w:val="0093552B"/>
    <w:rsid w:val="00935709"/>
    <w:rsid w:val="00935770"/>
    <w:rsid w:val="00935A48"/>
    <w:rsid w:val="00936368"/>
    <w:rsid w:val="009364B6"/>
    <w:rsid w:val="009368D9"/>
    <w:rsid w:val="00936B55"/>
    <w:rsid w:val="00937482"/>
    <w:rsid w:val="00937E13"/>
    <w:rsid w:val="0094073D"/>
    <w:rsid w:val="00941139"/>
    <w:rsid w:val="009417EC"/>
    <w:rsid w:val="009421A6"/>
    <w:rsid w:val="009424DC"/>
    <w:rsid w:val="00942D8C"/>
    <w:rsid w:val="00942EBF"/>
    <w:rsid w:val="00943055"/>
    <w:rsid w:val="0094385D"/>
    <w:rsid w:val="00943B27"/>
    <w:rsid w:val="00943F88"/>
    <w:rsid w:val="009455FF"/>
    <w:rsid w:val="00945A73"/>
    <w:rsid w:val="009467FE"/>
    <w:rsid w:val="00946BEC"/>
    <w:rsid w:val="00946E18"/>
    <w:rsid w:val="00947687"/>
    <w:rsid w:val="009479D2"/>
    <w:rsid w:val="00947C5A"/>
    <w:rsid w:val="00947EA3"/>
    <w:rsid w:val="00950584"/>
    <w:rsid w:val="00950A84"/>
    <w:rsid w:val="00951404"/>
    <w:rsid w:val="00951ECC"/>
    <w:rsid w:val="009534AF"/>
    <w:rsid w:val="00953B95"/>
    <w:rsid w:val="009545C8"/>
    <w:rsid w:val="0095530A"/>
    <w:rsid w:val="0095577C"/>
    <w:rsid w:val="00955DB0"/>
    <w:rsid w:val="00956308"/>
    <w:rsid w:val="00956972"/>
    <w:rsid w:val="00957CAC"/>
    <w:rsid w:val="00960070"/>
    <w:rsid w:val="00960303"/>
    <w:rsid w:val="0096039D"/>
    <w:rsid w:val="0096063C"/>
    <w:rsid w:val="009606CE"/>
    <w:rsid w:val="00960AA4"/>
    <w:rsid w:val="0096120B"/>
    <w:rsid w:val="009614C7"/>
    <w:rsid w:val="00961A12"/>
    <w:rsid w:val="00961D89"/>
    <w:rsid w:val="009620D7"/>
    <w:rsid w:val="00962342"/>
    <w:rsid w:val="00963548"/>
    <w:rsid w:val="00963984"/>
    <w:rsid w:val="00964191"/>
    <w:rsid w:val="00964EF0"/>
    <w:rsid w:val="009658E9"/>
    <w:rsid w:val="009668B2"/>
    <w:rsid w:val="0096691E"/>
    <w:rsid w:val="00967AE5"/>
    <w:rsid w:val="00967CA2"/>
    <w:rsid w:val="00967E67"/>
    <w:rsid w:val="0097065E"/>
    <w:rsid w:val="00970841"/>
    <w:rsid w:val="00970B8B"/>
    <w:rsid w:val="009715D9"/>
    <w:rsid w:val="00971797"/>
    <w:rsid w:val="00971861"/>
    <w:rsid w:val="00971EF4"/>
    <w:rsid w:val="00972167"/>
    <w:rsid w:val="00972FA7"/>
    <w:rsid w:val="0097338F"/>
    <w:rsid w:val="0097402F"/>
    <w:rsid w:val="009749ED"/>
    <w:rsid w:val="0097551C"/>
    <w:rsid w:val="009762A9"/>
    <w:rsid w:val="00976935"/>
    <w:rsid w:val="00976AF8"/>
    <w:rsid w:val="00976B2B"/>
    <w:rsid w:val="00976BE0"/>
    <w:rsid w:val="00976F53"/>
    <w:rsid w:val="009773EE"/>
    <w:rsid w:val="00977889"/>
    <w:rsid w:val="009779B6"/>
    <w:rsid w:val="00977C3D"/>
    <w:rsid w:val="00980ED8"/>
    <w:rsid w:val="009816C2"/>
    <w:rsid w:val="009818F8"/>
    <w:rsid w:val="00981E33"/>
    <w:rsid w:val="009827AD"/>
    <w:rsid w:val="009833D1"/>
    <w:rsid w:val="0098385F"/>
    <w:rsid w:val="00984A85"/>
    <w:rsid w:val="00984ADE"/>
    <w:rsid w:val="00984CD5"/>
    <w:rsid w:val="00984F53"/>
    <w:rsid w:val="00984FED"/>
    <w:rsid w:val="0098543D"/>
    <w:rsid w:val="009855A1"/>
    <w:rsid w:val="009860D9"/>
    <w:rsid w:val="00986263"/>
    <w:rsid w:val="0098637F"/>
    <w:rsid w:val="00986861"/>
    <w:rsid w:val="009900FF"/>
    <w:rsid w:val="0099153D"/>
    <w:rsid w:val="009921FF"/>
    <w:rsid w:val="00992A76"/>
    <w:rsid w:val="00992DC9"/>
    <w:rsid w:val="009930B1"/>
    <w:rsid w:val="00993F80"/>
    <w:rsid w:val="0099411A"/>
    <w:rsid w:val="00994547"/>
    <w:rsid w:val="00994EE4"/>
    <w:rsid w:val="00995931"/>
    <w:rsid w:val="0099598B"/>
    <w:rsid w:val="00995D5F"/>
    <w:rsid w:val="00995FAA"/>
    <w:rsid w:val="009960BF"/>
    <w:rsid w:val="009967B5"/>
    <w:rsid w:val="009971F5"/>
    <w:rsid w:val="009A0498"/>
    <w:rsid w:val="009A10CC"/>
    <w:rsid w:val="009A126B"/>
    <w:rsid w:val="009A19D8"/>
    <w:rsid w:val="009A2117"/>
    <w:rsid w:val="009A2489"/>
    <w:rsid w:val="009A3240"/>
    <w:rsid w:val="009A3300"/>
    <w:rsid w:val="009A4977"/>
    <w:rsid w:val="009A4C23"/>
    <w:rsid w:val="009A616B"/>
    <w:rsid w:val="009A624B"/>
    <w:rsid w:val="009A68BD"/>
    <w:rsid w:val="009A6F5E"/>
    <w:rsid w:val="009A7109"/>
    <w:rsid w:val="009A745A"/>
    <w:rsid w:val="009A78E5"/>
    <w:rsid w:val="009A7942"/>
    <w:rsid w:val="009A7B6F"/>
    <w:rsid w:val="009B0835"/>
    <w:rsid w:val="009B11A7"/>
    <w:rsid w:val="009B1BEC"/>
    <w:rsid w:val="009B1C94"/>
    <w:rsid w:val="009B2906"/>
    <w:rsid w:val="009B3A61"/>
    <w:rsid w:val="009B45A5"/>
    <w:rsid w:val="009B46C8"/>
    <w:rsid w:val="009B5BBE"/>
    <w:rsid w:val="009B6453"/>
    <w:rsid w:val="009B65BF"/>
    <w:rsid w:val="009B76A5"/>
    <w:rsid w:val="009B7B3D"/>
    <w:rsid w:val="009B7E5D"/>
    <w:rsid w:val="009C0C77"/>
    <w:rsid w:val="009C0D79"/>
    <w:rsid w:val="009C14CF"/>
    <w:rsid w:val="009C1CC9"/>
    <w:rsid w:val="009C1D8D"/>
    <w:rsid w:val="009C2F95"/>
    <w:rsid w:val="009C30B0"/>
    <w:rsid w:val="009C429A"/>
    <w:rsid w:val="009C43CD"/>
    <w:rsid w:val="009C6005"/>
    <w:rsid w:val="009C60AD"/>
    <w:rsid w:val="009C60EE"/>
    <w:rsid w:val="009C6179"/>
    <w:rsid w:val="009C6896"/>
    <w:rsid w:val="009C6A6C"/>
    <w:rsid w:val="009C6FBA"/>
    <w:rsid w:val="009C771D"/>
    <w:rsid w:val="009C7BF2"/>
    <w:rsid w:val="009C7CE0"/>
    <w:rsid w:val="009D001A"/>
    <w:rsid w:val="009D00DF"/>
    <w:rsid w:val="009D00E5"/>
    <w:rsid w:val="009D070F"/>
    <w:rsid w:val="009D0846"/>
    <w:rsid w:val="009D0C57"/>
    <w:rsid w:val="009D0EE1"/>
    <w:rsid w:val="009D1594"/>
    <w:rsid w:val="009D1783"/>
    <w:rsid w:val="009D2A39"/>
    <w:rsid w:val="009D2B5F"/>
    <w:rsid w:val="009D2F25"/>
    <w:rsid w:val="009D2F81"/>
    <w:rsid w:val="009D3044"/>
    <w:rsid w:val="009D4015"/>
    <w:rsid w:val="009D4047"/>
    <w:rsid w:val="009D4760"/>
    <w:rsid w:val="009D4CB6"/>
    <w:rsid w:val="009D5B84"/>
    <w:rsid w:val="009D66EB"/>
    <w:rsid w:val="009D737D"/>
    <w:rsid w:val="009D75E3"/>
    <w:rsid w:val="009D7822"/>
    <w:rsid w:val="009D7A76"/>
    <w:rsid w:val="009E081E"/>
    <w:rsid w:val="009E0E64"/>
    <w:rsid w:val="009E0F61"/>
    <w:rsid w:val="009E10A6"/>
    <w:rsid w:val="009E1EA3"/>
    <w:rsid w:val="009E22D6"/>
    <w:rsid w:val="009E35B4"/>
    <w:rsid w:val="009E3781"/>
    <w:rsid w:val="009E381B"/>
    <w:rsid w:val="009E452B"/>
    <w:rsid w:val="009E4AB3"/>
    <w:rsid w:val="009E51EB"/>
    <w:rsid w:val="009E5A5A"/>
    <w:rsid w:val="009E5A63"/>
    <w:rsid w:val="009E5D7D"/>
    <w:rsid w:val="009E5E46"/>
    <w:rsid w:val="009E6D38"/>
    <w:rsid w:val="009E753A"/>
    <w:rsid w:val="009F0189"/>
    <w:rsid w:val="009F11E0"/>
    <w:rsid w:val="009F1D21"/>
    <w:rsid w:val="009F30CF"/>
    <w:rsid w:val="009F310E"/>
    <w:rsid w:val="009F3478"/>
    <w:rsid w:val="009F4260"/>
    <w:rsid w:val="009F53EF"/>
    <w:rsid w:val="009F5951"/>
    <w:rsid w:val="009F5C38"/>
    <w:rsid w:val="009F5DBB"/>
    <w:rsid w:val="009F664E"/>
    <w:rsid w:val="009F6987"/>
    <w:rsid w:val="009F79F8"/>
    <w:rsid w:val="00A00489"/>
    <w:rsid w:val="00A0073F"/>
    <w:rsid w:val="00A014E8"/>
    <w:rsid w:val="00A0240C"/>
    <w:rsid w:val="00A02B7E"/>
    <w:rsid w:val="00A0310F"/>
    <w:rsid w:val="00A03176"/>
    <w:rsid w:val="00A0321B"/>
    <w:rsid w:val="00A033B4"/>
    <w:rsid w:val="00A033D5"/>
    <w:rsid w:val="00A0380D"/>
    <w:rsid w:val="00A040BF"/>
    <w:rsid w:val="00A05689"/>
    <w:rsid w:val="00A06D98"/>
    <w:rsid w:val="00A06FC1"/>
    <w:rsid w:val="00A07B15"/>
    <w:rsid w:val="00A07D3A"/>
    <w:rsid w:val="00A07E2C"/>
    <w:rsid w:val="00A10755"/>
    <w:rsid w:val="00A110DE"/>
    <w:rsid w:val="00A11BC9"/>
    <w:rsid w:val="00A120ED"/>
    <w:rsid w:val="00A12184"/>
    <w:rsid w:val="00A12E61"/>
    <w:rsid w:val="00A13BC9"/>
    <w:rsid w:val="00A14167"/>
    <w:rsid w:val="00A142BE"/>
    <w:rsid w:val="00A15516"/>
    <w:rsid w:val="00A158A4"/>
    <w:rsid w:val="00A15CDF"/>
    <w:rsid w:val="00A16433"/>
    <w:rsid w:val="00A166DC"/>
    <w:rsid w:val="00A1684B"/>
    <w:rsid w:val="00A16A53"/>
    <w:rsid w:val="00A1752E"/>
    <w:rsid w:val="00A17A12"/>
    <w:rsid w:val="00A205A4"/>
    <w:rsid w:val="00A2098D"/>
    <w:rsid w:val="00A20C5B"/>
    <w:rsid w:val="00A20DAE"/>
    <w:rsid w:val="00A20DEF"/>
    <w:rsid w:val="00A20EFC"/>
    <w:rsid w:val="00A2120C"/>
    <w:rsid w:val="00A216CE"/>
    <w:rsid w:val="00A2192F"/>
    <w:rsid w:val="00A219B4"/>
    <w:rsid w:val="00A21A60"/>
    <w:rsid w:val="00A21E66"/>
    <w:rsid w:val="00A225DD"/>
    <w:rsid w:val="00A2327C"/>
    <w:rsid w:val="00A23BB3"/>
    <w:rsid w:val="00A23D22"/>
    <w:rsid w:val="00A2417B"/>
    <w:rsid w:val="00A24DE1"/>
    <w:rsid w:val="00A2565F"/>
    <w:rsid w:val="00A256CD"/>
    <w:rsid w:val="00A25CB9"/>
    <w:rsid w:val="00A2604C"/>
    <w:rsid w:val="00A26782"/>
    <w:rsid w:val="00A267BD"/>
    <w:rsid w:val="00A27012"/>
    <w:rsid w:val="00A2788E"/>
    <w:rsid w:val="00A27CB3"/>
    <w:rsid w:val="00A3012B"/>
    <w:rsid w:val="00A30645"/>
    <w:rsid w:val="00A3064B"/>
    <w:rsid w:val="00A30AE3"/>
    <w:rsid w:val="00A31CD4"/>
    <w:rsid w:val="00A31D6F"/>
    <w:rsid w:val="00A32548"/>
    <w:rsid w:val="00A32C91"/>
    <w:rsid w:val="00A34547"/>
    <w:rsid w:val="00A35342"/>
    <w:rsid w:val="00A35660"/>
    <w:rsid w:val="00A357E2"/>
    <w:rsid w:val="00A359E6"/>
    <w:rsid w:val="00A35BAF"/>
    <w:rsid w:val="00A35ECB"/>
    <w:rsid w:val="00A36683"/>
    <w:rsid w:val="00A36D63"/>
    <w:rsid w:val="00A370BE"/>
    <w:rsid w:val="00A372F8"/>
    <w:rsid w:val="00A37FF4"/>
    <w:rsid w:val="00A40324"/>
    <w:rsid w:val="00A4174F"/>
    <w:rsid w:val="00A42383"/>
    <w:rsid w:val="00A423B1"/>
    <w:rsid w:val="00A426FA"/>
    <w:rsid w:val="00A42CEF"/>
    <w:rsid w:val="00A42E77"/>
    <w:rsid w:val="00A4311D"/>
    <w:rsid w:val="00A43580"/>
    <w:rsid w:val="00A44119"/>
    <w:rsid w:val="00A4433B"/>
    <w:rsid w:val="00A4485B"/>
    <w:rsid w:val="00A44A73"/>
    <w:rsid w:val="00A450BF"/>
    <w:rsid w:val="00A454AA"/>
    <w:rsid w:val="00A4598A"/>
    <w:rsid w:val="00A45D3C"/>
    <w:rsid w:val="00A46364"/>
    <w:rsid w:val="00A46E75"/>
    <w:rsid w:val="00A47271"/>
    <w:rsid w:val="00A477B9"/>
    <w:rsid w:val="00A47E8E"/>
    <w:rsid w:val="00A47FA9"/>
    <w:rsid w:val="00A5046F"/>
    <w:rsid w:val="00A5080D"/>
    <w:rsid w:val="00A50E6F"/>
    <w:rsid w:val="00A516C6"/>
    <w:rsid w:val="00A517F3"/>
    <w:rsid w:val="00A51816"/>
    <w:rsid w:val="00A521D1"/>
    <w:rsid w:val="00A522E5"/>
    <w:rsid w:val="00A528C0"/>
    <w:rsid w:val="00A53381"/>
    <w:rsid w:val="00A53954"/>
    <w:rsid w:val="00A53996"/>
    <w:rsid w:val="00A53B38"/>
    <w:rsid w:val="00A53E62"/>
    <w:rsid w:val="00A54657"/>
    <w:rsid w:val="00A546E4"/>
    <w:rsid w:val="00A550B7"/>
    <w:rsid w:val="00A558A6"/>
    <w:rsid w:val="00A56088"/>
    <w:rsid w:val="00A562B7"/>
    <w:rsid w:val="00A56BDE"/>
    <w:rsid w:val="00A57495"/>
    <w:rsid w:val="00A6057C"/>
    <w:rsid w:val="00A60691"/>
    <w:rsid w:val="00A60E69"/>
    <w:rsid w:val="00A61476"/>
    <w:rsid w:val="00A61F3D"/>
    <w:rsid w:val="00A62327"/>
    <w:rsid w:val="00A62F96"/>
    <w:rsid w:val="00A63B6C"/>
    <w:rsid w:val="00A6469E"/>
    <w:rsid w:val="00A64A44"/>
    <w:rsid w:val="00A6502E"/>
    <w:rsid w:val="00A6550D"/>
    <w:rsid w:val="00A66D62"/>
    <w:rsid w:val="00A66F64"/>
    <w:rsid w:val="00A67456"/>
    <w:rsid w:val="00A701B8"/>
    <w:rsid w:val="00A70E33"/>
    <w:rsid w:val="00A7118B"/>
    <w:rsid w:val="00A714F5"/>
    <w:rsid w:val="00A71BA6"/>
    <w:rsid w:val="00A726B5"/>
    <w:rsid w:val="00A7294E"/>
    <w:rsid w:val="00A73119"/>
    <w:rsid w:val="00A7345B"/>
    <w:rsid w:val="00A739D9"/>
    <w:rsid w:val="00A73A3F"/>
    <w:rsid w:val="00A74B4A"/>
    <w:rsid w:val="00A74F14"/>
    <w:rsid w:val="00A750E0"/>
    <w:rsid w:val="00A75577"/>
    <w:rsid w:val="00A75D83"/>
    <w:rsid w:val="00A7605B"/>
    <w:rsid w:val="00A7637B"/>
    <w:rsid w:val="00A76A63"/>
    <w:rsid w:val="00A7765F"/>
    <w:rsid w:val="00A77C65"/>
    <w:rsid w:val="00A77FDA"/>
    <w:rsid w:val="00A800B4"/>
    <w:rsid w:val="00A8086D"/>
    <w:rsid w:val="00A80FCD"/>
    <w:rsid w:val="00A811FA"/>
    <w:rsid w:val="00A812C5"/>
    <w:rsid w:val="00A82235"/>
    <w:rsid w:val="00A82EBE"/>
    <w:rsid w:val="00A83403"/>
    <w:rsid w:val="00A8465E"/>
    <w:rsid w:val="00A84A0A"/>
    <w:rsid w:val="00A84EC9"/>
    <w:rsid w:val="00A857DB"/>
    <w:rsid w:val="00A85C15"/>
    <w:rsid w:val="00A867A4"/>
    <w:rsid w:val="00A8715B"/>
    <w:rsid w:val="00A872CB"/>
    <w:rsid w:val="00A872D8"/>
    <w:rsid w:val="00A87558"/>
    <w:rsid w:val="00A878FE"/>
    <w:rsid w:val="00A87D5B"/>
    <w:rsid w:val="00A901DF"/>
    <w:rsid w:val="00A90B49"/>
    <w:rsid w:val="00A91268"/>
    <w:rsid w:val="00A91762"/>
    <w:rsid w:val="00A91F3C"/>
    <w:rsid w:val="00A92035"/>
    <w:rsid w:val="00A92D78"/>
    <w:rsid w:val="00A931A8"/>
    <w:rsid w:val="00A93E63"/>
    <w:rsid w:val="00A93FC2"/>
    <w:rsid w:val="00A943BD"/>
    <w:rsid w:val="00A9457B"/>
    <w:rsid w:val="00A94731"/>
    <w:rsid w:val="00A94808"/>
    <w:rsid w:val="00A94B0E"/>
    <w:rsid w:val="00A94BD8"/>
    <w:rsid w:val="00A951A7"/>
    <w:rsid w:val="00A95247"/>
    <w:rsid w:val="00A95C68"/>
    <w:rsid w:val="00A95D42"/>
    <w:rsid w:val="00A968A5"/>
    <w:rsid w:val="00A96EF1"/>
    <w:rsid w:val="00A972F5"/>
    <w:rsid w:val="00A97CE2"/>
    <w:rsid w:val="00AA04E8"/>
    <w:rsid w:val="00AA0E68"/>
    <w:rsid w:val="00AA18CF"/>
    <w:rsid w:val="00AA1CAC"/>
    <w:rsid w:val="00AA20E3"/>
    <w:rsid w:val="00AA298F"/>
    <w:rsid w:val="00AA3596"/>
    <w:rsid w:val="00AA366B"/>
    <w:rsid w:val="00AA3D1A"/>
    <w:rsid w:val="00AA429A"/>
    <w:rsid w:val="00AA4A2A"/>
    <w:rsid w:val="00AA4BAA"/>
    <w:rsid w:val="00AA4BC7"/>
    <w:rsid w:val="00AA5F7C"/>
    <w:rsid w:val="00AA6B99"/>
    <w:rsid w:val="00AA7190"/>
    <w:rsid w:val="00AA71B5"/>
    <w:rsid w:val="00AA7A11"/>
    <w:rsid w:val="00AB0148"/>
    <w:rsid w:val="00AB0C9D"/>
    <w:rsid w:val="00AB15D5"/>
    <w:rsid w:val="00AB1789"/>
    <w:rsid w:val="00AB2EAC"/>
    <w:rsid w:val="00AB3048"/>
    <w:rsid w:val="00AB3588"/>
    <w:rsid w:val="00AB3CD1"/>
    <w:rsid w:val="00AB4685"/>
    <w:rsid w:val="00AB49C2"/>
    <w:rsid w:val="00AB5A6E"/>
    <w:rsid w:val="00AB5DA3"/>
    <w:rsid w:val="00AB6F74"/>
    <w:rsid w:val="00AB7267"/>
    <w:rsid w:val="00AB7849"/>
    <w:rsid w:val="00AB7B67"/>
    <w:rsid w:val="00AC10A9"/>
    <w:rsid w:val="00AC1D59"/>
    <w:rsid w:val="00AC25CD"/>
    <w:rsid w:val="00AC2F75"/>
    <w:rsid w:val="00AC3B85"/>
    <w:rsid w:val="00AC4048"/>
    <w:rsid w:val="00AC40E9"/>
    <w:rsid w:val="00AC4D6C"/>
    <w:rsid w:val="00AC4E59"/>
    <w:rsid w:val="00AC5D97"/>
    <w:rsid w:val="00AC6441"/>
    <w:rsid w:val="00AC6CB1"/>
    <w:rsid w:val="00AC7907"/>
    <w:rsid w:val="00AC7A2E"/>
    <w:rsid w:val="00AC7E3F"/>
    <w:rsid w:val="00AD00C4"/>
    <w:rsid w:val="00AD0A5E"/>
    <w:rsid w:val="00AD10AD"/>
    <w:rsid w:val="00AD1754"/>
    <w:rsid w:val="00AD190F"/>
    <w:rsid w:val="00AD1F45"/>
    <w:rsid w:val="00AD2237"/>
    <w:rsid w:val="00AD2284"/>
    <w:rsid w:val="00AD25A1"/>
    <w:rsid w:val="00AD2849"/>
    <w:rsid w:val="00AD28D9"/>
    <w:rsid w:val="00AD35C6"/>
    <w:rsid w:val="00AD4B0F"/>
    <w:rsid w:val="00AD4E27"/>
    <w:rsid w:val="00AD4E63"/>
    <w:rsid w:val="00AD5008"/>
    <w:rsid w:val="00AD5474"/>
    <w:rsid w:val="00AD58AB"/>
    <w:rsid w:val="00AD59E9"/>
    <w:rsid w:val="00AD5C5D"/>
    <w:rsid w:val="00AD68CD"/>
    <w:rsid w:val="00AD6B44"/>
    <w:rsid w:val="00AD6C41"/>
    <w:rsid w:val="00AD7CCC"/>
    <w:rsid w:val="00AE2DBA"/>
    <w:rsid w:val="00AE2EFF"/>
    <w:rsid w:val="00AE2FCF"/>
    <w:rsid w:val="00AE3196"/>
    <w:rsid w:val="00AE3296"/>
    <w:rsid w:val="00AE37A2"/>
    <w:rsid w:val="00AE3D6A"/>
    <w:rsid w:val="00AE42F8"/>
    <w:rsid w:val="00AE50A9"/>
    <w:rsid w:val="00AE543A"/>
    <w:rsid w:val="00AE69C1"/>
    <w:rsid w:val="00AE6B48"/>
    <w:rsid w:val="00AF0212"/>
    <w:rsid w:val="00AF02E4"/>
    <w:rsid w:val="00AF03FC"/>
    <w:rsid w:val="00AF053D"/>
    <w:rsid w:val="00AF0E47"/>
    <w:rsid w:val="00AF2238"/>
    <w:rsid w:val="00AF24EC"/>
    <w:rsid w:val="00AF2787"/>
    <w:rsid w:val="00AF2D97"/>
    <w:rsid w:val="00AF311E"/>
    <w:rsid w:val="00AF340B"/>
    <w:rsid w:val="00AF3AE9"/>
    <w:rsid w:val="00AF4815"/>
    <w:rsid w:val="00AF4EAC"/>
    <w:rsid w:val="00AF4ED3"/>
    <w:rsid w:val="00AF4FB9"/>
    <w:rsid w:val="00AF5280"/>
    <w:rsid w:val="00AF538F"/>
    <w:rsid w:val="00AF572D"/>
    <w:rsid w:val="00AF6B19"/>
    <w:rsid w:val="00AF6BD4"/>
    <w:rsid w:val="00AF7428"/>
    <w:rsid w:val="00AF7AB1"/>
    <w:rsid w:val="00AF7E8B"/>
    <w:rsid w:val="00B00997"/>
    <w:rsid w:val="00B009D3"/>
    <w:rsid w:val="00B00AEC"/>
    <w:rsid w:val="00B00C92"/>
    <w:rsid w:val="00B0123B"/>
    <w:rsid w:val="00B0140A"/>
    <w:rsid w:val="00B01D55"/>
    <w:rsid w:val="00B02364"/>
    <w:rsid w:val="00B0261B"/>
    <w:rsid w:val="00B03948"/>
    <w:rsid w:val="00B07568"/>
    <w:rsid w:val="00B0788B"/>
    <w:rsid w:val="00B07ACD"/>
    <w:rsid w:val="00B07F1A"/>
    <w:rsid w:val="00B102CA"/>
    <w:rsid w:val="00B10847"/>
    <w:rsid w:val="00B108E8"/>
    <w:rsid w:val="00B11ABF"/>
    <w:rsid w:val="00B11F18"/>
    <w:rsid w:val="00B1257A"/>
    <w:rsid w:val="00B126E9"/>
    <w:rsid w:val="00B12972"/>
    <w:rsid w:val="00B12C62"/>
    <w:rsid w:val="00B13B7C"/>
    <w:rsid w:val="00B13BD0"/>
    <w:rsid w:val="00B13EFB"/>
    <w:rsid w:val="00B149A6"/>
    <w:rsid w:val="00B14AE5"/>
    <w:rsid w:val="00B15FF2"/>
    <w:rsid w:val="00B20195"/>
    <w:rsid w:val="00B206B2"/>
    <w:rsid w:val="00B21AEC"/>
    <w:rsid w:val="00B21F2A"/>
    <w:rsid w:val="00B21FB1"/>
    <w:rsid w:val="00B21FF3"/>
    <w:rsid w:val="00B22351"/>
    <w:rsid w:val="00B22FC8"/>
    <w:rsid w:val="00B23BDE"/>
    <w:rsid w:val="00B2471D"/>
    <w:rsid w:val="00B24E84"/>
    <w:rsid w:val="00B25297"/>
    <w:rsid w:val="00B2583F"/>
    <w:rsid w:val="00B25BEB"/>
    <w:rsid w:val="00B260FA"/>
    <w:rsid w:val="00B26A3F"/>
    <w:rsid w:val="00B2705F"/>
    <w:rsid w:val="00B27853"/>
    <w:rsid w:val="00B279F3"/>
    <w:rsid w:val="00B27F08"/>
    <w:rsid w:val="00B30332"/>
    <w:rsid w:val="00B30C4E"/>
    <w:rsid w:val="00B3153B"/>
    <w:rsid w:val="00B3177D"/>
    <w:rsid w:val="00B32BE6"/>
    <w:rsid w:val="00B332EE"/>
    <w:rsid w:val="00B33EC3"/>
    <w:rsid w:val="00B3478E"/>
    <w:rsid w:val="00B34984"/>
    <w:rsid w:val="00B34AE1"/>
    <w:rsid w:val="00B34BB5"/>
    <w:rsid w:val="00B3605C"/>
    <w:rsid w:val="00B374C0"/>
    <w:rsid w:val="00B37C2C"/>
    <w:rsid w:val="00B400A9"/>
    <w:rsid w:val="00B402E2"/>
    <w:rsid w:val="00B416A2"/>
    <w:rsid w:val="00B41AFF"/>
    <w:rsid w:val="00B4227D"/>
    <w:rsid w:val="00B42318"/>
    <w:rsid w:val="00B430FA"/>
    <w:rsid w:val="00B43703"/>
    <w:rsid w:val="00B43B79"/>
    <w:rsid w:val="00B43BF5"/>
    <w:rsid w:val="00B44070"/>
    <w:rsid w:val="00B44A8A"/>
    <w:rsid w:val="00B450AC"/>
    <w:rsid w:val="00B451B1"/>
    <w:rsid w:val="00B461E4"/>
    <w:rsid w:val="00B46472"/>
    <w:rsid w:val="00B47286"/>
    <w:rsid w:val="00B47B3B"/>
    <w:rsid w:val="00B50C7A"/>
    <w:rsid w:val="00B5199C"/>
    <w:rsid w:val="00B52180"/>
    <w:rsid w:val="00B52B02"/>
    <w:rsid w:val="00B52EB0"/>
    <w:rsid w:val="00B52EB2"/>
    <w:rsid w:val="00B533BF"/>
    <w:rsid w:val="00B53EE2"/>
    <w:rsid w:val="00B54139"/>
    <w:rsid w:val="00B54B5A"/>
    <w:rsid w:val="00B54EFA"/>
    <w:rsid w:val="00B55822"/>
    <w:rsid w:val="00B55EBC"/>
    <w:rsid w:val="00B56730"/>
    <w:rsid w:val="00B56C8C"/>
    <w:rsid w:val="00B6020C"/>
    <w:rsid w:val="00B60F48"/>
    <w:rsid w:val="00B612CF"/>
    <w:rsid w:val="00B613F8"/>
    <w:rsid w:val="00B6153A"/>
    <w:rsid w:val="00B618AD"/>
    <w:rsid w:val="00B621A1"/>
    <w:rsid w:val="00B62369"/>
    <w:rsid w:val="00B62469"/>
    <w:rsid w:val="00B62F04"/>
    <w:rsid w:val="00B63152"/>
    <w:rsid w:val="00B63E40"/>
    <w:rsid w:val="00B6418D"/>
    <w:rsid w:val="00B64526"/>
    <w:rsid w:val="00B64C8E"/>
    <w:rsid w:val="00B65587"/>
    <w:rsid w:val="00B66651"/>
    <w:rsid w:val="00B668FC"/>
    <w:rsid w:val="00B67717"/>
    <w:rsid w:val="00B6779F"/>
    <w:rsid w:val="00B7185C"/>
    <w:rsid w:val="00B7189D"/>
    <w:rsid w:val="00B72386"/>
    <w:rsid w:val="00B72BAB"/>
    <w:rsid w:val="00B7330A"/>
    <w:rsid w:val="00B73CA0"/>
    <w:rsid w:val="00B74D34"/>
    <w:rsid w:val="00B74DC6"/>
    <w:rsid w:val="00B7734C"/>
    <w:rsid w:val="00B802B3"/>
    <w:rsid w:val="00B80778"/>
    <w:rsid w:val="00B80897"/>
    <w:rsid w:val="00B813E5"/>
    <w:rsid w:val="00B816EA"/>
    <w:rsid w:val="00B81B12"/>
    <w:rsid w:val="00B81BF9"/>
    <w:rsid w:val="00B81D9D"/>
    <w:rsid w:val="00B82260"/>
    <w:rsid w:val="00B8234F"/>
    <w:rsid w:val="00B823EA"/>
    <w:rsid w:val="00B82FC3"/>
    <w:rsid w:val="00B83E36"/>
    <w:rsid w:val="00B83E9B"/>
    <w:rsid w:val="00B84957"/>
    <w:rsid w:val="00B84959"/>
    <w:rsid w:val="00B8508E"/>
    <w:rsid w:val="00B8515A"/>
    <w:rsid w:val="00B86AB3"/>
    <w:rsid w:val="00B87327"/>
    <w:rsid w:val="00B90159"/>
    <w:rsid w:val="00B90BD3"/>
    <w:rsid w:val="00B91D0E"/>
    <w:rsid w:val="00B9243E"/>
    <w:rsid w:val="00B93601"/>
    <w:rsid w:val="00B94153"/>
    <w:rsid w:val="00B94155"/>
    <w:rsid w:val="00B94B51"/>
    <w:rsid w:val="00B95F91"/>
    <w:rsid w:val="00B9645E"/>
    <w:rsid w:val="00B96495"/>
    <w:rsid w:val="00B96C62"/>
    <w:rsid w:val="00B96F4F"/>
    <w:rsid w:val="00B97642"/>
    <w:rsid w:val="00BA015C"/>
    <w:rsid w:val="00BA096E"/>
    <w:rsid w:val="00BA0E1A"/>
    <w:rsid w:val="00BA1248"/>
    <w:rsid w:val="00BA1810"/>
    <w:rsid w:val="00BA2F21"/>
    <w:rsid w:val="00BA31DA"/>
    <w:rsid w:val="00BA340B"/>
    <w:rsid w:val="00BA44AB"/>
    <w:rsid w:val="00BA52A3"/>
    <w:rsid w:val="00BA5549"/>
    <w:rsid w:val="00BA623A"/>
    <w:rsid w:val="00BA6C5F"/>
    <w:rsid w:val="00BA7496"/>
    <w:rsid w:val="00BB2ABE"/>
    <w:rsid w:val="00BB3122"/>
    <w:rsid w:val="00BB330D"/>
    <w:rsid w:val="00BB373E"/>
    <w:rsid w:val="00BB3752"/>
    <w:rsid w:val="00BB50C0"/>
    <w:rsid w:val="00BB5102"/>
    <w:rsid w:val="00BB5503"/>
    <w:rsid w:val="00BB5682"/>
    <w:rsid w:val="00BB5E9C"/>
    <w:rsid w:val="00BB636F"/>
    <w:rsid w:val="00BB64E7"/>
    <w:rsid w:val="00BB66BD"/>
    <w:rsid w:val="00BB69B2"/>
    <w:rsid w:val="00BB6DDA"/>
    <w:rsid w:val="00BB7037"/>
    <w:rsid w:val="00BB73F3"/>
    <w:rsid w:val="00BB7534"/>
    <w:rsid w:val="00BB7A1E"/>
    <w:rsid w:val="00BC0094"/>
    <w:rsid w:val="00BC028E"/>
    <w:rsid w:val="00BC0617"/>
    <w:rsid w:val="00BC0825"/>
    <w:rsid w:val="00BC1B0C"/>
    <w:rsid w:val="00BC1D98"/>
    <w:rsid w:val="00BC21F2"/>
    <w:rsid w:val="00BC2A42"/>
    <w:rsid w:val="00BC2C23"/>
    <w:rsid w:val="00BC2DF6"/>
    <w:rsid w:val="00BC30DB"/>
    <w:rsid w:val="00BC36DB"/>
    <w:rsid w:val="00BC3B23"/>
    <w:rsid w:val="00BC45E6"/>
    <w:rsid w:val="00BC5256"/>
    <w:rsid w:val="00BC5AE2"/>
    <w:rsid w:val="00BC5B97"/>
    <w:rsid w:val="00BC5FC7"/>
    <w:rsid w:val="00BC6262"/>
    <w:rsid w:val="00BC7051"/>
    <w:rsid w:val="00BC7631"/>
    <w:rsid w:val="00BD047B"/>
    <w:rsid w:val="00BD0655"/>
    <w:rsid w:val="00BD0E2F"/>
    <w:rsid w:val="00BD14D1"/>
    <w:rsid w:val="00BD14F5"/>
    <w:rsid w:val="00BD1918"/>
    <w:rsid w:val="00BD199F"/>
    <w:rsid w:val="00BD19B1"/>
    <w:rsid w:val="00BD2238"/>
    <w:rsid w:val="00BD2534"/>
    <w:rsid w:val="00BD32D1"/>
    <w:rsid w:val="00BD347B"/>
    <w:rsid w:val="00BD3C43"/>
    <w:rsid w:val="00BD5630"/>
    <w:rsid w:val="00BD58BF"/>
    <w:rsid w:val="00BD64AC"/>
    <w:rsid w:val="00BD65AD"/>
    <w:rsid w:val="00BD6D31"/>
    <w:rsid w:val="00BD7824"/>
    <w:rsid w:val="00BD7DA4"/>
    <w:rsid w:val="00BD7E82"/>
    <w:rsid w:val="00BD7FDD"/>
    <w:rsid w:val="00BE0018"/>
    <w:rsid w:val="00BE1905"/>
    <w:rsid w:val="00BE28B0"/>
    <w:rsid w:val="00BE2A4F"/>
    <w:rsid w:val="00BE2E6A"/>
    <w:rsid w:val="00BE378F"/>
    <w:rsid w:val="00BE37A9"/>
    <w:rsid w:val="00BE3D91"/>
    <w:rsid w:val="00BE486D"/>
    <w:rsid w:val="00BE55B2"/>
    <w:rsid w:val="00BE5F5C"/>
    <w:rsid w:val="00BE6403"/>
    <w:rsid w:val="00BE6A1D"/>
    <w:rsid w:val="00BE6A88"/>
    <w:rsid w:val="00BE6B01"/>
    <w:rsid w:val="00BE6EDD"/>
    <w:rsid w:val="00BE7259"/>
    <w:rsid w:val="00BE72D7"/>
    <w:rsid w:val="00BE7C81"/>
    <w:rsid w:val="00BE7D25"/>
    <w:rsid w:val="00BE7E92"/>
    <w:rsid w:val="00BE7F9D"/>
    <w:rsid w:val="00BF0C8E"/>
    <w:rsid w:val="00BF0DB8"/>
    <w:rsid w:val="00BF128E"/>
    <w:rsid w:val="00BF1889"/>
    <w:rsid w:val="00BF1B84"/>
    <w:rsid w:val="00BF1CBF"/>
    <w:rsid w:val="00BF1CF8"/>
    <w:rsid w:val="00BF28D5"/>
    <w:rsid w:val="00BF3C38"/>
    <w:rsid w:val="00BF3E37"/>
    <w:rsid w:val="00BF3FB3"/>
    <w:rsid w:val="00BF4265"/>
    <w:rsid w:val="00BF45EC"/>
    <w:rsid w:val="00BF4619"/>
    <w:rsid w:val="00BF4624"/>
    <w:rsid w:val="00BF4704"/>
    <w:rsid w:val="00BF4A3C"/>
    <w:rsid w:val="00BF4AE3"/>
    <w:rsid w:val="00BF4AF1"/>
    <w:rsid w:val="00BF597F"/>
    <w:rsid w:val="00BF5B7C"/>
    <w:rsid w:val="00BF5C88"/>
    <w:rsid w:val="00BF609E"/>
    <w:rsid w:val="00BF646C"/>
    <w:rsid w:val="00BF648B"/>
    <w:rsid w:val="00BF7263"/>
    <w:rsid w:val="00C0007C"/>
    <w:rsid w:val="00C009F6"/>
    <w:rsid w:val="00C012B9"/>
    <w:rsid w:val="00C01703"/>
    <w:rsid w:val="00C01AA8"/>
    <w:rsid w:val="00C026B3"/>
    <w:rsid w:val="00C02B6F"/>
    <w:rsid w:val="00C02DEB"/>
    <w:rsid w:val="00C03087"/>
    <w:rsid w:val="00C03365"/>
    <w:rsid w:val="00C034A7"/>
    <w:rsid w:val="00C04775"/>
    <w:rsid w:val="00C04871"/>
    <w:rsid w:val="00C04C3E"/>
    <w:rsid w:val="00C050C5"/>
    <w:rsid w:val="00C050D9"/>
    <w:rsid w:val="00C0528E"/>
    <w:rsid w:val="00C05E80"/>
    <w:rsid w:val="00C06078"/>
    <w:rsid w:val="00C0617E"/>
    <w:rsid w:val="00C06385"/>
    <w:rsid w:val="00C07628"/>
    <w:rsid w:val="00C10429"/>
    <w:rsid w:val="00C10B28"/>
    <w:rsid w:val="00C1146A"/>
    <w:rsid w:val="00C11BD3"/>
    <w:rsid w:val="00C12217"/>
    <w:rsid w:val="00C12806"/>
    <w:rsid w:val="00C12919"/>
    <w:rsid w:val="00C13906"/>
    <w:rsid w:val="00C1420B"/>
    <w:rsid w:val="00C14A46"/>
    <w:rsid w:val="00C14E90"/>
    <w:rsid w:val="00C15984"/>
    <w:rsid w:val="00C15E53"/>
    <w:rsid w:val="00C162F7"/>
    <w:rsid w:val="00C1662A"/>
    <w:rsid w:val="00C172D4"/>
    <w:rsid w:val="00C173B2"/>
    <w:rsid w:val="00C17BD2"/>
    <w:rsid w:val="00C204FC"/>
    <w:rsid w:val="00C20689"/>
    <w:rsid w:val="00C20C71"/>
    <w:rsid w:val="00C217FA"/>
    <w:rsid w:val="00C219EC"/>
    <w:rsid w:val="00C21BDF"/>
    <w:rsid w:val="00C223E5"/>
    <w:rsid w:val="00C22865"/>
    <w:rsid w:val="00C22888"/>
    <w:rsid w:val="00C22CF4"/>
    <w:rsid w:val="00C2355E"/>
    <w:rsid w:val="00C23C17"/>
    <w:rsid w:val="00C24902"/>
    <w:rsid w:val="00C2504C"/>
    <w:rsid w:val="00C2572E"/>
    <w:rsid w:val="00C257C7"/>
    <w:rsid w:val="00C265BC"/>
    <w:rsid w:val="00C267D5"/>
    <w:rsid w:val="00C26C07"/>
    <w:rsid w:val="00C26C58"/>
    <w:rsid w:val="00C26CC4"/>
    <w:rsid w:val="00C27E91"/>
    <w:rsid w:val="00C30721"/>
    <w:rsid w:val="00C30FE7"/>
    <w:rsid w:val="00C31B8D"/>
    <w:rsid w:val="00C31C56"/>
    <w:rsid w:val="00C3214C"/>
    <w:rsid w:val="00C3286F"/>
    <w:rsid w:val="00C32E17"/>
    <w:rsid w:val="00C33433"/>
    <w:rsid w:val="00C339EA"/>
    <w:rsid w:val="00C33DA0"/>
    <w:rsid w:val="00C34FE8"/>
    <w:rsid w:val="00C3580D"/>
    <w:rsid w:val="00C3582B"/>
    <w:rsid w:val="00C3603A"/>
    <w:rsid w:val="00C36149"/>
    <w:rsid w:val="00C361F9"/>
    <w:rsid w:val="00C36812"/>
    <w:rsid w:val="00C37C43"/>
    <w:rsid w:val="00C40124"/>
    <w:rsid w:val="00C401E8"/>
    <w:rsid w:val="00C41B06"/>
    <w:rsid w:val="00C423FA"/>
    <w:rsid w:val="00C42E7F"/>
    <w:rsid w:val="00C430AF"/>
    <w:rsid w:val="00C4397D"/>
    <w:rsid w:val="00C43BB0"/>
    <w:rsid w:val="00C43E78"/>
    <w:rsid w:val="00C444A7"/>
    <w:rsid w:val="00C45C41"/>
    <w:rsid w:val="00C45F5E"/>
    <w:rsid w:val="00C4610F"/>
    <w:rsid w:val="00C463C3"/>
    <w:rsid w:val="00C473D3"/>
    <w:rsid w:val="00C50501"/>
    <w:rsid w:val="00C50697"/>
    <w:rsid w:val="00C507A2"/>
    <w:rsid w:val="00C51424"/>
    <w:rsid w:val="00C5190A"/>
    <w:rsid w:val="00C51C96"/>
    <w:rsid w:val="00C51F9D"/>
    <w:rsid w:val="00C52492"/>
    <w:rsid w:val="00C52754"/>
    <w:rsid w:val="00C527CE"/>
    <w:rsid w:val="00C53013"/>
    <w:rsid w:val="00C530BA"/>
    <w:rsid w:val="00C53882"/>
    <w:rsid w:val="00C53BFF"/>
    <w:rsid w:val="00C53C8A"/>
    <w:rsid w:val="00C5406C"/>
    <w:rsid w:val="00C54742"/>
    <w:rsid w:val="00C54E17"/>
    <w:rsid w:val="00C55BB8"/>
    <w:rsid w:val="00C55D31"/>
    <w:rsid w:val="00C55F51"/>
    <w:rsid w:val="00C561AB"/>
    <w:rsid w:val="00C56604"/>
    <w:rsid w:val="00C5689E"/>
    <w:rsid w:val="00C56F03"/>
    <w:rsid w:val="00C57EAA"/>
    <w:rsid w:val="00C603D9"/>
    <w:rsid w:val="00C605DF"/>
    <w:rsid w:val="00C6062A"/>
    <w:rsid w:val="00C60C30"/>
    <w:rsid w:val="00C60D43"/>
    <w:rsid w:val="00C60F1B"/>
    <w:rsid w:val="00C611DA"/>
    <w:rsid w:val="00C61327"/>
    <w:rsid w:val="00C61E3C"/>
    <w:rsid w:val="00C62636"/>
    <w:rsid w:val="00C627E7"/>
    <w:rsid w:val="00C62968"/>
    <w:rsid w:val="00C62BA0"/>
    <w:rsid w:val="00C62D2A"/>
    <w:rsid w:val="00C63046"/>
    <w:rsid w:val="00C640F3"/>
    <w:rsid w:val="00C6515D"/>
    <w:rsid w:val="00C65BDE"/>
    <w:rsid w:val="00C66753"/>
    <w:rsid w:val="00C66C14"/>
    <w:rsid w:val="00C66DF3"/>
    <w:rsid w:val="00C66EEF"/>
    <w:rsid w:val="00C67B97"/>
    <w:rsid w:val="00C7013C"/>
    <w:rsid w:val="00C7041C"/>
    <w:rsid w:val="00C70B77"/>
    <w:rsid w:val="00C70D08"/>
    <w:rsid w:val="00C70D16"/>
    <w:rsid w:val="00C7158F"/>
    <w:rsid w:val="00C71EB9"/>
    <w:rsid w:val="00C72BEB"/>
    <w:rsid w:val="00C736E3"/>
    <w:rsid w:val="00C744D0"/>
    <w:rsid w:val="00C7453D"/>
    <w:rsid w:val="00C747F7"/>
    <w:rsid w:val="00C757CD"/>
    <w:rsid w:val="00C7584F"/>
    <w:rsid w:val="00C7684C"/>
    <w:rsid w:val="00C76D85"/>
    <w:rsid w:val="00C7710F"/>
    <w:rsid w:val="00C77B22"/>
    <w:rsid w:val="00C77C5A"/>
    <w:rsid w:val="00C801BB"/>
    <w:rsid w:val="00C80D34"/>
    <w:rsid w:val="00C81074"/>
    <w:rsid w:val="00C8130E"/>
    <w:rsid w:val="00C821C6"/>
    <w:rsid w:val="00C8272E"/>
    <w:rsid w:val="00C8276D"/>
    <w:rsid w:val="00C82901"/>
    <w:rsid w:val="00C8291E"/>
    <w:rsid w:val="00C830C5"/>
    <w:rsid w:val="00C83AA6"/>
    <w:rsid w:val="00C83F6E"/>
    <w:rsid w:val="00C8448C"/>
    <w:rsid w:val="00C85B7C"/>
    <w:rsid w:val="00C85EDA"/>
    <w:rsid w:val="00C86E0F"/>
    <w:rsid w:val="00C871D6"/>
    <w:rsid w:val="00C87302"/>
    <w:rsid w:val="00C87B36"/>
    <w:rsid w:val="00C87B5B"/>
    <w:rsid w:val="00C87D76"/>
    <w:rsid w:val="00C90BC5"/>
    <w:rsid w:val="00C90D53"/>
    <w:rsid w:val="00C90DB6"/>
    <w:rsid w:val="00C9125D"/>
    <w:rsid w:val="00C91996"/>
    <w:rsid w:val="00C930FF"/>
    <w:rsid w:val="00C94930"/>
    <w:rsid w:val="00C951D4"/>
    <w:rsid w:val="00C96819"/>
    <w:rsid w:val="00C975AC"/>
    <w:rsid w:val="00C97AAB"/>
    <w:rsid w:val="00C97AFD"/>
    <w:rsid w:val="00C97CE0"/>
    <w:rsid w:val="00CA0184"/>
    <w:rsid w:val="00CA09F7"/>
    <w:rsid w:val="00CA0D8C"/>
    <w:rsid w:val="00CA106A"/>
    <w:rsid w:val="00CA1527"/>
    <w:rsid w:val="00CA1A51"/>
    <w:rsid w:val="00CA2592"/>
    <w:rsid w:val="00CA2757"/>
    <w:rsid w:val="00CA3CC4"/>
    <w:rsid w:val="00CA3EA2"/>
    <w:rsid w:val="00CA4DB1"/>
    <w:rsid w:val="00CA501C"/>
    <w:rsid w:val="00CA586A"/>
    <w:rsid w:val="00CA5E0E"/>
    <w:rsid w:val="00CA6FBB"/>
    <w:rsid w:val="00CA77C8"/>
    <w:rsid w:val="00CB0376"/>
    <w:rsid w:val="00CB10A7"/>
    <w:rsid w:val="00CB2139"/>
    <w:rsid w:val="00CB2182"/>
    <w:rsid w:val="00CB3416"/>
    <w:rsid w:val="00CB3A4B"/>
    <w:rsid w:val="00CB3D0E"/>
    <w:rsid w:val="00CB3E45"/>
    <w:rsid w:val="00CB50D5"/>
    <w:rsid w:val="00CB578A"/>
    <w:rsid w:val="00CB5FB9"/>
    <w:rsid w:val="00CB6076"/>
    <w:rsid w:val="00CB72DC"/>
    <w:rsid w:val="00CB7521"/>
    <w:rsid w:val="00CC1292"/>
    <w:rsid w:val="00CC146F"/>
    <w:rsid w:val="00CC2A32"/>
    <w:rsid w:val="00CC2E9E"/>
    <w:rsid w:val="00CC3A35"/>
    <w:rsid w:val="00CC3AAC"/>
    <w:rsid w:val="00CC57C9"/>
    <w:rsid w:val="00CC6977"/>
    <w:rsid w:val="00CC6985"/>
    <w:rsid w:val="00CC75A5"/>
    <w:rsid w:val="00CC7B7B"/>
    <w:rsid w:val="00CC7CA8"/>
    <w:rsid w:val="00CC7DB4"/>
    <w:rsid w:val="00CD0C3D"/>
    <w:rsid w:val="00CD2082"/>
    <w:rsid w:val="00CD269D"/>
    <w:rsid w:val="00CD346E"/>
    <w:rsid w:val="00CD3D17"/>
    <w:rsid w:val="00CD4308"/>
    <w:rsid w:val="00CD432B"/>
    <w:rsid w:val="00CD46F9"/>
    <w:rsid w:val="00CD4C40"/>
    <w:rsid w:val="00CD60A2"/>
    <w:rsid w:val="00CD7C2B"/>
    <w:rsid w:val="00CE0893"/>
    <w:rsid w:val="00CE0CEC"/>
    <w:rsid w:val="00CE1E5E"/>
    <w:rsid w:val="00CE1F9A"/>
    <w:rsid w:val="00CE2102"/>
    <w:rsid w:val="00CE21A7"/>
    <w:rsid w:val="00CE2661"/>
    <w:rsid w:val="00CE2872"/>
    <w:rsid w:val="00CE2D90"/>
    <w:rsid w:val="00CE2DE0"/>
    <w:rsid w:val="00CE3259"/>
    <w:rsid w:val="00CE326A"/>
    <w:rsid w:val="00CE3305"/>
    <w:rsid w:val="00CE3591"/>
    <w:rsid w:val="00CE3A60"/>
    <w:rsid w:val="00CE4DC3"/>
    <w:rsid w:val="00CE4F55"/>
    <w:rsid w:val="00CE564D"/>
    <w:rsid w:val="00CE597A"/>
    <w:rsid w:val="00CE5B65"/>
    <w:rsid w:val="00CE5D34"/>
    <w:rsid w:val="00CE69E3"/>
    <w:rsid w:val="00CE6D00"/>
    <w:rsid w:val="00CE7527"/>
    <w:rsid w:val="00CE78D2"/>
    <w:rsid w:val="00CE7D78"/>
    <w:rsid w:val="00CF01FD"/>
    <w:rsid w:val="00CF0C2F"/>
    <w:rsid w:val="00CF12B4"/>
    <w:rsid w:val="00CF320F"/>
    <w:rsid w:val="00CF3765"/>
    <w:rsid w:val="00CF45E8"/>
    <w:rsid w:val="00CF4BCF"/>
    <w:rsid w:val="00CF6168"/>
    <w:rsid w:val="00CF672C"/>
    <w:rsid w:val="00CF6E0A"/>
    <w:rsid w:val="00CF6F0C"/>
    <w:rsid w:val="00CF7CD4"/>
    <w:rsid w:val="00D00298"/>
    <w:rsid w:val="00D00D64"/>
    <w:rsid w:val="00D01AF6"/>
    <w:rsid w:val="00D01B00"/>
    <w:rsid w:val="00D0228D"/>
    <w:rsid w:val="00D02413"/>
    <w:rsid w:val="00D024F3"/>
    <w:rsid w:val="00D0254C"/>
    <w:rsid w:val="00D02567"/>
    <w:rsid w:val="00D02905"/>
    <w:rsid w:val="00D02F3C"/>
    <w:rsid w:val="00D02FA1"/>
    <w:rsid w:val="00D03330"/>
    <w:rsid w:val="00D034D4"/>
    <w:rsid w:val="00D03902"/>
    <w:rsid w:val="00D04F0E"/>
    <w:rsid w:val="00D051F0"/>
    <w:rsid w:val="00D052A0"/>
    <w:rsid w:val="00D06133"/>
    <w:rsid w:val="00D06A2E"/>
    <w:rsid w:val="00D06FFE"/>
    <w:rsid w:val="00D07365"/>
    <w:rsid w:val="00D104CE"/>
    <w:rsid w:val="00D113C5"/>
    <w:rsid w:val="00D11DB5"/>
    <w:rsid w:val="00D11EED"/>
    <w:rsid w:val="00D12046"/>
    <w:rsid w:val="00D1247F"/>
    <w:rsid w:val="00D1288B"/>
    <w:rsid w:val="00D12B13"/>
    <w:rsid w:val="00D12CBC"/>
    <w:rsid w:val="00D13872"/>
    <w:rsid w:val="00D13A06"/>
    <w:rsid w:val="00D147D7"/>
    <w:rsid w:val="00D15E34"/>
    <w:rsid w:val="00D15EA9"/>
    <w:rsid w:val="00D16B90"/>
    <w:rsid w:val="00D17EEF"/>
    <w:rsid w:val="00D204F7"/>
    <w:rsid w:val="00D20A80"/>
    <w:rsid w:val="00D212A7"/>
    <w:rsid w:val="00D21D74"/>
    <w:rsid w:val="00D22ADC"/>
    <w:rsid w:val="00D231ED"/>
    <w:rsid w:val="00D23483"/>
    <w:rsid w:val="00D23DCB"/>
    <w:rsid w:val="00D2409B"/>
    <w:rsid w:val="00D24227"/>
    <w:rsid w:val="00D244D3"/>
    <w:rsid w:val="00D2476D"/>
    <w:rsid w:val="00D2555E"/>
    <w:rsid w:val="00D2579C"/>
    <w:rsid w:val="00D25DB5"/>
    <w:rsid w:val="00D25F4E"/>
    <w:rsid w:val="00D26040"/>
    <w:rsid w:val="00D26345"/>
    <w:rsid w:val="00D265FB"/>
    <w:rsid w:val="00D269BC"/>
    <w:rsid w:val="00D26A89"/>
    <w:rsid w:val="00D26AF0"/>
    <w:rsid w:val="00D2700C"/>
    <w:rsid w:val="00D27694"/>
    <w:rsid w:val="00D27D81"/>
    <w:rsid w:val="00D27E0F"/>
    <w:rsid w:val="00D3047C"/>
    <w:rsid w:val="00D31E26"/>
    <w:rsid w:val="00D320E4"/>
    <w:rsid w:val="00D321AC"/>
    <w:rsid w:val="00D32810"/>
    <w:rsid w:val="00D32AB3"/>
    <w:rsid w:val="00D3302D"/>
    <w:rsid w:val="00D33B52"/>
    <w:rsid w:val="00D359A9"/>
    <w:rsid w:val="00D360CB"/>
    <w:rsid w:val="00D3637E"/>
    <w:rsid w:val="00D36BC2"/>
    <w:rsid w:val="00D36D96"/>
    <w:rsid w:val="00D36D97"/>
    <w:rsid w:val="00D36FC4"/>
    <w:rsid w:val="00D37274"/>
    <w:rsid w:val="00D37A20"/>
    <w:rsid w:val="00D4064D"/>
    <w:rsid w:val="00D409D0"/>
    <w:rsid w:val="00D40AC5"/>
    <w:rsid w:val="00D4107C"/>
    <w:rsid w:val="00D41AAA"/>
    <w:rsid w:val="00D41D94"/>
    <w:rsid w:val="00D422E0"/>
    <w:rsid w:val="00D45314"/>
    <w:rsid w:val="00D457C5"/>
    <w:rsid w:val="00D45A16"/>
    <w:rsid w:val="00D45A27"/>
    <w:rsid w:val="00D46518"/>
    <w:rsid w:val="00D465B9"/>
    <w:rsid w:val="00D47152"/>
    <w:rsid w:val="00D475DD"/>
    <w:rsid w:val="00D4780F"/>
    <w:rsid w:val="00D47D58"/>
    <w:rsid w:val="00D50295"/>
    <w:rsid w:val="00D50870"/>
    <w:rsid w:val="00D508FD"/>
    <w:rsid w:val="00D509A7"/>
    <w:rsid w:val="00D5208B"/>
    <w:rsid w:val="00D520E6"/>
    <w:rsid w:val="00D52B1D"/>
    <w:rsid w:val="00D52CFD"/>
    <w:rsid w:val="00D52E4E"/>
    <w:rsid w:val="00D531C4"/>
    <w:rsid w:val="00D535CD"/>
    <w:rsid w:val="00D5390B"/>
    <w:rsid w:val="00D53C8B"/>
    <w:rsid w:val="00D54331"/>
    <w:rsid w:val="00D544DF"/>
    <w:rsid w:val="00D544E8"/>
    <w:rsid w:val="00D54586"/>
    <w:rsid w:val="00D54C61"/>
    <w:rsid w:val="00D558B0"/>
    <w:rsid w:val="00D56045"/>
    <w:rsid w:val="00D562E3"/>
    <w:rsid w:val="00D566ED"/>
    <w:rsid w:val="00D568B9"/>
    <w:rsid w:val="00D56D89"/>
    <w:rsid w:val="00D57023"/>
    <w:rsid w:val="00D57033"/>
    <w:rsid w:val="00D573B7"/>
    <w:rsid w:val="00D577EC"/>
    <w:rsid w:val="00D57C0A"/>
    <w:rsid w:val="00D57F88"/>
    <w:rsid w:val="00D6045F"/>
    <w:rsid w:val="00D60849"/>
    <w:rsid w:val="00D62FC8"/>
    <w:rsid w:val="00D6394A"/>
    <w:rsid w:val="00D64058"/>
    <w:rsid w:val="00D64977"/>
    <w:rsid w:val="00D65BCC"/>
    <w:rsid w:val="00D66A45"/>
    <w:rsid w:val="00D66AC1"/>
    <w:rsid w:val="00D672CF"/>
    <w:rsid w:val="00D67372"/>
    <w:rsid w:val="00D676FC"/>
    <w:rsid w:val="00D709F0"/>
    <w:rsid w:val="00D7107A"/>
    <w:rsid w:val="00D71BBB"/>
    <w:rsid w:val="00D71C2A"/>
    <w:rsid w:val="00D73DFD"/>
    <w:rsid w:val="00D73E6B"/>
    <w:rsid w:val="00D74726"/>
    <w:rsid w:val="00D7542D"/>
    <w:rsid w:val="00D7572E"/>
    <w:rsid w:val="00D75CB0"/>
    <w:rsid w:val="00D76B4F"/>
    <w:rsid w:val="00D77115"/>
    <w:rsid w:val="00D77BAB"/>
    <w:rsid w:val="00D77C04"/>
    <w:rsid w:val="00D801D9"/>
    <w:rsid w:val="00D807CA"/>
    <w:rsid w:val="00D808CF"/>
    <w:rsid w:val="00D80F8A"/>
    <w:rsid w:val="00D8202E"/>
    <w:rsid w:val="00D82167"/>
    <w:rsid w:val="00D826E7"/>
    <w:rsid w:val="00D827AD"/>
    <w:rsid w:val="00D83470"/>
    <w:rsid w:val="00D83636"/>
    <w:rsid w:val="00D837EF"/>
    <w:rsid w:val="00D84DCB"/>
    <w:rsid w:val="00D8531A"/>
    <w:rsid w:val="00D85549"/>
    <w:rsid w:val="00D85DF5"/>
    <w:rsid w:val="00D86539"/>
    <w:rsid w:val="00D86BBB"/>
    <w:rsid w:val="00D873B2"/>
    <w:rsid w:val="00D876C8"/>
    <w:rsid w:val="00D87F5E"/>
    <w:rsid w:val="00D90A78"/>
    <w:rsid w:val="00D90B90"/>
    <w:rsid w:val="00D90C63"/>
    <w:rsid w:val="00D90D47"/>
    <w:rsid w:val="00D91937"/>
    <w:rsid w:val="00D919BE"/>
    <w:rsid w:val="00D91DA0"/>
    <w:rsid w:val="00D922EC"/>
    <w:rsid w:val="00D92741"/>
    <w:rsid w:val="00D9290D"/>
    <w:rsid w:val="00D9316D"/>
    <w:rsid w:val="00D939B5"/>
    <w:rsid w:val="00D93E51"/>
    <w:rsid w:val="00D9424B"/>
    <w:rsid w:val="00D94589"/>
    <w:rsid w:val="00D950E2"/>
    <w:rsid w:val="00D958C6"/>
    <w:rsid w:val="00D95ABD"/>
    <w:rsid w:val="00D96270"/>
    <w:rsid w:val="00D96467"/>
    <w:rsid w:val="00D968E5"/>
    <w:rsid w:val="00D96FCD"/>
    <w:rsid w:val="00D97C47"/>
    <w:rsid w:val="00DA0789"/>
    <w:rsid w:val="00DA114E"/>
    <w:rsid w:val="00DA1CB8"/>
    <w:rsid w:val="00DA1FEC"/>
    <w:rsid w:val="00DA2047"/>
    <w:rsid w:val="00DA2634"/>
    <w:rsid w:val="00DA2954"/>
    <w:rsid w:val="00DA2C8B"/>
    <w:rsid w:val="00DA2E54"/>
    <w:rsid w:val="00DA35EF"/>
    <w:rsid w:val="00DA3CFE"/>
    <w:rsid w:val="00DA3D6B"/>
    <w:rsid w:val="00DA44A4"/>
    <w:rsid w:val="00DA4B8C"/>
    <w:rsid w:val="00DA4C0F"/>
    <w:rsid w:val="00DA60CD"/>
    <w:rsid w:val="00DA65D2"/>
    <w:rsid w:val="00DA6865"/>
    <w:rsid w:val="00DA6E3B"/>
    <w:rsid w:val="00DA6E7F"/>
    <w:rsid w:val="00DA70D5"/>
    <w:rsid w:val="00DA738C"/>
    <w:rsid w:val="00DA777C"/>
    <w:rsid w:val="00DB032F"/>
    <w:rsid w:val="00DB148B"/>
    <w:rsid w:val="00DB2E84"/>
    <w:rsid w:val="00DB30D3"/>
    <w:rsid w:val="00DB32DB"/>
    <w:rsid w:val="00DB3EF3"/>
    <w:rsid w:val="00DB4091"/>
    <w:rsid w:val="00DB41F9"/>
    <w:rsid w:val="00DB4B6B"/>
    <w:rsid w:val="00DB5481"/>
    <w:rsid w:val="00DB5641"/>
    <w:rsid w:val="00DB5668"/>
    <w:rsid w:val="00DB5CE6"/>
    <w:rsid w:val="00DB721F"/>
    <w:rsid w:val="00DC1899"/>
    <w:rsid w:val="00DC30DA"/>
    <w:rsid w:val="00DC36EA"/>
    <w:rsid w:val="00DC3ADA"/>
    <w:rsid w:val="00DC3D48"/>
    <w:rsid w:val="00DC4793"/>
    <w:rsid w:val="00DC5283"/>
    <w:rsid w:val="00DC54E7"/>
    <w:rsid w:val="00DC6BBF"/>
    <w:rsid w:val="00DC6ED8"/>
    <w:rsid w:val="00DC7084"/>
    <w:rsid w:val="00DC7325"/>
    <w:rsid w:val="00DC7A57"/>
    <w:rsid w:val="00DC7D2F"/>
    <w:rsid w:val="00DD05B9"/>
    <w:rsid w:val="00DD05DD"/>
    <w:rsid w:val="00DD19DD"/>
    <w:rsid w:val="00DD1CC5"/>
    <w:rsid w:val="00DD28CC"/>
    <w:rsid w:val="00DD2A87"/>
    <w:rsid w:val="00DD2E02"/>
    <w:rsid w:val="00DD317D"/>
    <w:rsid w:val="00DD3587"/>
    <w:rsid w:val="00DD3A3A"/>
    <w:rsid w:val="00DD448E"/>
    <w:rsid w:val="00DD510D"/>
    <w:rsid w:val="00DD5635"/>
    <w:rsid w:val="00DD5BF0"/>
    <w:rsid w:val="00DD5C82"/>
    <w:rsid w:val="00DD6900"/>
    <w:rsid w:val="00DD70BE"/>
    <w:rsid w:val="00DD744E"/>
    <w:rsid w:val="00DD7468"/>
    <w:rsid w:val="00DD7934"/>
    <w:rsid w:val="00DD7B70"/>
    <w:rsid w:val="00DE01F2"/>
    <w:rsid w:val="00DE0480"/>
    <w:rsid w:val="00DE07D7"/>
    <w:rsid w:val="00DE0A8C"/>
    <w:rsid w:val="00DE0BE4"/>
    <w:rsid w:val="00DE122D"/>
    <w:rsid w:val="00DE2480"/>
    <w:rsid w:val="00DE2E70"/>
    <w:rsid w:val="00DE3585"/>
    <w:rsid w:val="00DE35D3"/>
    <w:rsid w:val="00DE3ACE"/>
    <w:rsid w:val="00DE3EEB"/>
    <w:rsid w:val="00DE497A"/>
    <w:rsid w:val="00DE4BB9"/>
    <w:rsid w:val="00DE4C22"/>
    <w:rsid w:val="00DE4F80"/>
    <w:rsid w:val="00DE5952"/>
    <w:rsid w:val="00DE6317"/>
    <w:rsid w:val="00DE6CCE"/>
    <w:rsid w:val="00DE6E91"/>
    <w:rsid w:val="00DE77D4"/>
    <w:rsid w:val="00DF05B4"/>
    <w:rsid w:val="00DF0D2C"/>
    <w:rsid w:val="00DF149B"/>
    <w:rsid w:val="00DF21EB"/>
    <w:rsid w:val="00DF239B"/>
    <w:rsid w:val="00DF24F1"/>
    <w:rsid w:val="00DF2639"/>
    <w:rsid w:val="00DF2968"/>
    <w:rsid w:val="00DF3760"/>
    <w:rsid w:val="00DF38D9"/>
    <w:rsid w:val="00DF5219"/>
    <w:rsid w:val="00DF5987"/>
    <w:rsid w:val="00DF610F"/>
    <w:rsid w:val="00DF64A2"/>
    <w:rsid w:val="00DF7481"/>
    <w:rsid w:val="00DF74E5"/>
    <w:rsid w:val="00DF7533"/>
    <w:rsid w:val="00DF7870"/>
    <w:rsid w:val="00E0077F"/>
    <w:rsid w:val="00E016D1"/>
    <w:rsid w:val="00E01DC7"/>
    <w:rsid w:val="00E01FDC"/>
    <w:rsid w:val="00E02472"/>
    <w:rsid w:val="00E028F9"/>
    <w:rsid w:val="00E02A75"/>
    <w:rsid w:val="00E0363C"/>
    <w:rsid w:val="00E03A36"/>
    <w:rsid w:val="00E0418A"/>
    <w:rsid w:val="00E0420A"/>
    <w:rsid w:val="00E04BD7"/>
    <w:rsid w:val="00E04D8F"/>
    <w:rsid w:val="00E0603A"/>
    <w:rsid w:val="00E06EF7"/>
    <w:rsid w:val="00E078D7"/>
    <w:rsid w:val="00E103C4"/>
    <w:rsid w:val="00E1080F"/>
    <w:rsid w:val="00E10BF8"/>
    <w:rsid w:val="00E1148A"/>
    <w:rsid w:val="00E11AC1"/>
    <w:rsid w:val="00E11D06"/>
    <w:rsid w:val="00E12807"/>
    <w:rsid w:val="00E1298A"/>
    <w:rsid w:val="00E13780"/>
    <w:rsid w:val="00E13B3A"/>
    <w:rsid w:val="00E141EE"/>
    <w:rsid w:val="00E14538"/>
    <w:rsid w:val="00E14B20"/>
    <w:rsid w:val="00E14F46"/>
    <w:rsid w:val="00E155ED"/>
    <w:rsid w:val="00E15834"/>
    <w:rsid w:val="00E15E33"/>
    <w:rsid w:val="00E160A2"/>
    <w:rsid w:val="00E16272"/>
    <w:rsid w:val="00E16275"/>
    <w:rsid w:val="00E17B83"/>
    <w:rsid w:val="00E17BBE"/>
    <w:rsid w:val="00E17CAA"/>
    <w:rsid w:val="00E209FB"/>
    <w:rsid w:val="00E20B5D"/>
    <w:rsid w:val="00E20C32"/>
    <w:rsid w:val="00E21177"/>
    <w:rsid w:val="00E21428"/>
    <w:rsid w:val="00E22CAE"/>
    <w:rsid w:val="00E24070"/>
    <w:rsid w:val="00E2500F"/>
    <w:rsid w:val="00E25925"/>
    <w:rsid w:val="00E25FF1"/>
    <w:rsid w:val="00E2613C"/>
    <w:rsid w:val="00E26791"/>
    <w:rsid w:val="00E27559"/>
    <w:rsid w:val="00E27B37"/>
    <w:rsid w:val="00E27C1E"/>
    <w:rsid w:val="00E307DE"/>
    <w:rsid w:val="00E30B4F"/>
    <w:rsid w:val="00E31415"/>
    <w:rsid w:val="00E333B9"/>
    <w:rsid w:val="00E338B8"/>
    <w:rsid w:val="00E33A38"/>
    <w:rsid w:val="00E347AA"/>
    <w:rsid w:val="00E353D8"/>
    <w:rsid w:val="00E35A5D"/>
    <w:rsid w:val="00E36283"/>
    <w:rsid w:val="00E3662B"/>
    <w:rsid w:val="00E366B5"/>
    <w:rsid w:val="00E36D87"/>
    <w:rsid w:val="00E36F00"/>
    <w:rsid w:val="00E3770A"/>
    <w:rsid w:val="00E37A43"/>
    <w:rsid w:val="00E37D2F"/>
    <w:rsid w:val="00E4085B"/>
    <w:rsid w:val="00E40B17"/>
    <w:rsid w:val="00E419F4"/>
    <w:rsid w:val="00E41BC6"/>
    <w:rsid w:val="00E41E77"/>
    <w:rsid w:val="00E42920"/>
    <w:rsid w:val="00E43021"/>
    <w:rsid w:val="00E44238"/>
    <w:rsid w:val="00E44365"/>
    <w:rsid w:val="00E44376"/>
    <w:rsid w:val="00E45305"/>
    <w:rsid w:val="00E45474"/>
    <w:rsid w:val="00E464C8"/>
    <w:rsid w:val="00E4659B"/>
    <w:rsid w:val="00E466F4"/>
    <w:rsid w:val="00E47287"/>
    <w:rsid w:val="00E47F0E"/>
    <w:rsid w:val="00E500AE"/>
    <w:rsid w:val="00E51446"/>
    <w:rsid w:val="00E5172C"/>
    <w:rsid w:val="00E51B82"/>
    <w:rsid w:val="00E52115"/>
    <w:rsid w:val="00E52A82"/>
    <w:rsid w:val="00E52E65"/>
    <w:rsid w:val="00E52FA5"/>
    <w:rsid w:val="00E54818"/>
    <w:rsid w:val="00E548BA"/>
    <w:rsid w:val="00E54B5D"/>
    <w:rsid w:val="00E54C7A"/>
    <w:rsid w:val="00E54F75"/>
    <w:rsid w:val="00E55095"/>
    <w:rsid w:val="00E558E1"/>
    <w:rsid w:val="00E56282"/>
    <w:rsid w:val="00E5728B"/>
    <w:rsid w:val="00E57D1D"/>
    <w:rsid w:val="00E57EB5"/>
    <w:rsid w:val="00E601A7"/>
    <w:rsid w:val="00E60216"/>
    <w:rsid w:val="00E602E5"/>
    <w:rsid w:val="00E60710"/>
    <w:rsid w:val="00E61375"/>
    <w:rsid w:val="00E614ED"/>
    <w:rsid w:val="00E61D87"/>
    <w:rsid w:val="00E62043"/>
    <w:rsid w:val="00E620E4"/>
    <w:rsid w:val="00E62131"/>
    <w:rsid w:val="00E62820"/>
    <w:rsid w:val="00E62EA9"/>
    <w:rsid w:val="00E62FA0"/>
    <w:rsid w:val="00E64481"/>
    <w:rsid w:val="00E64E3B"/>
    <w:rsid w:val="00E651A3"/>
    <w:rsid w:val="00E654BD"/>
    <w:rsid w:val="00E662AA"/>
    <w:rsid w:val="00E668F2"/>
    <w:rsid w:val="00E66A4A"/>
    <w:rsid w:val="00E66A86"/>
    <w:rsid w:val="00E6757D"/>
    <w:rsid w:val="00E676CE"/>
    <w:rsid w:val="00E67A94"/>
    <w:rsid w:val="00E67EFD"/>
    <w:rsid w:val="00E703EA"/>
    <w:rsid w:val="00E712C0"/>
    <w:rsid w:val="00E72426"/>
    <w:rsid w:val="00E72D03"/>
    <w:rsid w:val="00E7377D"/>
    <w:rsid w:val="00E740AD"/>
    <w:rsid w:val="00E74220"/>
    <w:rsid w:val="00E7509B"/>
    <w:rsid w:val="00E7579B"/>
    <w:rsid w:val="00E75800"/>
    <w:rsid w:val="00E75E86"/>
    <w:rsid w:val="00E75FA0"/>
    <w:rsid w:val="00E76B90"/>
    <w:rsid w:val="00E76BD9"/>
    <w:rsid w:val="00E77118"/>
    <w:rsid w:val="00E7723C"/>
    <w:rsid w:val="00E7752A"/>
    <w:rsid w:val="00E77662"/>
    <w:rsid w:val="00E77ABE"/>
    <w:rsid w:val="00E77B67"/>
    <w:rsid w:val="00E803BC"/>
    <w:rsid w:val="00E80626"/>
    <w:rsid w:val="00E84038"/>
    <w:rsid w:val="00E84063"/>
    <w:rsid w:val="00E85757"/>
    <w:rsid w:val="00E857BC"/>
    <w:rsid w:val="00E85B81"/>
    <w:rsid w:val="00E85EDD"/>
    <w:rsid w:val="00E871ED"/>
    <w:rsid w:val="00E8756B"/>
    <w:rsid w:val="00E87791"/>
    <w:rsid w:val="00E878DF"/>
    <w:rsid w:val="00E87B04"/>
    <w:rsid w:val="00E87C8F"/>
    <w:rsid w:val="00E87F7D"/>
    <w:rsid w:val="00E90A7A"/>
    <w:rsid w:val="00E912D2"/>
    <w:rsid w:val="00E915F8"/>
    <w:rsid w:val="00E925B3"/>
    <w:rsid w:val="00E9278D"/>
    <w:rsid w:val="00E92A4E"/>
    <w:rsid w:val="00E92CE8"/>
    <w:rsid w:val="00E92EBC"/>
    <w:rsid w:val="00E93432"/>
    <w:rsid w:val="00E93502"/>
    <w:rsid w:val="00E93DA3"/>
    <w:rsid w:val="00E93FAC"/>
    <w:rsid w:val="00E94151"/>
    <w:rsid w:val="00E944C5"/>
    <w:rsid w:val="00E946BE"/>
    <w:rsid w:val="00E96137"/>
    <w:rsid w:val="00E9688E"/>
    <w:rsid w:val="00E96CA8"/>
    <w:rsid w:val="00E96F7D"/>
    <w:rsid w:val="00E97384"/>
    <w:rsid w:val="00EA05C0"/>
    <w:rsid w:val="00EA068F"/>
    <w:rsid w:val="00EA0A91"/>
    <w:rsid w:val="00EA0B8A"/>
    <w:rsid w:val="00EA160C"/>
    <w:rsid w:val="00EA1B0A"/>
    <w:rsid w:val="00EA1BE2"/>
    <w:rsid w:val="00EA1FBB"/>
    <w:rsid w:val="00EA2A49"/>
    <w:rsid w:val="00EA300D"/>
    <w:rsid w:val="00EA3248"/>
    <w:rsid w:val="00EA40FE"/>
    <w:rsid w:val="00EA54BF"/>
    <w:rsid w:val="00EA567B"/>
    <w:rsid w:val="00EA5A37"/>
    <w:rsid w:val="00EA623B"/>
    <w:rsid w:val="00EA641C"/>
    <w:rsid w:val="00EA660D"/>
    <w:rsid w:val="00EA6D7D"/>
    <w:rsid w:val="00EA74BB"/>
    <w:rsid w:val="00EA7DA1"/>
    <w:rsid w:val="00EB0B19"/>
    <w:rsid w:val="00EB0D9E"/>
    <w:rsid w:val="00EB19BD"/>
    <w:rsid w:val="00EB2080"/>
    <w:rsid w:val="00EB2204"/>
    <w:rsid w:val="00EB2210"/>
    <w:rsid w:val="00EB33A6"/>
    <w:rsid w:val="00EB3FCD"/>
    <w:rsid w:val="00EB42FE"/>
    <w:rsid w:val="00EB5613"/>
    <w:rsid w:val="00EB5943"/>
    <w:rsid w:val="00EB5AA1"/>
    <w:rsid w:val="00EB63BA"/>
    <w:rsid w:val="00EB6553"/>
    <w:rsid w:val="00EB65F4"/>
    <w:rsid w:val="00EB6772"/>
    <w:rsid w:val="00EB6DA5"/>
    <w:rsid w:val="00EB7015"/>
    <w:rsid w:val="00EB74A3"/>
    <w:rsid w:val="00EB7CCE"/>
    <w:rsid w:val="00EC0568"/>
    <w:rsid w:val="00EC0C65"/>
    <w:rsid w:val="00EC0D20"/>
    <w:rsid w:val="00EC135F"/>
    <w:rsid w:val="00EC211C"/>
    <w:rsid w:val="00EC2663"/>
    <w:rsid w:val="00EC2E10"/>
    <w:rsid w:val="00EC2EDE"/>
    <w:rsid w:val="00EC3025"/>
    <w:rsid w:val="00EC3424"/>
    <w:rsid w:val="00EC348B"/>
    <w:rsid w:val="00EC376D"/>
    <w:rsid w:val="00EC3952"/>
    <w:rsid w:val="00EC3B79"/>
    <w:rsid w:val="00EC4AD7"/>
    <w:rsid w:val="00EC4D92"/>
    <w:rsid w:val="00EC510F"/>
    <w:rsid w:val="00EC522E"/>
    <w:rsid w:val="00EC6410"/>
    <w:rsid w:val="00EC67E5"/>
    <w:rsid w:val="00EC76B5"/>
    <w:rsid w:val="00ED0D90"/>
    <w:rsid w:val="00ED1A3D"/>
    <w:rsid w:val="00ED1AA2"/>
    <w:rsid w:val="00ED1DB1"/>
    <w:rsid w:val="00ED1E03"/>
    <w:rsid w:val="00ED243B"/>
    <w:rsid w:val="00ED2767"/>
    <w:rsid w:val="00ED2AE9"/>
    <w:rsid w:val="00ED35B9"/>
    <w:rsid w:val="00ED39DA"/>
    <w:rsid w:val="00ED4D2A"/>
    <w:rsid w:val="00ED601C"/>
    <w:rsid w:val="00ED6972"/>
    <w:rsid w:val="00ED72DB"/>
    <w:rsid w:val="00ED7A66"/>
    <w:rsid w:val="00ED7F26"/>
    <w:rsid w:val="00EE0E7D"/>
    <w:rsid w:val="00EE1AF8"/>
    <w:rsid w:val="00EE2464"/>
    <w:rsid w:val="00EE3018"/>
    <w:rsid w:val="00EE3AC9"/>
    <w:rsid w:val="00EE4DB7"/>
    <w:rsid w:val="00EE5D8D"/>
    <w:rsid w:val="00EE5FB7"/>
    <w:rsid w:val="00EE637F"/>
    <w:rsid w:val="00EE63E7"/>
    <w:rsid w:val="00EE779F"/>
    <w:rsid w:val="00EE7A01"/>
    <w:rsid w:val="00EE7AB9"/>
    <w:rsid w:val="00EF05E0"/>
    <w:rsid w:val="00EF0988"/>
    <w:rsid w:val="00EF0BE3"/>
    <w:rsid w:val="00EF0CFD"/>
    <w:rsid w:val="00EF1675"/>
    <w:rsid w:val="00EF1921"/>
    <w:rsid w:val="00EF2502"/>
    <w:rsid w:val="00EF259B"/>
    <w:rsid w:val="00EF2658"/>
    <w:rsid w:val="00EF3E77"/>
    <w:rsid w:val="00EF5223"/>
    <w:rsid w:val="00EF613F"/>
    <w:rsid w:val="00EF6291"/>
    <w:rsid w:val="00EF7493"/>
    <w:rsid w:val="00EF75F8"/>
    <w:rsid w:val="00EF7D7A"/>
    <w:rsid w:val="00EF7EE3"/>
    <w:rsid w:val="00EF7FF0"/>
    <w:rsid w:val="00F000FE"/>
    <w:rsid w:val="00F00652"/>
    <w:rsid w:val="00F01051"/>
    <w:rsid w:val="00F018DD"/>
    <w:rsid w:val="00F01DA8"/>
    <w:rsid w:val="00F0239F"/>
    <w:rsid w:val="00F0268E"/>
    <w:rsid w:val="00F026A8"/>
    <w:rsid w:val="00F02A5F"/>
    <w:rsid w:val="00F02CD0"/>
    <w:rsid w:val="00F03B08"/>
    <w:rsid w:val="00F049EA"/>
    <w:rsid w:val="00F04D70"/>
    <w:rsid w:val="00F050C3"/>
    <w:rsid w:val="00F059E3"/>
    <w:rsid w:val="00F05F03"/>
    <w:rsid w:val="00F0609C"/>
    <w:rsid w:val="00F06C1F"/>
    <w:rsid w:val="00F06E47"/>
    <w:rsid w:val="00F07131"/>
    <w:rsid w:val="00F07DB3"/>
    <w:rsid w:val="00F101F8"/>
    <w:rsid w:val="00F104A1"/>
    <w:rsid w:val="00F10E58"/>
    <w:rsid w:val="00F10E6D"/>
    <w:rsid w:val="00F1127A"/>
    <w:rsid w:val="00F116C7"/>
    <w:rsid w:val="00F117B5"/>
    <w:rsid w:val="00F11D51"/>
    <w:rsid w:val="00F11E59"/>
    <w:rsid w:val="00F1202A"/>
    <w:rsid w:val="00F12159"/>
    <w:rsid w:val="00F12255"/>
    <w:rsid w:val="00F1261B"/>
    <w:rsid w:val="00F1380D"/>
    <w:rsid w:val="00F1392E"/>
    <w:rsid w:val="00F1491C"/>
    <w:rsid w:val="00F149CB"/>
    <w:rsid w:val="00F150B9"/>
    <w:rsid w:val="00F156DA"/>
    <w:rsid w:val="00F159AF"/>
    <w:rsid w:val="00F15C1F"/>
    <w:rsid w:val="00F16385"/>
    <w:rsid w:val="00F16DCF"/>
    <w:rsid w:val="00F16F48"/>
    <w:rsid w:val="00F17082"/>
    <w:rsid w:val="00F171C8"/>
    <w:rsid w:val="00F17C20"/>
    <w:rsid w:val="00F204B6"/>
    <w:rsid w:val="00F21459"/>
    <w:rsid w:val="00F21590"/>
    <w:rsid w:val="00F217D0"/>
    <w:rsid w:val="00F227F2"/>
    <w:rsid w:val="00F22BD2"/>
    <w:rsid w:val="00F22E80"/>
    <w:rsid w:val="00F23925"/>
    <w:rsid w:val="00F2447B"/>
    <w:rsid w:val="00F2472B"/>
    <w:rsid w:val="00F25A69"/>
    <w:rsid w:val="00F27FCD"/>
    <w:rsid w:val="00F30234"/>
    <w:rsid w:val="00F30546"/>
    <w:rsid w:val="00F30D70"/>
    <w:rsid w:val="00F3365D"/>
    <w:rsid w:val="00F3479D"/>
    <w:rsid w:val="00F35CE6"/>
    <w:rsid w:val="00F36FA6"/>
    <w:rsid w:val="00F370FA"/>
    <w:rsid w:val="00F3719C"/>
    <w:rsid w:val="00F37A3D"/>
    <w:rsid w:val="00F40594"/>
    <w:rsid w:val="00F408CF"/>
    <w:rsid w:val="00F40BC7"/>
    <w:rsid w:val="00F417D4"/>
    <w:rsid w:val="00F41D3E"/>
    <w:rsid w:val="00F42486"/>
    <w:rsid w:val="00F427CF"/>
    <w:rsid w:val="00F44840"/>
    <w:rsid w:val="00F44A94"/>
    <w:rsid w:val="00F44E2F"/>
    <w:rsid w:val="00F45484"/>
    <w:rsid w:val="00F4559A"/>
    <w:rsid w:val="00F46654"/>
    <w:rsid w:val="00F467D2"/>
    <w:rsid w:val="00F472C6"/>
    <w:rsid w:val="00F473A4"/>
    <w:rsid w:val="00F47496"/>
    <w:rsid w:val="00F47D03"/>
    <w:rsid w:val="00F47D88"/>
    <w:rsid w:val="00F47FB6"/>
    <w:rsid w:val="00F50BBD"/>
    <w:rsid w:val="00F50D08"/>
    <w:rsid w:val="00F514EC"/>
    <w:rsid w:val="00F52707"/>
    <w:rsid w:val="00F52D50"/>
    <w:rsid w:val="00F53462"/>
    <w:rsid w:val="00F53F97"/>
    <w:rsid w:val="00F54FBB"/>
    <w:rsid w:val="00F55AA1"/>
    <w:rsid w:val="00F56D43"/>
    <w:rsid w:val="00F57474"/>
    <w:rsid w:val="00F57B5E"/>
    <w:rsid w:val="00F6080A"/>
    <w:rsid w:val="00F608D4"/>
    <w:rsid w:val="00F613B6"/>
    <w:rsid w:val="00F61547"/>
    <w:rsid w:val="00F61AD6"/>
    <w:rsid w:val="00F61D56"/>
    <w:rsid w:val="00F623DD"/>
    <w:rsid w:val="00F62998"/>
    <w:rsid w:val="00F62B01"/>
    <w:rsid w:val="00F630A2"/>
    <w:rsid w:val="00F634C1"/>
    <w:rsid w:val="00F63635"/>
    <w:rsid w:val="00F64B5D"/>
    <w:rsid w:val="00F65A6E"/>
    <w:rsid w:val="00F6652D"/>
    <w:rsid w:val="00F671D5"/>
    <w:rsid w:val="00F67424"/>
    <w:rsid w:val="00F70252"/>
    <w:rsid w:val="00F710C7"/>
    <w:rsid w:val="00F71493"/>
    <w:rsid w:val="00F726CC"/>
    <w:rsid w:val="00F73CC3"/>
    <w:rsid w:val="00F741E1"/>
    <w:rsid w:val="00F747DD"/>
    <w:rsid w:val="00F74B30"/>
    <w:rsid w:val="00F74D39"/>
    <w:rsid w:val="00F75B26"/>
    <w:rsid w:val="00F75D40"/>
    <w:rsid w:val="00F75E5D"/>
    <w:rsid w:val="00F763F3"/>
    <w:rsid w:val="00F76763"/>
    <w:rsid w:val="00F768D7"/>
    <w:rsid w:val="00F7698B"/>
    <w:rsid w:val="00F773C1"/>
    <w:rsid w:val="00F774EA"/>
    <w:rsid w:val="00F77E31"/>
    <w:rsid w:val="00F80B33"/>
    <w:rsid w:val="00F80B5E"/>
    <w:rsid w:val="00F80B83"/>
    <w:rsid w:val="00F832EB"/>
    <w:rsid w:val="00F83A1C"/>
    <w:rsid w:val="00F83BCC"/>
    <w:rsid w:val="00F83D08"/>
    <w:rsid w:val="00F83D10"/>
    <w:rsid w:val="00F83D34"/>
    <w:rsid w:val="00F83DB0"/>
    <w:rsid w:val="00F84345"/>
    <w:rsid w:val="00F84C0E"/>
    <w:rsid w:val="00F84CEE"/>
    <w:rsid w:val="00F8523F"/>
    <w:rsid w:val="00F85480"/>
    <w:rsid w:val="00F85E39"/>
    <w:rsid w:val="00F869B6"/>
    <w:rsid w:val="00F86B17"/>
    <w:rsid w:val="00F86CBA"/>
    <w:rsid w:val="00F875E6"/>
    <w:rsid w:val="00F87E40"/>
    <w:rsid w:val="00F9059B"/>
    <w:rsid w:val="00F905C7"/>
    <w:rsid w:val="00F91723"/>
    <w:rsid w:val="00F91804"/>
    <w:rsid w:val="00F91B8B"/>
    <w:rsid w:val="00F92002"/>
    <w:rsid w:val="00F92A21"/>
    <w:rsid w:val="00F93494"/>
    <w:rsid w:val="00F944BC"/>
    <w:rsid w:val="00F94519"/>
    <w:rsid w:val="00F949C8"/>
    <w:rsid w:val="00F94B14"/>
    <w:rsid w:val="00F94D16"/>
    <w:rsid w:val="00F95468"/>
    <w:rsid w:val="00F9582A"/>
    <w:rsid w:val="00F959E3"/>
    <w:rsid w:val="00F969EE"/>
    <w:rsid w:val="00F97146"/>
    <w:rsid w:val="00F97620"/>
    <w:rsid w:val="00F97D0D"/>
    <w:rsid w:val="00F97F16"/>
    <w:rsid w:val="00FA05B5"/>
    <w:rsid w:val="00FA14C6"/>
    <w:rsid w:val="00FA1EDF"/>
    <w:rsid w:val="00FA24CC"/>
    <w:rsid w:val="00FA2848"/>
    <w:rsid w:val="00FA2E72"/>
    <w:rsid w:val="00FA312F"/>
    <w:rsid w:val="00FA39B8"/>
    <w:rsid w:val="00FA40DD"/>
    <w:rsid w:val="00FA4758"/>
    <w:rsid w:val="00FA4B8F"/>
    <w:rsid w:val="00FA4E8F"/>
    <w:rsid w:val="00FA536A"/>
    <w:rsid w:val="00FA5BB3"/>
    <w:rsid w:val="00FA61A4"/>
    <w:rsid w:val="00FA7774"/>
    <w:rsid w:val="00FA7BCB"/>
    <w:rsid w:val="00FB0399"/>
    <w:rsid w:val="00FB1635"/>
    <w:rsid w:val="00FB173A"/>
    <w:rsid w:val="00FB306F"/>
    <w:rsid w:val="00FB3480"/>
    <w:rsid w:val="00FB38FE"/>
    <w:rsid w:val="00FB4F56"/>
    <w:rsid w:val="00FB4F79"/>
    <w:rsid w:val="00FB5076"/>
    <w:rsid w:val="00FB63D0"/>
    <w:rsid w:val="00FB7A21"/>
    <w:rsid w:val="00FB7BE4"/>
    <w:rsid w:val="00FB7F37"/>
    <w:rsid w:val="00FC0202"/>
    <w:rsid w:val="00FC021C"/>
    <w:rsid w:val="00FC0FC1"/>
    <w:rsid w:val="00FC14D5"/>
    <w:rsid w:val="00FC16E9"/>
    <w:rsid w:val="00FC1A3D"/>
    <w:rsid w:val="00FC1E53"/>
    <w:rsid w:val="00FC2CA9"/>
    <w:rsid w:val="00FC3626"/>
    <w:rsid w:val="00FC3E0A"/>
    <w:rsid w:val="00FC476A"/>
    <w:rsid w:val="00FC524A"/>
    <w:rsid w:val="00FC68AD"/>
    <w:rsid w:val="00FC68BD"/>
    <w:rsid w:val="00FC6B07"/>
    <w:rsid w:val="00FC7ABA"/>
    <w:rsid w:val="00FD0317"/>
    <w:rsid w:val="00FD04DE"/>
    <w:rsid w:val="00FD31BC"/>
    <w:rsid w:val="00FD3551"/>
    <w:rsid w:val="00FD3706"/>
    <w:rsid w:val="00FD5BDC"/>
    <w:rsid w:val="00FD7F9D"/>
    <w:rsid w:val="00FE0D3F"/>
    <w:rsid w:val="00FE190A"/>
    <w:rsid w:val="00FE20B6"/>
    <w:rsid w:val="00FE231B"/>
    <w:rsid w:val="00FE25FD"/>
    <w:rsid w:val="00FE267E"/>
    <w:rsid w:val="00FE2875"/>
    <w:rsid w:val="00FE29AE"/>
    <w:rsid w:val="00FE3759"/>
    <w:rsid w:val="00FE409F"/>
    <w:rsid w:val="00FE44EF"/>
    <w:rsid w:val="00FE4629"/>
    <w:rsid w:val="00FE4EA1"/>
    <w:rsid w:val="00FE61AA"/>
    <w:rsid w:val="00FE6259"/>
    <w:rsid w:val="00FE7D85"/>
    <w:rsid w:val="00FF082D"/>
    <w:rsid w:val="00FF096F"/>
    <w:rsid w:val="00FF0B32"/>
    <w:rsid w:val="00FF0B6C"/>
    <w:rsid w:val="00FF182E"/>
    <w:rsid w:val="00FF1B8B"/>
    <w:rsid w:val="00FF1DDD"/>
    <w:rsid w:val="00FF21A6"/>
    <w:rsid w:val="00FF2842"/>
    <w:rsid w:val="00FF30B4"/>
    <w:rsid w:val="00FF3386"/>
    <w:rsid w:val="00FF393E"/>
    <w:rsid w:val="00FF401D"/>
    <w:rsid w:val="00FF4069"/>
    <w:rsid w:val="00FF417B"/>
    <w:rsid w:val="00FF45AE"/>
    <w:rsid w:val="00FF4D45"/>
    <w:rsid w:val="00FF4FB6"/>
    <w:rsid w:val="00FF5900"/>
    <w:rsid w:val="00FF5C81"/>
    <w:rsid w:val="00FF6212"/>
    <w:rsid w:val="00FF69A1"/>
    <w:rsid w:val="00FF6C08"/>
    <w:rsid w:val="00FF6C21"/>
    <w:rsid w:val="00FF798C"/>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EFC64"/>
  <w15:chartTrackingRefBased/>
  <w15:docId w15:val="{4CACA294-2EB3-4F80-9499-5B5538746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4662"/>
    <w:pPr>
      <w:spacing w:after="120" w:line="240" w:lineRule="auto"/>
      <w:jc w:val="both"/>
    </w:pPr>
    <w:rPr>
      <w:rFonts w:ascii="Arial" w:hAnsi="Arial"/>
      <w:sz w:val="24"/>
    </w:rPr>
  </w:style>
  <w:style w:type="paragraph" w:styleId="Titre1">
    <w:name w:val="heading 1"/>
    <w:basedOn w:val="Normal"/>
    <w:next w:val="Normal"/>
    <w:link w:val="Titre1Car"/>
    <w:qFormat/>
    <w:rsid w:val="00824662"/>
    <w:pPr>
      <w:keepNext/>
      <w:keepLines/>
      <w:numPr>
        <w:ilvl w:val="1"/>
        <w:numId w:val="26"/>
      </w:numPr>
      <w:spacing w:before="240" w:after="240"/>
      <w:outlineLvl w:val="0"/>
    </w:pPr>
    <w:rPr>
      <w:rFonts w:eastAsiaTheme="majorEastAsia" w:cstheme="majorBidi"/>
      <w:sz w:val="28"/>
      <w:szCs w:val="32"/>
      <w:u w:val="single"/>
    </w:rPr>
  </w:style>
  <w:style w:type="paragraph" w:styleId="Titre2">
    <w:name w:val="heading 2"/>
    <w:basedOn w:val="Normal"/>
    <w:next w:val="Normal"/>
    <w:link w:val="Titre2Car"/>
    <w:unhideWhenUsed/>
    <w:qFormat/>
    <w:rsid w:val="00824662"/>
    <w:pPr>
      <w:keepNext/>
      <w:keepLines/>
      <w:numPr>
        <w:ilvl w:val="2"/>
        <w:numId w:val="26"/>
      </w:numPr>
      <w:outlineLvl w:val="1"/>
    </w:pPr>
    <w:rPr>
      <w:rFonts w:eastAsiaTheme="majorEastAsia" w:cstheme="majorBidi"/>
      <w:szCs w:val="26"/>
      <w:u w:val="single"/>
    </w:rPr>
  </w:style>
  <w:style w:type="paragraph" w:styleId="Titre3">
    <w:name w:val="heading 3"/>
    <w:basedOn w:val="Normal"/>
    <w:next w:val="Normal"/>
    <w:link w:val="Titre3Car"/>
    <w:unhideWhenUsed/>
    <w:qFormat/>
    <w:rsid w:val="00824662"/>
    <w:pPr>
      <w:keepNext/>
      <w:keepLines/>
      <w:numPr>
        <w:ilvl w:val="3"/>
        <w:numId w:val="26"/>
      </w:numPr>
      <w:spacing w:before="40"/>
      <w:outlineLvl w:val="2"/>
    </w:pPr>
    <w:rPr>
      <w:rFonts w:eastAsiaTheme="majorEastAsia" w:cstheme="majorBidi"/>
      <w:szCs w:val="24"/>
      <w:u w:val="single"/>
    </w:rPr>
  </w:style>
  <w:style w:type="paragraph" w:styleId="Titre4">
    <w:name w:val="heading 4"/>
    <w:aliases w:val="Mise en évidence"/>
    <w:basedOn w:val="Normal"/>
    <w:next w:val="Normal"/>
    <w:link w:val="Titre4Car"/>
    <w:unhideWhenUsed/>
    <w:qFormat/>
    <w:rsid w:val="00824662"/>
    <w:pPr>
      <w:keepNext/>
      <w:keepLines/>
      <w:pBdr>
        <w:top w:val="single" w:sz="8" w:space="1" w:color="000000" w:themeColor="text1"/>
        <w:bottom w:val="single" w:sz="8" w:space="1" w:color="000000" w:themeColor="text1"/>
      </w:pBdr>
      <w:shd w:val="pct10" w:color="auto" w:fill="auto"/>
      <w:spacing w:before="40"/>
      <w:outlineLvl w:val="3"/>
    </w:pPr>
    <w:rPr>
      <w:rFonts w:eastAsiaTheme="majorEastAsia" w:cstheme="majorBidi"/>
      <w:b/>
      <w:iCs/>
      <w:color w:val="000000" w:themeColor="text1"/>
    </w:rPr>
  </w:style>
  <w:style w:type="paragraph" w:styleId="Titre5">
    <w:name w:val="heading 5"/>
    <w:basedOn w:val="Normal"/>
    <w:next w:val="Normal"/>
    <w:link w:val="Titre5Car"/>
    <w:unhideWhenUsed/>
    <w:qFormat/>
    <w:rsid w:val="00824662"/>
    <w:pPr>
      <w:keepNext/>
      <w:keepLines/>
      <w:numPr>
        <w:ilvl w:val="5"/>
        <w:numId w:val="26"/>
      </w:numPr>
      <w:spacing w:before="40" w:after="0"/>
      <w:outlineLvl w:val="4"/>
    </w:pPr>
    <w:rPr>
      <w:rFonts w:asciiTheme="majorHAnsi" w:eastAsiaTheme="majorEastAsia" w:hAnsiTheme="majorHAnsi" w:cstheme="majorBidi"/>
      <w:i/>
      <w:color w:val="000000" w:themeColor="text1"/>
      <w:u w:val="single"/>
      <w:lang w:bidi="en-US"/>
    </w:rPr>
  </w:style>
  <w:style w:type="paragraph" w:styleId="Titre6">
    <w:name w:val="heading 6"/>
    <w:basedOn w:val="Normal"/>
    <w:next w:val="Normal"/>
    <w:link w:val="Titre6Car"/>
    <w:unhideWhenUsed/>
    <w:qFormat/>
    <w:rsid w:val="00824662"/>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nhideWhenUsed/>
    <w:qFormat/>
    <w:rsid w:val="00824662"/>
    <w:pPr>
      <w:keepNext/>
      <w:keepLines/>
      <w:numPr>
        <w:ilvl w:val="6"/>
        <w:numId w:val="26"/>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nhideWhenUsed/>
    <w:qFormat/>
    <w:rsid w:val="00824662"/>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24662"/>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824662"/>
    <w:rPr>
      <w:color w:val="808080"/>
    </w:rPr>
  </w:style>
  <w:style w:type="character" w:customStyle="1" w:styleId="Titre1Car">
    <w:name w:val="Titre 1 Car"/>
    <w:basedOn w:val="Policepardfaut"/>
    <w:link w:val="Titre1"/>
    <w:rsid w:val="00824662"/>
    <w:rPr>
      <w:rFonts w:ascii="Arial" w:eastAsiaTheme="majorEastAsia" w:hAnsi="Arial" w:cstheme="majorBidi"/>
      <w:sz w:val="28"/>
      <w:szCs w:val="32"/>
      <w:u w:val="single"/>
    </w:rPr>
  </w:style>
  <w:style w:type="character" w:customStyle="1" w:styleId="Titre2Car">
    <w:name w:val="Titre 2 Car"/>
    <w:basedOn w:val="Policepardfaut"/>
    <w:link w:val="Titre2"/>
    <w:rsid w:val="00824662"/>
    <w:rPr>
      <w:rFonts w:ascii="Arial" w:eastAsiaTheme="majorEastAsia" w:hAnsi="Arial" w:cstheme="majorBidi"/>
      <w:sz w:val="24"/>
      <w:szCs w:val="26"/>
      <w:u w:val="single"/>
    </w:rPr>
  </w:style>
  <w:style w:type="character" w:customStyle="1" w:styleId="Titre3Car">
    <w:name w:val="Titre 3 Car"/>
    <w:basedOn w:val="Policepardfaut"/>
    <w:link w:val="Titre3"/>
    <w:rsid w:val="00824662"/>
    <w:rPr>
      <w:rFonts w:ascii="Arial" w:eastAsiaTheme="majorEastAsia" w:hAnsi="Arial" w:cstheme="majorBidi"/>
      <w:sz w:val="24"/>
      <w:szCs w:val="24"/>
      <w:u w:val="single"/>
    </w:rPr>
  </w:style>
  <w:style w:type="table" w:styleId="Grilledutableau">
    <w:name w:val="Table Grid"/>
    <w:basedOn w:val="TableauNormal"/>
    <w:uiPriority w:val="59"/>
    <w:rsid w:val="008246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824662"/>
    <w:pPr>
      <w:ind w:left="720"/>
      <w:contextualSpacing/>
    </w:pPr>
  </w:style>
  <w:style w:type="character" w:customStyle="1" w:styleId="Titre4Car">
    <w:name w:val="Titre 4 Car"/>
    <w:aliases w:val="Mise en évidence Car"/>
    <w:basedOn w:val="Policepardfaut"/>
    <w:link w:val="Titre4"/>
    <w:rsid w:val="00824662"/>
    <w:rPr>
      <w:rFonts w:ascii="Arial" w:eastAsiaTheme="majorEastAsia" w:hAnsi="Arial" w:cstheme="majorBidi"/>
      <w:b/>
      <w:iCs/>
      <w:color w:val="000000" w:themeColor="text1"/>
      <w:sz w:val="24"/>
      <w:shd w:val="pct10" w:color="auto" w:fill="auto"/>
    </w:rPr>
  </w:style>
  <w:style w:type="paragraph" w:styleId="En-tte">
    <w:name w:val="header"/>
    <w:basedOn w:val="Normal"/>
    <w:link w:val="En-tteCar"/>
    <w:unhideWhenUsed/>
    <w:rsid w:val="00824662"/>
    <w:pPr>
      <w:tabs>
        <w:tab w:val="center" w:pos="4536"/>
        <w:tab w:val="right" w:pos="9072"/>
      </w:tabs>
      <w:spacing w:after="0"/>
    </w:pPr>
  </w:style>
  <w:style w:type="character" w:customStyle="1" w:styleId="En-tteCar">
    <w:name w:val="En-tête Car"/>
    <w:basedOn w:val="Policepardfaut"/>
    <w:link w:val="En-tte"/>
    <w:rsid w:val="00824662"/>
    <w:rPr>
      <w:rFonts w:ascii="Arial" w:hAnsi="Arial"/>
      <w:sz w:val="24"/>
    </w:rPr>
  </w:style>
  <w:style w:type="paragraph" w:styleId="Pieddepage">
    <w:name w:val="footer"/>
    <w:basedOn w:val="Normal"/>
    <w:link w:val="PieddepageCar"/>
    <w:uiPriority w:val="99"/>
    <w:unhideWhenUsed/>
    <w:rsid w:val="00824662"/>
    <w:pPr>
      <w:tabs>
        <w:tab w:val="center" w:pos="4536"/>
        <w:tab w:val="right" w:pos="9072"/>
      </w:tabs>
      <w:spacing w:after="0"/>
    </w:pPr>
  </w:style>
  <w:style w:type="character" w:customStyle="1" w:styleId="PieddepageCar">
    <w:name w:val="Pied de page Car"/>
    <w:basedOn w:val="Policepardfaut"/>
    <w:link w:val="Pieddepage"/>
    <w:uiPriority w:val="99"/>
    <w:rsid w:val="00824662"/>
    <w:rPr>
      <w:rFonts w:ascii="Arial" w:hAnsi="Arial"/>
      <w:sz w:val="24"/>
    </w:rPr>
  </w:style>
  <w:style w:type="character" w:styleId="Marquedecommentaire">
    <w:name w:val="annotation reference"/>
    <w:basedOn w:val="Policepardfaut"/>
    <w:uiPriority w:val="99"/>
    <w:semiHidden/>
    <w:unhideWhenUsed/>
    <w:rsid w:val="00824662"/>
    <w:rPr>
      <w:sz w:val="16"/>
      <w:szCs w:val="16"/>
    </w:rPr>
  </w:style>
  <w:style w:type="paragraph" w:styleId="Commentaire">
    <w:name w:val="annotation text"/>
    <w:basedOn w:val="Normal"/>
    <w:link w:val="CommentaireCar"/>
    <w:uiPriority w:val="99"/>
    <w:semiHidden/>
    <w:unhideWhenUsed/>
    <w:rsid w:val="00824662"/>
    <w:rPr>
      <w:sz w:val="20"/>
      <w:szCs w:val="20"/>
    </w:rPr>
  </w:style>
  <w:style w:type="character" w:customStyle="1" w:styleId="CommentaireCar">
    <w:name w:val="Commentaire Car"/>
    <w:basedOn w:val="Policepardfaut"/>
    <w:link w:val="Commentaire"/>
    <w:uiPriority w:val="99"/>
    <w:semiHidden/>
    <w:rsid w:val="00824662"/>
    <w:rPr>
      <w:rFonts w:ascii="Arial" w:hAnsi="Arial"/>
      <w:sz w:val="20"/>
      <w:szCs w:val="20"/>
    </w:rPr>
  </w:style>
  <w:style w:type="paragraph" w:styleId="Objetducommentaire">
    <w:name w:val="annotation subject"/>
    <w:basedOn w:val="Commentaire"/>
    <w:next w:val="Commentaire"/>
    <w:link w:val="ObjetducommentaireCar"/>
    <w:uiPriority w:val="99"/>
    <w:semiHidden/>
    <w:unhideWhenUsed/>
    <w:rsid w:val="00824662"/>
    <w:rPr>
      <w:b/>
      <w:bCs/>
    </w:rPr>
  </w:style>
  <w:style w:type="character" w:customStyle="1" w:styleId="ObjetducommentaireCar">
    <w:name w:val="Objet du commentaire Car"/>
    <w:basedOn w:val="CommentaireCar"/>
    <w:link w:val="Objetducommentaire"/>
    <w:uiPriority w:val="99"/>
    <w:semiHidden/>
    <w:rsid w:val="00824662"/>
    <w:rPr>
      <w:rFonts w:ascii="Arial" w:hAnsi="Arial"/>
      <w:b/>
      <w:bCs/>
      <w:sz w:val="20"/>
      <w:szCs w:val="20"/>
    </w:rPr>
  </w:style>
  <w:style w:type="paragraph" w:styleId="Textedebulles">
    <w:name w:val="Balloon Text"/>
    <w:basedOn w:val="Normal"/>
    <w:link w:val="TextedebullesCar"/>
    <w:uiPriority w:val="99"/>
    <w:semiHidden/>
    <w:unhideWhenUsed/>
    <w:rsid w:val="00824662"/>
    <w:pPr>
      <w:spacing w:after="0"/>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24662"/>
    <w:rPr>
      <w:rFonts w:ascii="Segoe UI" w:hAnsi="Segoe UI" w:cs="Segoe UI"/>
      <w:sz w:val="18"/>
      <w:szCs w:val="18"/>
    </w:rPr>
  </w:style>
  <w:style w:type="paragraph" w:styleId="Sansinterligne">
    <w:name w:val="No Spacing"/>
    <w:link w:val="SansinterligneCar"/>
    <w:uiPriority w:val="1"/>
    <w:qFormat/>
    <w:rsid w:val="00824662"/>
    <w:pPr>
      <w:spacing w:after="0" w:line="240" w:lineRule="auto"/>
    </w:pPr>
    <w:rPr>
      <w:rFonts w:eastAsiaTheme="minorEastAsia"/>
      <w:lang w:eastAsia="fr-BE"/>
    </w:rPr>
  </w:style>
  <w:style w:type="character" w:customStyle="1" w:styleId="SansinterligneCar">
    <w:name w:val="Sans interligne Car"/>
    <w:basedOn w:val="Policepardfaut"/>
    <w:link w:val="Sansinterligne"/>
    <w:uiPriority w:val="1"/>
    <w:rsid w:val="00824662"/>
    <w:rPr>
      <w:rFonts w:eastAsiaTheme="minorEastAsia"/>
      <w:lang w:eastAsia="fr-BE"/>
    </w:rPr>
  </w:style>
  <w:style w:type="paragraph" w:styleId="En-ttedetabledesmatires">
    <w:name w:val="TOC Heading"/>
    <w:basedOn w:val="Titre1"/>
    <w:next w:val="Normal"/>
    <w:uiPriority w:val="39"/>
    <w:unhideWhenUsed/>
    <w:qFormat/>
    <w:rsid w:val="00824662"/>
    <w:pPr>
      <w:outlineLvl w:val="9"/>
    </w:pPr>
    <w:rPr>
      <w:lang w:eastAsia="fr-BE"/>
    </w:rPr>
  </w:style>
  <w:style w:type="paragraph" w:styleId="TM1">
    <w:name w:val="toc 1"/>
    <w:basedOn w:val="Normal"/>
    <w:next w:val="Normal"/>
    <w:autoRedefine/>
    <w:uiPriority w:val="39"/>
    <w:unhideWhenUsed/>
    <w:rsid w:val="00824662"/>
    <w:pPr>
      <w:tabs>
        <w:tab w:val="left" w:pos="709"/>
        <w:tab w:val="right" w:leader="dot" w:pos="9062"/>
      </w:tabs>
      <w:spacing w:after="100"/>
      <w:ind w:left="284"/>
    </w:pPr>
  </w:style>
  <w:style w:type="paragraph" w:styleId="TM2">
    <w:name w:val="toc 2"/>
    <w:basedOn w:val="Normal"/>
    <w:next w:val="Normal"/>
    <w:autoRedefine/>
    <w:uiPriority w:val="39"/>
    <w:unhideWhenUsed/>
    <w:rsid w:val="00824662"/>
    <w:pPr>
      <w:tabs>
        <w:tab w:val="left" w:pos="660"/>
        <w:tab w:val="right" w:leader="dot" w:pos="9062"/>
      </w:tabs>
      <w:spacing w:after="100"/>
      <w:ind w:left="220" w:firstLine="64"/>
    </w:pPr>
  </w:style>
  <w:style w:type="paragraph" w:styleId="TM3">
    <w:name w:val="toc 3"/>
    <w:basedOn w:val="Normal"/>
    <w:next w:val="Normal"/>
    <w:autoRedefine/>
    <w:uiPriority w:val="39"/>
    <w:unhideWhenUsed/>
    <w:rsid w:val="00824662"/>
    <w:pPr>
      <w:spacing w:after="100"/>
      <w:ind w:left="440"/>
    </w:pPr>
  </w:style>
  <w:style w:type="character" w:styleId="Lienhypertexte">
    <w:name w:val="Hyperlink"/>
    <w:basedOn w:val="Policepardfaut"/>
    <w:uiPriority w:val="99"/>
    <w:unhideWhenUsed/>
    <w:rsid w:val="00824662"/>
    <w:rPr>
      <w:color w:val="0563C1" w:themeColor="hyperlink"/>
      <w:u w:val="single"/>
    </w:rPr>
  </w:style>
  <w:style w:type="numbering" w:customStyle="1" w:styleId="Leon">
    <w:name w:val="Leçon"/>
    <w:uiPriority w:val="99"/>
    <w:rsid w:val="00824662"/>
    <w:pPr>
      <w:numPr>
        <w:numId w:val="1"/>
      </w:numPr>
    </w:pPr>
  </w:style>
  <w:style w:type="paragraph" w:styleId="Lgende">
    <w:name w:val="caption"/>
    <w:basedOn w:val="Normal"/>
    <w:next w:val="Normal"/>
    <w:unhideWhenUsed/>
    <w:qFormat/>
    <w:rsid w:val="00824662"/>
    <w:pPr>
      <w:spacing w:after="200"/>
    </w:pPr>
    <w:rPr>
      <w:i/>
      <w:iCs/>
      <w:color w:val="44546A" w:themeColor="text2"/>
      <w:sz w:val="18"/>
      <w:szCs w:val="18"/>
    </w:rPr>
  </w:style>
  <w:style w:type="paragraph" w:styleId="NormalWeb">
    <w:name w:val="Normal (Web)"/>
    <w:basedOn w:val="Normal"/>
    <w:semiHidden/>
    <w:unhideWhenUsed/>
    <w:rsid w:val="00824662"/>
    <w:pPr>
      <w:spacing w:before="100" w:beforeAutospacing="1" w:after="100" w:afterAutospacing="1"/>
      <w:jc w:val="left"/>
    </w:pPr>
    <w:rPr>
      <w:rFonts w:eastAsiaTheme="minorEastAsia" w:cs="Times New Roman"/>
      <w:szCs w:val="24"/>
      <w:lang w:eastAsia="fr-BE"/>
    </w:rPr>
  </w:style>
  <w:style w:type="paragraph" w:styleId="Retraitcorpsdetexte">
    <w:name w:val="Body Text Indent"/>
    <w:basedOn w:val="Normal"/>
    <w:link w:val="RetraitcorpsdetexteCar"/>
    <w:semiHidden/>
    <w:rsid w:val="00824662"/>
    <w:pPr>
      <w:spacing w:after="0"/>
      <w:ind w:left="540" w:hanging="540"/>
      <w:jc w:val="left"/>
    </w:pPr>
    <w:rPr>
      <w:rFonts w:eastAsia="Times New Roman" w:cs="Times New Roman"/>
      <w:szCs w:val="24"/>
      <w:lang w:val="fr-FR" w:eastAsia="fr-FR"/>
    </w:rPr>
  </w:style>
  <w:style w:type="character" w:customStyle="1" w:styleId="RetraitcorpsdetexteCar">
    <w:name w:val="Retrait corps de texte Car"/>
    <w:basedOn w:val="Policepardfaut"/>
    <w:link w:val="Retraitcorpsdetexte"/>
    <w:semiHidden/>
    <w:rsid w:val="00824662"/>
    <w:rPr>
      <w:rFonts w:ascii="Arial" w:eastAsia="Times New Roman" w:hAnsi="Arial" w:cs="Times New Roman"/>
      <w:sz w:val="24"/>
      <w:szCs w:val="24"/>
      <w:lang w:val="fr-FR" w:eastAsia="fr-FR"/>
    </w:rPr>
  </w:style>
  <w:style w:type="paragraph" w:customStyle="1" w:styleId="Pagedegarde">
    <w:name w:val="Page de garde"/>
    <w:basedOn w:val="Sansinterligne"/>
    <w:link w:val="PagedegardeCar"/>
    <w:qFormat/>
    <w:rsid w:val="00824662"/>
    <w:pPr>
      <w:jc w:val="center"/>
    </w:pPr>
    <w:rPr>
      <w:rFonts w:ascii="Arial" w:hAnsi="Arial"/>
      <w:b/>
      <w:sz w:val="80"/>
      <w:u w:val="single"/>
    </w:rPr>
  </w:style>
  <w:style w:type="paragraph" w:customStyle="1" w:styleId="basdepage">
    <w:name w:val="bas de page"/>
    <w:basedOn w:val="Normal"/>
    <w:link w:val="basdepageCar"/>
    <w:qFormat/>
    <w:rsid w:val="00824662"/>
    <w:pPr>
      <w:spacing w:before="100" w:beforeAutospacing="1" w:after="0"/>
      <w:jc w:val="left"/>
    </w:pPr>
    <w:rPr>
      <w:rFonts w:eastAsia="Times New Roman" w:cs="Times New Roman"/>
      <w:szCs w:val="24"/>
      <w:lang w:eastAsia="fr-FR"/>
    </w:rPr>
  </w:style>
  <w:style w:type="character" w:customStyle="1" w:styleId="PagedegardeCar">
    <w:name w:val="Page de garde Car"/>
    <w:basedOn w:val="SansinterligneCar"/>
    <w:link w:val="Pagedegarde"/>
    <w:rsid w:val="00824662"/>
    <w:rPr>
      <w:rFonts w:ascii="Arial" w:eastAsiaTheme="minorEastAsia" w:hAnsi="Arial"/>
      <w:b/>
      <w:sz w:val="80"/>
      <w:u w:val="single"/>
      <w:lang w:eastAsia="fr-BE"/>
    </w:rPr>
  </w:style>
  <w:style w:type="paragraph" w:customStyle="1" w:styleId="Titre0">
    <w:name w:val="Titre 0"/>
    <w:basedOn w:val="Titre1"/>
    <w:link w:val="Titre0Car"/>
    <w:qFormat/>
    <w:rsid w:val="00824662"/>
    <w:pPr>
      <w:numPr>
        <w:ilvl w:val="0"/>
      </w:numPr>
      <w:pBdr>
        <w:top w:val="single" w:sz="4" w:space="1" w:color="auto"/>
        <w:left w:val="single" w:sz="4" w:space="4" w:color="auto"/>
        <w:bottom w:val="single" w:sz="4" w:space="1" w:color="auto"/>
        <w:right w:val="single" w:sz="4" w:space="4" w:color="auto"/>
      </w:pBdr>
      <w:jc w:val="center"/>
    </w:pPr>
    <w:rPr>
      <w:b/>
      <w:caps/>
      <w:color w:val="000000" w:themeColor="text1"/>
      <w:sz w:val="40"/>
      <w:lang w:val="fr-FR"/>
    </w:rPr>
  </w:style>
  <w:style w:type="character" w:customStyle="1" w:styleId="basdepageCar">
    <w:name w:val="bas de page Car"/>
    <w:basedOn w:val="Policepardfaut"/>
    <w:link w:val="basdepage"/>
    <w:rsid w:val="00824662"/>
    <w:rPr>
      <w:rFonts w:ascii="Arial" w:eastAsia="Times New Roman" w:hAnsi="Arial" w:cs="Times New Roman"/>
      <w:sz w:val="24"/>
      <w:szCs w:val="24"/>
      <w:lang w:eastAsia="fr-FR"/>
    </w:rPr>
  </w:style>
  <w:style w:type="character" w:customStyle="1" w:styleId="Titre5Car">
    <w:name w:val="Titre 5 Car"/>
    <w:basedOn w:val="Policepardfaut"/>
    <w:link w:val="Titre5"/>
    <w:rsid w:val="00824662"/>
    <w:rPr>
      <w:rFonts w:asciiTheme="majorHAnsi" w:eastAsiaTheme="majorEastAsia" w:hAnsiTheme="majorHAnsi" w:cstheme="majorBidi"/>
      <w:i/>
      <w:color w:val="000000" w:themeColor="text1"/>
      <w:sz w:val="24"/>
      <w:u w:val="single"/>
      <w:lang w:bidi="en-US"/>
    </w:rPr>
  </w:style>
  <w:style w:type="character" w:customStyle="1" w:styleId="Titre0Car">
    <w:name w:val="Titre 0 Car"/>
    <w:basedOn w:val="Titre1Car"/>
    <w:link w:val="Titre0"/>
    <w:rsid w:val="00824662"/>
    <w:rPr>
      <w:rFonts w:ascii="Arial" w:eastAsiaTheme="majorEastAsia" w:hAnsi="Arial" w:cstheme="majorBidi"/>
      <w:b/>
      <w:caps/>
      <w:color w:val="000000" w:themeColor="text1"/>
      <w:sz w:val="40"/>
      <w:szCs w:val="32"/>
      <w:u w:val="single"/>
      <w:lang w:val="fr-FR"/>
    </w:rPr>
  </w:style>
  <w:style w:type="character" w:customStyle="1" w:styleId="Titre6Car">
    <w:name w:val="Titre 6 Car"/>
    <w:basedOn w:val="Policepardfaut"/>
    <w:link w:val="Titre6"/>
    <w:rsid w:val="00824662"/>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rsid w:val="00824662"/>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rsid w:val="0082466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24662"/>
    <w:rPr>
      <w:rFonts w:asciiTheme="majorHAnsi" w:eastAsiaTheme="majorEastAsia" w:hAnsiTheme="majorHAnsi" w:cstheme="majorBidi"/>
      <w:i/>
      <w:iCs/>
      <w:color w:val="272727" w:themeColor="text1" w:themeTint="D8"/>
      <w:sz w:val="21"/>
      <w:szCs w:val="21"/>
    </w:rPr>
  </w:style>
  <w:style w:type="paragraph" w:customStyle="1" w:styleId="Exercices">
    <w:name w:val="Exercices"/>
    <w:basedOn w:val="Normal"/>
    <w:link w:val="ExercicesCar"/>
    <w:qFormat/>
    <w:rsid w:val="00824662"/>
    <w:pPr>
      <w:numPr>
        <w:ilvl w:val="4"/>
        <w:numId w:val="26"/>
      </w:numPr>
    </w:pPr>
    <w:rPr>
      <w:i/>
    </w:rPr>
  </w:style>
  <w:style w:type="character" w:customStyle="1" w:styleId="ExercicesCar">
    <w:name w:val="Exercices Car"/>
    <w:basedOn w:val="Policepardfaut"/>
    <w:link w:val="Exercices"/>
    <w:rsid w:val="00824662"/>
    <w:rPr>
      <w:rFonts w:ascii="Arial" w:hAnsi="Arial"/>
      <w:i/>
      <w:sz w:val="24"/>
    </w:rPr>
  </w:style>
  <w:style w:type="paragraph" w:styleId="Notedebasdepage">
    <w:name w:val="footnote text"/>
    <w:basedOn w:val="Normal"/>
    <w:link w:val="NotedebasdepageCar"/>
    <w:uiPriority w:val="99"/>
    <w:unhideWhenUsed/>
    <w:rsid w:val="005711D2"/>
    <w:pPr>
      <w:spacing w:after="0"/>
    </w:pPr>
    <w:rPr>
      <w:sz w:val="20"/>
      <w:szCs w:val="20"/>
    </w:rPr>
  </w:style>
  <w:style w:type="character" w:customStyle="1" w:styleId="NotedebasdepageCar">
    <w:name w:val="Note de bas de page Car"/>
    <w:basedOn w:val="Policepardfaut"/>
    <w:link w:val="Notedebasdepage"/>
    <w:uiPriority w:val="99"/>
    <w:rsid w:val="005711D2"/>
    <w:rPr>
      <w:rFonts w:ascii="Times New Roman" w:hAnsi="Times New Roman"/>
      <w:sz w:val="20"/>
      <w:szCs w:val="20"/>
    </w:rPr>
  </w:style>
  <w:style w:type="character" w:styleId="Appelnotedebasdep">
    <w:name w:val="footnote reference"/>
    <w:basedOn w:val="Policepardfaut"/>
    <w:uiPriority w:val="99"/>
    <w:semiHidden/>
    <w:unhideWhenUsed/>
    <w:rsid w:val="005711D2"/>
    <w:rPr>
      <w:vertAlign w:val="superscript"/>
    </w:rPr>
  </w:style>
  <w:style w:type="paragraph" w:customStyle="1" w:styleId="western">
    <w:name w:val="western"/>
    <w:basedOn w:val="Normal"/>
    <w:rsid w:val="001C2E0B"/>
    <w:pPr>
      <w:spacing w:before="100" w:beforeAutospacing="1" w:after="142" w:line="288" w:lineRule="auto"/>
      <w:jc w:val="left"/>
    </w:pPr>
    <w:rPr>
      <w:rFonts w:eastAsia="Times New Roman" w:cs="Times New Roman"/>
      <w:color w:val="000000"/>
      <w:szCs w:val="24"/>
      <w:lang w:val="fr-FR" w:eastAsia="fr-FR"/>
    </w:rPr>
  </w:style>
  <w:style w:type="paragraph" w:styleId="Titre">
    <w:name w:val="Title"/>
    <w:basedOn w:val="Normal"/>
    <w:link w:val="TitreCar"/>
    <w:qFormat/>
    <w:rsid w:val="00824662"/>
    <w:pPr>
      <w:pBdr>
        <w:top w:val="single" w:sz="4" w:space="1" w:color="auto"/>
        <w:left w:val="single" w:sz="4" w:space="4" w:color="auto"/>
        <w:bottom w:val="single" w:sz="4" w:space="1" w:color="auto"/>
        <w:right w:val="single" w:sz="4" w:space="4" w:color="auto"/>
      </w:pBdr>
      <w:spacing w:after="0"/>
      <w:jc w:val="center"/>
    </w:pPr>
    <w:rPr>
      <w:rFonts w:eastAsia="Times New Roman" w:cs="Times New Roman"/>
      <w:sz w:val="32"/>
      <w:szCs w:val="24"/>
      <w:lang w:eastAsia="fr-FR"/>
    </w:rPr>
  </w:style>
  <w:style w:type="character" w:customStyle="1" w:styleId="TitreCar">
    <w:name w:val="Titre Car"/>
    <w:basedOn w:val="Policepardfaut"/>
    <w:link w:val="Titre"/>
    <w:rsid w:val="00824662"/>
    <w:rPr>
      <w:rFonts w:ascii="Arial" w:eastAsia="Times New Roman" w:hAnsi="Arial" w:cs="Times New Roman"/>
      <w:sz w:val="32"/>
      <w:szCs w:val="24"/>
      <w:lang w:eastAsia="fr-FR"/>
    </w:rPr>
  </w:style>
  <w:style w:type="paragraph" w:styleId="Sous-titre">
    <w:name w:val="Subtitle"/>
    <w:basedOn w:val="Normal"/>
    <w:next w:val="Normal"/>
    <w:link w:val="Sous-titreCar"/>
    <w:uiPriority w:val="11"/>
    <w:qFormat/>
    <w:rsid w:val="00824662"/>
    <w:pPr>
      <w:pBdr>
        <w:bottom w:val="dotted" w:sz="8" w:space="10" w:color="ED7D31" w:themeColor="accent2"/>
      </w:pBdr>
      <w:spacing w:before="200" w:after="900"/>
      <w:jc w:val="center"/>
    </w:pPr>
    <w:rPr>
      <w:rFonts w:asciiTheme="majorHAnsi" w:eastAsiaTheme="majorEastAsia" w:hAnsiTheme="majorHAnsi" w:cstheme="majorBidi"/>
      <w:color w:val="823B0B" w:themeColor="accent2" w:themeShade="7F"/>
    </w:rPr>
  </w:style>
  <w:style w:type="character" w:customStyle="1" w:styleId="Sous-titreCar">
    <w:name w:val="Sous-titre Car"/>
    <w:basedOn w:val="Policepardfaut"/>
    <w:link w:val="Sous-titre"/>
    <w:uiPriority w:val="11"/>
    <w:rsid w:val="00824662"/>
    <w:rPr>
      <w:rFonts w:asciiTheme="majorHAnsi" w:eastAsiaTheme="majorEastAsia" w:hAnsiTheme="majorHAnsi" w:cstheme="majorBidi"/>
      <w:color w:val="823B0B" w:themeColor="accent2" w:themeShade="7F"/>
      <w:sz w:val="24"/>
    </w:rPr>
  </w:style>
  <w:style w:type="character" w:styleId="lev">
    <w:name w:val="Strong"/>
    <w:uiPriority w:val="22"/>
    <w:qFormat/>
    <w:rsid w:val="00824662"/>
    <w:rPr>
      <w:b/>
      <w:bCs/>
      <w:spacing w:val="0"/>
    </w:rPr>
  </w:style>
  <w:style w:type="character" w:styleId="Accentuation">
    <w:name w:val="Emphasis"/>
    <w:uiPriority w:val="20"/>
    <w:qFormat/>
    <w:rsid w:val="00824662"/>
    <w:rPr>
      <w:rFonts w:asciiTheme="majorHAnsi" w:eastAsiaTheme="majorEastAsia" w:hAnsiTheme="majorHAnsi" w:cstheme="majorBidi"/>
      <w:b/>
      <w:bCs/>
      <w:i/>
      <w:iCs/>
      <w:color w:val="ED7D31" w:themeColor="accent2"/>
      <w:bdr w:val="single" w:sz="18" w:space="0" w:color="FBE4D5" w:themeColor="accent2" w:themeTint="33"/>
      <w:shd w:val="clear" w:color="auto" w:fill="FBE4D5" w:themeFill="accent2" w:themeFillTint="33"/>
    </w:rPr>
  </w:style>
  <w:style w:type="paragraph" w:styleId="Citation">
    <w:name w:val="Quote"/>
    <w:basedOn w:val="Normal"/>
    <w:next w:val="Normal"/>
    <w:link w:val="CitationCar"/>
    <w:uiPriority w:val="29"/>
    <w:qFormat/>
    <w:rsid w:val="00824662"/>
    <w:rPr>
      <w:color w:val="C45911" w:themeColor="accent2" w:themeShade="BF"/>
    </w:rPr>
  </w:style>
  <w:style w:type="character" w:customStyle="1" w:styleId="CitationCar">
    <w:name w:val="Citation Car"/>
    <w:basedOn w:val="Policepardfaut"/>
    <w:link w:val="Citation"/>
    <w:uiPriority w:val="29"/>
    <w:rsid w:val="00824662"/>
    <w:rPr>
      <w:rFonts w:ascii="Arial" w:hAnsi="Arial"/>
      <w:color w:val="C45911" w:themeColor="accent2" w:themeShade="BF"/>
      <w:sz w:val="24"/>
    </w:rPr>
  </w:style>
  <w:style w:type="paragraph" w:styleId="Citationintense">
    <w:name w:val="Intense Quote"/>
    <w:basedOn w:val="Normal"/>
    <w:next w:val="Normal"/>
    <w:link w:val="CitationintenseCar"/>
    <w:uiPriority w:val="30"/>
    <w:qFormat/>
    <w:rsid w:val="00824662"/>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color w:val="ED7D31" w:themeColor="accent2"/>
    </w:rPr>
  </w:style>
  <w:style w:type="character" w:customStyle="1" w:styleId="CitationintenseCar">
    <w:name w:val="Citation intense Car"/>
    <w:basedOn w:val="Policepardfaut"/>
    <w:link w:val="Citationintense"/>
    <w:uiPriority w:val="30"/>
    <w:rsid w:val="00824662"/>
    <w:rPr>
      <w:rFonts w:asciiTheme="majorHAnsi" w:eastAsiaTheme="majorEastAsia" w:hAnsiTheme="majorHAnsi" w:cstheme="majorBidi"/>
      <w:b/>
      <w:bCs/>
      <w:color w:val="ED7D31" w:themeColor="accent2"/>
      <w:sz w:val="24"/>
    </w:rPr>
  </w:style>
  <w:style w:type="character" w:styleId="Accentuationlgre">
    <w:name w:val="Subtle Emphasis"/>
    <w:uiPriority w:val="19"/>
    <w:qFormat/>
    <w:rsid w:val="00824662"/>
    <w:rPr>
      <w:rFonts w:asciiTheme="majorHAnsi" w:eastAsiaTheme="majorEastAsia" w:hAnsiTheme="majorHAnsi" w:cstheme="majorBidi"/>
      <w:i/>
      <w:iCs/>
      <w:color w:val="ED7D31" w:themeColor="accent2"/>
    </w:rPr>
  </w:style>
  <w:style w:type="character" w:styleId="Accentuationintense">
    <w:name w:val="Intense Emphasis"/>
    <w:uiPriority w:val="21"/>
    <w:qFormat/>
    <w:rsid w:val="00824662"/>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Rfrencelgre">
    <w:name w:val="Subtle Reference"/>
    <w:uiPriority w:val="31"/>
    <w:qFormat/>
    <w:rsid w:val="00824662"/>
    <w:rPr>
      <w:i/>
      <w:iCs/>
      <w:smallCaps/>
      <w:color w:val="ED7D31" w:themeColor="accent2"/>
      <w:u w:color="ED7D31" w:themeColor="accent2"/>
    </w:rPr>
  </w:style>
  <w:style w:type="character" w:styleId="Rfrenceintense">
    <w:name w:val="Intense Reference"/>
    <w:uiPriority w:val="32"/>
    <w:qFormat/>
    <w:rsid w:val="00824662"/>
    <w:rPr>
      <w:b/>
      <w:bCs/>
      <w:i/>
      <w:iCs/>
      <w:smallCaps/>
      <w:color w:val="ED7D31" w:themeColor="accent2"/>
      <w:u w:color="ED7D31" w:themeColor="accent2"/>
    </w:rPr>
  </w:style>
  <w:style w:type="character" w:styleId="Titredulivre">
    <w:name w:val="Book Title"/>
    <w:uiPriority w:val="33"/>
    <w:qFormat/>
    <w:rsid w:val="00824662"/>
    <w:rPr>
      <w:rFonts w:asciiTheme="majorHAnsi" w:eastAsiaTheme="majorEastAsia" w:hAnsiTheme="majorHAnsi" w:cstheme="majorBidi"/>
      <w:b/>
      <w:bCs/>
      <w:i/>
      <w:iCs/>
      <w:smallCaps/>
      <w:color w:val="C45911" w:themeColor="accent2" w:themeShade="BF"/>
      <w:u w:val="single"/>
    </w:rPr>
  </w:style>
  <w:style w:type="paragraph" w:styleId="Retraitcorpsdetexte2">
    <w:name w:val="Body Text Indent 2"/>
    <w:basedOn w:val="Normal"/>
    <w:link w:val="Retraitcorpsdetexte2Car"/>
    <w:semiHidden/>
    <w:unhideWhenUsed/>
    <w:rsid w:val="00824662"/>
    <w:pPr>
      <w:spacing w:line="480" w:lineRule="auto"/>
      <w:ind w:left="283"/>
    </w:pPr>
  </w:style>
  <w:style w:type="character" w:customStyle="1" w:styleId="Retraitcorpsdetexte2Car">
    <w:name w:val="Retrait corps de texte 2 Car"/>
    <w:basedOn w:val="Policepardfaut"/>
    <w:link w:val="Retraitcorpsdetexte2"/>
    <w:semiHidden/>
    <w:rsid w:val="00824662"/>
    <w:rPr>
      <w:rFonts w:ascii="Arial" w:hAnsi="Arial"/>
      <w:sz w:val="24"/>
    </w:rPr>
  </w:style>
  <w:style w:type="paragraph" w:customStyle="1" w:styleId="Textbody">
    <w:name w:val="Text body"/>
    <w:basedOn w:val="Normal"/>
    <w:rsid w:val="00824662"/>
    <w:pPr>
      <w:suppressAutoHyphens/>
      <w:autoSpaceDN w:val="0"/>
      <w:spacing w:after="140" w:line="288" w:lineRule="auto"/>
      <w:jc w:val="left"/>
      <w:textAlignment w:val="baseline"/>
    </w:pPr>
    <w:rPr>
      <w:rFonts w:eastAsia="Times New Roman" w:cs="Times New Roman"/>
      <w:kern w:val="3"/>
      <w:sz w:val="21"/>
      <w:szCs w:val="24"/>
      <w:lang w:val="fr-FR" w:eastAsia="zh-CN" w:bidi="hi-IN"/>
    </w:rPr>
  </w:style>
  <w:style w:type="paragraph" w:customStyle="1" w:styleId="TableContents">
    <w:name w:val="Table Contents"/>
    <w:basedOn w:val="Normal"/>
    <w:rsid w:val="00824662"/>
    <w:pPr>
      <w:suppressLineNumbers/>
      <w:suppressAutoHyphens/>
      <w:autoSpaceDN w:val="0"/>
      <w:spacing w:after="0"/>
      <w:jc w:val="left"/>
      <w:textAlignment w:val="baseline"/>
    </w:pPr>
    <w:rPr>
      <w:rFonts w:ascii="Liberation Serif" w:eastAsia="SimSun" w:hAnsi="Liberation Serif" w:cs="Lucida Sans"/>
      <w:kern w:val="3"/>
      <w:szCs w:val="24"/>
      <w:lang w:val="fr-FR" w:eastAsia="zh-CN" w:bidi="hi-IN"/>
    </w:rPr>
  </w:style>
  <w:style w:type="character" w:styleId="Numrodepage">
    <w:name w:val="page number"/>
    <w:basedOn w:val="Policepardfaut"/>
    <w:semiHidden/>
    <w:rsid w:val="00824662"/>
  </w:style>
  <w:style w:type="paragraph" w:customStyle="1" w:styleId="Formule">
    <w:name w:val="Formule"/>
    <w:basedOn w:val="Normal"/>
    <w:rsid w:val="00824662"/>
    <w:pPr>
      <w:spacing w:after="0"/>
      <w:jc w:val="center"/>
    </w:pPr>
    <w:rPr>
      <w:rFonts w:ascii="Garamond" w:eastAsia="Times New Roman" w:hAnsi="Garamond" w:cs="Times New Roman"/>
      <w:szCs w:val="20"/>
      <w:lang w:val="fr-FR" w:eastAsia="fr-FR"/>
    </w:rPr>
  </w:style>
  <w:style w:type="paragraph" w:styleId="Retraitcorpsdetexte3">
    <w:name w:val="Body Text Indent 3"/>
    <w:basedOn w:val="Normal"/>
    <w:link w:val="Retraitcorpsdetexte3Car"/>
    <w:semiHidden/>
    <w:rsid w:val="00824662"/>
    <w:pPr>
      <w:spacing w:after="0"/>
      <w:ind w:left="855"/>
      <w:jc w:val="left"/>
    </w:pPr>
    <w:rPr>
      <w:rFonts w:eastAsia="Times New Roman" w:cs="Times New Roman"/>
      <w:szCs w:val="24"/>
      <w:lang w:eastAsia="fr-FR"/>
    </w:rPr>
  </w:style>
  <w:style w:type="character" w:customStyle="1" w:styleId="Retraitcorpsdetexte3Car">
    <w:name w:val="Retrait corps de texte 3 Car"/>
    <w:basedOn w:val="Policepardfaut"/>
    <w:link w:val="Retraitcorpsdetexte3"/>
    <w:semiHidden/>
    <w:rsid w:val="00824662"/>
    <w:rPr>
      <w:rFonts w:ascii="Arial" w:eastAsia="Times New Roman" w:hAnsi="Arial" w:cs="Times New Roman"/>
      <w:sz w:val="24"/>
      <w:szCs w:val="24"/>
      <w:lang w:eastAsia="fr-FR"/>
    </w:rPr>
  </w:style>
  <w:style w:type="paragraph" w:styleId="Corpsdetexte">
    <w:name w:val="Body Text"/>
    <w:basedOn w:val="Normal"/>
    <w:link w:val="CorpsdetexteCar"/>
    <w:uiPriority w:val="99"/>
    <w:semiHidden/>
    <w:unhideWhenUsed/>
    <w:rsid w:val="00824662"/>
    <w:pPr>
      <w:jc w:val="left"/>
    </w:pPr>
    <w:rPr>
      <w:rFonts w:eastAsia="Times New Roman" w:cs="Times New Roman"/>
      <w:szCs w:val="24"/>
      <w:lang w:val="fr-FR" w:eastAsia="fr-FR"/>
    </w:rPr>
  </w:style>
  <w:style w:type="character" w:customStyle="1" w:styleId="CorpsdetexteCar">
    <w:name w:val="Corps de texte Car"/>
    <w:basedOn w:val="Policepardfaut"/>
    <w:link w:val="Corpsdetexte"/>
    <w:uiPriority w:val="99"/>
    <w:semiHidden/>
    <w:rsid w:val="00824662"/>
    <w:rPr>
      <w:rFonts w:ascii="Arial" w:eastAsia="Times New Roman" w:hAnsi="Arial" w:cs="Times New Roman"/>
      <w:sz w:val="24"/>
      <w:szCs w:val="24"/>
      <w:lang w:val="fr-FR" w:eastAsia="fr-FR"/>
    </w:rPr>
  </w:style>
  <w:style w:type="paragraph" w:styleId="Corpsdetexte2">
    <w:name w:val="Body Text 2"/>
    <w:basedOn w:val="Normal"/>
    <w:link w:val="Corpsdetexte2Car"/>
    <w:uiPriority w:val="99"/>
    <w:unhideWhenUsed/>
    <w:rsid w:val="00824662"/>
    <w:pPr>
      <w:spacing w:line="480" w:lineRule="auto"/>
      <w:jc w:val="left"/>
    </w:pPr>
    <w:rPr>
      <w:rFonts w:eastAsia="Times New Roman" w:cs="Times New Roman"/>
      <w:szCs w:val="24"/>
      <w:lang w:val="fr-FR" w:eastAsia="fr-FR"/>
    </w:rPr>
  </w:style>
  <w:style w:type="character" w:customStyle="1" w:styleId="Corpsdetexte2Car">
    <w:name w:val="Corps de texte 2 Car"/>
    <w:basedOn w:val="Policepardfaut"/>
    <w:link w:val="Corpsdetexte2"/>
    <w:uiPriority w:val="99"/>
    <w:rsid w:val="00824662"/>
    <w:rPr>
      <w:rFonts w:ascii="Arial" w:eastAsia="Times New Roman" w:hAnsi="Arial" w:cs="Times New Roman"/>
      <w:sz w:val="24"/>
      <w:szCs w:val="24"/>
      <w:lang w:val="fr-FR" w:eastAsia="fr-FR"/>
    </w:rPr>
  </w:style>
  <w:style w:type="paragraph" w:styleId="Normalcentr">
    <w:name w:val="Block Text"/>
    <w:basedOn w:val="Normal"/>
    <w:semiHidden/>
    <w:rsid w:val="00824662"/>
    <w:pPr>
      <w:tabs>
        <w:tab w:val="left" w:pos="-1248"/>
        <w:tab w:val="left" w:pos="-720"/>
        <w:tab w:val="left" w:pos="0"/>
        <w:tab w:val="left" w:pos="260"/>
        <w:tab w:val="left" w:pos="720"/>
        <w:tab w:val="left" w:pos="1394"/>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ind w:left="399" w:right="260"/>
      <w:jc w:val="left"/>
    </w:pPr>
    <w:rPr>
      <w:rFonts w:eastAsia="Times New Roman" w:cs="Times New Roman"/>
      <w:i/>
      <w:iCs/>
      <w:szCs w:val="24"/>
      <w:lang w:val="fr-FR" w:eastAsia="fr-FR"/>
    </w:rPr>
  </w:style>
  <w:style w:type="paragraph" w:customStyle="1" w:styleId="Dfinition">
    <w:name w:val="Définition"/>
    <w:basedOn w:val="Normal"/>
    <w:qFormat/>
    <w:rsid w:val="00824662"/>
    <w:pPr>
      <w:pBdr>
        <w:top w:val="single" w:sz="12" w:space="6" w:color="800080"/>
        <w:left w:val="single" w:sz="12" w:space="4" w:color="800080"/>
        <w:bottom w:val="single" w:sz="12" w:space="6" w:color="800080"/>
        <w:right w:val="single" w:sz="12" w:space="4" w:color="800080"/>
      </w:pBdr>
      <w:spacing w:after="0"/>
    </w:pPr>
    <w:rPr>
      <w:rFonts w:ascii="Comic Sans MS" w:eastAsiaTheme="minorEastAsia" w:hAnsi="Comic Sans MS"/>
      <w:szCs w:val="24"/>
      <w:lang w:eastAsia="fr-FR"/>
    </w:rPr>
  </w:style>
  <w:style w:type="paragraph" w:customStyle="1" w:styleId="ARemplir">
    <w:name w:val="ARemplir"/>
    <w:basedOn w:val="Normal"/>
    <w:rsid w:val="00824662"/>
    <w:pPr>
      <w:numPr>
        <w:numId w:val="2"/>
      </w:numPr>
      <w:pBdr>
        <w:top w:val="single" w:sz="4" w:space="1" w:color="auto"/>
        <w:left w:val="single" w:sz="4" w:space="4" w:color="auto"/>
        <w:bottom w:val="single" w:sz="4" w:space="1" w:color="auto"/>
        <w:right w:val="single" w:sz="4" w:space="4" w:color="auto"/>
      </w:pBdr>
      <w:spacing w:before="120" w:after="200" w:line="360" w:lineRule="auto"/>
      <w:jc w:val="left"/>
    </w:pPr>
    <w:rPr>
      <w:rFonts w:asciiTheme="minorHAnsi" w:hAnsiTheme="minorHAnsi"/>
      <w:sz w:val="22"/>
    </w:rPr>
  </w:style>
  <w:style w:type="paragraph" w:customStyle="1" w:styleId="Monnormal">
    <w:name w:val="Mon normal"/>
    <w:basedOn w:val="Normal"/>
    <w:qFormat/>
    <w:rsid w:val="00824662"/>
    <w:pPr>
      <w:spacing w:after="0"/>
    </w:pPr>
    <w:rPr>
      <w:rFonts w:ascii="Comic Sans MS" w:eastAsiaTheme="minorEastAsia" w:hAnsi="Comic Sans MS"/>
      <w:szCs w:val="24"/>
      <w:lang w:eastAsia="fr-FR"/>
    </w:rPr>
  </w:style>
  <w:style w:type="paragraph" w:styleId="Rvision">
    <w:name w:val="Revision"/>
    <w:hidden/>
    <w:uiPriority w:val="99"/>
    <w:semiHidden/>
    <w:rsid w:val="004A251E"/>
    <w:pPr>
      <w:spacing w:after="0" w:line="240" w:lineRule="auto"/>
    </w:pPr>
    <w:rPr>
      <w:rFonts w:ascii="Arial" w:hAnsi="Arial"/>
      <w:sz w:val="24"/>
    </w:rPr>
  </w:style>
  <w:style w:type="paragraph" w:customStyle="1" w:styleId="Default">
    <w:name w:val="Default"/>
    <w:rsid w:val="00FE29AE"/>
    <w:pPr>
      <w:autoSpaceDE w:val="0"/>
      <w:autoSpaceDN w:val="0"/>
      <w:adjustRightInd w:val="0"/>
      <w:spacing w:after="0" w:line="240" w:lineRule="auto"/>
    </w:pPr>
    <w:rPr>
      <w:rFonts w:ascii="Calibri" w:hAnsi="Calibri" w:cs="Calibri"/>
      <w:color w:val="000000"/>
      <w:sz w:val="24"/>
      <w:szCs w:val="24"/>
    </w:rPr>
  </w:style>
  <w:style w:type="paragraph" w:customStyle="1" w:styleId="Standard">
    <w:name w:val="Standard"/>
    <w:rsid w:val="004530B1"/>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Normal1">
    <w:name w:val="Normal1"/>
    <w:basedOn w:val="Paragraphedeliste"/>
    <w:qFormat/>
    <w:rsid w:val="00602965"/>
    <w:pPr>
      <w:spacing w:after="200" w:line="276" w:lineRule="auto"/>
      <w:jc w:val="left"/>
    </w:pPr>
    <w:rPr>
      <w:rFonts w:asciiTheme="minorHAnsi" w:hAnsiTheme="minorHAnsi"/>
      <w:sz w:val="22"/>
      <w:lang w:val="fr-FR"/>
    </w:rPr>
  </w:style>
  <w:style w:type="paragraph" w:customStyle="1" w:styleId="Sous-section">
    <w:name w:val="Sous-section"/>
    <w:basedOn w:val="Paragraphedeliste"/>
    <w:qFormat/>
    <w:rsid w:val="00BB3122"/>
    <w:pPr>
      <w:numPr>
        <w:numId w:val="5"/>
      </w:numPr>
      <w:spacing w:after="200" w:line="276" w:lineRule="auto"/>
      <w:jc w:val="left"/>
    </w:pPr>
    <w:rPr>
      <w:rFonts w:asciiTheme="minorHAnsi" w:hAnsiTheme="minorHAnsi"/>
      <w:sz w:val="22"/>
      <w:lang w:val="fr-FR"/>
    </w:rPr>
  </w:style>
  <w:style w:type="table" w:customStyle="1" w:styleId="Grilledutableau2">
    <w:name w:val="Grille du tableau2"/>
    <w:basedOn w:val="TableauNormal"/>
    <w:next w:val="Grilledutableau"/>
    <w:uiPriority w:val="59"/>
    <w:rsid w:val="00B668FC"/>
    <w:pPr>
      <w:spacing w:after="0" w:line="240" w:lineRule="auto"/>
    </w:pPr>
    <w:rPr>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Grilledutableau3">
    <w:name w:val="Grille du tableau3"/>
    <w:basedOn w:val="TableauNormal"/>
    <w:next w:val="Grilledutableau"/>
    <w:uiPriority w:val="59"/>
    <w:rsid w:val="004B35DC"/>
    <w:pPr>
      <w:spacing w:after="0" w:line="240" w:lineRule="auto"/>
    </w:pPr>
    <w:rPr>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Mentionnonrsolue">
    <w:name w:val="Unresolved Mention"/>
    <w:basedOn w:val="Policepardfaut"/>
    <w:uiPriority w:val="99"/>
    <w:semiHidden/>
    <w:unhideWhenUsed/>
    <w:rsid w:val="00E750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823735">
      <w:bodyDiv w:val="1"/>
      <w:marLeft w:val="0"/>
      <w:marRight w:val="0"/>
      <w:marTop w:val="0"/>
      <w:marBottom w:val="0"/>
      <w:divBdr>
        <w:top w:val="none" w:sz="0" w:space="0" w:color="auto"/>
        <w:left w:val="none" w:sz="0" w:space="0" w:color="auto"/>
        <w:bottom w:val="none" w:sz="0" w:space="0" w:color="auto"/>
        <w:right w:val="none" w:sz="0" w:space="0" w:color="auto"/>
      </w:divBdr>
    </w:div>
    <w:div w:id="75638045">
      <w:bodyDiv w:val="1"/>
      <w:marLeft w:val="0"/>
      <w:marRight w:val="0"/>
      <w:marTop w:val="0"/>
      <w:marBottom w:val="0"/>
      <w:divBdr>
        <w:top w:val="none" w:sz="0" w:space="0" w:color="auto"/>
        <w:left w:val="none" w:sz="0" w:space="0" w:color="auto"/>
        <w:bottom w:val="none" w:sz="0" w:space="0" w:color="auto"/>
        <w:right w:val="none" w:sz="0" w:space="0" w:color="auto"/>
      </w:divBdr>
    </w:div>
    <w:div w:id="248126738">
      <w:bodyDiv w:val="1"/>
      <w:marLeft w:val="0"/>
      <w:marRight w:val="0"/>
      <w:marTop w:val="0"/>
      <w:marBottom w:val="0"/>
      <w:divBdr>
        <w:top w:val="none" w:sz="0" w:space="0" w:color="auto"/>
        <w:left w:val="none" w:sz="0" w:space="0" w:color="auto"/>
        <w:bottom w:val="none" w:sz="0" w:space="0" w:color="auto"/>
        <w:right w:val="none" w:sz="0" w:space="0" w:color="auto"/>
      </w:divBdr>
    </w:div>
    <w:div w:id="267784026">
      <w:bodyDiv w:val="1"/>
      <w:marLeft w:val="0"/>
      <w:marRight w:val="0"/>
      <w:marTop w:val="0"/>
      <w:marBottom w:val="0"/>
      <w:divBdr>
        <w:top w:val="none" w:sz="0" w:space="0" w:color="auto"/>
        <w:left w:val="none" w:sz="0" w:space="0" w:color="auto"/>
        <w:bottom w:val="none" w:sz="0" w:space="0" w:color="auto"/>
        <w:right w:val="none" w:sz="0" w:space="0" w:color="auto"/>
      </w:divBdr>
    </w:div>
    <w:div w:id="278535492">
      <w:bodyDiv w:val="1"/>
      <w:marLeft w:val="0"/>
      <w:marRight w:val="0"/>
      <w:marTop w:val="0"/>
      <w:marBottom w:val="0"/>
      <w:divBdr>
        <w:top w:val="none" w:sz="0" w:space="0" w:color="auto"/>
        <w:left w:val="none" w:sz="0" w:space="0" w:color="auto"/>
        <w:bottom w:val="none" w:sz="0" w:space="0" w:color="auto"/>
        <w:right w:val="none" w:sz="0" w:space="0" w:color="auto"/>
      </w:divBdr>
    </w:div>
    <w:div w:id="294914697">
      <w:bodyDiv w:val="1"/>
      <w:marLeft w:val="0"/>
      <w:marRight w:val="0"/>
      <w:marTop w:val="0"/>
      <w:marBottom w:val="0"/>
      <w:divBdr>
        <w:top w:val="none" w:sz="0" w:space="0" w:color="auto"/>
        <w:left w:val="none" w:sz="0" w:space="0" w:color="auto"/>
        <w:bottom w:val="none" w:sz="0" w:space="0" w:color="auto"/>
        <w:right w:val="none" w:sz="0" w:space="0" w:color="auto"/>
      </w:divBdr>
    </w:div>
    <w:div w:id="332537386">
      <w:bodyDiv w:val="1"/>
      <w:marLeft w:val="0"/>
      <w:marRight w:val="0"/>
      <w:marTop w:val="0"/>
      <w:marBottom w:val="0"/>
      <w:divBdr>
        <w:top w:val="none" w:sz="0" w:space="0" w:color="auto"/>
        <w:left w:val="none" w:sz="0" w:space="0" w:color="auto"/>
        <w:bottom w:val="none" w:sz="0" w:space="0" w:color="auto"/>
        <w:right w:val="none" w:sz="0" w:space="0" w:color="auto"/>
      </w:divBdr>
    </w:div>
    <w:div w:id="489953453">
      <w:bodyDiv w:val="1"/>
      <w:marLeft w:val="0"/>
      <w:marRight w:val="0"/>
      <w:marTop w:val="0"/>
      <w:marBottom w:val="0"/>
      <w:divBdr>
        <w:top w:val="none" w:sz="0" w:space="0" w:color="auto"/>
        <w:left w:val="none" w:sz="0" w:space="0" w:color="auto"/>
        <w:bottom w:val="none" w:sz="0" w:space="0" w:color="auto"/>
        <w:right w:val="none" w:sz="0" w:space="0" w:color="auto"/>
      </w:divBdr>
    </w:div>
    <w:div w:id="511648636">
      <w:bodyDiv w:val="1"/>
      <w:marLeft w:val="0"/>
      <w:marRight w:val="0"/>
      <w:marTop w:val="0"/>
      <w:marBottom w:val="0"/>
      <w:divBdr>
        <w:top w:val="none" w:sz="0" w:space="0" w:color="auto"/>
        <w:left w:val="none" w:sz="0" w:space="0" w:color="auto"/>
        <w:bottom w:val="none" w:sz="0" w:space="0" w:color="auto"/>
        <w:right w:val="none" w:sz="0" w:space="0" w:color="auto"/>
      </w:divBdr>
    </w:div>
    <w:div w:id="583227336">
      <w:bodyDiv w:val="1"/>
      <w:marLeft w:val="0"/>
      <w:marRight w:val="0"/>
      <w:marTop w:val="0"/>
      <w:marBottom w:val="0"/>
      <w:divBdr>
        <w:top w:val="none" w:sz="0" w:space="0" w:color="auto"/>
        <w:left w:val="none" w:sz="0" w:space="0" w:color="auto"/>
        <w:bottom w:val="none" w:sz="0" w:space="0" w:color="auto"/>
        <w:right w:val="none" w:sz="0" w:space="0" w:color="auto"/>
      </w:divBdr>
    </w:div>
    <w:div w:id="704260497">
      <w:bodyDiv w:val="1"/>
      <w:marLeft w:val="0"/>
      <w:marRight w:val="0"/>
      <w:marTop w:val="0"/>
      <w:marBottom w:val="0"/>
      <w:divBdr>
        <w:top w:val="none" w:sz="0" w:space="0" w:color="auto"/>
        <w:left w:val="none" w:sz="0" w:space="0" w:color="auto"/>
        <w:bottom w:val="none" w:sz="0" w:space="0" w:color="auto"/>
        <w:right w:val="none" w:sz="0" w:space="0" w:color="auto"/>
      </w:divBdr>
    </w:div>
    <w:div w:id="874006293">
      <w:bodyDiv w:val="1"/>
      <w:marLeft w:val="0"/>
      <w:marRight w:val="0"/>
      <w:marTop w:val="0"/>
      <w:marBottom w:val="0"/>
      <w:divBdr>
        <w:top w:val="none" w:sz="0" w:space="0" w:color="auto"/>
        <w:left w:val="none" w:sz="0" w:space="0" w:color="auto"/>
        <w:bottom w:val="none" w:sz="0" w:space="0" w:color="auto"/>
        <w:right w:val="none" w:sz="0" w:space="0" w:color="auto"/>
      </w:divBdr>
    </w:div>
    <w:div w:id="1041632034">
      <w:bodyDiv w:val="1"/>
      <w:marLeft w:val="0"/>
      <w:marRight w:val="0"/>
      <w:marTop w:val="0"/>
      <w:marBottom w:val="0"/>
      <w:divBdr>
        <w:top w:val="none" w:sz="0" w:space="0" w:color="auto"/>
        <w:left w:val="none" w:sz="0" w:space="0" w:color="auto"/>
        <w:bottom w:val="none" w:sz="0" w:space="0" w:color="auto"/>
        <w:right w:val="none" w:sz="0" w:space="0" w:color="auto"/>
      </w:divBdr>
    </w:div>
    <w:div w:id="1090348218">
      <w:bodyDiv w:val="1"/>
      <w:marLeft w:val="0"/>
      <w:marRight w:val="0"/>
      <w:marTop w:val="0"/>
      <w:marBottom w:val="0"/>
      <w:divBdr>
        <w:top w:val="none" w:sz="0" w:space="0" w:color="auto"/>
        <w:left w:val="none" w:sz="0" w:space="0" w:color="auto"/>
        <w:bottom w:val="none" w:sz="0" w:space="0" w:color="auto"/>
        <w:right w:val="none" w:sz="0" w:space="0" w:color="auto"/>
      </w:divBdr>
    </w:div>
    <w:div w:id="1273169749">
      <w:bodyDiv w:val="1"/>
      <w:marLeft w:val="0"/>
      <w:marRight w:val="0"/>
      <w:marTop w:val="0"/>
      <w:marBottom w:val="0"/>
      <w:divBdr>
        <w:top w:val="none" w:sz="0" w:space="0" w:color="auto"/>
        <w:left w:val="none" w:sz="0" w:space="0" w:color="auto"/>
        <w:bottom w:val="none" w:sz="0" w:space="0" w:color="auto"/>
        <w:right w:val="none" w:sz="0" w:space="0" w:color="auto"/>
      </w:divBdr>
    </w:div>
    <w:div w:id="1276861499">
      <w:bodyDiv w:val="1"/>
      <w:marLeft w:val="0"/>
      <w:marRight w:val="0"/>
      <w:marTop w:val="0"/>
      <w:marBottom w:val="0"/>
      <w:divBdr>
        <w:top w:val="none" w:sz="0" w:space="0" w:color="auto"/>
        <w:left w:val="none" w:sz="0" w:space="0" w:color="auto"/>
        <w:bottom w:val="none" w:sz="0" w:space="0" w:color="auto"/>
        <w:right w:val="none" w:sz="0" w:space="0" w:color="auto"/>
      </w:divBdr>
    </w:div>
    <w:div w:id="1312245802">
      <w:bodyDiv w:val="1"/>
      <w:marLeft w:val="0"/>
      <w:marRight w:val="0"/>
      <w:marTop w:val="0"/>
      <w:marBottom w:val="0"/>
      <w:divBdr>
        <w:top w:val="none" w:sz="0" w:space="0" w:color="auto"/>
        <w:left w:val="none" w:sz="0" w:space="0" w:color="auto"/>
        <w:bottom w:val="none" w:sz="0" w:space="0" w:color="auto"/>
        <w:right w:val="none" w:sz="0" w:space="0" w:color="auto"/>
      </w:divBdr>
    </w:div>
    <w:div w:id="1367801992">
      <w:bodyDiv w:val="1"/>
      <w:marLeft w:val="0"/>
      <w:marRight w:val="0"/>
      <w:marTop w:val="0"/>
      <w:marBottom w:val="0"/>
      <w:divBdr>
        <w:top w:val="none" w:sz="0" w:space="0" w:color="auto"/>
        <w:left w:val="none" w:sz="0" w:space="0" w:color="auto"/>
        <w:bottom w:val="none" w:sz="0" w:space="0" w:color="auto"/>
        <w:right w:val="none" w:sz="0" w:space="0" w:color="auto"/>
      </w:divBdr>
    </w:div>
    <w:div w:id="1368872945">
      <w:bodyDiv w:val="1"/>
      <w:marLeft w:val="0"/>
      <w:marRight w:val="0"/>
      <w:marTop w:val="0"/>
      <w:marBottom w:val="0"/>
      <w:divBdr>
        <w:top w:val="none" w:sz="0" w:space="0" w:color="auto"/>
        <w:left w:val="none" w:sz="0" w:space="0" w:color="auto"/>
        <w:bottom w:val="none" w:sz="0" w:space="0" w:color="auto"/>
        <w:right w:val="none" w:sz="0" w:space="0" w:color="auto"/>
      </w:divBdr>
    </w:div>
    <w:div w:id="1662192533">
      <w:bodyDiv w:val="1"/>
      <w:marLeft w:val="0"/>
      <w:marRight w:val="0"/>
      <w:marTop w:val="0"/>
      <w:marBottom w:val="0"/>
      <w:divBdr>
        <w:top w:val="none" w:sz="0" w:space="0" w:color="auto"/>
        <w:left w:val="none" w:sz="0" w:space="0" w:color="auto"/>
        <w:bottom w:val="none" w:sz="0" w:space="0" w:color="auto"/>
        <w:right w:val="none" w:sz="0" w:space="0" w:color="auto"/>
      </w:divBdr>
    </w:div>
    <w:div w:id="1663314594">
      <w:bodyDiv w:val="1"/>
      <w:marLeft w:val="0"/>
      <w:marRight w:val="0"/>
      <w:marTop w:val="0"/>
      <w:marBottom w:val="0"/>
      <w:divBdr>
        <w:top w:val="none" w:sz="0" w:space="0" w:color="auto"/>
        <w:left w:val="none" w:sz="0" w:space="0" w:color="auto"/>
        <w:bottom w:val="none" w:sz="0" w:space="0" w:color="auto"/>
        <w:right w:val="none" w:sz="0" w:space="0" w:color="auto"/>
      </w:divBdr>
      <w:divsChild>
        <w:div w:id="689993460">
          <w:marLeft w:val="0"/>
          <w:marRight w:val="0"/>
          <w:marTop w:val="0"/>
          <w:marBottom w:val="0"/>
          <w:divBdr>
            <w:top w:val="none" w:sz="0" w:space="0" w:color="auto"/>
            <w:left w:val="none" w:sz="0" w:space="0" w:color="auto"/>
            <w:bottom w:val="none" w:sz="0" w:space="0" w:color="auto"/>
            <w:right w:val="none" w:sz="0" w:space="0" w:color="auto"/>
          </w:divBdr>
        </w:div>
        <w:div w:id="707610000">
          <w:marLeft w:val="0"/>
          <w:marRight w:val="0"/>
          <w:marTop w:val="0"/>
          <w:marBottom w:val="0"/>
          <w:divBdr>
            <w:top w:val="none" w:sz="0" w:space="0" w:color="auto"/>
            <w:left w:val="none" w:sz="0" w:space="0" w:color="auto"/>
            <w:bottom w:val="none" w:sz="0" w:space="0" w:color="auto"/>
            <w:right w:val="none" w:sz="0" w:space="0" w:color="auto"/>
          </w:divBdr>
        </w:div>
        <w:div w:id="754862533">
          <w:marLeft w:val="0"/>
          <w:marRight w:val="0"/>
          <w:marTop w:val="0"/>
          <w:marBottom w:val="0"/>
          <w:divBdr>
            <w:top w:val="none" w:sz="0" w:space="0" w:color="auto"/>
            <w:left w:val="none" w:sz="0" w:space="0" w:color="auto"/>
            <w:bottom w:val="none" w:sz="0" w:space="0" w:color="auto"/>
            <w:right w:val="none" w:sz="0" w:space="0" w:color="auto"/>
          </w:divBdr>
        </w:div>
        <w:div w:id="879903167">
          <w:marLeft w:val="0"/>
          <w:marRight w:val="0"/>
          <w:marTop w:val="0"/>
          <w:marBottom w:val="0"/>
          <w:divBdr>
            <w:top w:val="none" w:sz="0" w:space="0" w:color="auto"/>
            <w:left w:val="none" w:sz="0" w:space="0" w:color="auto"/>
            <w:bottom w:val="none" w:sz="0" w:space="0" w:color="auto"/>
            <w:right w:val="none" w:sz="0" w:space="0" w:color="auto"/>
          </w:divBdr>
        </w:div>
        <w:div w:id="1012491321">
          <w:marLeft w:val="0"/>
          <w:marRight w:val="0"/>
          <w:marTop w:val="0"/>
          <w:marBottom w:val="0"/>
          <w:divBdr>
            <w:top w:val="none" w:sz="0" w:space="0" w:color="auto"/>
            <w:left w:val="none" w:sz="0" w:space="0" w:color="auto"/>
            <w:bottom w:val="none" w:sz="0" w:space="0" w:color="auto"/>
            <w:right w:val="none" w:sz="0" w:space="0" w:color="auto"/>
          </w:divBdr>
        </w:div>
        <w:div w:id="1217427452">
          <w:marLeft w:val="0"/>
          <w:marRight w:val="0"/>
          <w:marTop w:val="0"/>
          <w:marBottom w:val="0"/>
          <w:divBdr>
            <w:top w:val="none" w:sz="0" w:space="0" w:color="auto"/>
            <w:left w:val="none" w:sz="0" w:space="0" w:color="auto"/>
            <w:bottom w:val="none" w:sz="0" w:space="0" w:color="auto"/>
            <w:right w:val="none" w:sz="0" w:space="0" w:color="auto"/>
          </w:divBdr>
        </w:div>
        <w:div w:id="1650985324">
          <w:marLeft w:val="0"/>
          <w:marRight w:val="0"/>
          <w:marTop w:val="0"/>
          <w:marBottom w:val="0"/>
          <w:divBdr>
            <w:top w:val="none" w:sz="0" w:space="0" w:color="auto"/>
            <w:left w:val="none" w:sz="0" w:space="0" w:color="auto"/>
            <w:bottom w:val="none" w:sz="0" w:space="0" w:color="auto"/>
            <w:right w:val="none" w:sz="0" w:space="0" w:color="auto"/>
          </w:divBdr>
        </w:div>
        <w:div w:id="1809936001">
          <w:marLeft w:val="0"/>
          <w:marRight w:val="0"/>
          <w:marTop w:val="0"/>
          <w:marBottom w:val="0"/>
          <w:divBdr>
            <w:top w:val="none" w:sz="0" w:space="0" w:color="auto"/>
            <w:left w:val="none" w:sz="0" w:space="0" w:color="auto"/>
            <w:bottom w:val="none" w:sz="0" w:space="0" w:color="auto"/>
            <w:right w:val="none" w:sz="0" w:space="0" w:color="auto"/>
          </w:divBdr>
        </w:div>
        <w:div w:id="1905093684">
          <w:marLeft w:val="0"/>
          <w:marRight w:val="0"/>
          <w:marTop w:val="0"/>
          <w:marBottom w:val="0"/>
          <w:divBdr>
            <w:top w:val="none" w:sz="0" w:space="0" w:color="auto"/>
            <w:left w:val="none" w:sz="0" w:space="0" w:color="auto"/>
            <w:bottom w:val="none" w:sz="0" w:space="0" w:color="auto"/>
            <w:right w:val="none" w:sz="0" w:space="0" w:color="auto"/>
          </w:divBdr>
        </w:div>
      </w:divsChild>
    </w:div>
    <w:div w:id="1775707341">
      <w:bodyDiv w:val="1"/>
      <w:marLeft w:val="0"/>
      <w:marRight w:val="0"/>
      <w:marTop w:val="0"/>
      <w:marBottom w:val="0"/>
      <w:divBdr>
        <w:top w:val="none" w:sz="0" w:space="0" w:color="auto"/>
        <w:left w:val="none" w:sz="0" w:space="0" w:color="auto"/>
        <w:bottom w:val="none" w:sz="0" w:space="0" w:color="auto"/>
        <w:right w:val="none" w:sz="0" w:space="0" w:color="auto"/>
      </w:divBdr>
    </w:div>
    <w:div w:id="1798719020">
      <w:bodyDiv w:val="1"/>
      <w:marLeft w:val="0"/>
      <w:marRight w:val="0"/>
      <w:marTop w:val="0"/>
      <w:marBottom w:val="0"/>
      <w:divBdr>
        <w:top w:val="none" w:sz="0" w:space="0" w:color="auto"/>
        <w:left w:val="none" w:sz="0" w:space="0" w:color="auto"/>
        <w:bottom w:val="none" w:sz="0" w:space="0" w:color="auto"/>
        <w:right w:val="none" w:sz="0" w:space="0" w:color="auto"/>
      </w:divBdr>
    </w:div>
    <w:div w:id="1824392235">
      <w:bodyDiv w:val="1"/>
      <w:marLeft w:val="0"/>
      <w:marRight w:val="0"/>
      <w:marTop w:val="0"/>
      <w:marBottom w:val="0"/>
      <w:divBdr>
        <w:top w:val="none" w:sz="0" w:space="0" w:color="auto"/>
        <w:left w:val="none" w:sz="0" w:space="0" w:color="auto"/>
        <w:bottom w:val="none" w:sz="0" w:space="0" w:color="auto"/>
        <w:right w:val="none" w:sz="0" w:space="0" w:color="auto"/>
      </w:divBdr>
    </w:div>
    <w:div w:id="1893996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youtube.com/watch?v=HaipUAW1Z08" TargetMode="External"/><Relationship Id="rId2" Type="http://schemas.openxmlformats.org/officeDocument/2006/relationships/hyperlink" Target="https://www.youtube.com/watch?v=9FUH-AK0RrA" TargetMode="External"/><Relationship Id="rId1" Type="http://schemas.openxmlformats.org/officeDocument/2006/relationships/hyperlink" Target="https://www.youtube.com/watch?v=ZvnQoONgYZ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image" Target="media/image5.png"/><Relationship Id="rId25" Type="http://schemas.microsoft.com/office/2007/relationships/hdphoto" Target="media/hdphoto1.wd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1/relationships/commentsExtended" Target="commentsExtended.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sali\Documents\Mod&#232;les%20Office%20personnalis&#233;s\Document%20type%20le&#231;on%20ok.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6e année 6h math./sem.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C5EC9-E2E0-409E-B6CB-9AF6EEAFF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type leçon ok</Template>
  <TotalTime>2392</TotalTime>
  <Pages>1</Pages>
  <Words>5370</Words>
  <Characters>29540</Characters>
  <Application>Microsoft Office Word</Application>
  <DocSecurity>0</DocSecurity>
  <Lines>246</Lines>
  <Paragraphs>69</Paragraphs>
  <ScaleCrop>false</ScaleCrop>
  <HeadingPairs>
    <vt:vector size="2" baseType="variant">
      <vt:variant>
        <vt:lpstr>Titre</vt:lpstr>
      </vt:variant>
      <vt:variant>
        <vt:i4>1</vt:i4>
      </vt:variant>
    </vt:vector>
  </HeadingPairs>
  <TitlesOfParts>
    <vt:vector size="1" baseType="lpstr">
      <vt:lpstr>Intégrales et primitives</vt:lpstr>
    </vt:vector>
  </TitlesOfParts>
  <Company>Etudiante agrégation sciences mathématiques - UMONS</Company>
  <LinksUpToDate>false</LinksUpToDate>
  <CharactersWithSpaces>34841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Intégrales et primitives</dc:title>
  <dc:subject/>
  <dc:creator>Isaline RECLOUX</dc:creator>
  <cp:keywords/>
  <dc:description/>
  <cp:lastModifiedBy>Isaline Recloux</cp:lastModifiedBy>
  <cp:revision>155</cp:revision>
  <cp:lastPrinted>2024-01-03T17:14:00Z</cp:lastPrinted>
  <dcterms:created xsi:type="dcterms:W3CDTF">2021-08-25T19:25:00Z</dcterms:created>
  <dcterms:modified xsi:type="dcterms:W3CDTF">2024-09-01T19:07:00Z</dcterms:modified>
</cp:coreProperties>
</file>